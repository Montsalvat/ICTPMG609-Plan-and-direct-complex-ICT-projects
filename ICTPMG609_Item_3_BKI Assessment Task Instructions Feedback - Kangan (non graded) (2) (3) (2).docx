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774" w:type="dxa"/>
        <w:tblInd w:w="-34" w:type="dxa"/>
        <w:tblBorders>
          <w:left w:val="none" w:sz="0" w:space="0" w:color="auto"/>
          <w:right w:val="none" w:sz="0" w:space="0" w:color="auto"/>
          <w:insideV w:val="none" w:sz="0" w:space="0" w:color="auto"/>
        </w:tblBorders>
        <w:tblLayout w:type="fixed"/>
        <w:tblCellMar>
          <w:top w:w="57" w:type="dxa"/>
          <w:bottom w:w="57" w:type="dxa"/>
          <w:right w:w="57" w:type="dxa"/>
        </w:tblCellMar>
        <w:tblLook w:val="04A0" w:firstRow="1" w:lastRow="0" w:firstColumn="1" w:lastColumn="0" w:noHBand="0" w:noVBand="1"/>
      </w:tblPr>
      <w:tblGrid>
        <w:gridCol w:w="1135"/>
        <w:gridCol w:w="567"/>
        <w:gridCol w:w="567"/>
        <w:gridCol w:w="850"/>
        <w:gridCol w:w="1134"/>
        <w:gridCol w:w="1134"/>
        <w:gridCol w:w="1559"/>
        <w:gridCol w:w="284"/>
        <w:gridCol w:w="1276"/>
        <w:gridCol w:w="283"/>
        <w:gridCol w:w="1985"/>
      </w:tblGrid>
      <w:sdt>
        <w:sdtPr>
          <w:rPr>
            <w:b w:val="0"/>
            <w:noProof w:val="0"/>
            <w:color w:val="F79646" w:themeColor="accent6"/>
            <w:sz w:val="20"/>
            <w:szCs w:val="20"/>
          </w:rPr>
          <w:id w:val="2008482888"/>
          <w:lock w:val="contentLocked"/>
          <w:placeholder>
            <w:docPart w:val="DefaultPlaceholder_1082065158"/>
          </w:placeholder>
          <w:group/>
        </w:sdtPr>
        <w:sdtEndPr>
          <w:rPr>
            <w:color w:val="auto"/>
          </w:rPr>
        </w:sdtEndPr>
        <w:sdtContent>
          <w:tr w:rsidR="003026CA" w:rsidRPr="00AD232D" w14:paraId="234AD4DE" w14:textId="77777777" w:rsidTr="00C45CB0">
            <w:trPr>
              <w:cantSplit/>
            </w:trPr>
            <w:tc>
              <w:tcPr>
                <w:tcW w:w="1135" w:type="dxa"/>
                <w:tcBorders>
                  <w:top w:val="nil"/>
                  <w:left w:val="nil"/>
                  <w:bottom w:val="nil"/>
                  <w:right w:val="nil"/>
                </w:tcBorders>
                <w:shd w:val="clear" w:color="auto" w:fill="auto"/>
                <w:vAlign w:val="bottom"/>
              </w:tcPr>
              <w:p w14:paraId="52825487" w14:textId="0544CF94" w:rsidR="003026CA" w:rsidRPr="003026CA" w:rsidRDefault="003026CA" w:rsidP="00C45CB0">
                <w:pPr>
                  <w:pStyle w:val="Heading2"/>
                </w:pPr>
                <w:r w:rsidRPr="003026CA">
                  <w:rPr>
                    <w:color w:val="F79646" w:themeColor="accent6"/>
                  </w:rPr>
                  <w:t>Task No.</w:t>
                </w:r>
              </w:p>
            </w:tc>
            <w:sdt>
              <w:sdtPr>
                <w:rPr>
                  <w:b w:val="0"/>
                  <w:color w:val="auto"/>
                  <w:sz w:val="20"/>
                  <w:szCs w:val="20"/>
                </w:rPr>
                <w:tag w:val="ATI1"/>
                <w:id w:val="1514643959"/>
                <w:lock w:val="sdtLocked"/>
                <w:placeholder>
                  <w:docPart w:val="7054FF36CE304B419656533BDAA75933"/>
                </w:placeholder>
              </w:sdtPr>
              <w:sdtEndPr/>
              <w:sdtContent>
                <w:tc>
                  <w:tcPr>
                    <w:tcW w:w="567" w:type="dxa"/>
                    <w:tcBorders>
                      <w:top w:val="nil"/>
                      <w:left w:val="nil"/>
                      <w:bottom w:val="nil"/>
                      <w:right w:val="nil"/>
                    </w:tcBorders>
                    <w:shd w:val="clear" w:color="auto" w:fill="auto"/>
                    <w:vAlign w:val="bottom"/>
                  </w:tcPr>
                  <w:p w14:paraId="0D739A66" w14:textId="1E8DA02B" w:rsidR="003026CA" w:rsidRPr="00A553DF" w:rsidRDefault="005D263A" w:rsidP="005D263A">
                    <w:pPr>
                      <w:pStyle w:val="Heading2"/>
                      <w:rPr>
                        <w:b w:val="0"/>
                        <w:sz w:val="20"/>
                        <w:szCs w:val="20"/>
                      </w:rPr>
                    </w:pPr>
                    <w:r>
                      <w:rPr>
                        <w:b w:val="0"/>
                        <w:color w:val="auto"/>
                        <w:sz w:val="20"/>
                        <w:szCs w:val="20"/>
                      </w:rPr>
                      <w:t>3</w:t>
                    </w:r>
                  </w:p>
                </w:tc>
              </w:sdtContent>
            </w:sdt>
            <w:tc>
              <w:tcPr>
                <w:tcW w:w="1417" w:type="dxa"/>
                <w:gridSpan w:val="2"/>
                <w:tcBorders>
                  <w:top w:val="nil"/>
                  <w:left w:val="nil"/>
                  <w:bottom w:val="nil"/>
                  <w:right w:val="nil"/>
                </w:tcBorders>
                <w:shd w:val="clear" w:color="auto" w:fill="auto"/>
                <w:vAlign w:val="bottom"/>
              </w:tcPr>
              <w:p w14:paraId="6CF1A35F" w14:textId="51C2BD55" w:rsidR="003026CA" w:rsidRPr="003026CA" w:rsidRDefault="003026CA" w:rsidP="00C45CB0">
                <w:pPr>
                  <w:pStyle w:val="Heading3"/>
                  <w:rPr>
                    <w:sz w:val="24"/>
                    <w:szCs w:val="24"/>
                  </w:rPr>
                </w:pPr>
                <w:r w:rsidRPr="003026CA">
                  <w:rPr>
                    <w:color w:val="F79646" w:themeColor="accent6"/>
                    <w:sz w:val="24"/>
                    <w:szCs w:val="24"/>
                  </w:rPr>
                  <w:t>Task Title</w:t>
                </w:r>
              </w:p>
            </w:tc>
            <w:sdt>
              <w:sdtPr>
                <w:tag w:val="ATI2"/>
                <w:id w:val="-1800295221"/>
                <w:lock w:val="sdtLocked"/>
                <w:placeholder>
                  <w:docPart w:val="BE920C2BB167491A9AC602FC0ECB648F"/>
                </w:placeholder>
                <w:dataBinding w:prefixMappings="xmlns:ns0='http://purl.org/dc/elements/1.1/' xmlns:ns1='http://schemas.openxmlformats.org/package/2006/metadata/core-properties' " w:xpath="/ns1:coreProperties[1]/ns0:subject[1]" w:storeItemID="{6C3C8BC8-F283-45AE-878A-BAB7291924A1}"/>
                <w:text w:multiLine="1"/>
              </w:sdtPr>
              <w:sdtEndPr/>
              <w:sdtContent>
                <w:tc>
                  <w:tcPr>
                    <w:tcW w:w="4111" w:type="dxa"/>
                    <w:gridSpan w:val="4"/>
                    <w:tcBorders>
                      <w:top w:val="nil"/>
                      <w:left w:val="nil"/>
                      <w:bottom w:val="nil"/>
                      <w:right w:val="nil"/>
                    </w:tcBorders>
                    <w:shd w:val="clear" w:color="auto" w:fill="auto"/>
                    <w:vAlign w:val="bottom"/>
                  </w:tcPr>
                  <w:p w14:paraId="0D1555AC" w14:textId="017FE990" w:rsidR="003026CA" w:rsidRPr="00A553DF" w:rsidRDefault="005D263A" w:rsidP="005D263A">
                    <w:r>
                      <w:t>Project</w:t>
                    </w:r>
                  </w:p>
                </w:tc>
              </w:sdtContent>
            </w:sdt>
            <w:tc>
              <w:tcPr>
                <w:tcW w:w="1276" w:type="dxa"/>
                <w:tcBorders>
                  <w:top w:val="nil"/>
                  <w:left w:val="nil"/>
                  <w:bottom w:val="nil"/>
                  <w:right w:val="nil"/>
                </w:tcBorders>
                <w:shd w:val="clear" w:color="auto" w:fill="auto"/>
                <w:vAlign w:val="bottom"/>
              </w:tcPr>
              <w:p w14:paraId="06845904" w14:textId="07CF938A" w:rsidR="003026CA" w:rsidRPr="003026CA" w:rsidRDefault="003026CA" w:rsidP="00C45CB0">
                <w:pPr>
                  <w:pStyle w:val="Heading3"/>
                  <w:rPr>
                    <w:sz w:val="24"/>
                    <w:szCs w:val="24"/>
                  </w:rPr>
                </w:pPr>
                <w:r w:rsidRPr="003026CA">
                  <w:rPr>
                    <w:color w:val="F79646" w:themeColor="accent6"/>
                    <w:sz w:val="24"/>
                    <w:szCs w:val="24"/>
                  </w:rPr>
                  <w:t>Due Date</w:t>
                </w:r>
              </w:p>
            </w:tc>
            <w:sdt>
              <w:sdtPr>
                <w:tag w:val="ATI3"/>
                <w:id w:val="2056277511"/>
                <w:lock w:val="sdtLocked"/>
                <w:placeholder>
                  <w:docPart w:val="21C3EAFF75D040B0BEC72BEB3FF37BAA"/>
                </w:placeholder>
              </w:sdtPr>
              <w:sdtEndPr/>
              <w:sdtContent>
                <w:tc>
                  <w:tcPr>
                    <w:tcW w:w="2268" w:type="dxa"/>
                    <w:gridSpan w:val="2"/>
                    <w:tcBorders>
                      <w:top w:val="nil"/>
                      <w:left w:val="nil"/>
                      <w:bottom w:val="nil"/>
                      <w:right w:val="nil"/>
                    </w:tcBorders>
                    <w:shd w:val="clear" w:color="auto" w:fill="auto"/>
                    <w:vAlign w:val="bottom"/>
                  </w:tcPr>
                  <w:p w14:paraId="1E57A467" w14:textId="0E0E87DC" w:rsidR="003026CA" w:rsidRPr="00E137CE" w:rsidRDefault="009001C3" w:rsidP="009001C3">
                    <w:r>
                      <w:t>26</w:t>
                    </w:r>
                    <w:r w:rsidR="00375D24">
                      <w:t>/0</w:t>
                    </w:r>
                    <w:r w:rsidR="0094391C">
                      <w:t>4</w:t>
                    </w:r>
                    <w:r w:rsidR="00375D24">
                      <w:t>/201</w:t>
                    </w:r>
                    <w:r>
                      <w:t>9</w:t>
                    </w:r>
                  </w:p>
                </w:tc>
              </w:sdtContent>
            </w:sdt>
          </w:tr>
        </w:sdtContent>
      </w:sdt>
      <w:sdt>
        <w:sdtPr>
          <w:id w:val="-815949469"/>
          <w:lock w:val="contentLocked"/>
          <w:placeholder>
            <w:docPart w:val="DefaultPlaceholder_1082065158"/>
          </w:placeholder>
          <w:group/>
        </w:sdtPr>
        <w:sdtEndPr/>
        <w:sdtContent>
          <w:tr w:rsidR="00761B8C" w:rsidRPr="006E513E" w14:paraId="6F6F824D" w14:textId="77777777" w:rsidTr="00C45CB0">
            <w:tblPrEx>
              <w:tblBorders>
                <w:left w:val="single" w:sz="4" w:space="0" w:color="auto"/>
                <w:right w:val="single" w:sz="4" w:space="0" w:color="auto"/>
                <w:insideV w:val="single" w:sz="4" w:space="0" w:color="auto"/>
              </w:tblBorders>
            </w:tblPrEx>
            <w:trPr>
              <w:trHeight w:val="298"/>
              <w:tblHeader/>
            </w:trPr>
            <w:tc>
              <w:tcPr>
                <w:tcW w:w="10774" w:type="dxa"/>
                <w:gridSpan w:val="11"/>
                <w:tcBorders>
                  <w:top w:val="nil"/>
                  <w:left w:val="nil"/>
                  <w:bottom w:val="nil"/>
                  <w:right w:val="nil"/>
                </w:tcBorders>
                <w:shd w:val="clear" w:color="auto" w:fill="F79646" w:themeFill="accent6"/>
                <w:vAlign w:val="center"/>
              </w:tcPr>
              <w:p w14:paraId="43715FA8" w14:textId="3F602D1C" w:rsidR="00761B8C" w:rsidRPr="006E513E" w:rsidRDefault="003026CA" w:rsidP="00D13A3B">
                <w:pPr>
                  <w:pStyle w:val="Heading1"/>
                  <w:numPr>
                    <w:ilvl w:val="0"/>
                    <w:numId w:val="0"/>
                  </w:numPr>
                </w:pPr>
                <w:r>
                  <w:t xml:space="preserve">Unit / Module </w:t>
                </w:r>
                <w:r w:rsidR="00D13A3B">
                  <w:t>d</w:t>
                </w:r>
                <w:r w:rsidR="006C6B28">
                  <w:t>etails</w:t>
                </w:r>
              </w:p>
            </w:tc>
          </w:tr>
        </w:sdtContent>
      </w:sdt>
      <w:sdt>
        <w:sdtPr>
          <w:rPr>
            <w:b w:val="0"/>
            <w:noProof w:val="0"/>
            <w:color w:val="F79646" w:themeColor="accent6"/>
            <w:sz w:val="20"/>
            <w:szCs w:val="20"/>
          </w:rPr>
          <w:id w:val="-52620055"/>
          <w:lock w:val="contentLocked"/>
          <w:placeholder>
            <w:docPart w:val="DefaultPlaceholder_1082065158"/>
          </w:placeholder>
          <w:group/>
        </w:sdtPr>
        <w:sdtEndPr>
          <w:rPr>
            <w:color w:val="auto"/>
          </w:rPr>
        </w:sdtEndPr>
        <w:sdtContent>
          <w:tr w:rsidR="006C6B28" w:rsidRPr="00AD232D" w14:paraId="33221C66" w14:textId="77777777" w:rsidTr="003026CA">
            <w:trPr>
              <w:cantSplit/>
            </w:trPr>
            <w:tc>
              <w:tcPr>
                <w:tcW w:w="2269" w:type="dxa"/>
                <w:gridSpan w:val="3"/>
                <w:tcBorders>
                  <w:top w:val="nil"/>
                  <w:bottom w:val="single" w:sz="12" w:space="0" w:color="FBD4B4" w:themeColor="accent6" w:themeTint="66"/>
                  <w:right w:val="nil"/>
                </w:tcBorders>
                <w:shd w:val="clear" w:color="auto" w:fill="FFFFFF" w:themeFill="background1"/>
              </w:tcPr>
              <w:p w14:paraId="385D3489" w14:textId="6A23E759" w:rsidR="006C6B28" w:rsidRPr="00D13A3B" w:rsidRDefault="006C6B28" w:rsidP="00DB0868">
                <w:pPr>
                  <w:pStyle w:val="Heading2"/>
                  <w:rPr>
                    <w:color w:val="F79646" w:themeColor="accent6"/>
                  </w:rPr>
                </w:pPr>
                <w:r w:rsidRPr="00D13A3B">
                  <w:rPr>
                    <w:color w:val="F79646" w:themeColor="accent6"/>
                  </w:rPr>
                  <w:t>Qualification</w:t>
                </w:r>
                <w:r w:rsidR="00063AF9" w:rsidRPr="00D13A3B">
                  <w:rPr>
                    <w:color w:val="F79646" w:themeColor="accent6"/>
                  </w:rPr>
                  <w:t>/Course</w:t>
                </w:r>
              </w:p>
            </w:tc>
            <w:tc>
              <w:tcPr>
                <w:tcW w:w="850" w:type="dxa"/>
                <w:tcBorders>
                  <w:top w:val="nil"/>
                  <w:left w:val="nil"/>
                  <w:bottom w:val="single" w:sz="12" w:space="0" w:color="FBD4B4" w:themeColor="accent6" w:themeTint="66"/>
                  <w:right w:val="nil"/>
                </w:tcBorders>
                <w:shd w:val="clear" w:color="auto" w:fill="F2F2F2" w:themeFill="background1" w:themeFillShade="F2"/>
              </w:tcPr>
              <w:p w14:paraId="6AB54F6C" w14:textId="77777777" w:rsidR="006C6B28" w:rsidRPr="00E137CE" w:rsidRDefault="006C6B28" w:rsidP="00DB0868">
                <w:pPr>
                  <w:pStyle w:val="Heading3"/>
                </w:pPr>
                <w:r>
                  <w:t xml:space="preserve"> Code</w:t>
                </w:r>
              </w:p>
            </w:tc>
            <w:sdt>
              <w:sdtPr>
                <w:tag w:val="ATI4"/>
                <w:id w:val="1666512568"/>
                <w:lock w:val="sdtLocked"/>
                <w:placeholder>
                  <w:docPart w:val="792070D29EAE498AA7567B350365B2BE"/>
                </w:placeholder>
              </w:sdtPr>
              <w:sdtEndPr/>
              <w:sdtContent>
                <w:tc>
                  <w:tcPr>
                    <w:tcW w:w="1134" w:type="dxa"/>
                    <w:tcBorders>
                      <w:top w:val="nil"/>
                      <w:left w:val="nil"/>
                      <w:bottom w:val="single" w:sz="12" w:space="0" w:color="FBD4B4" w:themeColor="accent6" w:themeTint="66"/>
                      <w:right w:val="nil"/>
                    </w:tcBorders>
                    <w:shd w:val="clear" w:color="auto" w:fill="FFFFFF" w:themeFill="background1"/>
                  </w:tcPr>
                  <w:p w14:paraId="48B4D267" w14:textId="34AFCD26" w:rsidR="006C6B28" w:rsidRPr="00E137CE" w:rsidRDefault="00D80EDB" w:rsidP="008E45CF">
                    <w:r w:rsidRPr="00D80EDB">
                      <w:t>ICT60515</w:t>
                    </w:r>
                  </w:p>
                </w:tc>
              </w:sdtContent>
            </w:sdt>
            <w:tc>
              <w:tcPr>
                <w:tcW w:w="1134" w:type="dxa"/>
                <w:tcBorders>
                  <w:top w:val="nil"/>
                  <w:left w:val="nil"/>
                  <w:bottom w:val="single" w:sz="12" w:space="0" w:color="FBD4B4" w:themeColor="accent6" w:themeTint="66"/>
                  <w:right w:val="nil"/>
                </w:tcBorders>
                <w:shd w:val="clear" w:color="auto" w:fill="F2F2F2" w:themeFill="background1" w:themeFillShade="F2"/>
              </w:tcPr>
              <w:p w14:paraId="5BF89009" w14:textId="77777777" w:rsidR="006C6B28" w:rsidRPr="00E137CE" w:rsidRDefault="006C6B28" w:rsidP="00DB0868">
                <w:pPr>
                  <w:pStyle w:val="Heading3"/>
                </w:pPr>
                <w:r>
                  <w:t>Title</w:t>
                </w:r>
              </w:p>
            </w:tc>
            <w:sdt>
              <w:sdtPr>
                <w:tag w:val="ATI5"/>
                <w:id w:val="1059752634"/>
                <w:lock w:val="sdtLocked"/>
                <w:placeholder>
                  <w:docPart w:val="5AC37271A7234950A8216D59F04D4EA0"/>
                </w:placeholder>
              </w:sdtPr>
              <w:sdtEndPr/>
              <w:sdtContent>
                <w:sdt>
                  <w:sdtPr>
                    <w:alias w:val="Qualification title:"/>
                    <w:tag w:val="Qualification title:"/>
                    <w:id w:val="5486885"/>
                    <w:placeholder>
                      <w:docPart w:val="417356F010424FDE83CF801353A25478"/>
                    </w:placeholder>
                    <w:text/>
                  </w:sdtPr>
                  <w:sdtEndPr>
                    <w:rPr>
                      <w:noProof/>
                    </w:rPr>
                  </w:sdtEndPr>
                  <w:sdtContent>
                    <w:tc>
                      <w:tcPr>
                        <w:tcW w:w="5387" w:type="dxa"/>
                        <w:gridSpan w:val="5"/>
                        <w:tcBorders>
                          <w:top w:val="nil"/>
                          <w:left w:val="nil"/>
                          <w:bottom w:val="single" w:sz="12" w:space="0" w:color="FBD4B4" w:themeColor="accent6" w:themeTint="66"/>
                          <w:right w:val="nil"/>
                        </w:tcBorders>
                        <w:shd w:val="clear" w:color="auto" w:fill="FFFFFF" w:themeFill="background1"/>
                      </w:tcPr>
                      <w:p w14:paraId="69BA8235" w14:textId="03D6BFFC" w:rsidR="006C6B28" w:rsidRPr="00E137CE" w:rsidRDefault="004B61CB" w:rsidP="008E45CF">
                        <w:r>
                          <w:rPr>
                            <w:noProof/>
                          </w:rPr>
                          <w:t>Advanced Diploma of Computer Systems Technology</w:t>
                        </w:r>
                      </w:p>
                    </w:tc>
                  </w:sdtContent>
                </w:sdt>
              </w:sdtContent>
            </w:sdt>
          </w:tr>
        </w:sdtContent>
      </w:sdt>
      <w:sdt>
        <w:sdtPr>
          <w:rPr>
            <w:b w:val="0"/>
            <w:noProof w:val="0"/>
            <w:color w:val="F79646" w:themeColor="accent6"/>
            <w:sz w:val="20"/>
            <w:szCs w:val="20"/>
          </w:rPr>
          <w:id w:val="833872452"/>
          <w:lock w:val="contentLocked"/>
          <w:placeholder>
            <w:docPart w:val="DefaultPlaceholder_1082065158"/>
          </w:placeholder>
          <w:group/>
        </w:sdtPr>
        <w:sdtEndPr>
          <w:rPr>
            <w:color w:val="auto"/>
          </w:rPr>
        </w:sdtEndPr>
        <w:sdtContent>
          <w:tr w:rsidR="009947AE" w:rsidRPr="00AD232D" w14:paraId="4938A84B" w14:textId="77777777" w:rsidTr="003026CA">
            <w:trPr>
              <w:cantSplit/>
            </w:trPr>
            <w:tc>
              <w:tcPr>
                <w:tcW w:w="2269" w:type="dxa"/>
                <w:gridSpan w:val="3"/>
                <w:tcBorders>
                  <w:top w:val="single" w:sz="12" w:space="0" w:color="FBD4B4" w:themeColor="accent6" w:themeTint="66"/>
                  <w:bottom w:val="nil"/>
                  <w:right w:val="nil"/>
                </w:tcBorders>
                <w:shd w:val="clear" w:color="auto" w:fill="FFFFFF" w:themeFill="background1"/>
              </w:tcPr>
              <w:p w14:paraId="7CBB5427" w14:textId="04BB19CE" w:rsidR="009947AE" w:rsidRPr="00D13A3B" w:rsidRDefault="009947AE" w:rsidP="00DB0868">
                <w:pPr>
                  <w:pStyle w:val="Heading2"/>
                  <w:rPr>
                    <w:color w:val="F79646" w:themeColor="accent6"/>
                  </w:rPr>
                </w:pPr>
                <w:r w:rsidRPr="00D13A3B">
                  <w:rPr>
                    <w:color w:val="F79646" w:themeColor="accent6"/>
                  </w:rPr>
                  <w:t>Unit</w:t>
                </w:r>
                <w:r w:rsidR="00063AF9" w:rsidRPr="00D13A3B">
                  <w:rPr>
                    <w:color w:val="F79646" w:themeColor="accent6"/>
                  </w:rPr>
                  <w:t>/Module</w:t>
                </w:r>
              </w:p>
            </w:tc>
            <w:tc>
              <w:tcPr>
                <w:tcW w:w="850" w:type="dxa"/>
                <w:tcBorders>
                  <w:top w:val="single" w:sz="12" w:space="0" w:color="FBD4B4" w:themeColor="accent6" w:themeTint="66"/>
                  <w:left w:val="nil"/>
                  <w:bottom w:val="nil"/>
                  <w:right w:val="nil"/>
                </w:tcBorders>
                <w:shd w:val="clear" w:color="auto" w:fill="F2F2F2" w:themeFill="background1" w:themeFillShade="F2"/>
              </w:tcPr>
              <w:p w14:paraId="39985E65" w14:textId="77777777" w:rsidR="009947AE" w:rsidRPr="00E137CE" w:rsidRDefault="009947AE" w:rsidP="00DB0868">
                <w:pPr>
                  <w:pStyle w:val="Heading3"/>
                </w:pPr>
                <w:r>
                  <w:t xml:space="preserve"> Code</w:t>
                </w:r>
              </w:p>
            </w:tc>
            <w:sdt>
              <w:sdtPr>
                <w:tag w:val="ATI6"/>
                <w:id w:val="1189489413"/>
                <w:lock w:val="sdtLocked"/>
                <w:placeholder>
                  <w:docPart w:val="B4E73F3AD5374343BC88C57475D092F1"/>
                </w:placeholder>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1134" w:type="dxa"/>
                    <w:tcBorders>
                      <w:top w:val="single" w:sz="12" w:space="0" w:color="FBD4B4" w:themeColor="accent6" w:themeTint="66"/>
                      <w:left w:val="nil"/>
                      <w:bottom w:val="nil"/>
                      <w:right w:val="nil"/>
                    </w:tcBorders>
                    <w:shd w:val="clear" w:color="auto" w:fill="FFFFFF" w:themeFill="background1"/>
                  </w:tcPr>
                  <w:p w14:paraId="256A16B2" w14:textId="6F8E7AE4" w:rsidR="009947AE" w:rsidRPr="00E137CE" w:rsidRDefault="00D80EDB" w:rsidP="004B61CB">
                    <w:r w:rsidRPr="00D80EDB">
                      <w:t>ICT</w:t>
                    </w:r>
                    <w:r w:rsidR="004B61CB">
                      <w:t>PMG609</w:t>
                    </w:r>
                  </w:p>
                </w:tc>
              </w:sdtContent>
            </w:sdt>
            <w:tc>
              <w:tcPr>
                <w:tcW w:w="1134" w:type="dxa"/>
                <w:tcBorders>
                  <w:top w:val="single" w:sz="12" w:space="0" w:color="FBD4B4" w:themeColor="accent6" w:themeTint="66"/>
                  <w:left w:val="nil"/>
                  <w:bottom w:val="nil"/>
                  <w:right w:val="nil"/>
                </w:tcBorders>
                <w:shd w:val="clear" w:color="auto" w:fill="F2F2F2" w:themeFill="background1" w:themeFillShade="F2"/>
              </w:tcPr>
              <w:p w14:paraId="71F56182" w14:textId="77777777" w:rsidR="009947AE" w:rsidRPr="00E137CE" w:rsidRDefault="009947AE" w:rsidP="00DB0868">
                <w:pPr>
                  <w:pStyle w:val="Heading3"/>
                </w:pPr>
                <w:r>
                  <w:t>Title</w:t>
                </w:r>
              </w:p>
            </w:tc>
            <w:sdt>
              <w:sdtPr>
                <w:rPr>
                  <w:noProof/>
                </w:rPr>
                <w:tag w:val="ATI7"/>
                <w:id w:val="2114701925"/>
                <w:lock w:val="sdtLocked"/>
                <w:placeholder>
                  <w:docPart w:val="2199DED1F1FF4693AB034E5B73FF0D39"/>
                </w:placeholder>
                <w:dataBinding w:prefixMappings="xmlns:ns0='http://purl.org/dc/elements/1.1/' xmlns:ns1='http://schemas.openxmlformats.org/package/2006/metadata/core-properties' " w:xpath="/ns1:coreProperties[1]/ns1:keywords[1]" w:storeItemID="{6C3C8BC8-F283-45AE-878A-BAB7291924A1}"/>
                <w:text w:multiLine="1"/>
              </w:sdtPr>
              <w:sdtEndPr/>
              <w:sdtContent>
                <w:tc>
                  <w:tcPr>
                    <w:tcW w:w="5387" w:type="dxa"/>
                    <w:gridSpan w:val="5"/>
                    <w:tcBorders>
                      <w:top w:val="single" w:sz="12" w:space="0" w:color="FBD4B4" w:themeColor="accent6" w:themeTint="66"/>
                      <w:left w:val="nil"/>
                      <w:bottom w:val="nil"/>
                      <w:right w:val="nil"/>
                    </w:tcBorders>
                    <w:shd w:val="clear" w:color="auto" w:fill="FFFFFF" w:themeFill="background1"/>
                  </w:tcPr>
                  <w:p w14:paraId="6DAAB6EE" w14:textId="77DEC3BD" w:rsidR="009947AE" w:rsidRPr="00E137CE" w:rsidRDefault="004B61CB" w:rsidP="004C3805">
                    <w:r>
                      <w:rPr>
                        <w:noProof/>
                      </w:rPr>
                      <w:t>Plan and Direct Complex IT Projects</w:t>
                    </w:r>
                  </w:p>
                </w:tc>
              </w:sdtContent>
            </w:sdt>
          </w:tr>
        </w:sdtContent>
      </w:sdt>
      <w:sdt>
        <w:sdtPr>
          <w:id w:val="-254974583"/>
          <w:lock w:val="contentLocked"/>
          <w:placeholder>
            <w:docPart w:val="DefaultPlaceholder_1082065158"/>
          </w:placeholder>
          <w:group/>
        </w:sdtPr>
        <w:sdtEndPr/>
        <w:sdtContent>
          <w:tr w:rsidR="003026CA" w:rsidRPr="006E513E" w14:paraId="671915B1" w14:textId="77777777" w:rsidTr="003026CA">
            <w:tblPrEx>
              <w:tblBorders>
                <w:left w:val="single" w:sz="4" w:space="0" w:color="auto"/>
                <w:right w:val="single" w:sz="4" w:space="0" w:color="auto"/>
                <w:insideV w:val="single" w:sz="4" w:space="0" w:color="auto"/>
              </w:tblBorders>
            </w:tblPrEx>
            <w:trPr>
              <w:trHeight w:val="298"/>
              <w:tblHeader/>
            </w:trPr>
            <w:tc>
              <w:tcPr>
                <w:tcW w:w="10774" w:type="dxa"/>
                <w:gridSpan w:val="11"/>
                <w:tcBorders>
                  <w:top w:val="nil"/>
                  <w:left w:val="nil"/>
                  <w:bottom w:val="nil"/>
                  <w:right w:val="nil"/>
                </w:tcBorders>
                <w:shd w:val="clear" w:color="auto" w:fill="F79646" w:themeFill="accent6"/>
                <w:vAlign w:val="center"/>
              </w:tcPr>
              <w:p w14:paraId="79A5C23A" w14:textId="38D9037C" w:rsidR="003026CA" w:rsidRPr="006E513E" w:rsidRDefault="003026CA" w:rsidP="00D13A3B">
                <w:pPr>
                  <w:pStyle w:val="Heading1"/>
                  <w:numPr>
                    <w:ilvl w:val="0"/>
                    <w:numId w:val="0"/>
                  </w:numPr>
                </w:pPr>
                <w:r>
                  <w:t xml:space="preserve">Assessment </w:t>
                </w:r>
                <w:r w:rsidR="00D13A3B">
                  <w:t>d</w:t>
                </w:r>
                <w:r>
                  <w:t>etails</w:t>
                </w:r>
              </w:p>
            </w:tc>
          </w:tr>
        </w:sdtContent>
      </w:sdt>
      <w:sdt>
        <w:sdtPr>
          <w:rPr>
            <w:b w:val="0"/>
            <w:noProof w:val="0"/>
            <w:color w:val="F79646" w:themeColor="accent6"/>
            <w:sz w:val="20"/>
            <w:szCs w:val="20"/>
          </w:rPr>
          <w:id w:val="-1765373804"/>
          <w:lock w:val="contentLocked"/>
          <w:placeholder>
            <w:docPart w:val="DefaultPlaceholder_1082065158"/>
          </w:placeholder>
          <w:group/>
        </w:sdtPr>
        <w:sdtEndPr>
          <w:rPr>
            <w:color w:val="auto"/>
          </w:rPr>
        </w:sdtEndPr>
        <w:sdtContent>
          <w:tr w:rsidR="00D13A3B" w:rsidRPr="00AD232D" w14:paraId="0A85199B" w14:textId="77777777" w:rsidTr="00611503">
            <w:trPr>
              <w:cantSplit/>
            </w:trPr>
            <w:tc>
              <w:tcPr>
                <w:tcW w:w="2269" w:type="dxa"/>
                <w:gridSpan w:val="3"/>
                <w:tcBorders>
                  <w:top w:val="nil"/>
                  <w:bottom w:val="nil"/>
                  <w:right w:val="nil"/>
                </w:tcBorders>
                <w:shd w:val="clear" w:color="auto" w:fill="FFFFFF" w:themeFill="background1"/>
              </w:tcPr>
              <w:p w14:paraId="6AC6BE13" w14:textId="3E0B1CFA" w:rsidR="00D13A3B" w:rsidRPr="00D13A3B" w:rsidRDefault="00D13A3B" w:rsidP="00DB0868">
                <w:pPr>
                  <w:pStyle w:val="Heading2"/>
                  <w:rPr>
                    <w:color w:val="F79646" w:themeColor="accent6"/>
                  </w:rPr>
                </w:pPr>
                <w:r w:rsidRPr="00D13A3B">
                  <w:rPr>
                    <w:color w:val="F79646" w:themeColor="accent6"/>
                  </w:rPr>
                  <w:t>Assessor</w:t>
                </w:r>
              </w:p>
            </w:tc>
            <w:tc>
              <w:tcPr>
                <w:tcW w:w="1984" w:type="dxa"/>
                <w:gridSpan w:val="2"/>
                <w:tcBorders>
                  <w:top w:val="nil"/>
                  <w:left w:val="nil"/>
                  <w:bottom w:val="single" w:sz="12" w:space="0" w:color="FBD4B4" w:themeColor="accent6" w:themeTint="66"/>
                  <w:right w:val="nil"/>
                </w:tcBorders>
                <w:shd w:val="clear" w:color="auto" w:fill="F2F2F2" w:themeFill="background1" w:themeFillShade="F2"/>
              </w:tcPr>
              <w:p w14:paraId="6576C747" w14:textId="60E23F14" w:rsidR="00D13A3B" w:rsidRDefault="00D13A3B" w:rsidP="00DB0868">
                <w:pPr>
                  <w:pStyle w:val="Heading3"/>
                </w:pPr>
                <w:r>
                  <w:t xml:space="preserve"> Assessor’s name</w:t>
                </w:r>
              </w:p>
            </w:tc>
            <w:sdt>
              <w:sdtPr>
                <w:tag w:val="ATI8"/>
                <w:id w:val="1199745678"/>
                <w:lock w:val="sdtLocked"/>
                <w:placeholder>
                  <w:docPart w:val="069E6B36C22F42CFBC10CBDDAFFBD66A"/>
                </w:placeholder>
              </w:sdtPr>
              <w:sdtEndPr/>
              <w:sdtContent>
                <w:tc>
                  <w:tcPr>
                    <w:tcW w:w="2693" w:type="dxa"/>
                    <w:gridSpan w:val="2"/>
                    <w:tcBorders>
                      <w:top w:val="nil"/>
                      <w:left w:val="nil"/>
                      <w:bottom w:val="single" w:sz="12" w:space="0" w:color="FBD4B4" w:themeColor="accent6" w:themeTint="66"/>
                      <w:right w:val="nil"/>
                    </w:tcBorders>
                    <w:shd w:val="clear" w:color="auto" w:fill="FFFFFF" w:themeFill="background1"/>
                  </w:tcPr>
                  <w:p w14:paraId="18C7C9AF" w14:textId="4F8D7D93" w:rsidR="00D13A3B" w:rsidRPr="00E137CE" w:rsidRDefault="00524623" w:rsidP="00524623">
                    <w:r>
                      <w:t>Vikram Behal</w:t>
                    </w:r>
                  </w:p>
                </w:tc>
              </w:sdtContent>
            </w:sdt>
            <w:tc>
              <w:tcPr>
                <w:tcW w:w="1843" w:type="dxa"/>
                <w:gridSpan w:val="3"/>
                <w:tcBorders>
                  <w:top w:val="nil"/>
                  <w:left w:val="nil"/>
                  <w:bottom w:val="single" w:sz="12" w:space="0" w:color="FBD4B4" w:themeColor="accent6" w:themeTint="66"/>
                  <w:right w:val="nil"/>
                </w:tcBorders>
                <w:shd w:val="clear" w:color="auto" w:fill="F2F2F2" w:themeFill="background1" w:themeFillShade="F2"/>
              </w:tcPr>
              <w:p w14:paraId="4390FEB7" w14:textId="629AD98D" w:rsidR="00D13A3B" w:rsidRDefault="00D13A3B" w:rsidP="00DB0868">
                <w:pPr>
                  <w:pStyle w:val="Heading3"/>
                </w:pPr>
                <w:r>
                  <w:t>Assessor’s phone</w:t>
                </w:r>
              </w:p>
            </w:tc>
            <w:sdt>
              <w:sdtPr>
                <w:tag w:val="ATI9"/>
                <w:id w:val="912583415"/>
                <w:lock w:val="sdtLocked"/>
                <w:placeholder>
                  <w:docPart w:val="3ABE19CFDB0A4474B3CCB59859F78DE0"/>
                </w:placeholder>
              </w:sdtPr>
              <w:sdtEndPr/>
              <w:sdtContent>
                <w:tc>
                  <w:tcPr>
                    <w:tcW w:w="1985" w:type="dxa"/>
                    <w:tcBorders>
                      <w:top w:val="nil"/>
                      <w:left w:val="nil"/>
                      <w:bottom w:val="single" w:sz="12" w:space="0" w:color="FBD4B4" w:themeColor="accent6" w:themeTint="66"/>
                      <w:right w:val="nil"/>
                    </w:tcBorders>
                    <w:shd w:val="clear" w:color="auto" w:fill="FFFFFF" w:themeFill="background1"/>
                  </w:tcPr>
                  <w:p w14:paraId="2C88788A" w14:textId="4A55EEC9" w:rsidR="00D13A3B" w:rsidRPr="00E137CE" w:rsidRDefault="00524623" w:rsidP="00524623">
                    <w:r>
                      <w:t>03 9354 6130</w:t>
                    </w:r>
                  </w:p>
                </w:tc>
              </w:sdtContent>
            </w:sdt>
          </w:tr>
        </w:sdtContent>
      </w:sdt>
      <w:sdt>
        <w:sdtPr>
          <w:rPr>
            <w:b w:val="0"/>
            <w:noProof w:val="0"/>
            <w:color w:val="F79646" w:themeColor="accent6"/>
            <w:sz w:val="20"/>
            <w:szCs w:val="20"/>
          </w:rPr>
          <w:id w:val="1159203123"/>
          <w:lock w:val="contentLocked"/>
          <w:placeholder>
            <w:docPart w:val="DefaultPlaceholder_1082065158"/>
          </w:placeholder>
          <w:group/>
        </w:sdtPr>
        <w:sdtEndPr>
          <w:rPr>
            <w:color w:val="auto"/>
          </w:rPr>
        </w:sdtEndPr>
        <w:sdtContent>
          <w:tr w:rsidR="00D13A3B" w:rsidRPr="00AD232D" w14:paraId="20679980" w14:textId="77777777" w:rsidTr="00611503">
            <w:trPr>
              <w:cantSplit/>
            </w:trPr>
            <w:tc>
              <w:tcPr>
                <w:tcW w:w="2269" w:type="dxa"/>
                <w:gridSpan w:val="3"/>
                <w:tcBorders>
                  <w:top w:val="nil"/>
                  <w:bottom w:val="single" w:sz="12" w:space="0" w:color="FBD4B4" w:themeColor="accent6" w:themeTint="66"/>
                  <w:right w:val="nil"/>
                </w:tcBorders>
                <w:shd w:val="clear" w:color="auto" w:fill="FFFFFF" w:themeFill="background1"/>
              </w:tcPr>
              <w:p w14:paraId="4EAD338D" w14:textId="08222FB3" w:rsidR="00D13A3B" w:rsidRPr="00D13A3B" w:rsidRDefault="00D13A3B" w:rsidP="00DB0868">
                <w:pPr>
                  <w:pStyle w:val="Heading2"/>
                  <w:rPr>
                    <w:color w:val="F79646" w:themeColor="accent6"/>
                  </w:rPr>
                </w:pPr>
              </w:p>
            </w:tc>
            <w:tc>
              <w:tcPr>
                <w:tcW w:w="1984" w:type="dxa"/>
                <w:gridSpan w:val="2"/>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659F9684" w14:textId="6998D6A7" w:rsidR="00D13A3B" w:rsidRDefault="00D13A3B" w:rsidP="00DB0868">
                <w:pPr>
                  <w:pStyle w:val="Heading3"/>
                </w:pPr>
                <w:r>
                  <w:t>Assessor’s email</w:t>
                </w:r>
              </w:p>
            </w:tc>
            <w:sdt>
              <w:sdtPr>
                <w:tag w:val="ATI10"/>
                <w:id w:val="69703044"/>
                <w:lock w:val="sdtLocked"/>
                <w:placeholder>
                  <w:docPart w:val="D5D73A4E06A84874A95B47D9DF24BF4A"/>
                </w:placeholder>
              </w:sdtPr>
              <w:sdtEndPr/>
              <w:sdtContent>
                <w:tc>
                  <w:tcPr>
                    <w:tcW w:w="6521" w:type="dxa"/>
                    <w:gridSpan w:val="6"/>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6778CD44" w14:textId="23B83397" w:rsidR="00D13A3B" w:rsidRPr="00E137CE" w:rsidRDefault="00524623" w:rsidP="00524623">
                    <w:r>
                      <w:t>vbehal@kangan.edu.au</w:t>
                    </w:r>
                  </w:p>
                </w:tc>
              </w:sdtContent>
            </w:sdt>
          </w:tr>
        </w:sdtContent>
      </w:sdt>
      <w:sdt>
        <w:sdtPr>
          <w:rPr>
            <w:b w:val="0"/>
            <w:noProof w:val="0"/>
            <w:color w:val="F79646" w:themeColor="accent6"/>
            <w:sz w:val="20"/>
            <w:szCs w:val="20"/>
          </w:rPr>
          <w:id w:val="874962249"/>
          <w:lock w:val="contentLocked"/>
          <w:placeholder>
            <w:docPart w:val="DefaultPlaceholder_1082065158"/>
          </w:placeholder>
          <w:group/>
        </w:sdtPr>
        <w:sdtEndPr>
          <w:rPr>
            <w:color w:val="auto"/>
          </w:rPr>
        </w:sdtEndPr>
        <w:sdtContent>
          <w:tr w:rsidR="00D13A3B" w:rsidRPr="00AD232D" w14:paraId="4D08FF8F" w14:textId="77777777" w:rsidTr="00D13A3B">
            <w:trPr>
              <w:cantSplit/>
              <w:trHeight w:val="236"/>
            </w:trPr>
            <w:tc>
              <w:tcPr>
                <w:tcW w:w="2269" w:type="dxa"/>
                <w:gridSpan w:val="3"/>
                <w:tcBorders>
                  <w:top w:val="single" w:sz="12" w:space="0" w:color="FBD4B4" w:themeColor="accent6" w:themeTint="66"/>
                  <w:bottom w:val="single" w:sz="12" w:space="0" w:color="F2DBDB" w:themeColor="accent2" w:themeTint="33"/>
                  <w:right w:val="nil"/>
                </w:tcBorders>
                <w:shd w:val="clear" w:color="auto" w:fill="FFFFFF" w:themeFill="background1"/>
              </w:tcPr>
              <w:p w14:paraId="73494447" w14:textId="44C3795A" w:rsidR="00D13A3B" w:rsidRPr="00D13A3B" w:rsidRDefault="00D13A3B" w:rsidP="00DB0868">
                <w:pPr>
                  <w:pStyle w:val="Heading2"/>
                  <w:rPr>
                    <w:color w:val="F79646" w:themeColor="accent6"/>
                  </w:rPr>
                </w:pPr>
                <w:r w:rsidRPr="00D13A3B">
                  <w:rPr>
                    <w:color w:val="F79646" w:themeColor="accent6"/>
                  </w:rPr>
                  <w:t>Elements / Learning outcomes</w:t>
                </w:r>
              </w:p>
            </w:tc>
            <w:sdt>
              <w:sdtPr>
                <w:tag w:val="ATI11"/>
                <w:id w:val="-560638178"/>
                <w:lock w:val="sdtLocked"/>
                <w:placeholder>
                  <w:docPart w:val="CAF177A70CC1435995F39A5DA766F59D"/>
                </w:placeholder>
              </w:sdtPr>
              <w:sdtEndPr/>
              <w:sdtContent>
                <w:tc>
                  <w:tcPr>
                    <w:tcW w:w="8505" w:type="dxa"/>
                    <w:gridSpan w:val="8"/>
                    <w:tcBorders>
                      <w:top w:val="single" w:sz="12" w:space="0" w:color="FBD4B4" w:themeColor="accent6" w:themeTint="66"/>
                      <w:left w:val="nil"/>
                      <w:bottom w:val="single" w:sz="12" w:space="0" w:color="F2DBDB" w:themeColor="accent2" w:themeTint="33"/>
                      <w:right w:val="nil"/>
                    </w:tcBorders>
                    <w:shd w:val="clear" w:color="auto" w:fill="FFFFFF" w:themeFill="background1"/>
                  </w:tcPr>
                  <w:p w14:paraId="5CCD5A2B" w14:textId="5724E777" w:rsidR="00D13A3B" w:rsidRPr="00063AF9" w:rsidRDefault="00015D8A" w:rsidP="00015D8A">
                    <w:r>
                      <w:t>Elements 1,2,3,4,5,6</w:t>
                    </w:r>
                  </w:p>
                </w:tc>
              </w:sdtContent>
            </w:sdt>
          </w:tr>
        </w:sdtContent>
      </w:sdt>
      <w:sdt>
        <w:sdtPr>
          <w:rPr>
            <w:rFonts w:ascii="Calibri" w:eastAsia="Times New Roman" w:hAnsi="Calibri" w:cs="Calibri"/>
            <w:b w:val="0"/>
            <w:noProof w:val="0"/>
            <w:color w:val="F79646" w:themeColor="accent6"/>
            <w:sz w:val="20"/>
            <w:szCs w:val="20"/>
            <w:lang w:eastAsia="en-AU"/>
          </w:rPr>
          <w:id w:val="1479351097"/>
          <w:lock w:val="contentLocked"/>
          <w:placeholder>
            <w:docPart w:val="DefaultPlaceholder_1082065158"/>
          </w:placeholder>
          <w:group/>
        </w:sdtPr>
        <w:sdtEndPr>
          <w:rPr>
            <w:color w:val="000000"/>
            <w:sz w:val="24"/>
            <w:szCs w:val="24"/>
          </w:rPr>
        </w:sdtEndPr>
        <w:sdtContent>
          <w:tr w:rsidR="00D13A3B" w:rsidRPr="00AD232D" w14:paraId="5B2F25A9" w14:textId="77777777" w:rsidTr="00D13A3B">
            <w:trPr>
              <w:cantSplit/>
            </w:trPr>
            <w:tc>
              <w:tcPr>
                <w:tcW w:w="2269" w:type="dxa"/>
                <w:gridSpan w:val="3"/>
                <w:tcBorders>
                  <w:top w:val="single" w:sz="12" w:space="0" w:color="FBD4B4" w:themeColor="accent6" w:themeTint="66"/>
                  <w:bottom w:val="nil"/>
                  <w:right w:val="nil"/>
                </w:tcBorders>
                <w:shd w:val="clear" w:color="auto" w:fill="FFFFFF" w:themeFill="background1"/>
              </w:tcPr>
              <w:p w14:paraId="5E7DDE63" w14:textId="15BA6DE8" w:rsidR="00D13A3B" w:rsidRPr="00D13A3B" w:rsidRDefault="00D13A3B" w:rsidP="00D13A3B">
                <w:pPr>
                  <w:pStyle w:val="Heading2"/>
                  <w:rPr>
                    <w:color w:val="F79646" w:themeColor="accent6"/>
                  </w:rPr>
                </w:pPr>
                <w:r w:rsidRPr="00D13A3B">
                  <w:rPr>
                    <w:color w:val="F79646" w:themeColor="accent6"/>
                  </w:rPr>
                  <w:t>Task overview</w:t>
                </w:r>
              </w:p>
              <w:p w14:paraId="37414EEA" w14:textId="1DC96731" w:rsidR="00D13A3B" w:rsidRPr="00D13A3B" w:rsidRDefault="00D13A3B" w:rsidP="00D13A3B">
                <w:pPr>
                  <w:pStyle w:val="Heading2"/>
                  <w:rPr>
                    <w:color w:val="F79646" w:themeColor="accent6"/>
                    <w:sz w:val="20"/>
                    <w:szCs w:val="20"/>
                  </w:rPr>
                </w:pPr>
                <w:r w:rsidRPr="00D13A3B">
                  <w:rPr>
                    <w:i/>
                    <w:color w:val="F79646" w:themeColor="accent6"/>
                    <w:sz w:val="20"/>
                    <w:szCs w:val="20"/>
                  </w:rPr>
                  <w:t>(see below for specific instructions and criteria)</w:t>
                </w:r>
              </w:p>
            </w:tc>
            <w:sdt>
              <w:sdtPr>
                <w:rPr>
                  <w:rFonts w:asciiTheme="minorHAnsi" w:eastAsiaTheme="minorHAnsi" w:hAnsiTheme="minorHAnsi" w:cs="Arial"/>
                  <w:color w:val="auto"/>
                  <w:sz w:val="20"/>
                  <w:szCs w:val="20"/>
                  <w:lang w:eastAsia="en-US"/>
                </w:rPr>
                <w:tag w:val="ATI12"/>
                <w:id w:val="-1385638812"/>
                <w:lock w:val="sdtLocked"/>
                <w:placeholder>
                  <w:docPart w:val="6A5B135E59A244DD949CEFE801B897EB"/>
                </w:placeholder>
              </w:sdtPr>
              <w:sdtEndPr>
                <w:rPr>
                  <w:rFonts w:ascii="Calibri" w:eastAsia="Times New Roman" w:hAnsi="Calibri" w:cs="Calibri"/>
                  <w:color w:val="000000"/>
                  <w:sz w:val="24"/>
                  <w:szCs w:val="24"/>
                  <w:lang w:eastAsia="en-AU"/>
                </w:rPr>
              </w:sdtEndPr>
              <w:sdtContent>
                <w:tc>
                  <w:tcPr>
                    <w:tcW w:w="8505" w:type="dxa"/>
                    <w:gridSpan w:val="8"/>
                    <w:tcBorders>
                      <w:top w:val="single" w:sz="12" w:space="0" w:color="FBD4B4" w:themeColor="accent6" w:themeTint="66"/>
                      <w:left w:val="nil"/>
                      <w:bottom w:val="nil"/>
                      <w:right w:val="nil"/>
                    </w:tcBorders>
                    <w:shd w:val="clear" w:color="auto" w:fill="auto"/>
                  </w:tcPr>
                  <w:p w14:paraId="7F8A76D4" w14:textId="22A9EB02" w:rsidR="00F04176" w:rsidRDefault="005D263A" w:rsidP="00F04176">
                    <w:pPr>
                      <w:pStyle w:val="Default"/>
                      <w:spacing w:after="120"/>
                      <w:jc w:val="both"/>
                      <w:rPr>
                        <w:rFonts w:asciiTheme="minorHAnsi" w:hAnsiTheme="minorHAnsi" w:cs="Arial"/>
                        <w:sz w:val="20"/>
                        <w:szCs w:val="20"/>
                      </w:rPr>
                    </w:pPr>
                    <w:r w:rsidRPr="005D263A">
                      <w:rPr>
                        <w:rFonts w:asciiTheme="minorHAnsi" w:hAnsiTheme="minorHAnsi" w:cs="Arial"/>
                        <w:sz w:val="20"/>
                        <w:szCs w:val="20"/>
                      </w:rPr>
                      <w:t xml:space="preserve">This assessment item is project. This Project requires students to work in team and address all tasks listed under </w:t>
                    </w:r>
                    <w:r>
                      <w:rPr>
                        <w:rFonts w:asciiTheme="minorHAnsi" w:hAnsiTheme="minorHAnsi" w:cs="Arial"/>
                        <w:sz w:val="20"/>
                        <w:szCs w:val="20"/>
                      </w:rPr>
                      <w:t>“</w:t>
                    </w:r>
                    <w:r w:rsidRPr="005D263A">
                      <w:rPr>
                        <w:rFonts w:asciiTheme="minorHAnsi" w:hAnsiTheme="minorHAnsi" w:cs="Arial"/>
                        <w:sz w:val="20"/>
                        <w:szCs w:val="20"/>
                      </w:rPr>
                      <w:t>Assessment instructions and criteria</w:t>
                    </w:r>
                    <w:r>
                      <w:rPr>
                        <w:rFonts w:asciiTheme="minorHAnsi" w:hAnsiTheme="minorHAnsi" w:cs="Arial"/>
                        <w:sz w:val="20"/>
                        <w:szCs w:val="20"/>
                      </w:rPr>
                      <w:t xml:space="preserve">” </w:t>
                    </w:r>
                    <w:r w:rsidR="00F04176">
                      <w:rPr>
                        <w:rFonts w:asciiTheme="minorHAnsi" w:hAnsiTheme="minorHAnsi" w:cs="Arial"/>
                        <w:sz w:val="20"/>
                        <w:szCs w:val="20"/>
                      </w:rPr>
                      <w:t xml:space="preserve">or </w:t>
                    </w:r>
                    <w:r w:rsidR="00F04176" w:rsidRPr="00F04176">
                      <w:rPr>
                        <w:rFonts w:asciiTheme="minorHAnsi" w:hAnsiTheme="minorHAnsi" w:cs="Arial"/>
                        <w:sz w:val="20"/>
                        <w:szCs w:val="20"/>
                      </w:rPr>
                      <w:t xml:space="preserve">Task Instructions and Student Work </w:t>
                    </w:r>
                    <w:r>
                      <w:rPr>
                        <w:rFonts w:asciiTheme="minorHAnsi" w:hAnsiTheme="minorHAnsi" w:cs="Arial"/>
                        <w:sz w:val="20"/>
                        <w:szCs w:val="20"/>
                      </w:rPr>
                      <w:t>and submit a report</w:t>
                    </w:r>
                    <w:r w:rsidRPr="005D263A">
                      <w:rPr>
                        <w:rFonts w:asciiTheme="minorHAnsi" w:hAnsiTheme="minorHAnsi" w:cs="Arial"/>
                        <w:sz w:val="20"/>
                        <w:szCs w:val="20"/>
                      </w:rPr>
                      <w:t xml:space="preserve">. Students are required to accomplish their task professionally and in time. Students must submit this project by end of class of week 8 of their term. </w:t>
                    </w:r>
                    <w:r w:rsidR="00F04176">
                      <w:rPr>
                        <w:rFonts w:asciiTheme="minorHAnsi" w:hAnsiTheme="minorHAnsi" w:cs="Arial"/>
                        <w:sz w:val="20"/>
                        <w:szCs w:val="20"/>
                      </w:rPr>
                      <w:t>Marking Criteria for this project is as per</w:t>
                    </w:r>
                    <w:r w:rsidR="00F04176" w:rsidRPr="005D263A">
                      <w:rPr>
                        <w:rFonts w:asciiTheme="minorHAnsi" w:hAnsiTheme="minorHAnsi" w:cs="Arial"/>
                        <w:sz w:val="20"/>
                        <w:szCs w:val="20"/>
                      </w:rPr>
                      <w:t xml:space="preserve"> </w:t>
                    </w:r>
                    <w:r w:rsidR="00F04176">
                      <w:rPr>
                        <w:rFonts w:asciiTheme="minorHAnsi" w:hAnsiTheme="minorHAnsi" w:cs="Arial"/>
                        <w:sz w:val="20"/>
                        <w:szCs w:val="20"/>
                      </w:rPr>
                      <w:t>“</w:t>
                    </w:r>
                    <w:r w:rsidR="00F04176" w:rsidRPr="005D263A">
                      <w:rPr>
                        <w:rFonts w:asciiTheme="minorHAnsi" w:hAnsiTheme="minorHAnsi" w:cs="Arial"/>
                        <w:sz w:val="20"/>
                        <w:szCs w:val="20"/>
                      </w:rPr>
                      <w:t>Assessment instructions and criteria</w:t>
                    </w:r>
                    <w:r w:rsidR="00F04176">
                      <w:rPr>
                        <w:rFonts w:asciiTheme="minorHAnsi" w:hAnsiTheme="minorHAnsi" w:cs="Arial"/>
                        <w:sz w:val="20"/>
                        <w:szCs w:val="20"/>
                      </w:rPr>
                      <w:t>”.</w:t>
                    </w:r>
                  </w:p>
                  <w:p w14:paraId="3D616BD9" w14:textId="7DFDA251" w:rsidR="005D263A" w:rsidRPr="005D263A" w:rsidRDefault="005D263A" w:rsidP="005D263A">
                    <w:pPr>
                      <w:pStyle w:val="Default"/>
                      <w:jc w:val="both"/>
                      <w:rPr>
                        <w:rFonts w:asciiTheme="minorHAnsi" w:hAnsiTheme="minorHAnsi" w:cs="Arial"/>
                        <w:sz w:val="20"/>
                        <w:szCs w:val="20"/>
                      </w:rPr>
                    </w:pPr>
                    <w:r w:rsidRPr="005D263A">
                      <w:rPr>
                        <w:rFonts w:asciiTheme="minorHAnsi" w:hAnsiTheme="minorHAnsi" w:cs="Arial"/>
                        <w:sz w:val="20"/>
                        <w:szCs w:val="20"/>
                      </w:rPr>
                      <w:t xml:space="preserve">This assessment is group project and group leader must clearly identify his team member’s work. </w:t>
                    </w:r>
                    <w:r>
                      <w:rPr>
                        <w:rFonts w:asciiTheme="minorHAnsi" w:hAnsiTheme="minorHAnsi" w:cs="Arial"/>
                        <w:sz w:val="20"/>
                        <w:szCs w:val="20"/>
                      </w:rPr>
                      <w:t>This project is scenario based and scenario is as under:</w:t>
                    </w:r>
                  </w:p>
                  <w:p w14:paraId="1082477B" w14:textId="77777777" w:rsidR="005D263A" w:rsidRPr="005D263A" w:rsidRDefault="005D263A" w:rsidP="005D263A">
                    <w:pPr>
                      <w:pStyle w:val="contenttext"/>
                      <w:rPr>
                        <w:rFonts w:asciiTheme="minorHAnsi" w:eastAsia="Times New Roman" w:hAnsiTheme="minorHAnsi"/>
                        <w:color w:val="000000"/>
                        <w:szCs w:val="20"/>
                        <w:lang w:eastAsia="en-AU"/>
                      </w:rPr>
                    </w:pPr>
                    <w:r w:rsidRPr="005D263A">
                      <w:rPr>
                        <w:rFonts w:asciiTheme="minorHAnsi" w:eastAsia="Times New Roman" w:hAnsiTheme="minorHAnsi"/>
                        <w:color w:val="000000"/>
                        <w:szCs w:val="20"/>
                        <w:lang w:eastAsia="en-AU"/>
                      </w:rPr>
                      <w:t xml:space="preserve">Troy Financials Pty. Ltd want students to create network for their new office and implement all security measures on Troy Financials Network. </w:t>
                    </w:r>
                  </w:p>
                  <w:p w14:paraId="70FD01FD" w14:textId="77777777" w:rsidR="005D263A" w:rsidRPr="005D263A" w:rsidRDefault="005D263A" w:rsidP="005D263A">
                    <w:pPr>
                      <w:pStyle w:val="Default"/>
                      <w:spacing w:after="120"/>
                      <w:jc w:val="both"/>
                      <w:rPr>
                        <w:rFonts w:asciiTheme="minorHAnsi" w:hAnsiTheme="minorHAnsi" w:cs="Arial"/>
                        <w:sz w:val="20"/>
                        <w:szCs w:val="20"/>
                      </w:rPr>
                    </w:pPr>
                    <w:r w:rsidRPr="005D263A">
                      <w:rPr>
                        <w:rFonts w:asciiTheme="minorHAnsi" w:hAnsiTheme="minorHAnsi" w:cs="Arial"/>
                        <w:sz w:val="20"/>
                        <w:szCs w:val="20"/>
                      </w:rPr>
                      <w:t xml:space="preserve">This project requires students to work in team and accomplish their task professionally and in time. It is team leader’s responsibility to inform the teacher about individual student’s responsibility. Students are required to research their own component. Details of this assessment item is as under: </w:t>
                    </w:r>
                  </w:p>
                  <w:p w14:paraId="35422B9D" w14:textId="77777777" w:rsidR="005D263A" w:rsidRPr="005D263A" w:rsidRDefault="005D263A" w:rsidP="005D263A">
                    <w:pPr>
                      <w:pStyle w:val="Default"/>
                      <w:spacing w:after="120"/>
                      <w:jc w:val="both"/>
                      <w:rPr>
                        <w:rFonts w:asciiTheme="minorHAnsi" w:hAnsiTheme="minorHAnsi" w:cs="Arial"/>
                        <w:sz w:val="20"/>
                        <w:szCs w:val="20"/>
                      </w:rPr>
                    </w:pPr>
                    <w:r w:rsidRPr="005D263A">
                      <w:rPr>
                        <w:rFonts w:asciiTheme="minorHAnsi" w:hAnsiTheme="minorHAnsi" w:cs="Arial"/>
                        <w:sz w:val="20"/>
                        <w:szCs w:val="20"/>
                      </w:rPr>
                      <w:t xml:space="preserve">Melbourne based Troy financials Pty Ltd is finance based company. They have their office in Melbourne as well as in Sydney. </w:t>
                    </w:r>
                  </w:p>
                  <w:p w14:paraId="469004AB" w14:textId="77777777" w:rsidR="005D263A" w:rsidRPr="005D263A" w:rsidRDefault="005D263A" w:rsidP="005D263A">
                    <w:pPr>
                      <w:pStyle w:val="Default"/>
                      <w:spacing w:after="120"/>
                      <w:jc w:val="both"/>
                      <w:rPr>
                        <w:rFonts w:asciiTheme="minorHAnsi" w:hAnsiTheme="minorHAnsi" w:cs="Arial"/>
                        <w:sz w:val="20"/>
                        <w:szCs w:val="20"/>
                      </w:rPr>
                    </w:pPr>
                    <w:r w:rsidRPr="005D263A">
                      <w:rPr>
                        <w:rFonts w:asciiTheme="minorHAnsi" w:hAnsiTheme="minorHAnsi" w:cs="Arial"/>
                        <w:sz w:val="20"/>
                        <w:szCs w:val="20"/>
                      </w:rPr>
                      <w:t xml:space="preserve">They are running many servers in Melbourne as well as in Sydney. You are working as a network specialist at “Network Easy Pty Ltd”. Troy financials want you to manage their servers. At this stage they are running their servers in Melbourne as well as in Sydney. Due to rapid growth in financial market an additional building at Melbourne has been planned for construction to accommodate more financial analysts. New building includes an I.T Area, where all computer and networking equipments will be secured. </w:t>
                    </w:r>
                  </w:p>
                  <w:p w14:paraId="5EA0DDED" w14:textId="47EB153A" w:rsidR="005D263A" w:rsidRDefault="005D263A" w:rsidP="005D263A">
                    <w:pPr>
                      <w:pStyle w:val="Default"/>
                      <w:spacing w:before="240" w:after="240"/>
                      <w:rPr>
                        <w:rFonts w:asciiTheme="minorHAnsi" w:hAnsiTheme="minorHAnsi" w:cs="Arial"/>
                        <w:sz w:val="20"/>
                        <w:szCs w:val="20"/>
                      </w:rPr>
                    </w:pPr>
                    <w:r w:rsidRPr="005D263A">
                      <w:rPr>
                        <w:rFonts w:asciiTheme="minorHAnsi" w:hAnsiTheme="minorHAnsi" w:cs="Arial"/>
                        <w:sz w:val="20"/>
                        <w:szCs w:val="20"/>
                      </w:rPr>
                      <w:t>Vikram is overseeing the development of the project. Some innovative ideas are needed that will allow for seamless communication between all of the offices, the IT room, and the conference room.  Access to other areas of the building such as open area also needs to be taken into consideration. Mobility, wireless connectivity and security are important issues for financial analysts. Plan for building is as under</w:t>
                    </w:r>
                    <w:r w:rsidR="007C60B5">
                      <w:rPr>
                        <w:rFonts w:asciiTheme="minorHAnsi" w:hAnsiTheme="minorHAnsi" w:cs="Arial"/>
                        <w:sz w:val="20"/>
                        <w:szCs w:val="20"/>
                      </w:rPr>
                      <w:t>:</w:t>
                    </w:r>
                  </w:p>
                  <w:p w14:paraId="0B13D944" w14:textId="209A332E" w:rsidR="005D263A" w:rsidRDefault="005D263A" w:rsidP="005D263A">
                    <w:pPr>
                      <w:pStyle w:val="Default"/>
                      <w:spacing w:before="240" w:after="240"/>
                      <w:rPr>
                        <w:rFonts w:ascii="Arial" w:hAnsi="Arial" w:cs="Arial"/>
                        <w:sz w:val="20"/>
                        <w:szCs w:val="20"/>
                      </w:rPr>
                    </w:pPr>
                    <w:r>
                      <w:rPr>
                        <w:noProof/>
                      </w:rPr>
                      <w:t xml:space="preserve"> </w:t>
                    </w:r>
                    <w:r>
                      <w:rPr>
                        <w:noProof/>
                      </w:rPr>
                      <w:drawing>
                        <wp:inline distT="0" distB="0" distL="0" distR="0" wp14:anchorId="18F8EF99" wp14:editId="36562EC0">
                          <wp:extent cx="2081049" cy="1492927"/>
                          <wp:effectExtent l="0" t="0" r="0" b="0"/>
                          <wp:docPr id="3" name="Picture 3" descr="largeoffi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geoffic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1049" cy="1492927"/>
                                  </a:xfrm>
                                  <a:prstGeom prst="rect">
                                    <a:avLst/>
                                  </a:prstGeom>
                                  <a:noFill/>
                                  <a:ln>
                                    <a:noFill/>
                                  </a:ln>
                                </pic:spPr>
                              </pic:pic>
                            </a:graphicData>
                          </a:graphic>
                        </wp:inline>
                      </w:drawing>
                    </w:r>
                  </w:p>
                  <w:p w14:paraId="3B27078F" w14:textId="3A410C59" w:rsidR="005D263A" w:rsidRPr="005D263A" w:rsidRDefault="005D263A" w:rsidP="005D263A">
                    <w:pPr>
                      <w:pStyle w:val="Subtitle"/>
                      <w:rPr>
                        <w:rFonts w:asciiTheme="minorHAnsi" w:eastAsia="Times New Roman" w:hAnsiTheme="minorHAnsi" w:cs="Arial"/>
                        <w:i w:val="0"/>
                        <w:iCs w:val="0"/>
                        <w:color w:val="000000"/>
                        <w:spacing w:val="0"/>
                        <w:sz w:val="20"/>
                        <w:szCs w:val="20"/>
                        <w:lang w:eastAsia="en-AU"/>
                      </w:rPr>
                    </w:pPr>
                    <w:r w:rsidRPr="005D263A">
                      <w:rPr>
                        <w:rFonts w:asciiTheme="minorHAnsi" w:eastAsia="Times New Roman" w:hAnsiTheme="minorHAnsi" w:cs="Arial"/>
                        <w:i w:val="0"/>
                        <w:iCs w:val="0"/>
                        <w:color w:val="000000"/>
                        <w:spacing w:val="0"/>
                        <w:sz w:val="20"/>
                        <w:szCs w:val="20"/>
                        <w:lang w:eastAsia="en-AU"/>
                      </w:rPr>
                      <w:t>Your task is to create network infrastructure and secure networ</w:t>
                    </w:r>
                    <w:r w:rsidR="007C60B5">
                      <w:rPr>
                        <w:rFonts w:asciiTheme="minorHAnsi" w:eastAsia="Times New Roman" w:hAnsiTheme="minorHAnsi" w:cs="Arial"/>
                        <w:i w:val="0"/>
                        <w:iCs w:val="0"/>
                        <w:color w:val="000000"/>
                        <w:spacing w:val="0"/>
                        <w:sz w:val="20"/>
                        <w:szCs w:val="20"/>
                        <w:lang w:eastAsia="en-AU"/>
                      </w:rPr>
                      <w:t>k for Troy Financials. While i</w:t>
                    </w:r>
                    <w:r w:rsidRPr="005D263A">
                      <w:rPr>
                        <w:rFonts w:asciiTheme="minorHAnsi" w:eastAsia="Times New Roman" w:hAnsiTheme="minorHAnsi" w:cs="Arial"/>
                        <w:i w:val="0"/>
                        <w:iCs w:val="0"/>
                        <w:color w:val="000000"/>
                        <w:spacing w:val="0"/>
                        <w:sz w:val="20"/>
                        <w:szCs w:val="20"/>
                        <w:lang w:eastAsia="en-AU"/>
                      </w:rPr>
                      <w:t>mplementing security you m</w:t>
                    </w:r>
                    <w:r w:rsidR="00093E2E">
                      <w:rPr>
                        <w:rFonts w:asciiTheme="minorHAnsi" w:eastAsia="Times New Roman" w:hAnsiTheme="minorHAnsi" w:cs="Arial"/>
                        <w:i w:val="0"/>
                        <w:iCs w:val="0"/>
                        <w:color w:val="000000"/>
                        <w:spacing w:val="0"/>
                        <w:sz w:val="20"/>
                        <w:szCs w:val="20"/>
                        <w:lang w:eastAsia="en-AU"/>
                      </w:rPr>
                      <w:t>ay</w:t>
                    </w:r>
                    <w:r w:rsidRPr="005D263A">
                      <w:rPr>
                        <w:rFonts w:asciiTheme="minorHAnsi" w:eastAsia="Times New Roman" w:hAnsiTheme="minorHAnsi" w:cs="Arial"/>
                        <w:i w:val="0"/>
                        <w:iCs w:val="0"/>
                        <w:color w:val="000000"/>
                        <w:spacing w:val="0"/>
                        <w:sz w:val="20"/>
                        <w:szCs w:val="20"/>
                        <w:lang w:eastAsia="en-AU"/>
                      </w:rPr>
                      <w:t xml:space="preserve"> consider implementing the following:</w:t>
                    </w:r>
                  </w:p>
                  <w:p w14:paraId="6359D988" w14:textId="77777777" w:rsidR="005D263A" w:rsidRPr="005D263A" w:rsidRDefault="005D263A" w:rsidP="005D263A">
                    <w:pPr>
                      <w:pStyle w:val="Default"/>
                      <w:numPr>
                        <w:ilvl w:val="0"/>
                        <w:numId w:val="38"/>
                      </w:numPr>
                      <w:ind w:left="714" w:hanging="357"/>
                      <w:rPr>
                        <w:rFonts w:asciiTheme="minorHAnsi" w:hAnsiTheme="minorHAnsi" w:cs="Arial"/>
                        <w:sz w:val="20"/>
                        <w:szCs w:val="20"/>
                      </w:rPr>
                    </w:pPr>
                    <w:r w:rsidRPr="005D263A">
                      <w:rPr>
                        <w:rFonts w:asciiTheme="minorHAnsi" w:hAnsiTheme="minorHAnsi" w:cs="Arial"/>
                        <w:sz w:val="20"/>
                        <w:szCs w:val="20"/>
                      </w:rPr>
                      <w:t>Configure Firewall</w:t>
                    </w:r>
                  </w:p>
                  <w:p w14:paraId="08FB156B" w14:textId="77777777" w:rsidR="005D263A" w:rsidRDefault="005D263A" w:rsidP="005D263A">
                    <w:pPr>
                      <w:pStyle w:val="Default"/>
                      <w:numPr>
                        <w:ilvl w:val="0"/>
                        <w:numId w:val="38"/>
                      </w:numPr>
                      <w:ind w:left="714" w:hanging="357"/>
                      <w:rPr>
                        <w:rFonts w:asciiTheme="minorHAnsi" w:hAnsiTheme="minorHAnsi" w:cs="Arial"/>
                        <w:sz w:val="20"/>
                        <w:szCs w:val="20"/>
                      </w:rPr>
                    </w:pPr>
                    <w:r w:rsidRPr="005D263A">
                      <w:rPr>
                        <w:rFonts w:asciiTheme="minorHAnsi" w:hAnsiTheme="minorHAnsi" w:cs="Arial"/>
                        <w:sz w:val="20"/>
                        <w:szCs w:val="20"/>
                      </w:rPr>
                      <w:t xml:space="preserve">Configure VPN </w:t>
                    </w:r>
                  </w:p>
                  <w:p w14:paraId="1FEE4A17" w14:textId="77777777" w:rsidR="00F04176" w:rsidRPr="005D263A" w:rsidRDefault="00F04176" w:rsidP="00F04176">
                    <w:pPr>
                      <w:pStyle w:val="Default"/>
                      <w:ind w:left="714"/>
                      <w:rPr>
                        <w:rFonts w:asciiTheme="minorHAnsi" w:hAnsiTheme="minorHAnsi" w:cs="Arial"/>
                        <w:sz w:val="20"/>
                        <w:szCs w:val="20"/>
                      </w:rPr>
                    </w:pPr>
                  </w:p>
                  <w:p w14:paraId="2BB85F5C" w14:textId="7E4B0AE7" w:rsidR="00D13A3B" w:rsidRPr="00093E2E" w:rsidRDefault="00F04176" w:rsidP="00F04176">
                    <w:pPr>
                      <w:pStyle w:val="Default"/>
                      <w:rPr>
                        <w:rFonts w:asciiTheme="minorHAnsi" w:hAnsiTheme="minorHAnsi" w:cs="Arial"/>
                        <w:sz w:val="20"/>
                        <w:szCs w:val="20"/>
                      </w:rPr>
                    </w:pPr>
                    <w:r w:rsidRPr="00F5679F">
                      <w:rPr>
                        <w:rFonts w:cstheme="minorHAnsi"/>
                        <w:b/>
                        <w:lang w:val="en-US"/>
                      </w:rPr>
                      <w:t xml:space="preserve">Please note </w:t>
                    </w:r>
                    <w:r>
                      <w:rPr>
                        <w:rFonts w:cstheme="minorHAnsi"/>
                        <w:b/>
                        <w:lang w:val="en-US"/>
                      </w:rPr>
                      <w:t>create report either in s</w:t>
                    </w:r>
                    <w:r w:rsidRPr="00F8340E">
                      <w:rPr>
                        <w:rFonts w:cstheme="minorHAnsi"/>
                        <w:b/>
                        <w:lang w:val="en-US"/>
                      </w:rPr>
                      <w:t>eparate</w:t>
                    </w:r>
                    <w:r>
                      <w:rPr>
                        <w:rFonts w:cstheme="minorHAnsi"/>
                        <w:b/>
                        <w:lang w:val="en-US"/>
                      </w:rPr>
                      <w:t xml:space="preserve"> document or </w:t>
                    </w:r>
                    <w:r w:rsidRPr="00F5679F">
                      <w:rPr>
                        <w:rFonts w:cstheme="minorHAnsi"/>
                        <w:b/>
                        <w:lang w:val="en-US"/>
                      </w:rPr>
                      <w:t>at the end of this document</w:t>
                    </w:r>
                  </w:p>
                </w:tc>
              </w:sdtContent>
            </w:sdt>
          </w:tr>
        </w:sdtContent>
      </w:sdt>
      <w:sdt>
        <w:sdtPr>
          <w:rPr>
            <w:b w:val="0"/>
            <w:noProof w:val="0"/>
            <w:color w:val="F79646" w:themeColor="accent6"/>
            <w:sz w:val="20"/>
            <w:szCs w:val="20"/>
          </w:rPr>
          <w:id w:val="-234098077"/>
          <w:lock w:val="contentLocked"/>
          <w:placeholder>
            <w:docPart w:val="DefaultPlaceholder_1082065158"/>
          </w:placeholder>
          <w:group/>
        </w:sdtPr>
        <w:sdtEndPr>
          <w:rPr>
            <w:color w:val="auto"/>
          </w:rPr>
        </w:sdtEndPr>
        <w:sdtContent>
          <w:tr w:rsidR="00D13A3B" w:rsidRPr="00AD232D" w14:paraId="6446FC92" w14:textId="77777777" w:rsidTr="00DB0868">
            <w:trPr>
              <w:cantSplit/>
              <w:trHeight w:val="236"/>
            </w:trPr>
            <w:tc>
              <w:tcPr>
                <w:tcW w:w="2269" w:type="dxa"/>
                <w:gridSpan w:val="3"/>
                <w:tcBorders>
                  <w:top w:val="single" w:sz="12" w:space="0" w:color="FBD4B4" w:themeColor="accent6" w:themeTint="66"/>
                  <w:bottom w:val="single" w:sz="12" w:space="0" w:color="F2DBDB" w:themeColor="accent2" w:themeTint="33"/>
                  <w:right w:val="nil"/>
                </w:tcBorders>
                <w:shd w:val="clear" w:color="auto" w:fill="FFFFFF" w:themeFill="background1"/>
              </w:tcPr>
              <w:p w14:paraId="04BEB170" w14:textId="11A16E03" w:rsidR="00D13A3B" w:rsidRPr="00D13A3B" w:rsidRDefault="00D13A3B" w:rsidP="00DB0868">
                <w:pPr>
                  <w:pStyle w:val="Heading2"/>
                  <w:rPr>
                    <w:color w:val="F79646" w:themeColor="accent6"/>
                  </w:rPr>
                </w:pPr>
                <w:r>
                  <w:rPr>
                    <w:color w:val="F79646" w:themeColor="accent6"/>
                  </w:rPr>
                  <w:t>Assessment conditions</w:t>
                </w:r>
              </w:p>
            </w:tc>
            <w:sdt>
              <w:sdtPr>
                <w:tag w:val="ATI13"/>
                <w:id w:val="-211735144"/>
                <w:lock w:val="sdtLocked"/>
                <w:placeholder>
                  <w:docPart w:val="FD3C3A0154084201A334CB997112D06A"/>
                </w:placeholder>
              </w:sdtPr>
              <w:sdtEndPr/>
              <w:sdtContent>
                <w:tc>
                  <w:tcPr>
                    <w:tcW w:w="8505" w:type="dxa"/>
                    <w:gridSpan w:val="8"/>
                    <w:tcBorders>
                      <w:top w:val="single" w:sz="12" w:space="0" w:color="FBD4B4" w:themeColor="accent6" w:themeTint="66"/>
                      <w:left w:val="nil"/>
                      <w:bottom w:val="single" w:sz="12" w:space="0" w:color="F2DBDB" w:themeColor="accent2" w:themeTint="33"/>
                      <w:right w:val="nil"/>
                    </w:tcBorders>
                    <w:shd w:val="clear" w:color="auto" w:fill="FFFFFF" w:themeFill="background1"/>
                  </w:tcPr>
                  <w:p w14:paraId="3CD97AA3" w14:textId="77777777" w:rsidR="00012C14" w:rsidRDefault="00012C14" w:rsidP="00012C14">
                    <w:pPr>
                      <w:pStyle w:val="ListParagraph"/>
                      <w:numPr>
                        <w:ilvl w:val="0"/>
                        <w:numId w:val="36"/>
                      </w:numPr>
                    </w:pPr>
                    <w:r>
                      <w:t xml:space="preserve">This information is to be handed to each student to outline the assessment requirements. </w:t>
                    </w:r>
                  </w:p>
                  <w:p w14:paraId="76EB46CF" w14:textId="4DEF3ACD" w:rsidR="00012C14" w:rsidRDefault="00EB20C3" w:rsidP="00012C14">
                    <w:pPr>
                      <w:pStyle w:val="ListParagraph"/>
                      <w:numPr>
                        <w:ilvl w:val="0"/>
                        <w:numId w:val="36"/>
                      </w:numPr>
                    </w:pPr>
                    <w:r>
                      <w:t>This is open book assessment</w:t>
                    </w:r>
                  </w:p>
                  <w:p w14:paraId="11BD6632" w14:textId="2A06476F" w:rsidR="00EB20C3" w:rsidRDefault="00EB20C3" w:rsidP="00012C14">
                    <w:pPr>
                      <w:pStyle w:val="ListParagraph"/>
                      <w:numPr>
                        <w:ilvl w:val="0"/>
                        <w:numId w:val="36"/>
                      </w:numPr>
                    </w:pPr>
                    <w:r>
                      <w:t>All students need to submit their project in report format</w:t>
                    </w:r>
                  </w:p>
                  <w:p w14:paraId="3C77F062" w14:textId="4B1F7AF8" w:rsidR="00012C14" w:rsidRDefault="00012C14" w:rsidP="00EB20C3">
                    <w:pPr>
                      <w:pStyle w:val="ListParagraph"/>
                      <w:numPr>
                        <w:ilvl w:val="0"/>
                        <w:numId w:val="36"/>
                      </w:numPr>
                    </w:pPr>
                    <w:r>
                      <w:t>T</w:t>
                    </w:r>
                    <w:r w:rsidRPr="00DE35B6">
                      <w:t xml:space="preserve">his Assessment Item requires students to work individually and address all requirements as per </w:t>
                    </w:r>
                    <w:r w:rsidR="00EB20C3" w:rsidRPr="00EB20C3">
                      <w:t>Assessment instructions and criteria</w:t>
                    </w:r>
                  </w:p>
                  <w:p w14:paraId="0026F36A" w14:textId="726B76FD" w:rsidR="00012C14" w:rsidRDefault="00012C14" w:rsidP="00012C14">
                    <w:pPr>
                      <w:pStyle w:val="ListParagraph"/>
                      <w:numPr>
                        <w:ilvl w:val="0"/>
                        <w:numId w:val="36"/>
                      </w:numPr>
                    </w:pPr>
                    <w:r w:rsidRPr="00DE35B6">
                      <w:t xml:space="preserve">Students are required to accomplish their </w:t>
                    </w:r>
                    <w:r>
                      <w:t>task professionally and in time</w:t>
                    </w:r>
                  </w:p>
                  <w:p w14:paraId="1FC0AFEA" w14:textId="3E295BFB" w:rsidR="00012C14" w:rsidRDefault="00012C14" w:rsidP="00012C14">
                    <w:pPr>
                      <w:pStyle w:val="ListParagraph"/>
                      <w:numPr>
                        <w:ilvl w:val="0"/>
                        <w:numId w:val="36"/>
                      </w:numPr>
                    </w:pPr>
                    <w:r w:rsidRPr="00DE35B6">
                      <w:t>Students must submit this Assessment item at MyLearning</w:t>
                    </w:r>
                  </w:p>
                  <w:p w14:paraId="1CB7A9D1" w14:textId="78D42943" w:rsidR="00012C14" w:rsidRPr="00E80E77" w:rsidRDefault="00E80E77" w:rsidP="00E80E77">
                    <w:pPr>
                      <w:pStyle w:val="Default"/>
                      <w:numPr>
                        <w:ilvl w:val="0"/>
                        <w:numId w:val="36"/>
                      </w:numPr>
                      <w:jc w:val="both"/>
                      <w:rPr>
                        <w:rFonts w:asciiTheme="minorHAnsi" w:eastAsiaTheme="minorHAnsi" w:hAnsiTheme="minorHAnsi" w:cs="Arial"/>
                        <w:color w:val="auto"/>
                        <w:sz w:val="20"/>
                        <w:szCs w:val="20"/>
                        <w:lang w:eastAsia="en-US"/>
                      </w:rPr>
                    </w:pPr>
                    <w:r>
                      <w:rPr>
                        <w:rFonts w:asciiTheme="minorHAnsi" w:eastAsiaTheme="minorHAnsi" w:hAnsiTheme="minorHAnsi" w:cs="Arial"/>
                        <w:color w:val="auto"/>
                        <w:sz w:val="20"/>
                        <w:szCs w:val="20"/>
                        <w:lang w:eastAsia="en-US"/>
                      </w:rPr>
                      <w:t>This assessment item is project and due date for this assessment item is week 8 of your term</w:t>
                    </w:r>
                    <w:r w:rsidR="00012C14" w:rsidRPr="00E80E77">
                      <w:rPr>
                        <w:rFonts w:asciiTheme="minorHAnsi" w:eastAsiaTheme="minorHAnsi" w:hAnsiTheme="minorHAnsi" w:cs="Arial"/>
                        <w:color w:val="auto"/>
                        <w:sz w:val="20"/>
                        <w:szCs w:val="20"/>
                        <w:lang w:eastAsia="en-US"/>
                      </w:rPr>
                      <w:t>, however student can negotiate time with teacher under special circumstances</w:t>
                    </w:r>
                  </w:p>
                  <w:p w14:paraId="1DCEF034" w14:textId="2782805D" w:rsidR="00012C14" w:rsidRDefault="00012C14" w:rsidP="00012C14">
                    <w:pPr>
                      <w:pStyle w:val="ListParagraph"/>
                      <w:numPr>
                        <w:ilvl w:val="0"/>
                        <w:numId w:val="36"/>
                      </w:numPr>
                    </w:pPr>
                    <w:r>
                      <w:t xml:space="preserve">Length of Report should not exceed  </w:t>
                    </w:r>
                    <w:r w:rsidR="009444F3">
                      <w:t>5</w:t>
                    </w:r>
                    <w:r>
                      <w:t xml:space="preserve">000 words  </w:t>
                    </w:r>
                  </w:p>
                  <w:p w14:paraId="2A4AFB2C" w14:textId="54280F68" w:rsidR="00012C14" w:rsidRDefault="00012C14" w:rsidP="00012C14">
                    <w:pPr>
                      <w:pStyle w:val="ListParagraph"/>
                      <w:numPr>
                        <w:ilvl w:val="0"/>
                        <w:numId w:val="36"/>
                      </w:numPr>
                    </w:pPr>
                    <w:r>
                      <w:t>Read the Plagiarism policy and procedure carefully to understand the consequences that you could face if your work is plagiarized.</w:t>
                    </w:r>
                  </w:p>
                  <w:p w14:paraId="19929D3B" w14:textId="6D4DD104" w:rsidR="00012C14" w:rsidRDefault="00012C14" w:rsidP="00012C14">
                    <w:pPr>
                      <w:pStyle w:val="ListParagraph"/>
                      <w:numPr>
                        <w:ilvl w:val="0"/>
                        <w:numId w:val="36"/>
                      </w:numPr>
                    </w:pPr>
                    <w:r>
                      <w:t>You plagiarize if you present other writer</w:t>
                    </w:r>
                    <w:r w:rsidR="00E02AE4">
                      <w:t>’s</w:t>
                    </w:r>
                    <w:r>
                      <w:t xml:space="preserve"> words or ideas as your own.</w:t>
                    </w:r>
                  </w:p>
                  <w:p w14:paraId="28A69689" w14:textId="3B43FC97" w:rsidR="00012C14" w:rsidRDefault="00012C14" w:rsidP="00012C14">
                    <w:pPr>
                      <w:pStyle w:val="ListParagraph"/>
                      <w:numPr>
                        <w:ilvl w:val="0"/>
                        <w:numId w:val="36"/>
                      </w:numPr>
                    </w:pPr>
                    <w:r>
                      <w:t>You must use citations to document all ideas and significant information that are not your own.</w:t>
                    </w:r>
                  </w:p>
                  <w:p w14:paraId="19E9BECB" w14:textId="1C5C99AB" w:rsidR="00012C14" w:rsidRDefault="00012C14" w:rsidP="00012C14">
                    <w:pPr>
                      <w:pStyle w:val="ListParagraph"/>
                      <w:numPr>
                        <w:ilvl w:val="0"/>
                        <w:numId w:val="36"/>
                      </w:numPr>
                    </w:pPr>
                    <w:r>
                      <w:t>Submit this document by the due date (penalties applies)</w:t>
                    </w:r>
                  </w:p>
                  <w:p w14:paraId="37492DFD" w14:textId="4E7541DC" w:rsidR="00012C14" w:rsidRDefault="00012C14" w:rsidP="00012C14">
                    <w:pPr>
                      <w:pStyle w:val="ListParagraph"/>
                      <w:numPr>
                        <w:ilvl w:val="0"/>
                        <w:numId w:val="36"/>
                      </w:numPr>
                    </w:pPr>
                    <w:r>
                      <w:t>Insert your name and</w:t>
                    </w:r>
                    <w:r w:rsidR="00E02AE4">
                      <w:t xml:space="preserve"> student id in the footer</w:t>
                    </w:r>
                  </w:p>
                  <w:p w14:paraId="0CAAFBF7" w14:textId="77B9E629" w:rsidR="00012C14" w:rsidRDefault="00012C14" w:rsidP="00012C14">
                    <w:pPr>
                      <w:pStyle w:val="ListParagraph"/>
                      <w:numPr>
                        <w:ilvl w:val="0"/>
                        <w:numId w:val="36"/>
                      </w:numPr>
                    </w:pPr>
                    <w:r>
                      <w:t>Use Font: Arial  Font Size: 10 Heading: Bold Arial  Heading Size: 12  Sub Heading: Bold Arial   Sub Heading Size:</w:t>
                    </w:r>
                  </w:p>
                  <w:p w14:paraId="713A5C9F" w14:textId="4CFA853A" w:rsidR="00012C14" w:rsidRPr="00DE35B6" w:rsidRDefault="00012C14" w:rsidP="00012C14">
                    <w:pPr>
                      <w:pStyle w:val="Default"/>
                      <w:numPr>
                        <w:ilvl w:val="0"/>
                        <w:numId w:val="36"/>
                      </w:numPr>
                      <w:jc w:val="both"/>
                      <w:rPr>
                        <w:rFonts w:asciiTheme="minorHAnsi" w:eastAsiaTheme="minorHAnsi" w:hAnsiTheme="minorHAnsi" w:cs="Arial"/>
                        <w:color w:val="auto"/>
                        <w:sz w:val="20"/>
                        <w:szCs w:val="20"/>
                        <w:lang w:eastAsia="en-US"/>
                      </w:rPr>
                    </w:pPr>
                    <w:r w:rsidRPr="00DE35B6">
                      <w:rPr>
                        <w:rFonts w:asciiTheme="minorHAnsi" w:eastAsiaTheme="minorHAnsi" w:hAnsiTheme="minorHAnsi" w:cs="Arial"/>
                        <w:color w:val="auto"/>
                        <w:sz w:val="20"/>
                        <w:szCs w:val="20"/>
                        <w:lang w:eastAsia="en-US"/>
                      </w:rPr>
                      <w:t>Marking Criteria for this assessment Item is as under</w:t>
                    </w:r>
                  </w:p>
                  <w:p w14:paraId="22A9B9BB" w14:textId="2396E8A0" w:rsidR="00D13A3B" w:rsidRPr="00063AF9" w:rsidRDefault="00D13A3B" w:rsidP="00012C14"/>
                </w:tc>
              </w:sdtContent>
            </w:sdt>
          </w:tr>
        </w:sdtContent>
      </w:sdt>
      <w:sdt>
        <w:sdtPr>
          <w:rPr>
            <w:b w:val="0"/>
            <w:noProof w:val="0"/>
            <w:color w:val="F79646" w:themeColor="accent6"/>
            <w:sz w:val="20"/>
            <w:szCs w:val="20"/>
          </w:rPr>
          <w:id w:val="2054026949"/>
          <w:lock w:val="contentLocked"/>
          <w:placeholder>
            <w:docPart w:val="DefaultPlaceholder_1082065158"/>
          </w:placeholder>
          <w:group/>
        </w:sdtPr>
        <w:sdtEndPr>
          <w:rPr>
            <w:color w:val="auto"/>
          </w:rPr>
        </w:sdtEndPr>
        <w:sdtContent>
          <w:tr w:rsidR="00D13A3B" w:rsidRPr="00AD232D" w14:paraId="5B7E9B46" w14:textId="77777777" w:rsidTr="00DB0868">
            <w:trPr>
              <w:cantSplit/>
              <w:trHeight w:val="236"/>
            </w:trPr>
            <w:tc>
              <w:tcPr>
                <w:tcW w:w="2269" w:type="dxa"/>
                <w:gridSpan w:val="3"/>
                <w:tcBorders>
                  <w:top w:val="single" w:sz="12" w:space="0" w:color="FBD4B4" w:themeColor="accent6" w:themeTint="66"/>
                  <w:bottom w:val="single" w:sz="12" w:space="0" w:color="F2DBDB" w:themeColor="accent2" w:themeTint="33"/>
                  <w:right w:val="nil"/>
                </w:tcBorders>
                <w:shd w:val="clear" w:color="auto" w:fill="FFFFFF" w:themeFill="background1"/>
              </w:tcPr>
              <w:p w14:paraId="4E8FDEF4" w14:textId="240B9637" w:rsidR="00D13A3B" w:rsidRPr="00D13A3B" w:rsidRDefault="00D13A3B" w:rsidP="00DB0868">
                <w:pPr>
                  <w:pStyle w:val="Heading2"/>
                  <w:rPr>
                    <w:color w:val="F79646" w:themeColor="accent6"/>
                  </w:rPr>
                </w:pPr>
                <w:r>
                  <w:rPr>
                    <w:color w:val="F79646" w:themeColor="accent6"/>
                  </w:rPr>
                  <w:t>Resources</w:t>
                </w:r>
              </w:p>
            </w:tc>
            <w:sdt>
              <w:sdtPr>
                <w:tag w:val="ATI14"/>
                <w:id w:val="436800008"/>
                <w:lock w:val="sdtLocked"/>
                <w:placeholder>
                  <w:docPart w:val="F543687E85FD48489749A7DF9A112CC6"/>
                </w:placeholder>
              </w:sdtPr>
              <w:sdtEndPr/>
              <w:sdtContent>
                <w:tc>
                  <w:tcPr>
                    <w:tcW w:w="8505" w:type="dxa"/>
                    <w:gridSpan w:val="8"/>
                    <w:tcBorders>
                      <w:top w:val="single" w:sz="12" w:space="0" w:color="FBD4B4" w:themeColor="accent6" w:themeTint="66"/>
                      <w:left w:val="nil"/>
                      <w:bottom w:val="single" w:sz="12" w:space="0" w:color="F2DBDB" w:themeColor="accent2" w:themeTint="33"/>
                      <w:right w:val="nil"/>
                    </w:tcBorders>
                    <w:shd w:val="clear" w:color="auto" w:fill="FFFFFF" w:themeFill="background1"/>
                  </w:tcPr>
                  <w:p w14:paraId="00691CB2" w14:textId="282D0ABF" w:rsidR="00D13A3B" w:rsidRPr="00063AF9" w:rsidRDefault="00012C14" w:rsidP="00DB0868">
                    <w:r w:rsidRPr="00012C14">
                      <w:t>Resources are available through MyLearning</w:t>
                    </w:r>
                  </w:p>
                </w:tc>
              </w:sdtContent>
            </w:sdt>
          </w:tr>
        </w:sdtContent>
      </w:sdt>
      <w:sdt>
        <w:sdtPr>
          <w:rPr>
            <w:b w:val="0"/>
            <w:noProof w:val="0"/>
            <w:color w:val="F79646" w:themeColor="accent6"/>
            <w:sz w:val="20"/>
            <w:szCs w:val="20"/>
          </w:rPr>
          <w:id w:val="-1562938506"/>
          <w:lock w:val="contentLocked"/>
          <w:placeholder>
            <w:docPart w:val="DefaultPlaceholder_1082065158"/>
          </w:placeholder>
          <w:group/>
        </w:sdtPr>
        <w:sdtEndPr>
          <w:rPr>
            <w:color w:val="auto"/>
          </w:rPr>
        </w:sdtEndPr>
        <w:sdtContent>
          <w:tr w:rsidR="00D13A3B" w:rsidRPr="00AD232D" w14:paraId="2821AC6B" w14:textId="77777777" w:rsidTr="00D13A3B">
            <w:trPr>
              <w:cantSplit/>
              <w:trHeight w:val="236"/>
            </w:trPr>
            <w:tc>
              <w:tcPr>
                <w:tcW w:w="2269" w:type="dxa"/>
                <w:gridSpan w:val="3"/>
                <w:tcBorders>
                  <w:top w:val="single" w:sz="12" w:space="0" w:color="FBD4B4" w:themeColor="accent6" w:themeTint="66"/>
                  <w:bottom w:val="nil"/>
                  <w:right w:val="nil"/>
                </w:tcBorders>
                <w:shd w:val="clear" w:color="auto" w:fill="FFFFFF" w:themeFill="background1"/>
              </w:tcPr>
              <w:p w14:paraId="45A168F0" w14:textId="2C9E5693" w:rsidR="00D13A3B" w:rsidRPr="00D13A3B" w:rsidRDefault="00D13A3B" w:rsidP="00DB0868">
                <w:pPr>
                  <w:pStyle w:val="Heading2"/>
                  <w:rPr>
                    <w:color w:val="F79646" w:themeColor="accent6"/>
                  </w:rPr>
                </w:pPr>
                <w:r>
                  <w:rPr>
                    <w:color w:val="F79646" w:themeColor="accent6"/>
                  </w:rPr>
                  <w:t>How to submit</w:t>
                </w:r>
              </w:p>
            </w:tc>
            <w:sdt>
              <w:sdtPr>
                <w:tag w:val="ATI15"/>
                <w:id w:val="595217724"/>
                <w:lock w:val="sdtLocked"/>
                <w:placeholder>
                  <w:docPart w:val="1A00BDBA4B22439885557E075A191AAD"/>
                </w:placeholder>
              </w:sdtPr>
              <w:sdtEndPr/>
              <w:sdtContent>
                <w:tc>
                  <w:tcPr>
                    <w:tcW w:w="8505" w:type="dxa"/>
                    <w:gridSpan w:val="8"/>
                    <w:tcBorders>
                      <w:top w:val="single" w:sz="12" w:space="0" w:color="FBD4B4" w:themeColor="accent6" w:themeTint="66"/>
                      <w:left w:val="nil"/>
                      <w:bottom w:val="nil"/>
                      <w:right w:val="nil"/>
                    </w:tcBorders>
                    <w:shd w:val="clear" w:color="auto" w:fill="FFFFFF" w:themeFill="background1"/>
                  </w:tcPr>
                  <w:p w14:paraId="46415102" w14:textId="18788858" w:rsidR="00524623" w:rsidRDefault="00524623" w:rsidP="00524623">
                    <w:r w:rsidRPr="002927C7">
                      <w:t xml:space="preserve">Complete Assessment </w:t>
                    </w:r>
                    <w:r>
                      <w:t>i</w:t>
                    </w:r>
                    <w:r w:rsidRPr="002927C7">
                      <w:t xml:space="preserve">tems as per assessment Item </w:t>
                    </w:r>
                    <w:r>
                      <w:t>description and upload assessment item at MyLearning</w:t>
                    </w:r>
                  </w:p>
                  <w:p w14:paraId="313A99F3" w14:textId="52CD82DB" w:rsidR="00524623" w:rsidRDefault="00524623" w:rsidP="00524623">
                    <w:r>
                      <w:t>All items submitted must be clearly marked with the following details:</w:t>
                    </w:r>
                  </w:p>
                  <w:p w14:paraId="3030D0CD" w14:textId="77777777" w:rsidR="00524623" w:rsidRDefault="00524623" w:rsidP="00524623">
                    <w:r>
                      <w:t>•</w:t>
                    </w:r>
                    <w:r>
                      <w:tab/>
                      <w:t>Your full name</w:t>
                    </w:r>
                  </w:p>
                  <w:p w14:paraId="5BC713ED" w14:textId="77777777" w:rsidR="00524623" w:rsidRDefault="00524623" w:rsidP="00524623">
                    <w:r>
                      <w:t>•</w:t>
                    </w:r>
                    <w:r>
                      <w:tab/>
                      <w:t>Your student number</w:t>
                    </w:r>
                  </w:p>
                  <w:p w14:paraId="7F544190" w14:textId="77777777" w:rsidR="00524623" w:rsidRDefault="00524623" w:rsidP="00524623">
                    <w:r>
                      <w:t>•</w:t>
                    </w:r>
                    <w:r>
                      <w:tab/>
                      <w:t>Your class group</w:t>
                    </w:r>
                  </w:p>
                  <w:p w14:paraId="5E6422AD" w14:textId="77777777" w:rsidR="00524623" w:rsidRDefault="00524623" w:rsidP="00524623">
                    <w:r>
                      <w:t>•</w:t>
                    </w:r>
                    <w:r>
                      <w:tab/>
                      <w:t>The date</w:t>
                    </w:r>
                  </w:p>
                  <w:p w14:paraId="5C4397C1" w14:textId="4293404E" w:rsidR="00D13A3B" w:rsidRPr="00063AF9" w:rsidRDefault="00524623" w:rsidP="00524623">
                    <w:r>
                      <w:t>This cover sheet must accompany all items submitted.</w:t>
                    </w:r>
                  </w:p>
                </w:tc>
              </w:sdtContent>
            </w:sdt>
          </w:tr>
        </w:sdtContent>
      </w:sdt>
    </w:tbl>
    <w:p w14:paraId="71804677" w14:textId="77777777" w:rsidR="00611503" w:rsidRDefault="00611503" w:rsidP="00D13A3B">
      <w:pPr>
        <w:pStyle w:val="Heading1"/>
        <w:numPr>
          <w:ilvl w:val="0"/>
          <w:numId w:val="0"/>
        </w:numPr>
      </w:pPr>
    </w:p>
    <w:p w14:paraId="1E12DE81" w14:textId="77777777" w:rsidR="00611503" w:rsidRDefault="00611503">
      <w:r>
        <w:rPr>
          <w:b/>
          <w:bCs/>
          <w:i/>
          <w:iCs/>
        </w:rPr>
        <w:br w:type="page"/>
      </w:r>
    </w:p>
    <w:tbl>
      <w:tblPr>
        <w:tblStyle w:val="TableGrid"/>
        <w:tblW w:w="10774" w:type="dxa"/>
        <w:tblInd w:w="-34" w:type="dxa"/>
        <w:tblLayout w:type="fixed"/>
        <w:tblCellMar>
          <w:top w:w="57" w:type="dxa"/>
          <w:bottom w:w="57" w:type="dxa"/>
          <w:right w:w="57" w:type="dxa"/>
        </w:tblCellMar>
        <w:tblLook w:val="04A0" w:firstRow="1" w:lastRow="0" w:firstColumn="1" w:lastColumn="0" w:noHBand="0" w:noVBand="1"/>
      </w:tblPr>
      <w:tblGrid>
        <w:gridCol w:w="2836"/>
        <w:gridCol w:w="6662"/>
        <w:gridCol w:w="567"/>
        <w:gridCol w:w="709"/>
      </w:tblGrid>
      <w:sdt>
        <w:sdtPr>
          <w:id w:val="-1815564264"/>
          <w:lock w:val="contentLocked"/>
          <w:placeholder>
            <w:docPart w:val="DefaultPlaceholder_1082065158"/>
          </w:placeholder>
          <w:group/>
        </w:sdtPr>
        <w:sdtEndPr/>
        <w:sdtContent>
          <w:tr w:rsidR="00D13A3B" w:rsidRPr="006E513E" w14:paraId="614EC0BF" w14:textId="77777777" w:rsidTr="00D13A3B">
            <w:trPr>
              <w:trHeight w:val="298"/>
              <w:tblHeader/>
            </w:trPr>
            <w:tc>
              <w:tcPr>
                <w:tcW w:w="10774" w:type="dxa"/>
                <w:gridSpan w:val="4"/>
                <w:tcBorders>
                  <w:top w:val="nil"/>
                  <w:left w:val="nil"/>
                  <w:bottom w:val="nil"/>
                  <w:right w:val="nil"/>
                </w:tcBorders>
                <w:shd w:val="clear" w:color="auto" w:fill="F79646" w:themeFill="accent6"/>
                <w:vAlign w:val="center"/>
              </w:tcPr>
              <w:p w14:paraId="76562177" w14:textId="7D79EF75" w:rsidR="00D13A3B" w:rsidRPr="006E513E" w:rsidRDefault="00D13A3B" w:rsidP="00D13A3B">
                <w:pPr>
                  <w:pStyle w:val="Heading1"/>
                  <w:numPr>
                    <w:ilvl w:val="0"/>
                    <w:numId w:val="0"/>
                  </w:numPr>
                </w:pPr>
                <w:r>
                  <w:t>Assessment instructions and criteria</w:t>
                </w:r>
              </w:p>
            </w:tc>
          </w:tr>
        </w:sdtContent>
      </w:sdt>
      <w:sdt>
        <w:sdtPr>
          <w:id w:val="-1426182667"/>
          <w:lock w:val="contentLocked"/>
          <w:placeholder>
            <w:docPart w:val="DefaultPlaceholder_1082065158"/>
          </w:placeholder>
          <w:group/>
        </w:sdtPr>
        <w:sdtEndPr>
          <w:rPr>
            <w:i/>
          </w:rPr>
        </w:sdtEndPr>
        <w:sdtContent>
          <w:tr w:rsidR="00D13A3B" w:rsidRPr="00AD232D" w14:paraId="6C1AD97E" w14:textId="77777777" w:rsidTr="00C45CB0">
            <w:tblPrEx>
              <w:tblBorders>
                <w:left w:val="none" w:sz="0" w:space="0" w:color="auto"/>
                <w:right w:val="none" w:sz="0" w:space="0" w:color="auto"/>
                <w:insideV w:val="none" w:sz="0" w:space="0" w:color="auto"/>
              </w:tblBorders>
            </w:tblPrEx>
            <w:trPr>
              <w:trHeight w:val="278"/>
            </w:trPr>
            <w:tc>
              <w:tcPr>
                <w:tcW w:w="10774" w:type="dxa"/>
                <w:gridSpan w:val="4"/>
                <w:tcBorders>
                  <w:top w:val="nil"/>
                  <w:bottom w:val="single" w:sz="12" w:space="0" w:color="FBD4B4" w:themeColor="accent6" w:themeTint="66"/>
                </w:tcBorders>
                <w:shd w:val="clear" w:color="auto" w:fill="F2F2F2" w:themeFill="background1" w:themeFillShade="F2"/>
              </w:tcPr>
              <w:p w14:paraId="0FE4ECF5" w14:textId="757CF2E7" w:rsidR="00D13A3B" w:rsidRDefault="00D13A3B" w:rsidP="00D13A3B">
                <w:r w:rsidRPr="00F9631E">
                  <w:t xml:space="preserve">With competency based assessment </w:t>
                </w:r>
                <w:r w:rsidRPr="00F9631E">
                  <w:rPr>
                    <w:b/>
                    <w:u w:val="single"/>
                  </w:rPr>
                  <w:t>all</w:t>
                </w:r>
                <w:r w:rsidRPr="00F9631E">
                  <w:t xml:space="preserve"> assessment requirements for each assessment task must be </w:t>
                </w:r>
                <w:r>
                  <w:t>assessed as</w:t>
                </w:r>
                <w:r w:rsidRPr="00F9631E">
                  <w:t xml:space="preserve"> satisfactory </w:t>
                </w:r>
                <w:r w:rsidRPr="00F9631E">
                  <w:rPr>
                    <w:b/>
                  </w:rPr>
                  <w:t>(S)</w:t>
                </w:r>
                <w:r w:rsidRPr="00F9631E">
                  <w:t xml:space="preserve"> for a competent </w:t>
                </w:r>
                <w:r w:rsidRPr="00F9631E">
                  <w:rPr>
                    <w:b/>
                  </w:rPr>
                  <w:t>(C</w:t>
                </w:r>
                <w:r>
                  <w:rPr>
                    <w:b/>
                  </w:rPr>
                  <w:t>A</w:t>
                </w:r>
                <w:r w:rsidRPr="00F9631E">
                  <w:rPr>
                    <w:b/>
                  </w:rPr>
                  <w:t>)</w:t>
                </w:r>
                <w:r w:rsidRPr="00F9631E">
                  <w:t xml:space="preserve"> result to be recorded. If an assessment result for any task is </w:t>
                </w:r>
                <w:r>
                  <w:t>assessed as</w:t>
                </w:r>
                <w:r w:rsidRPr="00F9631E">
                  <w:t xml:space="preserve"> not satisfactory </w:t>
                </w:r>
                <w:r w:rsidRPr="00F9631E">
                  <w:rPr>
                    <w:b/>
                  </w:rPr>
                  <w:t>(NS)</w:t>
                </w:r>
                <w:r w:rsidRPr="00F9631E">
                  <w:t xml:space="preserve"> a resubmission will be required for the outstanding </w:t>
                </w:r>
                <w:r w:rsidRPr="00F9631E">
                  <w:rPr>
                    <w:b/>
                  </w:rPr>
                  <w:t>(NS)</w:t>
                </w:r>
                <w:r w:rsidRPr="00F9631E">
                  <w:t xml:space="preserve"> assessment task.</w:t>
                </w:r>
              </w:p>
              <w:p w14:paraId="620328E5" w14:textId="77777777" w:rsidR="00C45CB0" w:rsidRDefault="00C45CB0" w:rsidP="000108FA">
                <w:pPr>
                  <w:rPr>
                    <w:i/>
                  </w:rPr>
                </w:pPr>
                <w:r>
                  <w:t xml:space="preserve">Rows can be deleted by left clicking to the left of the row and click </w:t>
                </w:r>
                <w:r w:rsidR="000108FA" w:rsidRPr="000108FA">
                  <w:rPr>
                    <w:i/>
                  </w:rPr>
                  <w:t>Backspace</w:t>
                </w:r>
              </w:p>
              <w:p w14:paraId="4A2AEEE0" w14:textId="324AAA88" w:rsidR="000108FA" w:rsidRPr="000108FA" w:rsidRDefault="000108FA" w:rsidP="000108FA">
                <w:r>
                  <w:t xml:space="preserve">Rows can be added by left clicking to the left of the row and click </w:t>
                </w:r>
                <w:r>
                  <w:rPr>
                    <w:i/>
                  </w:rPr>
                  <w:t xml:space="preserve">CTRL+C </w:t>
                </w:r>
                <w:r w:rsidRPr="000108FA">
                  <w:t>and then</w:t>
                </w:r>
                <w:r>
                  <w:rPr>
                    <w:i/>
                  </w:rPr>
                  <w:t xml:space="preserve"> CTRL+V</w:t>
                </w:r>
              </w:p>
            </w:tc>
          </w:tr>
        </w:sdtContent>
      </w:sdt>
      <w:sdt>
        <w:sdtPr>
          <w:rPr>
            <w:b/>
          </w:rPr>
          <w:id w:val="159202988"/>
          <w:lock w:val="contentLocked"/>
          <w:placeholder>
            <w:docPart w:val="DefaultPlaceholder_1082065158"/>
          </w:placeholder>
          <w:group/>
        </w:sdtPr>
        <w:sdtEndPr/>
        <w:sdtContent>
          <w:tr w:rsidR="00D13A3B" w:rsidRPr="00AD232D" w14:paraId="6FB2F083" w14:textId="77777777" w:rsidTr="00D13A3B">
            <w:tblPrEx>
              <w:tblBorders>
                <w:left w:val="none" w:sz="0" w:space="0" w:color="auto"/>
                <w:right w:val="none" w:sz="0" w:space="0" w:color="auto"/>
                <w:insideV w:val="none" w:sz="0" w:space="0" w:color="auto"/>
              </w:tblBorders>
            </w:tblPrEx>
            <w:trPr>
              <w:cantSplit/>
              <w:trHeight w:val="45"/>
            </w:trPr>
            <w:tc>
              <w:tcPr>
                <w:tcW w:w="2836"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77121CBD" w14:textId="71EF4F35" w:rsidR="00D13A3B" w:rsidRPr="001E78E1" w:rsidRDefault="00D13A3B" w:rsidP="00DB0868">
                <w:pPr>
                  <w:rPr>
                    <w:b/>
                  </w:rPr>
                </w:pPr>
                <w:r>
                  <w:rPr>
                    <w:b/>
                  </w:rPr>
                  <w:t>Instruction/Task</w:t>
                </w:r>
              </w:p>
            </w:tc>
            <w:tc>
              <w:tcPr>
                <w:tcW w:w="6662"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0CE57400" w14:textId="60968814" w:rsidR="00D13A3B" w:rsidRPr="001E78E1" w:rsidRDefault="00D13A3B" w:rsidP="00DB0868">
                <w:pPr>
                  <w:rPr>
                    <w:b/>
                  </w:rPr>
                </w:pPr>
                <w:r>
                  <w:rPr>
                    <w:b/>
                  </w:rPr>
                  <w:t>Criteria that you will be assessed on</w:t>
                </w:r>
              </w:p>
            </w:tc>
            <w:tc>
              <w:tcPr>
                <w:tcW w:w="567"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599FE8B5" w14:textId="77777777" w:rsidR="00D13A3B" w:rsidRPr="001E78E1" w:rsidRDefault="00D13A3B" w:rsidP="00DB0868">
                <w:pPr>
                  <w:jc w:val="center"/>
                  <w:rPr>
                    <w:b/>
                  </w:rPr>
                </w:pPr>
                <w:r>
                  <w:rPr>
                    <w:b/>
                  </w:rPr>
                  <w:t>S</w:t>
                </w:r>
              </w:p>
            </w:tc>
            <w:tc>
              <w:tcPr>
                <w:tcW w:w="709"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66AF573F" w14:textId="2F4129DA" w:rsidR="00D13A3B" w:rsidRPr="001E78E1" w:rsidRDefault="00D13A3B" w:rsidP="00DB0868">
                <w:pPr>
                  <w:jc w:val="center"/>
                  <w:rPr>
                    <w:b/>
                  </w:rPr>
                </w:pPr>
                <w:r>
                  <w:rPr>
                    <w:b/>
                  </w:rPr>
                  <w:t>NS</w:t>
                </w:r>
              </w:p>
            </w:tc>
          </w:tr>
        </w:sdtContent>
      </w:sdt>
      <w:tr w:rsidR="00C45CB0" w:rsidRPr="00AD232D" w14:paraId="7729D792" w14:textId="77777777" w:rsidTr="00DB0868">
        <w:tblPrEx>
          <w:tblBorders>
            <w:left w:val="none" w:sz="0" w:space="0" w:color="auto"/>
            <w:right w:val="none" w:sz="0" w:space="0" w:color="auto"/>
            <w:insideV w:val="none" w:sz="0" w:space="0" w:color="auto"/>
          </w:tblBorders>
        </w:tblPrEx>
        <w:trPr>
          <w:cantSplit/>
          <w:trHeight w:val="45"/>
        </w:trPr>
        <w:sdt>
          <w:sdtPr>
            <w:tag w:val="ATI29"/>
            <w:id w:val="-625308689"/>
            <w:placeholder>
              <w:docPart w:val="90DE5BDB389E4551BCE2A29A1C019B38"/>
            </w:placeholder>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1908AFA7" w14:textId="696A6559" w:rsidR="00C45CB0" w:rsidRPr="00375D24" w:rsidRDefault="009444F3" w:rsidP="00E22F18">
                <w:r w:rsidRPr="009442B5">
                  <w:t xml:space="preserve">Identify the strategic and operational needs of the project </w:t>
                </w:r>
              </w:p>
            </w:tc>
          </w:sdtContent>
        </w:sd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sdt>
            <w:sdtPr>
              <w:tag w:val="ATI30"/>
              <w:id w:val="-1690518423"/>
              <w:placeholder>
                <w:docPart w:val="9725FB39E3484111B78AAE0085D10730"/>
              </w:placeholder>
            </w:sdtPr>
            <w:sdtEndPr/>
            <w:sdtContent>
              <w:p w14:paraId="7D4753E2" w14:textId="34928AF0" w:rsidR="00C45CB0" w:rsidRPr="004B61CB" w:rsidRDefault="004B61CB" w:rsidP="004B61CB">
                <w:pPr>
                  <w:rPr>
                    <w:rFonts w:eastAsia="Times New Roman"/>
                    <w:color w:val="000000"/>
                    <w:lang w:eastAsia="en-AU"/>
                  </w:rPr>
                </w:pPr>
                <w:r w:rsidRPr="000D704E">
                  <w:rPr>
                    <w:color w:val="000000"/>
                    <w:lang w:eastAsia="en-AU"/>
                  </w:rPr>
                  <w:t xml:space="preserve">Students identified </w:t>
                </w:r>
                <w:r w:rsidR="00E22F18" w:rsidRPr="009442B5">
                  <w:t>strategic and operational needs of the project</w:t>
                </w:r>
              </w:p>
            </w:sdtContent>
          </w:sdt>
        </w:tc>
        <w:sdt>
          <w:sdtPr>
            <w:rPr>
              <w:shd w:val="clear" w:color="auto" w:fill="FFFFFF"/>
            </w:rPr>
            <w:tag w:val="ATI31"/>
            <w:id w:val="1902634524"/>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346A0A7A"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975875648"/>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6320AA15"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tr>
      <w:tr w:rsidR="00C45CB0" w:rsidRPr="00AD232D" w14:paraId="5F23137A"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691106970"/>
          </w:sdtPr>
          <w:sdtEndPr/>
          <w:sdtContent>
            <w:sdt>
              <w:sdtPr>
                <w:rPr>
                  <w:shd w:val="clear" w:color="auto" w:fill="FFFFFF"/>
                </w:rPr>
                <w:tag w:val="ATI30"/>
                <w:id w:val="-2044357931"/>
              </w:sdtPr>
              <w:sdtEndPr>
                <w:rPr>
                  <w:shd w:val="clear" w:color="auto" w:fill="auto"/>
                </w:rPr>
              </w:sdtEndPr>
              <w:sdtContent>
                <w:sdt>
                  <w:sdtPr>
                    <w:rPr>
                      <w:shd w:val="clear" w:color="auto" w:fill="FFFFFF"/>
                    </w:rPr>
                    <w:tag w:val="ATI30"/>
                    <w:id w:val="1773973268"/>
                  </w:sdtPr>
                  <w:sdtEndPr>
                    <w:rPr>
                      <w:shd w:val="clear" w:color="auto" w:fill="auto"/>
                    </w:r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06C495FC" w14:textId="74E8FA4B" w:rsidR="00C45CB0" w:rsidRPr="004B61CB" w:rsidRDefault="009444F3" w:rsidP="00DB0868">
                        <w:pPr>
                          <w:rPr>
                            <w:rFonts w:eastAsia="Times New Roman"/>
                            <w:color w:val="000000"/>
                            <w:lang w:eastAsia="en-AU"/>
                          </w:rPr>
                        </w:pPr>
                        <w:r w:rsidRPr="009442B5">
                          <w:t>Identify and consider the project's strategic context and requirements</w:t>
                        </w:r>
                        <w:r w:rsidR="00E22F18">
                          <w:t xml:space="preserve"> in your project</w:t>
                        </w:r>
                      </w:p>
                    </w:tc>
                  </w:sdtContent>
                </w:sdt>
              </w:sdtContent>
            </w:sdt>
          </w:sdtContent>
        </w:sdt>
        <w:sdt>
          <w:sdtPr>
            <w:rPr>
              <w:rFonts w:asciiTheme="minorHAnsi" w:eastAsiaTheme="minorHAnsi" w:hAnsiTheme="minorHAnsi" w:cs="Arial"/>
              <w:color w:val="auto"/>
              <w:sz w:val="20"/>
              <w:szCs w:val="20"/>
              <w:lang w:eastAsia="en-US"/>
            </w:rPr>
            <w:tag w:val="ATI30"/>
            <w:id w:val="-64648677"/>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3EBA8C1C" w14:textId="2B03C996" w:rsidR="00C45CB0" w:rsidRPr="004B61CB" w:rsidRDefault="004B61CB" w:rsidP="00E22F18">
                <w:pPr>
                  <w:pStyle w:val="Default"/>
                  <w:rPr>
                    <w:rFonts w:asciiTheme="minorHAnsi" w:hAnsiTheme="minorHAnsi" w:cs="Arial"/>
                    <w:sz w:val="20"/>
                    <w:szCs w:val="20"/>
                  </w:rPr>
                </w:pPr>
                <w:r w:rsidRPr="000D704E">
                  <w:rPr>
                    <w:rFonts w:asciiTheme="minorHAnsi" w:hAnsiTheme="minorHAnsi" w:cs="Arial"/>
                    <w:sz w:val="20"/>
                    <w:szCs w:val="20"/>
                  </w:rPr>
                  <w:t xml:space="preserve">Students explained how he can identify </w:t>
                </w:r>
                <w:r w:rsidR="00E22F18" w:rsidRPr="00E22F18">
                  <w:rPr>
                    <w:rFonts w:asciiTheme="minorHAnsi" w:hAnsiTheme="minorHAnsi" w:cs="Arial"/>
                    <w:sz w:val="20"/>
                    <w:szCs w:val="20"/>
                  </w:rPr>
                  <w:t xml:space="preserve">Identify and consider the project's strategic context and requirements in </w:t>
                </w:r>
                <w:r w:rsidR="00E22F18">
                  <w:rPr>
                    <w:rFonts w:asciiTheme="minorHAnsi" w:hAnsiTheme="minorHAnsi" w:cs="Arial"/>
                    <w:sz w:val="20"/>
                    <w:szCs w:val="20"/>
                  </w:rPr>
                  <w:t>his</w:t>
                </w:r>
                <w:r w:rsidR="00E22F18" w:rsidRPr="00E22F18">
                  <w:rPr>
                    <w:rFonts w:asciiTheme="minorHAnsi" w:hAnsiTheme="minorHAnsi" w:cs="Arial"/>
                    <w:sz w:val="20"/>
                    <w:szCs w:val="20"/>
                  </w:rPr>
                  <w:t xml:space="preserve"> project</w:t>
                </w:r>
              </w:p>
            </w:tc>
          </w:sdtContent>
        </w:sdt>
        <w:sdt>
          <w:sdtPr>
            <w:rPr>
              <w:shd w:val="clear" w:color="auto" w:fill="FFFFFF"/>
            </w:rPr>
            <w:tag w:val="ATI31"/>
            <w:id w:val="-1981761024"/>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159DE46B"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468599959"/>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655092F8"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tr>
      <w:tr w:rsidR="00C45CB0" w:rsidRPr="00AD232D" w14:paraId="245DF180"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706867888"/>
          </w:sdtPr>
          <w:sdtEndPr/>
          <w:sdtContent>
            <w:sdt>
              <w:sdtPr>
                <w:rPr>
                  <w:shd w:val="clear" w:color="auto" w:fill="FFFFFF"/>
                </w:rPr>
                <w:tag w:val="ATI30"/>
                <w:id w:val="-1502506900"/>
              </w:sdtPr>
              <w:sdtEndPr>
                <w:rPr>
                  <w:shd w:val="clear" w:color="auto" w:fill="auto"/>
                </w:rPr>
              </w:sdtEndPr>
              <w:sdtContent>
                <w:sdt>
                  <w:sdtPr>
                    <w:rPr>
                      <w:shd w:val="clear" w:color="auto" w:fill="FFFFFF"/>
                    </w:rPr>
                    <w:tag w:val="ATI30"/>
                    <w:id w:val="1541470260"/>
                  </w:sdtPr>
                  <w:sdtEndPr>
                    <w:rPr>
                      <w:shd w:val="clear" w:color="auto" w:fill="auto"/>
                    </w:r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2760C7CB" w14:textId="6C21A9A2" w:rsidR="00C45CB0" w:rsidRPr="001E78E1" w:rsidRDefault="009444F3" w:rsidP="004B61CB">
                        <w:pPr>
                          <w:rPr>
                            <w:shd w:val="clear" w:color="auto" w:fill="FFFFFF"/>
                          </w:rPr>
                        </w:pPr>
                        <w:r w:rsidRPr="009442B5">
                          <w:t>Identify and consider the organisation's strategic and business plans, and its output requirements</w:t>
                        </w:r>
                      </w:p>
                    </w:tc>
                  </w:sdtContent>
                </w:sdt>
              </w:sdtContent>
            </w:sdt>
          </w:sdtContent>
        </w:sdt>
        <w:sdt>
          <w:sdtPr>
            <w:tag w:val="ATI30"/>
            <w:id w:val="-275563419"/>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46DD7A08" w14:textId="2AC3317F" w:rsidR="00C45CB0" w:rsidRPr="004B61CB" w:rsidRDefault="004B61CB" w:rsidP="004B61CB">
                <w:pPr>
                  <w:rPr>
                    <w:rFonts w:eastAsia="Times New Roman"/>
                    <w:color w:val="000000"/>
                    <w:lang w:eastAsia="en-AU"/>
                  </w:rPr>
                </w:pPr>
                <w:r w:rsidRPr="000D704E">
                  <w:rPr>
                    <w:rFonts w:eastAsia="Times New Roman"/>
                    <w:color w:val="000000"/>
                    <w:lang w:eastAsia="en-AU"/>
                  </w:rPr>
                  <w:t xml:space="preserve">Students explained how they can identify </w:t>
                </w:r>
                <w:r w:rsidR="00E22F18" w:rsidRPr="009442B5">
                  <w:t>and consider the organisation's strategic and business plans, and its output requirements</w:t>
                </w:r>
                <w:r w:rsidR="00E22F18" w:rsidRPr="000D704E">
                  <w:rPr>
                    <w:rFonts w:eastAsia="Times New Roman"/>
                    <w:color w:val="000000"/>
                    <w:lang w:eastAsia="en-AU"/>
                  </w:rPr>
                  <w:t xml:space="preserve"> </w:t>
                </w:r>
              </w:p>
            </w:tc>
          </w:sdtContent>
        </w:sdt>
        <w:sdt>
          <w:sdtPr>
            <w:rPr>
              <w:shd w:val="clear" w:color="auto" w:fill="FFFFFF"/>
            </w:rPr>
            <w:tag w:val="ATI31"/>
            <w:id w:val="1233205218"/>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399F6318"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593445243"/>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32A94F8F"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tr>
      <w:tr w:rsidR="00C45CB0" w:rsidRPr="00AD232D" w14:paraId="14A08C9B"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443912641"/>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465F8839" w14:textId="512896ED" w:rsidR="00C45CB0" w:rsidRPr="001E78E1" w:rsidRDefault="009444F3" w:rsidP="00DB0868">
                <w:pPr>
                  <w:rPr>
                    <w:shd w:val="clear" w:color="auto" w:fill="FFFFFF"/>
                  </w:rPr>
                </w:pPr>
                <w:r w:rsidRPr="009442B5">
                  <w:t>Identify and explore client requirements and the impact of legislation and industry codes and standards</w:t>
                </w:r>
              </w:p>
            </w:tc>
          </w:sdtContent>
        </w:sdt>
        <w:sdt>
          <w:sdtPr>
            <w:rPr>
              <w:shd w:val="clear" w:color="auto" w:fill="FFFFFF"/>
            </w:rPr>
            <w:tag w:val="ATI30"/>
            <w:id w:val="1507627970"/>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59F9D935" w14:textId="0952A66B" w:rsidR="00C45CB0" w:rsidRPr="001E78E1" w:rsidRDefault="00E22F18" w:rsidP="00DB0868">
                <w:pPr>
                  <w:rPr>
                    <w:shd w:val="clear" w:color="auto" w:fill="FFFFFF"/>
                  </w:rPr>
                </w:pPr>
                <w:r w:rsidRPr="000D704E">
                  <w:rPr>
                    <w:rFonts w:eastAsia="Times New Roman"/>
                    <w:color w:val="000000"/>
                    <w:lang w:eastAsia="en-AU"/>
                  </w:rPr>
                  <w:t>Students explained how they can identify</w:t>
                </w:r>
                <w:r w:rsidRPr="009442B5">
                  <w:t xml:space="preserve"> client requirements and the impact of legislation and industry codes and standards</w:t>
                </w:r>
              </w:p>
            </w:tc>
          </w:sdtContent>
        </w:sdt>
        <w:sdt>
          <w:sdtPr>
            <w:rPr>
              <w:shd w:val="clear" w:color="auto" w:fill="FFFFFF"/>
            </w:rPr>
            <w:tag w:val="ATI31"/>
            <w:id w:val="-588767033"/>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610EB2AC"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891412302"/>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0BE96A52"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tr>
      <w:tr w:rsidR="00C45CB0" w:rsidRPr="00AD232D" w14:paraId="69527155"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491093077"/>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42FDA1F4" w14:textId="42C7075A" w:rsidR="00C45CB0" w:rsidRPr="001E78E1" w:rsidRDefault="009444F3" w:rsidP="00E22F18">
                <w:pPr>
                  <w:rPr>
                    <w:shd w:val="clear" w:color="auto" w:fill="FFFFFF"/>
                  </w:rPr>
                </w:pPr>
                <w:r w:rsidRPr="009442B5">
                  <w:t>Conduct a risk management analysis and develop a risk-management plan</w:t>
                </w:r>
              </w:p>
            </w:tc>
          </w:sdtContent>
        </w:sdt>
        <w:sdt>
          <w:sdtPr>
            <w:rPr>
              <w:shd w:val="clear" w:color="auto" w:fill="FFFFFF"/>
            </w:rPr>
            <w:tag w:val="ATI30"/>
            <w:id w:val="852992173"/>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173AF079" w14:textId="2130C66D" w:rsidR="00C45CB0" w:rsidRPr="001E78E1" w:rsidRDefault="00E22F18" w:rsidP="00E22F18">
                <w:pPr>
                  <w:rPr>
                    <w:shd w:val="clear" w:color="auto" w:fill="FFFFFF"/>
                  </w:rPr>
                </w:pPr>
                <w:r w:rsidRPr="000D704E">
                  <w:rPr>
                    <w:rFonts w:eastAsia="Times New Roman"/>
                    <w:color w:val="000000"/>
                    <w:lang w:eastAsia="en-AU"/>
                  </w:rPr>
                  <w:t xml:space="preserve">Students </w:t>
                </w:r>
                <w:r>
                  <w:rPr>
                    <w:rFonts w:eastAsia="Times New Roman"/>
                    <w:color w:val="000000"/>
                    <w:lang w:eastAsia="en-AU"/>
                  </w:rPr>
                  <w:t>c</w:t>
                </w:r>
                <w:r w:rsidRPr="009442B5">
                  <w:t>onduct a risk management analysis and develop a risk-management plan</w:t>
                </w:r>
              </w:p>
            </w:tc>
          </w:sdtContent>
        </w:sdt>
        <w:sdt>
          <w:sdtPr>
            <w:rPr>
              <w:shd w:val="clear" w:color="auto" w:fill="FFFFFF"/>
            </w:rPr>
            <w:tag w:val="ATI31"/>
            <w:id w:val="1799033136"/>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4B281BD6"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247500701"/>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5CC0BE54"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tr>
      <w:tr w:rsidR="00C45CB0" w:rsidRPr="00AD232D" w14:paraId="31BC1904"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568115571"/>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78699545" w14:textId="192D4C81" w:rsidR="00C45CB0" w:rsidRPr="001E78E1" w:rsidRDefault="009444F3" w:rsidP="00DB0868">
                <w:pPr>
                  <w:rPr>
                    <w:shd w:val="clear" w:color="auto" w:fill="FFFFFF"/>
                  </w:rPr>
                </w:pPr>
                <w:r w:rsidRPr="009442B5">
                  <w:t>Define and document precise specifications and terms of reference for the project</w:t>
                </w:r>
              </w:p>
            </w:tc>
          </w:sdtContent>
        </w:sdt>
        <w:sdt>
          <w:sdtPr>
            <w:rPr>
              <w:shd w:val="clear" w:color="auto" w:fill="FFFFFF"/>
            </w:rPr>
            <w:tag w:val="ATI30"/>
            <w:id w:val="-1244786252"/>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05906757" w14:textId="28659259" w:rsidR="00C45CB0" w:rsidRPr="001E78E1" w:rsidRDefault="00E22F18" w:rsidP="00E22F18">
                <w:pPr>
                  <w:rPr>
                    <w:shd w:val="clear" w:color="auto" w:fill="FFFFFF"/>
                  </w:rPr>
                </w:pPr>
                <w:r w:rsidRPr="000D704E">
                  <w:rPr>
                    <w:rFonts w:eastAsia="Times New Roman"/>
                    <w:color w:val="000000"/>
                    <w:lang w:eastAsia="en-AU"/>
                  </w:rPr>
                  <w:t>Students</w:t>
                </w:r>
                <w:r>
                  <w:rPr>
                    <w:rFonts w:eastAsia="Times New Roman"/>
                    <w:color w:val="000000"/>
                    <w:lang w:eastAsia="en-AU"/>
                  </w:rPr>
                  <w:t>defined</w:t>
                </w:r>
                <w:r w:rsidRPr="000D704E">
                  <w:rPr>
                    <w:rFonts w:eastAsia="Times New Roman"/>
                    <w:color w:val="000000"/>
                    <w:lang w:eastAsia="en-AU"/>
                  </w:rPr>
                  <w:t xml:space="preserve"> </w:t>
                </w:r>
                <w:r w:rsidRPr="009442B5">
                  <w:t>and document</w:t>
                </w:r>
                <w:r>
                  <w:t>ed</w:t>
                </w:r>
                <w:r w:rsidRPr="009442B5">
                  <w:t xml:space="preserve"> precise specifications and terms of reference for the project</w:t>
                </w:r>
                <w:r w:rsidRPr="000D704E">
                  <w:rPr>
                    <w:rFonts w:eastAsia="Times New Roman"/>
                    <w:color w:val="000000"/>
                    <w:lang w:eastAsia="en-AU"/>
                  </w:rPr>
                  <w:t xml:space="preserve"> how they can identify</w:t>
                </w:r>
              </w:p>
            </w:tc>
          </w:sdtContent>
        </w:sdt>
        <w:sdt>
          <w:sdtPr>
            <w:rPr>
              <w:shd w:val="clear" w:color="auto" w:fill="FFFFFF"/>
            </w:rPr>
            <w:tag w:val="ATI31"/>
            <w:id w:val="1645545664"/>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0FD91E0B"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52491919"/>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176250A2"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tr>
      <w:tr w:rsidR="00C45CB0" w:rsidRPr="00AD232D" w14:paraId="165C1EE0"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201979330"/>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158AF1B5" w14:textId="4BB4184A" w:rsidR="00C45CB0" w:rsidRPr="001E78E1" w:rsidRDefault="009444F3" w:rsidP="00E22F18">
                <w:pPr>
                  <w:rPr>
                    <w:shd w:val="clear" w:color="auto" w:fill="FFFFFF"/>
                  </w:rPr>
                </w:pPr>
                <w:r w:rsidRPr="009444F3">
                  <w:rPr>
                    <w:shd w:val="clear" w:color="auto" w:fill="FFFFFF"/>
                  </w:rPr>
                  <w:t>Identify project budget, specified to a level that can be used for the management of sub-tasks</w:t>
                </w:r>
              </w:p>
            </w:tc>
          </w:sdtContent>
        </w:sdt>
        <w:sdt>
          <w:sdtPr>
            <w:rPr>
              <w:shd w:val="clear" w:color="auto" w:fill="FFFFFF"/>
            </w:rPr>
            <w:tag w:val="ATI30"/>
            <w:id w:val="-637880792"/>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0E675E0F" w14:textId="0EFCF3E3" w:rsidR="00C45CB0" w:rsidRPr="001E78E1" w:rsidRDefault="00E22F18" w:rsidP="00E22F18">
                <w:pPr>
                  <w:rPr>
                    <w:shd w:val="clear" w:color="auto" w:fill="FFFFFF"/>
                  </w:rPr>
                </w:pPr>
                <w:r w:rsidRPr="000D704E">
                  <w:rPr>
                    <w:rFonts w:eastAsia="Times New Roman"/>
                    <w:color w:val="000000"/>
                    <w:lang w:eastAsia="en-AU"/>
                  </w:rPr>
                  <w:t xml:space="preserve">Students </w:t>
                </w:r>
                <w:r>
                  <w:rPr>
                    <w:rFonts w:eastAsia="Times New Roman"/>
                    <w:color w:val="000000"/>
                    <w:lang w:eastAsia="en-AU"/>
                  </w:rPr>
                  <w:t>identified</w:t>
                </w:r>
                <w:r w:rsidRPr="009444F3">
                  <w:rPr>
                    <w:shd w:val="clear" w:color="auto" w:fill="FFFFFF"/>
                  </w:rPr>
                  <w:t xml:space="preserve"> project budget</w:t>
                </w:r>
                <w:r>
                  <w:rPr>
                    <w:shd w:val="clear" w:color="auto" w:fill="FFFFFF"/>
                  </w:rPr>
                  <w:t xml:space="preserve"> and documented it</w:t>
                </w:r>
                <w:r w:rsidRPr="009444F3">
                  <w:rPr>
                    <w:shd w:val="clear" w:color="auto" w:fill="FFFFFF"/>
                  </w:rPr>
                  <w:t>, specified to a level that can be used for the management of sub-tasks</w:t>
                </w:r>
                <w:r w:rsidRPr="000D704E">
                  <w:rPr>
                    <w:rFonts w:eastAsia="Times New Roman"/>
                    <w:color w:val="000000"/>
                    <w:lang w:eastAsia="en-AU"/>
                  </w:rPr>
                  <w:t>explained how they can identify</w:t>
                </w:r>
              </w:p>
            </w:tc>
          </w:sdtContent>
        </w:sdt>
        <w:sdt>
          <w:sdtPr>
            <w:rPr>
              <w:shd w:val="clear" w:color="auto" w:fill="FFFFFF"/>
            </w:rPr>
            <w:tag w:val="ATI31"/>
            <w:id w:val="-2102095379"/>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2E902CDB"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721735875"/>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6C15AB5E"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tr>
      <w:tr w:rsidR="00C45CB0" w:rsidRPr="00AD232D" w14:paraId="37E7FC9A"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350461637"/>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38CEE49D" w14:textId="72E97E5E" w:rsidR="00C45CB0" w:rsidRPr="001E78E1" w:rsidRDefault="009444F3" w:rsidP="00DB0868">
                <w:pPr>
                  <w:rPr>
                    <w:shd w:val="clear" w:color="auto" w:fill="FFFFFF"/>
                  </w:rPr>
                </w:pPr>
                <w:r w:rsidRPr="009442B5">
                  <w:t>Define skills needed for the successful completion of project</w:t>
                </w:r>
              </w:p>
            </w:tc>
          </w:sdtContent>
        </w:sdt>
        <w:sdt>
          <w:sdtPr>
            <w:rPr>
              <w:shd w:val="clear" w:color="auto" w:fill="FFFFFF"/>
            </w:rPr>
            <w:tag w:val="ATI30"/>
            <w:id w:val="1441569775"/>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74251A7F" w14:textId="5D5F4455" w:rsidR="00C45CB0" w:rsidRPr="001E78E1" w:rsidRDefault="00E22F18" w:rsidP="00DB0868">
                <w:pPr>
                  <w:rPr>
                    <w:shd w:val="clear" w:color="auto" w:fill="FFFFFF"/>
                  </w:rPr>
                </w:pPr>
                <w:r w:rsidRPr="000D704E">
                  <w:rPr>
                    <w:rFonts w:eastAsia="Times New Roman"/>
                    <w:color w:val="000000"/>
                    <w:lang w:eastAsia="en-AU"/>
                  </w:rPr>
                  <w:t xml:space="preserve">Students </w:t>
                </w:r>
                <w:r>
                  <w:t>defi</w:t>
                </w:r>
                <w:r w:rsidRPr="009442B5">
                  <w:t>ne</w:t>
                </w:r>
                <w:r>
                  <w:t>d</w:t>
                </w:r>
                <w:r w:rsidRPr="009442B5">
                  <w:t xml:space="preserve"> skills needed for the successful completion of project</w:t>
                </w:r>
              </w:p>
            </w:tc>
          </w:sdtContent>
        </w:sdt>
        <w:sdt>
          <w:sdtPr>
            <w:rPr>
              <w:shd w:val="clear" w:color="auto" w:fill="FFFFFF"/>
            </w:rPr>
            <w:tag w:val="ATI31"/>
            <w:id w:val="-1999184436"/>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4E767492"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100451438"/>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3162D73D" w14:textId="77777777" w:rsidR="00C45CB0" w:rsidRPr="001E78E1" w:rsidRDefault="00C45CB0"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148C3985"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068152229"/>
          </w:sdtPr>
          <w:sdtEndPr/>
          <w:sdtContent>
            <w:sdt>
              <w:sdtPr>
                <w:rPr>
                  <w:shd w:val="clear" w:color="auto" w:fill="FFFFFF"/>
                </w:rPr>
                <w:tag w:val="ATI29"/>
                <w:id w:val="-852415450"/>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4FF2B4F7" w14:textId="7747F0C6" w:rsidR="00DB0868" w:rsidRDefault="00DB0868" w:rsidP="00DB0868">
                    <w:pPr>
                      <w:rPr>
                        <w:shd w:val="clear" w:color="auto" w:fill="FFFFFF"/>
                      </w:rPr>
                    </w:pPr>
                    <w:r>
                      <w:rPr>
                        <w:shd w:val="clear" w:color="auto" w:fill="FFFFFF"/>
                      </w:rPr>
                      <w:t xml:space="preserve">Find Project Managers to create project team </w:t>
                    </w:r>
                  </w:p>
                </w:tc>
              </w:sdtContent>
            </w:sdt>
          </w:sdtContent>
        </w:sdt>
        <w:sdt>
          <w:sdtPr>
            <w:rPr>
              <w:shd w:val="clear" w:color="auto" w:fill="FFFFFF"/>
            </w:rPr>
            <w:tag w:val="ATI30"/>
            <w:id w:val="1004094330"/>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2D153DE6" w14:textId="79654F7F" w:rsidR="00DB0868" w:rsidRDefault="00DB0868" w:rsidP="00E22F18">
                <w:pPr>
                  <w:rPr>
                    <w:shd w:val="clear" w:color="auto" w:fill="FFFFFF"/>
                  </w:rPr>
                </w:pPr>
                <w:r w:rsidRPr="000D704E">
                  <w:rPr>
                    <w:rFonts w:eastAsia="Times New Roman"/>
                    <w:color w:val="000000"/>
                    <w:lang w:eastAsia="en-AU"/>
                  </w:rPr>
                  <w:t>Student</w:t>
                </w:r>
                <w:r>
                  <w:rPr>
                    <w:rFonts w:eastAsia="Times New Roman"/>
                    <w:color w:val="000000"/>
                    <w:lang w:eastAsia="en-AU"/>
                  </w:rPr>
                  <w:t xml:space="preserve"> decided project managers</w:t>
                </w:r>
              </w:p>
            </w:tc>
          </w:sdtContent>
        </w:sdt>
        <w:sdt>
          <w:sdtPr>
            <w:rPr>
              <w:shd w:val="clear" w:color="auto" w:fill="FFFFFF"/>
            </w:rPr>
            <w:tag w:val="ATI31"/>
            <w:id w:val="2102297608"/>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22F4760D" w14:textId="65C4494A"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44516074"/>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17618DDE" w14:textId="4FDDD4B3"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53D977A5"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409666778"/>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43E16087" w14:textId="35D840E6" w:rsidR="00DB0868" w:rsidRDefault="00DB0868" w:rsidP="00DB0868">
                <w:pPr>
                  <w:rPr>
                    <w:shd w:val="clear" w:color="auto" w:fill="FFFFFF"/>
                  </w:rPr>
                </w:pPr>
                <w:r>
                  <w:rPr>
                    <w:shd w:val="clear" w:color="auto" w:fill="FFFFFF"/>
                  </w:rPr>
                  <w:t>Project Manager must create project team of 4 to 6 people</w:t>
                </w:r>
              </w:p>
            </w:tc>
          </w:sdtContent>
        </w:sdt>
        <w:sdt>
          <w:sdtPr>
            <w:rPr>
              <w:shd w:val="clear" w:color="auto" w:fill="FFFFFF"/>
            </w:rPr>
            <w:tag w:val="ATI29"/>
            <w:id w:val="-2005117076"/>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3840F050" w14:textId="13B55002" w:rsidR="00DB0868" w:rsidRDefault="00DB0868" w:rsidP="00E22F18">
                <w:pPr>
                  <w:rPr>
                    <w:shd w:val="clear" w:color="auto" w:fill="FFFFFF"/>
                  </w:rPr>
                </w:pPr>
                <w:r>
                  <w:rPr>
                    <w:shd w:val="clear" w:color="auto" w:fill="FFFFFF"/>
                  </w:rPr>
                  <w:t>Project Manager created project team of 4 to 6 people</w:t>
                </w:r>
              </w:p>
            </w:tc>
          </w:sdtContent>
        </w:sdt>
        <w:sdt>
          <w:sdtPr>
            <w:rPr>
              <w:shd w:val="clear" w:color="auto" w:fill="FFFFFF"/>
            </w:rPr>
            <w:tag w:val="ATI31"/>
            <w:id w:val="-928658939"/>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2E4FFBAA" w14:textId="6AD36EED"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803762798"/>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4D7670FD" w14:textId="4CB48E89"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74B28E0B"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2119444299"/>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2354F587" w14:textId="30FEF85B" w:rsidR="00DB0868" w:rsidRPr="00E41A32" w:rsidRDefault="00DB0868" w:rsidP="00DB0868">
                <w:r w:rsidRPr="009442B5">
                  <w:t xml:space="preserve">Define, document and secure physical and </w:t>
                </w:r>
                <w:r>
                  <w:t xml:space="preserve">all </w:t>
                </w:r>
                <w:r w:rsidRPr="009442B5">
                  <w:t>other resources required to support the project</w:t>
                </w:r>
              </w:p>
            </w:tc>
          </w:sdtContent>
        </w:sdt>
        <w:sdt>
          <w:sdtPr>
            <w:rPr>
              <w:shd w:val="clear" w:color="auto" w:fill="FFFFFF"/>
            </w:rPr>
            <w:tag w:val="ATI30"/>
            <w:id w:val="75865303"/>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0D5C0BEC" w14:textId="231181B4" w:rsidR="00DB0868" w:rsidRPr="001E78E1" w:rsidRDefault="00DB0868" w:rsidP="00E22F18">
                <w:pPr>
                  <w:rPr>
                    <w:shd w:val="clear" w:color="auto" w:fill="FFFFFF"/>
                  </w:rPr>
                </w:pPr>
                <w:r w:rsidRPr="000D704E">
                  <w:rPr>
                    <w:rFonts w:eastAsia="Times New Roman"/>
                    <w:color w:val="000000"/>
                    <w:lang w:eastAsia="en-AU"/>
                  </w:rPr>
                  <w:t xml:space="preserve">Students </w:t>
                </w:r>
                <w:r>
                  <w:rPr>
                    <w:rFonts w:eastAsia="Times New Roman"/>
                    <w:color w:val="000000"/>
                    <w:lang w:eastAsia="en-AU"/>
                  </w:rPr>
                  <w:t>defined</w:t>
                </w:r>
                <w:r w:rsidRPr="009442B5">
                  <w:t>, document</w:t>
                </w:r>
                <w:r>
                  <w:t>ed</w:t>
                </w:r>
                <w:r w:rsidRPr="009442B5">
                  <w:t xml:space="preserve"> and secure</w:t>
                </w:r>
                <w:r>
                  <w:t>d</w:t>
                </w:r>
                <w:r w:rsidRPr="009442B5">
                  <w:t xml:space="preserve"> physical and </w:t>
                </w:r>
                <w:r>
                  <w:t xml:space="preserve">all </w:t>
                </w:r>
                <w:r w:rsidRPr="009442B5">
                  <w:t>other resources required to support the project</w:t>
                </w:r>
              </w:p>
            </w:tc>
          </w:sdtContent>
        </w:sdt>
        <w:sdt>
          <w:sdtPr>
            <w:rPr>
              <w:shd w:val="clear" w:color="auto" w:fill="FFFFFF"/>
            </w:rPr>
            <w:tag w:val="ATI31"/>
            <w:id w:val="889079038"/>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1F4201FA"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425692501"/>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425291DC"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6A9C0AF5"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490281201"/>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4735825A" w14:textId="2B18E964" w:rsidR="00DB0868" w:rsidRDefault="00DB0868" w:rsidP="00E41A32">
                <w:pPr>
                  <w:rPr>
                    <w:shd w:val="clear" w:color="auto" w:fill="FFFFFF"/>
                  </w:rPr>
                </w:pPr>
                <w:r>
                  <w:t xml:space="preserve">Create WBS </w:t>
                </w:r>
                <w:r>
                  <w:rPr>
                    <w:rFonts w:eastAsia="Times New Roman"/>
                    <w:color w:val="000000"/>
                    <w:lang w:eastAsia="en-AU"/>
                  </w:rPr>
                  <w:t>for your project</w:t>
                </w:r>
              </w:p>
            </w:tc>
          </w:sdtContent>
        </w:sdt>
        <w:sdt>
          <w:sdtPr>
            <w:rPr>
              <w:shd w:val="clear" w:color="auto" w:fill="FFFFFF"/>
            </w:rPr>
            <w:tag w:val="ATI30"/>
            <w:id w:val="-1616050824"/>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6AD6982D" w14:textId="63D36A0C" w:rsidR="00DB0868" w:rsidRDefault="00DB0868" w:rsidP="00E41A32">
                <w:pPr>
                  <w:rPr>
                    <w:shd w:val="clear" w:color="auto" w:fill="FFFFFF"/>
                  </w:rPr>
                </w:pPr>
                <w:r w:rsidRPr="000D704E">
                  <w:rPr>
                    <w:rFonts w:eastAsia="Times New Roman"/>
                    <w:color w:val="000000"/>
                    <w:lang w:eastAsia="en-AU"/>
                  </w:rPr>
                  <w:t xml:space="preserve">Students </w:t>
                </w:r>
                <w:r>
                  <w:rPr>
                    <w:rFonts w:eastAsia="Times New Roman"/>
                    <w:color w:val="000000"/>
                    <w:lang w:eastAsia="en-AU"/>
                  </w:rPr>
                  <w:t>created WBS for his allocated project</w:t>
                </w:r>
              </w:p>
            </w:tc>
          </w:sdtContent>
        </w:sdt>
        <w:sdt>
          <w:sdtPr>
            <w:rPr>
              <w:shd w:val="clear" w:color="auto" w:fill="FFFFFF"/>
            </w:rPr>
            <w:tag w:val="ATI31"/>
            <w:id w:val="342357969"/>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4598DC40" w14:textId="3C40BDE9"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950531338"/>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14465E4A" w14:textId="1AC26685"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25062E93" w14:textId="77777777" w:rsidTr="00DB0868">
        <w:tblPrEx>
          <w:tblBorders>
            <w:left w:val="none" w:sz="0" w:space="0" w:color="auto"/>
            <w:right w:val="none" w:sz="0" w:space="0" w:color="auto"/>
            <w:insideV w:val="none" w:sz="0" w:space="0" w:color="auto"/>
          </w:tblBorders>
        </w:tblPrEx>
        <w:trPr>
          <w:cantSplit/>
          <w:trHeight w:val="45"/>
        </w:trPr>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3493D1F7" w14:textId="6A232633" w:rsidR="00DB0868" w:rsidRDefault="00DB0868" w:rsidP="009B764D">
            <w:pPr>
              <w:rPr>
                <w:shd w:val="clear" w:color="auto" w:fill="FFFFFF"/>
              </w:rPr>
            </w:pPr>
            <w:r>
              <w:rPr>
                <w:shd w:val="clear" w:color="auto" w:fill="FFFFFF"/>
              </w:rPr>
              <w:t xml:space="preserve">Create Network diagram </w:t>
            </w:r>
            <w:r w:rsidR="009B764D">
              <w:rPr>
                <w:shd w:val="clear" w:color="auto" w:fill="FFFFFF"/>
              </w:rPr>
              <w:t>for</w:t>
            </w:r>
            <w:r>
              <w:rPr>
                <w:shd w:val="clear" w:color="auto" w:fill="FFFFFF"/>
              </w:rPr>
              <w:t xml:space="preserve"> your project</w:t>
            </w:r>
          </w:p>
        </w:tc>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25EAB824" w14:textId="111D795A" w:rsidR="00DB0868" w:rsidRDefault="00DB0868" w:rsidP="009B764D">
            <w:pPr>
              <w:rPr>
                <w:shd w:val="clear" w:color="auto" w:fill="FFFFFF"/>
              </w:rPr>
            </w:pPr>
            <w:r w:rsidRPr="000D704E">
              <w:rPr>
                <w:rFonts w:eastAsia="Times New Roman"/>
                <w:color w:val="000000"/>
                <w:lang w:eastAsia="en-AU"/>
              </w:rPr>
              <w:t xml:space="preserve">Students </w:t>
            </w:r>
            <w:r>
              <w:rPr>
                <w:rFonts w:eastAsia="Times New Roman"/>
                <w:color w:val="000000"/>
                <w:lang w:eastAsia="en-AU"/>
              </w:rPr>
              <w:t>created</w:t>
            </w:r>
            <w:r>
              <w:rPr>
                <w:shd w:val="clear" w:color="auto" w:fill="FFFFFF"/>
              </w:rPr>
              <w:t xml:space="preserve"> Network diagram</w:t>
            </w:r>
            <w:r w:rsidR="009B764D">
              <w:rPr>
                <w:shd w:val="clear" w:color="auto" w:fill="FFFFFF"/>
              </w:rPr>
              <w:t>for</w:t>
            </w:r>
            <w:r>
              <w:rPr>
                <w:shd w:val="clear" w:color="auto" w:fill="FFFFFF"/>
              </w:rPr>
              <w:t xml:space="preserve"> </w:t>
            </w:r>
            <w:r w:rsidR="009B764D">
              <w:rPr>
                <w:shd w:val="clear" w:color="auto" w:fill="FFFFFF"/>
              </w:rPr>
              <w:t>his</w:t>
            </w:r>
            <w:r>
              <w:rPr>
                <w:shd w:val="clear" w:color="auto" w:fill="FFFFFF"/>
              </w:rPr>
              <w:t xml:space="preserve"> project</w:t>
            </w:r>
          </w:p>
        </w:tc>
        <w:sdt>
          <w:sdtPr>
            <w:rPr>
              <w:shd w:val="clear" w:color="auto" w:fill="FFFFFF"/>
            </w:rPr>
            <w:tag w:val="ATI31"/>
            <w:id w:val="-1495103205"/>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38A6F487" w14:textId="36A0B3A8"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505353338"/>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77FFA267" w14:textId="331B9A3B"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1960F3F8"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2103366814"/>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249C9FE2" w14:textId="46AD79FF" w:rsidR="00DB0868" w:rsidRDefault="00DB0868" w:rsidP="00E41A32">
                <w:pPr>
                  <w:rPr>
                    <w:shd w:val="clear" w:color="auto" w:fill="FFFFFF"/>
                  </w:rPr>
                </w:pPr>
                <w:r>
                  <w:t xml:space="preserve">Create Milestones </w:t>
                </w:r>
                <w:r>
                  <w:rPr>
                    <w:rFonts w:eastAsia="Times New Roman"/>
                    <w:color w:val="000000"/>
                    <w:lang w:eastAsia="en-AU"/>
                  </w:rPr>
                  <w:t>for your project</w:t>
                </w:r>
              </w:p>
            </w:tc>
          </w:sdtContent>
        </w:sdt>
        <w:sdt>
          <w:sdtPr>
            <w:rPr>
              <w:shd w:val="clear" w:color="auto" w:fill="FFFFFF"/>
            </w:rPr>
            <w:tag w:val="ATI30"/>
            <w:id w:val="171153001"/>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27AE66DD" w14:textId="71EFFB70" w:rsidR="00DB0868" w:rsidRPr="000D704E" w:rsidRDefault="00DB0868" w:rsidP="00E41A32">
                <w:pPr>
                  <w:rPr>
                    <w:rFonts w:eastAsia="Times New Roman"/>
                    <w:color w:val="000000"/>
                    <w:lang w:eastAsia="en-AU"/>
                  </w:rPr>
                </w:pPr>
                <w:r w:rsidRPr="000D704E">
                  <w:rPr>
                    <w:rFonts w:eastAsia="Times New Roman"/>
                    <w:color w:val="000000"/>
                    <w:lang w:eastAsia="en-AU"/>
                  </w:rPr>
                  <w:t xml:space="preserve">Students </w:t>
                </w:r>
                <w:r>
                  <w:rPr>
                    <w:rFonts w:eastAsia="Times New Roman"/>
                    <w:color w:val="000000"/>
                    <w:lang w:eastAsia="en-AU"/>
                  </w:rPr>
                  <w:t>created Milestones for his allocated project</w:t>
                </w:r>
              </w:p>
            </w:tc>
          </w:sdtContent>
        </w:sdt>
        <w:sdt>
          <w:sdtPr>
            <w:rPr>
              <w:shd w:val="clear" w:color="auto" w:fill="FFFFFF"/>
            </w:rPr>
            <w:tag w:val="ATI31"/>
            <w:id w:val="-1736466364"/>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68ACE3E1" w14:textId="7DF93C29"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274482246"/>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4BAF2666" w14:textId="306AED07"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6614FABB"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613516538"/>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35016DBD" w14:textId="7AFBABFA" w:rsidR="00DB0868" w:rsidRPr="001E78E1" w:rsidRDefault="00DB0868" w:rsidP="00DB0868">
                <w:pPr>
                  <w:rPr>
                    <w:shd w:val="clear" w:color="auto" w:fill="FFFFFF"/>
                  </w:rPr>
                </w:pPr>
                <w:r w:rsidRPr="009442B5">
                  <w:t>Develop and document timelines, schedules and critical path for the project, taking into consideration contingencies and planning for time slippages</w:t>
                </w:r>
              </w:p>
            </w:tc>
          </w:sdtContent>
        </w:sdt>
        <w:sdt>
          <w:sdtPr>
            <w:rPr>
              <w:shd w:val="clear" w:color="auto" w:fill="FFFFFF"/>
            </w:rPr>
            <w:tag w:val="ATI30"/>
            <w:id w:val="-452484207"/>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12DBC0EE" w14:textId="06E18648" w:rsidR="00DB0868" w:rsidRPr="001E78E1" w:rsidRDefault="00DB0868" w:rsidP="00DB0868">
                <w:pPr>
                  <w:rPr>
                    <w:shd w:val="clear" w:color="auto" w:fill="FFFFFF"/>
                  </w:rPr>
                </w:pPr>
                <w:r w:rsidRPr="000D704E">
                  <w:rPr>
                    <w:rFonts w:eastAsia="Times New Roman"/>
                    <w:color w:val="000000"/>
                    <w:lang w:eastAsia="en-AU"/>
                  </w:rPr>
                  <w:t xml:space="preserve">Students </w:t>
                </w:r>
                <w:r>
                  <w:rPr>
                    <w:rFonts w:eastAsia="Times New Roman"/>
                    <w:color w:val="000000"/>
                    <w:lang w:eastAsia="en-AU"/>
                  </w:rPr>
                  <w:t>de</w:t>
                </w:r>
                <w:r w:rsidRPr="009442B5">
                  <w:t>velop</w:t>
                </w:r>
                <w:r>
                  <w:t>ed</w:t>
                </w:r>
                <w:r w:rsidRPr="009442B5">
                  <w:t xml:space="preserve"> and document</w:t>
                </w:r>
                <w:r>
                  <w:t>ed</w:t>
                </w:r>
                <w:r w:rsidRPr="009442B5">
                  <w:t xml:space="preserve"> timelines, schedules and critical path for the project, taking into consideration contingencies and planning for time slippages</w:t>
                </w:r>
              </w:p>
            </w:tc>
          </w:sdtContent>
        </w:sdt>
        <w:sdt>
          <w:sdtPr>
            <w:rPr>
              <w:shd w:val="clear" w:color="auto" w:fill="FFFFFF"/>
            </w:rPr>
            <w:tag w:val="ATI31"/>
            <w:id w:val="1654873256"/>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13853910"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486325372"/>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78EAE30A"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1CEA5CA5"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791746559"/>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6F91855B" w14:textId="7F2AA429" w:rsidR="00DB0868" w:rsidRPr="001E78E1" w:rsidRDefault="00DB0868" w:rsidP="00DB0868">
                <w:pPr>
                  <w:rPr>
                    <w:shd w:val="clear" w:color="auto" w:fill="FFFFFF"/>
                  </w:rPr>
                </w:pPr>
                <w:r w:rsidRPr="009442B5">
                  <w:t xml:space="preserve">Define and document a consultation strategy or process that will be used to inform </w:t>
                </w:r>
                <w:r>
                  <w:t>stakeholders</w:t>
                </w:r>
                <w:r w:rsidRPr="009442B5">
                  <w:t xml:space="preserve"> of the project's progress, and seek their input as required</w:t>
                </w:r>
              </w:p>
            </w:tc>
          </w:sdtContent>
        </w:sdt>
        <w:sdt>
          <w:sdtPr>
            <w:rPr>
              <w:shd w:val="clear" w:color="auto" w:fill="FFFFFF"/>
            </w:rPr>
            <w:tag w:val="ATI30"/>
            <w:id w:val="-947237553"/>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3CB5DA56" w14:textId="0AF29703" w:rsidR="00DB0868" w:rsidRPr="00E41A32" w:rsidRDefault="00DB0868" w:rsidP="00E41A32">
                <w:r>
                  <w:rPr>
                    <w:rFonts w:eastAsia="Times New Roman"/>
                    <w:color w:val="000000"/>
                    <w:lang w:eastAsia="en-AU"/>
                  </w:rPr>
                  <w:t>Student</w:t>
                </w:r>
                <w:r w:rsidRPr="000D704E">
                  <w:rPr>
                    <w:rFonts w:eastAsia="Times New Roman"/>
                    <w:color w:val="000000"/>
                    <w:lang w:eastAsia="en-AU"/>
                  </w:rPr>
                  <w:t xml:space="preserve"> </w:t>
                </w:r>
                <w:r>
                  <w:rPr>
                    <w:rFonts w:eastAsia="Times New Roman"/>
                    <w:color w:val="000000"/>
                    <w:lang w:eastAsia="en-AU"/>
                  </w:rPr>
                  <w:t>defined</w:t>
                </w:r>
                <w:r w:rsidRPr="009442B5">
                  <w:t xml:space="preserve"> and document</w:t>
                </w:r>
                <w:r>
                  <w:t>ed</w:t>
                </w:r>
                <w:r w:rsidRPr="009442B5">
                  <w:t xml:space="preserve"> a consultation strategy or process that will be used to inform </w:t>
                </w:r>
                <w:r>
                  <w:t>stakeholders</w:t>
                </w:r>
                <w:r w:rsidRPr="009442B5">
                  <w:t xml:space="preserve"> of the project's progress, and seek their input as required</w:t>
                </w:r>
              </w:p>
            </w:tc>
          </w:sdtContent>
        </w:sdt>
        <w:sdt>
          <w:sdtPr>
            <w:rPr>
              <w:shd w:val="clear" w:color="auto" w:fill="FFFFFF"/>
            </w:rPr>
            <w:tag w:val="ATI31"/>
            <w:id w:val="844672545"/>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2785ECD6"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687586763"/>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57DB8E2E"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0A9C3936"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646937262"/>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030F5F3A" w14:textId="4377F333" w:rsidR="00DB0868" w:rsidRPr="001E78E1" w:rsidRDefault="00DB0868" w:rsidP="000B7856">
                <w:pPr>
                  <w:rPr>
                    <w:shd w:val="clear" w:color="auto" w:fill="FFFFFF"/>
                  </w:rPr>
                </w:pPr>
                <w:r>
                  <w:rPr>
                    <w:shd w:val="clear" w:color="auto" w:fill="FFFFFF"/>
                  </w:rPr>
                  <w:t xml:space="preserve">Project Manager </w:t>
                </w:r>
                <w:r w:rsidR="000B7856">
                  <w:rPr>
                    <w:shd w:val="clear" w:color="auto" w:fill="FFFFFF"/>
                  </w:rPr>
                  <w:t xml:space="preserve">need to </w:t>
                </w:r>
                <w:r w:rsidRPr="009442B5">
                  <w:t>brief appropriate project-team members regarding the project, their roles, levels of delegated responsibility and the outcomes to be achieved</w:t>
                </w:r>
              </w:p>
            </w:tc>
          </w:sdtContent>
        </w:sdt>
        <w:sdt>
          <w:sdtPr>
            <w:rPr>
              <w:shd w:val="clear" w:color="auto" w:fill="FFFFFF"/>
            </w:rPr>
            <w:tag w:val="ATI30"/>
            <w:id w:val="151727941"/>
          </w:sdtPr>
          <w:sdtEndPr/>
          <w:sdtContent>
            <w:sdt>
              <w:sdtPr>
                <w:rPr>
                  <w:shd w:val="clear" w:color="auto" w:fill="FFFFFF"/>
                </w:rPr>
                <w:tag w:val="ATI29"/>
                <w:id w:val="2142223742"/>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7FC4E179" w14:textId="2D1248E0" w:rsidR="00DB0868" w:rsidRPr="001E78E1" w:rsidRDefault="000B7856" w:rsidP="000B7856">
                    <w:pPr>
                      <w:rPr>
                        <w:shd w:val="clear" w:color="auto" w:fill="FFFFFF"/>
                      </w:rPr>
                    </w:pPr>
                    <w:r>
                      <w:rPr>
                        <w:shd w:val="clear" w:color="auto" w:fill="FFFFFF"/>
                      </w:rPr>
                      <w:t>Project Manager informed</w:t>
                    </w:r>
                    <w:r w:rsidRPr="009442B5">
                      <w:t xml:space="preserve"> appropriate project-team members regarding the project, their roles, levels of delegated responsibility and the outcomes to be achieved</w:t>
                    </w:r>
                  </w:p>
                </w:tc>
              </w:sdtContent>
            </w:sdt>
          </w:sdtContent>
        </w:sdt>
        <w:sdt>
          <w:sdtPr>
            <w:rPr>
              <w:shd w:val="clear" w:color="auto" w:fill="FFFFFF"/>
            </w:rPr>
            <w:tag w:val="ATI31"/>
            <w:id w:val="-1013068667"/>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3F0AE202"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729110671"/>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1F8D4BA8"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7CBB8D18" w14:textId="77777777" w:rsidTr="00DB0868">
        <w:tblPrEx>
          <w:tblBorders>
            <w:left w:val="none" w:sz="0" w:space="0" w:color="auto"/>
            <w:right w:val="none" w:sz="0" w:space="0" w:color="auto"/>
            <w:insideV w:val="none" w:sz="0" w:space="0" w:color="auto"/>
          </w:tblBorders>
        </w:tblPrEx>
        <w:trPr>
          <w:cantSplit/>
          <w:trHeight w:val="45"/>
        </w:trPr>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62BF82F2" w14:textId="77777777" w:rsidR="00DB0868" w:rsidRDefault="00DB0868" w:rsidP="00DB0868">
            <w:pPr>
              <w:rPr>
                <w:shd w:val="clear" w:color="auto" w:fill="FFFFFF"/>
              </w:rPr>
            </w:pPr>
          </w:p>
        </w:tc>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680F7652" w14:textId="77777777" w:rsidR="00DB0868" w:rsidRDefault="00DB0868" w:rsidP="00DB0868">
            <w:pPr>
              <w:rPr>
                <w:shd w:val="clear" w:color="auto" w:fill="FFFFFF"/>
              </w:rPr>
            </w:pPr>
          </w:p>
        </w:tc>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343B2405" w14:textId="77777777" w:rsidR="00DB0868" w:rsidRDefault="00DB0868" w:rsidP="00DB0868">
            <w:pPr>
              <w:jc w:val="center"/>
              <w:rPr>
                <w:shd w:val="clear" w:color="auto" w:fill="FFFFFF"/>
              </w:rPr>
            </w:pPr>
          </w:p>
        </w:tc>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5BE1B3CC" w14:textId="77777777" w:rsidR="00DB0868" w:rsidRDefault="00DB0868" w:rsidP="00DB0868">
            <w:pPr>
              <w:jc w:val="center"/>
              <w:rPr>
                <w:shd w:val="clear" w:color="auto" w:fill="FFFFFF"/>
              </w:rPr>
            </w:pPr>
          </w:p>
        </w:tc>
      </w:tr>
      <w:tr w:rsidR="00DB0868" w:rsidRPr="00AD232D" w14:paraId="7235ACE2"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32474122"/>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42C61C12" w14:textId="43C70F4A" w:rsidR="00DB0868" w:rsidRPr="001E78E1" w:rsidRDefault="000B7856" w:rsidP="000B7856">
                <w:pPr>
                  <w:rPr>
                    <w:shd w:val="clear" w:color="auto" w:fill="FFFFFF"/>
                  </w:rPr>
                </w:pPr>
                <w:r>
                  <w:rPr>
                    <w:shd w:val="clear" w:color="auto" w:fill="FFFFFF"/>
                  </w:rPr>
                  <w:t xml:space="preserve">Students need to </w:t>
                </w:r>
                <w:r w:rsidR="00DB0868" w:rsidRPr="009442B5">
                  <w:t>Implement effective communication processes to coordinate work and inform team members of progress</w:t>
                </w:r>
              </w:p>
            </w:tc>
          </w:sdtContent>
        </w:sdt>
        <w:sdt>
          <w:sdtPr>
            <w:rPr>
              <w:shd w:val="clear" w:color="auto" w:fill="FFFFFF"/>
            </w:rPr>
            <w:tag w:val="ATI30"/>
            <w:id w:val="-709267329"/>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452FB827" w14:textId="6C96303E" w:rsidR="00DB0868" w:rsidRPr="001E78E1" w:rsidRDefault="000B7856" w:rsidP="000B7856">
                <w:pPr>
                  <w:rPr>
                    <w:shd w:val="clear" w:color="auto" w:fill="FFFFFF"/>
                  </w:rPr>
                </w:pPr>
                <w:r>
                  <w:rPr>
                    <w:shd w:val="clear" w:color="auto" w:fill="FFFFFF"/>
                  </w:rPr>
                  <w:t xml:space="preserve">Students </w:t>
                </w:r>
                <w:r w:rsidRPr="009442B5">
                  <w:t>Implement</w:t>
                </w:r>
                <w:r>
                  <w:t>ed</w:t>
                </w:r>
                <w:r w:rsidRPr="009442B5">
                  <w:t xml:space="preserve"> effective communication processes to coordinate work and inform team members of progress</w:t>
                </w:r>
              </w:p>
            </w:tc>
          </w:sdtContent>
        </w:sdt>
        <w:sdt>
          <w:sdtPr>
            <w:rPr>
              <w:shd w:val="clear" w:color="auto" w:fill="FFFFFF"/>
            </w:rPr>
            <w:tag w:val="ATI31"/>
            <w:id w:val="142164906"/>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52B8934C"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616411491"/>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0DF7B05E"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627B4795"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861117979"/>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047B9AB1" w14:textId="5099DE56" w:rsidR="000B7856" w:rsidRDefault="000B7856" w:rsidP="00DB0868">
                <w:r>
                  <w:rPr>
                    <w:shd w:val="clear" w:color="auto" w:fill="FFFFFF"/>
                  </w:rPr>
                  <w:t xml:space="preserve">Students need to </w:t>
                </w:r>
                <w:r w:rsidR="00DB0868" w:rsidRPr="009442B5">
                  <w:t>Identify</w:t>
                </w:r>
                <w:r>
                  <w:t>, document</w:t>
                </w:r>
                <w:r w:rsidR="00DB0868" w:rsidRPr="009442B5">
                  <w:t xml:space="preserve"> and communicate clear reporting processes for team members</w:t>
                </w:r>
              </w:p>
              <w:p w14:paraId="133162D7" w14:textId="73754A52" w:rsidR="00DB0868" w:rsidRPr="001E78E1" w:rsidRDefault="000B7856" w:rsidP="00DB0868">
                <w:pPr>
                  <w:rPr>
                    <w:shd w:val="clear" w:color="auto" w:fill="FFFFFF"/>
                  </w:rPr>
                </w:pPr>
                <w:r>
                  <w:t>(It can be done in team meeting)</w:t>
                </w:r>
              </w:p>
            </w:tc>
          </w:sdtContent>
        </w:sdt>
        <w:sdt>
          <w:sdtPr>
            <w:rPr>
              <w:shd w:val="clear" w:color="auto" w:fill="FFFFFF"/>
            </w:rPr>
            <w:tag w:val="ATI30"/>
            <w:id w:val="-1857887631"/>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4F0E79AB" w14:textId="7C2F8AFA" w:rsidR="000B7856" w:rsidRDefault="000B7856" w:rsidP="000B7856">
                <w:r>
                  <w:rPr>
                    <w:shd w:val="clear" w:color="auto" w:fill="FFFFFF"/>
                  </w:rPr>
                  <w:t xml:space="preserve">Student </w:t>
                </w:r>
                <w:r w:rsidRPr="009442B5">
                  <w:t>Identif</w:t>
                </w:r>
                <w:r>
                  <w:t>ied, documented</w:t>
                </w:r>
                <w:r w:rsidRPr="009442B5">
                  <w:t xml:space="preserve"> and communicate</w:t>
                </w:r>
                <w:r>
                  <w:t>d</w:t>
                </w:r>
                <w:r w:rsidRPr="009442B5">
                  <w:t xml:space="preserve"> clear reporting processes for team members</w:t>
                </w:r>
              </w:p>
              <w:p w14:paraId="68A97CBD" w14:textId="710B06BD" w:rsidR="00DB0868" w:rsidRPr="001E78E1" w:rsidRDefault="00DB0868" w:rsidP="00DB0868">
                <w:pPr>
                  <w:rPr>
                    <w:shd w:val="clear" w:color="auto" w:fill="FFFFFF"/>
                  </w:rPr>
                </w:pPr>
              </w:p>
            </w:tc>
          </w:sdtContent>
        </w:sdt>
        <w:sdt>
          <w:sdtPr>
            <w:rPr>
              <w:shd w:val="clear" w:color="auto" w:fill="FFFFFF"/>
            </w:rPr>
            <w:tag w:val="ATI31"/>
            <w:id w:val="1769340779"/>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49234610"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587119552"/>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6943A0C3"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04C54EC9"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923102931"/>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0B19F59B" w14:textId="7DAB4EEE" w:rsidR="00DB0868" w:rsidRPr="001E78E1" w:rsidRDefault="00DB0868" w:rsidP="00DB0868">
                <w:pPr>
                  <w:rPr>
                    <w:shd w:val="clear" w:color="auto" w:fill="FFFFFF"/>
                  </w:rPr>
                </w:pPr>
                <w:r w:rsidRPr="009442B5">
                  <w:t>Monitor project progress according to project plan requirements, using appropriate project management tools and methodologies</w:t>
                </w:r>
              </w:p>
            </w:tc>
          </w:sdtContent>
        </w:sdt>
        <w:sdt>
          <w:sdtPr>
            <w:rPr>
              <w:shd w:val="clear" w:color="auto" w:fill="FFFFFF"/>
            </w:rPr>
            <w:tag w:val="ATI30"/>
            <w:id w:val="-1212352004"/>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7DEFE364" w14:textId="1F12CA82" w:rsidR="00DB0868" w:rsidRPr="001E78E1" w:rsidRDefault="000B7856" w:rsidP="000B7856">
                <w:pPr>
                  <w:rPr>
                    <w:shd w:val="clear" w:color="auto" w:fill="FFFFFF"/>
                  </w:rPr>
                </w:pPr>
                <w:r>
                  <w:rPr>
                    <w:rFonts w:eastAsia="Times New Roman"/>
                    <w:color w:val="000000"/>
                    <w:lang w:eastAsia="en-AU"/>
                  </w:rPr>
                  <w:t xml:space="preserve">Student </w:t>
                </w:r>
                <w:r w:rsidRPr="009442B5">
                  <w:t>Monitor project progress according to project plan requirements, using appropriate project management tools and methodolog</w:t>
                </w:r>
                <w:r w:rsidR="00DB0868" w:rsidRPr="000D704E">
                  <w:rPr>
                    <w:rFonts w:eastAsia="Times New Roman"/>
                    <w:color w:val="000000"/>
                    <w:lang w:eastAsia="en-AU"/>
                  </w:rPr>
                  <w:t xml:space="preserve"> how they can identify</w:t>
                </w:r>
              </w:p>
            </w:tc>
          </w:sdtContent>
        </w:sdt>
        <w:sdt>
          <w:sdtPr>
            <w:rPr>
              <w:shd w:val="clear" w:color="auto" w:fill="FFFFFF"/>
            </w:rPr>
            <w:tag w:val="ATI31"/>
            <w:id w:val="-1546510613"/>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76F37A59"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490061748"/>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75A98E4E"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354C2527"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740518404"/>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1D9EA5AB" w14:textId="7FB6DF49" w:rsidR="00DB0868" w:rsidRPr="001E78E1" w:rsidRDefault="00DB0868" w:rsidP="00DB0868">
                <w:pPr>
                  <w:rPr>
                    <w:shd w:val="clear" w:color="auto" w:fill="FFFFFF"/>
                  </w:rPr>
                </w:pPr>
                <w:r w:rsidRPr="009442B5">
                  <w:t>Manage team member performance, ensuring that their output is directed to the key performance indicators identified in the project plan</w:t>
                </w:r>
              </w:p>
            </w:tc>
          </w:sdtContent>
        </w:sdt>
        <w:sdt>
          <w:sdtPr>
            <w:rPr>
              <w:shd w:val="clear" w:color="auto" w:fill="FFFFFF"/>
            </w:rPr>
            <w:tag w:val="ATI30"/>
            <w:id w:val="-616446087"/>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6A464E69" w14:textId="134A002A" w:rsidR="00DB0868" w:rsidRPr="001E78E1" w:rsidRDefault="00DB0868" w:rsidP="00015D8A">
                <w:pPr>
                  <w:rPr>
                    <w:shd w:val="clear" w:color="auto" w:fill="FFFFFF"/>
                  </w:rPr>
                </w:pPr>
                <w:r w:rsidRPr="000D704E">
                  <w:rPr>
                    <w:rFonts w:eastAsia="Times New Roman"/>
                    <w:color w:val="000000"/>
                    <w:lang w:eastAsia="en-AU"/>
                  </w:rPr>
                  <w:t xml:space="preserve">Student </w:t>
                </w:r>
                <w:r w:rsidR="00015D8A">
                  <w:rPr>
                    <w:rFonts w:eastAsia="Times New Roman"/>
                    <w:color w:val="000000"/>
                    <w:lang w:eastAsia="en-AU"/>
                  </w:rPr>
                  <w:t>m</w:t>
                </w:r>
                <w:r w:rsidR="00015D8A" w:rsidRPr="009442B5">
                  <w:t>anage</w:t>
                </w:r>
                <w:r w:rsidR="00015D8A">
                  <w:t>d</w:t>
                </w:r>
                <w:r w:rsidR="00015D8A" w:rsidRPr="009442B5">
                  <w:t xml:space="preserve"> team member</w:t>
                </w:r>
                <w:r w:rsidR="00015D8A">
                  <w:t>s performance and ensured</w:t>
                </w:r>
                <w:r w:rsidR="00015D8A" w:rsidRPr="009442B5">
                  <w:t xml:space="preserve"> that their output is directed to the key performance indicators identified in the project plan</w:t>
                </w:r>
              </w:p>
            </w:tc>
          </w:sdtContent>
        </w:sdt>
        <w:sdt>
          <w:sdtPr>
            <w:rPr>
              <w:shd w:val="clear" w:color="auto" w:fill="FFFFFF"/>
            </w:rPr>
            <w:tag w:val="ATI31"/>
            <w:id w:val="-695842398"/>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263B0250"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238530179"/>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40D48DAE"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26C9E31C"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054158482"/>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07BDA549" w14:textId="5727E690" w:rsidR="00DB0868" w:rsidRPr="001E78E1" w:rsidRDefault="00DB0868" w:rsidP="00DB0868">
                <w:pPr>
                  <w:rPr>
                    <w:shd w:val="clear" w:color="auto" w:fill="FFFFFF"/>
                  </w:rPr>
                </w:pPr>
                <w:r w:rsidRPr="009442B5">
                  <w:t>Make corrections, changes and additions to the project plan in light of changing circumstances to ensure project aims and outcomes</w:t>
                </w:r>
              </w:p>
            </w:tc>
          </w:sdtContent>
        </w:sdt>
        <w:sdt>
          <w:sdtPr>
            <w:rPr>
              <w:shd w:val="clear" w:color="auto" w:fill="FFFFFF"/>
            </w:rPr>
            <w:tag w:val="ATI30"/>
            <w:id w:val="-581212754"/>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117AA33C" w14:textId="1C59A5FD" w:rsidR="00DB0868" w:rsidRPr="001E78E1" w:rsidRDefault="00015D8A" w:rsidP="00015D8A">
                <w:pPr>
                  <w:rPr>
                    <w:shd w:val="clear" w:color="auto" w:fill="FFFFFF"/>
                  </w:rPr>
                </w:pPr>
                <w:r>
                  <w:rPr>
                    <w:rFonts w:eastAsia="Times New Roman"/>
                    <w:color w:val="000000"/>
                    <w:lang w:eastAsia="en-AU"/>
                  </w:rPr>
                  <w:t>Student</w:t>
                </w:r>
                <w:r w:rsidR="00DB0868" w:rsidRPr="000D704E">
                  <w:rPr>
                    <w:rFonts w:eastAsia="Times New Roman"/>
                    <w:color w:val="000000"/>
                    <w:lang w:eastAsia="en-AU"/>
                  </w:rPr>
                  <w:t xml:space="preserve"> </w:t>
                </w:r>
                <w:r w:rsidRPr="009442B5">
                  <w:t>correct</w:t>
                </w:r>
                <w:r>
                  <w:t>ed/</w:t>
                </w:r>
                <w:r w:rsidRPr="009442B5">
                  <w:t>change</w:t>
                </w:r>
                <w:r>
                  <w:t>d</w:t>
                </w:r>
                <w:r w:rsidRPr="009442B5">
                  <w:t xml:space="preserve"> project plan in light of changing circumstances to ensure project aims and outcomes</w:t>
                </w:r>
              </w:p>
            </w:tc>
          </w:sdtContent>
        </w:sdt>
        <w:sdt>
          <w:sdtPr>
            <w:rPr>
              <w:shd w:val="clear" w:color="auto" w:fill="FFFFFF"/>
            </w:rPr>
            <w:tag w:val="ATI31"/>
            <w:id w:val="542169692"/>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28D4F3BD"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422610496"/>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0C976351"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24D0A84A"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422327493"/>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7F83319E" w14:textId="5D3AB000" w:rsidR="00DB0868" w:rsidRPr="001E78E1" w:rsidRDefault="00DB0868" w:rsidP="00DB0868">
                <w:pPr>
                  <w:rPr>
                    <w:shd w:val="clear" w:color="auto" w:fill="FFFFFF"/>
                  </w:rPr>
                </w:pPr>
                <w:r w:rsidRPr="009442B5">
                  <w:t>Monitor resourcing to support the project and make corrections to reflect changing circumstances</w:t>
                </w:r>
              </w:p>
            </w:tc>
          </w:sdtContent>
        </w:sdt>
        <w:sdt>
          <w:sdtPr>
            <w:rPr>
              <w:shd w:val="clear" w:color="auto" w:fill="FFFFFF"/>
            </w:rPr>
            <w:tag w:val="ATI30"/>
            <w:id w:val="-2133389555"/>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67137FB2" w14:textId="04530996" w:rsidR="00DB0868" w:rsidRPr="00015D8A" w:rsidRDefault="00DB0868" w:rsidP="00015D8A">
                <w:r w:rsidRPr="000D704E">
                  <w:rPr>
                    <w:rFonts w:eastAsia="Times New Roman"/>
                    <w:color w:val="000000"/>
                    <w:lang w:eastAsia="en-AU"/>
                  </w:rPr>
                  <w:t>Student</w:t>
                </w:r>
                <w:r w:rsidR="00015D8A">
                  <w:rPr>
                    <w:rFonts w:eastAsia="Times New Roman"/>
                    <w:color w:val="000000"/>
                    <w:lang w:eastAsia="en-AU"/>
                  </w:rPr>
                  <w:t xml:space="preserve"> mo</w:t>
                </w:r>
                <w:r w:rsidR="00015D8A" w:rsidRPr="009442B5">
                  <w:t>nitor</w:t>
                </w:r>
                <w:r w:rsidR="00015D8A">
                  <w:t>ed resources</w:t>
                </w:r>
                <w:r w:rsidR="00015D8A" w:rsidRPr="009442B5">
                  <w:t xml:space="preserve"> to support the project and make corrections to reflect changing circumstances</w:t>
                </w:r>
              </w:p>
            </w:tc>
          </w:sdtContent>
        </w:sdt>
        <w:sdt>
          <w:sdtPr>
            <w:rPr>
              <w:shd w:val="clear" w:color="auto" w:fill="FFFFFF"/>
            </w:rPr>
            <w:tag w:val="ATI31"/>
            <w:id w:val="-1156368593"/>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7216AEE5"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293171618"/>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6B408239"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5FA3052B"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2006964416"/>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58C5BF52" w14:textId="32160EF3" w:rsidR="00DB0868" w:rsidRDefault="00DB0868" w:rsidP="00DB0868">
                <w:pPr>
                  <w:rPr>
                    <w:shd w:val="clear" w:color="auto" w:fill="FFFFFF"/>
                  </w:rPr>
                </w:pPr>
                <w:r w:rsidRPr="009442B5">
                  <w:t xml:space="preserve">Report overall project progress to </w:t>
                </w:r>
                <w:r w:rsidR="00015D8A">
                  <w:t>all stakehomders (</w:t>
                </w:r>
                <w:r w:rsidRPr="009442B5">
                  <w:t>senior management or funding bodies</w:t>
                </w:r>
                <w:r w:rsidR="00015D8A">
                  <w:t>)</w:t>
                </w:r>
                <w:r w:rsidRPr="009442B5">
                  <w:t xml:space="preserve"> as required and in line with the project plan</w:t>
                </w:r>
              </w:p>
            </w:tc>
          </w:sdtContent>
        </w:sdt>
        <w:sdt>
          <w:sdtPr>
            <w:rPr>
              <w:shd w:val="clear" w:color="auto" w:fill="FFFFFF"/>
            </w:rPr>
            <w:tag w:val="ATI30"/>
            <w:id w:val="-1685594663"/>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35498CB3" w14:textId="319FBBE0" w:rsidR="00DB0868" w:rsidRDefault="00DB0868" w:rsidP="00DB0868">
                <w:pPr>
                  <w:rPr>
                    <w:shd w:val="clear" w:color="auto" w:fill="FFFFFF"/>
                  </w:rPr>
                </w:pPr>
                <w:r w:rsidRPr="000D704E">
                  <w:rPr>
                    <w:rFonts w:eastAsia="Times New Roman"/>
                    <w:color w:val="000000"/>
                    <w:lang w:eastAsia="en-AU"/>
                  </w:rPr>
                  <w:t>Student</w:t>
                </w:r>
                <w:r w:rsidR="00015D8A">
                  <w:rPr>
                    <w:rFonts w:eastAsia="Times New Roman"/>
                    <w:color w:val="000000"/>
                    <w:lang w:eastAsia="en-AU"/>
                  </w:rPr>
                  <w:t xml:space="preserve"> rep</w:t>
                </w:r>
                <w:r w:rsidR="00015D8A" w:rsidRPr="009442B5">
                  <w:t>ort</w:t>
                </w:r>
                <w:r w:rsidR="00015D8A">
                  <w:t>ed</w:t>
                </w:r>
                <w:r w:rsidR="00015D8A" w:rsidRPr="009442B5">
                  <w:t xml:space="preserve"> overall project progress to </w:t>
                </w:r>
                <w:r w:rsidR="00015D8A">
                  <w:t>all stakehomders (</w:t>
                </w:r>
                <w:r w:rsidR="00015D8A" w:rsidRPr="009442B5">
                  <w:t>senior management or funding bodies</w:t>
                </w:r>
                <w:r w:rsidR="00015D8A">
                  <w:t>)</w:t>
                </w:r>
                <w:r w:rsidR="00015D8A" w:rsidRPr="009442B5">
                  <w:t xml:space="preserve"> as required and in line with the project plan</w:t>
                </w:r>
                <w:r w:rsidRPr="000D704E">
                  <w:rPr>
                    <w:rFonts w:eastAsia="Times New Roman"/>
                    <w:color w:val="000000"/>
                    <w:lang w:eastAsia="en-AU"/>
                  </w:rPr>
                  <w:t>s explained how they can identify</w:t>
                </w:r>
              </w:p>
            </w:tc>
          </w:sdtContent>
        </w:sdt>
        <w:sdt>
          <w:sdtPr>
            <w:rPr>
              <w:shd w:val="clear" w:color="auto" w:fill="FFFFFF"/>
            </w:rPr>
            <w:tag w:val="ATI31"/>
            <w:id w:val="-1497029412"/>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61A775AF" w14:textId="313A2E82"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076713068"/>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705A9F6D" w14:textId="616EE9B9"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34DA0CFF"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300846226"/>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03E1B48C" w14:textId="6A847397" w:rsidR="00DB0868" w:rsidRDefault="00DB0868" w:rsidP="00DB0868">
                <w:pPr>
                  <w:rPr>
                    <w:shd w:val="clear" w:color="auto" w:fill="FFFFFF"/>
                  </w:rPr>
                </w:pPr>
                <w:r w:rsidRPr="009442B5">
                  <w:t>Finalise the project in line with the project plan</w:t>
                </w:r>
              </w:p>
            </w:tc>
          </w:sdtContent>
        </w:sdt>
        <w:sdt>
          <w:sdtPr>
            <w:rPr>
              <w:shd w:val="clear" w:color="auto" w:fill="FFFFFF"/>
            </w:rPr>
            <w:tag w:val="ATI30"/>
            <w:id w:val="-735015046"/>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04D80899" w14:textId="5D2BCE2E" w:rsidR="00DB0868" w:rsidRPr="00015D8A" w:rsidRDefault="00DB0868" w:rsidP="00DB0868">
                <w:r w:rsidRPr="000D704E">
                  <w:rPr>
                    <w:rFonts w:eastAsia="Times New Roman"/>
                    <w:color w:val="000000"/>
                    <w:lang w:eastAsia="en-AU"/>
                  </w:rPr>
                  <w:t>Student</w:t>
                </w:r>
                <w:r w:rsidR="00015D8A">
                  <w:rPr>
                    <w:rFonts w:eastAsia="Times New Roman"/>
                    <w:color w:val="000000"/>
                    <w:lang w:eastAsia="en-AU"/>
                  </w:rPr>
                  <w:t xml:space="preserve"> fi</w:t>
                </w:r>
                <w:r w:rsidR="00015D8A" w:rsidRPr="009442B5">
                  <w:t>nalise</w:t>
                </w:r>
                <w:r w:rsidR="00015D8A">
                  <w:t>d</w:t>
                </w:r>
                <w:r w:rsidR="00015D8A" w:rsidRPr="009442B5">
                  <w:t xml:space="preserve"> the project in line with the project plan</w:t>
                </w:r>
              </w:p>
            </w:tc>
          </w:sdtContent>
        </w:sdt>
        <w:sdt>
          <w:sdtPr>
            <w:rPr>
              <w:shd w:val="clear" w:color="auto" w:fill="FFFFFF"/>
            </w:rPr>
            <w:tag w:val="ATI31"/>
            <w:id w:val="400110023"/>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6ECE8FB9" w14:textId="72E4EBFB"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501882139"/>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056CAA9D" w14:textId="21DF1B90"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10878B20"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241304372"/>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7C866DB2" w14:textId="64540FEF" w:rsidR="00DB0868" w:rsidRDefault="00DB0868" w:rsidP="00DB0868">
                <w:pPr>
                  <w:rPr>
                    <w:shd w:val="clear" w:color="auto" w:fill="FFFFFF"/>
                  </w:rPr>
                </w:pPr>
                <w:r w:rsidRPr="009442B5">
                  <w:t>Conduct handover to staff members responsible for the ongoing implementation or maintenance of project products or services efficiently, effectively and in line with organisational procedures</w:t>
                </w:r>
              </w:p>
            </w:tc>
          </w:sdtContent>
        </w:sdt>
        <w:sdt>
          <w:sdtPr>
            <w:rPr>
              <w:shd w:val="clear" w:color="auto" w:fill="FFFFFF"/>
            </w:rPr>
            <w:tag w:val="ATI30"/>
            <w:id w:val="-289511080"/>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4C2B4305" w14:textId="4F1A27FB" w:rsidR="00DB0868" w:rsidRDefault="00DB0868" w:rsidP="00DB0868">
                <w:pPr>
                  <w:rPr>
                    <w:shd w:val="clear" w:color="auto" w:fill="FFFFFF"/>
                  </w:rPr>
                </w:pPr>
                <w:r w:rsidRPr="000D704E">
                  <w:rPr>
                    <w:rFonts w:eastAsia="Times New Roman"/>
                    <w:color w:val="000000"/>
                    <w:lang w:eastAsia="en-AU"/>
                  </w:rPr>
                  <w:t>Student</w:t>
                </w:r>
                <w:r w:rsidR="00015D8A" w:rsidRPr="009442B5">
                  <w:t xml:space="preserve"> handover</w:t>
                </w:r>
                <w:r w:rsidR="00015D8A">
                  <w:t>ed project</w:t>
                </w:r>
                <w:r w:rsidR="00015D8A" w:rsidRPr="009442B5">
                  <w:t xml:space="preserve"> to staff members responsible for the ongoing implementation or maintenance of project products or services efficiently, effectively and in line with organisational procedures</w:t>
                </w:r>
                <w:r w:rsidRPr="000D704E">
                  <w:rPr>
                    <w:rFonts w:eastAsia="Times New Roman"/>
                    <w:color w:val="000000"/>
                    <w:lang w:eastAsia="en-AU"/>
                  </w:rPr>
                  <w:t>s explained how they can identify</w:t>
                </w:r>
              </w:p>
            </w:tc>
          </w:sdtContent>
        </w:sdt>
        <w:sdt>
          <w:sdtPr>
            <w:rPr>
              <w:shd w:val="clear" w:color="auto" w:fill="FFFFFF"/>
            </w:rPr>
            <w:tag w:val="ATI31"/>
            <w:id w:val="963856872"/>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32B6EC50" w14:textId="540C7270"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15528141"/>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2E947635" w14:textId="579E53AF"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45A2BDF5"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934400303"/>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4571877C" w14:textId="6EB81966" w:rsidR="00DB0868" w:rsidRPr="001E78E1" w:rsidRDefault="00DB0868" w:rsidP="00DB0868">
                <w:pPr>
                  <w:rPr>
                    <w:shd w:val="clear" w:color="auto" w:fill="FFFFFF"/>
                  </w:rPr>
                </w:pPr>
                <w:r w:rsidRPr="00E22F18">
                  <w:rPr>
                    <w:shd w:val="clear" w:color="auto" w:fill="FFFFFF"/>
                  </w:rPr>
                  <w:t>Debrief project team members and relevant stakeholders about the conduct of the project and the outcomes achieved</w:t>
                </w:r>
              </w:p>
            </w:tc>
          </w:sdtContent>
        </w:sdt>
        <w:sdt>
          <w:sdtPr>
            <w:rPr>
              <w:shd w:val="clear" w:color="auto" w:fill="FFFFFF"/>
            </w:rPr>
            <w:tag w:val="ATI30"/>
            <w:id w:val="1525751373"/>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2F677D2F" w14:textId="0088A287" w:rsidR="00DB0868" w:rsidRPr="001E78E1" w:rsidRDefault="00DB0868" w:rsidP="00015D8A">
                <w:pPr>
                  <w:rPr>
                    <w:shd w:val="clear" w:color="auto" w:fill="FFFFFF"/>
                  </w:rPr>
                </w:pPr>
                <w:r w:rsidRPr="000D704E">
                  <w:rPr>
                    <w:rFonts w:eastAsia="Times New Roman"/>
                    <w:color w:val="000000"/>
                    <w:lang w:eastAsia="en-AU"/>
                  </w:rPr>
                  <w:t>Student</w:t>
                </w:r>
                <w:r w:rsidR="00015D8A">
                  <w:rPr>
                    <w:rFonts w:eastAsia="Times New Roman"/>
                    <w:color w:val="000000"/>
                    <w:lang w:eastAsia="en-AU"/>
                  </w:rPr>
                  <w:t xml:space="preserve"> debriefed</w:t>
                </w:r>
                <w:r w:rsidR="00015D8A" w:rsidRPr="00E22F18">
                  <w:rPr>
                    <w:shd w:val="clear" w:color="auto" w:fill="FFFFFF"/>
                  </w:rPr>
                  <w:t xml:space="preserve"> project team members and relevant stakeholders about the conduct of the project and the outcomes achieved</w:t>
                </w:r>
              </w:p>
            </w:tc>
          </w:sdtContent>
        </w:sdt>
        <w:sdt>
          <w:sdtPr>
            <w:rPr>
              <w:shd w:val="clear" w:color="auto" w:fill="FFFFFF"/>
            </w:rPr>
            <w:tag w:val="ATI31"/>
            <w:id w:val="-1212350478"/>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303A4573"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256864431"/>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46870A4B"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7AD8332E"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57757152"/>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24176E49" w14:textId="7B9DEF1F" w:rsidR="00DB0868" w:rsidRPr="001E78E1" w:rsidRDefault="00DB0868" w:rsidP="00DB0868">
                <w:pPr>
                  <w:rPr>
                    <w:shd w:val="clear" w:color="auto" w:fill="FFFFFF"/>
                  </w:rPr>
                </w:pPr>
                <w:r w:rsidRPr="009442B5">
                  <w:t>Prepare a report analysing the strengths and weaknesses of the project plan and the conduct of the project</w:t>
                </w:r>
              </w:p>
            </w:tc>
          </w:sdtContent>
        </w:sdt>
        <w:sdt>
          <w:sdtPr>
            <w:rPr>
              <w:shd w:val="clear" w:color="auto" w:fill="FFFFFF"/>
            </w:rPr>
            <w:tag w:val="ATI30"/>
            <w:id w:val="-232858023"/>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31EEA4F0" w14:textId="61E1A6A7" w:rsidR="00DB0868" w:rsidRPr="001E78E1" w:rsidRDefault="00DB0868" w:rsidP="00015D8A">
                <w:pPr>
                  <w:rPr>
                    <w:shd w:val="clear" w:color="auto" w:fill="FFFFFF"/>
                  </w:rPr>
                </w:pPr>
                <w:r w:rsidRPr="000D704E">
                  <w:rPr>
                    <w:rFonts w:eastAsia="Times New Roman"/>
                    <w:color w:val="000000"/>
                    <w:lang w:eastAsia="en-AU"/>
                  </w:rPr>
                  <w:t>Student</w:t>
                </w:r>
                <w:r w:rsidR="00015D8A">
                  <w:rPr>
                    <w:rFonts w:eastAsia="Times New Roman"/>
                    <w:color w:val="000000"/>
                    <w:lang w:eastAsia="en-AU"/>
                  </w:rPr>
                  <w:t xml:space="preserve"> prepared </w:t>
                </w:r>
                <w:r w:rsidR="00015D8A" w:rsidRPr="009442B5">
                  <w:t>a report analysing the strengths and weaknesses of the project plan and the conduct of the project</w:t>
                </w:r>
                <w:r w:rsidR="00015D8A" w:rsidRPr="000D704E">
                  <w:rPr>
                    <w:rFonts w:eastAsia="Times New Roman"/>
                    <w:color w:val="000000"/>
                    <w:lang w:eastAsia="en-AU"/>
                  </w:rPr>
                  <w:t xml:space="preserve"> </w:t>
                </w:r>
              </w:p>
            </w:tc>
          </w:sdtContent>
        </w:sdt>
        <w:sdt>
          <w:sdtPr>
            <w:rPr>
              <w:shd w:val="clear" w:color="auto" w:fill="FFFFFF"/>
            </w:rPr>
            <w:tag w:val="ATI31"/>
            <w:id w:val="1719389288"/>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2B3A4A6E"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504091834"/>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76461D1F"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337C219F"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235680345"/>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63D20BC0" w14:textId="70A3C0D8" w:rsidR="00DB0868" w:rsidRPr="001E78E1" w:rsidRDefault="00DB0868" w:rsidP="00DB0868">
                <w:pPr>
                  <w:rPr>
                    <w:shd w:val="clear" w:color="auto" w:fill="FFFFFF"/>
                  </w:rPr>
                </w:pPr>
                <w:r w:rsidRPr="009442B5">
                  <w:t>Identify and analyse opportunities for wider organisational learning, including changes to processes or policies generated by the project</w:t>
                </w:r>
              </w:p>
            </w:tc>
          </w:sdtContent>
        </w:sdt>
        <w:sdt>
          <w:sdtPr>
            <w:rPr>
              <w:shd w:val="clear" w:color="auto" w:fill="FFFFFF"/>
            </w:rPr>
            <w:tag w:val="ATI30"/>
            <w:id w:val="-904837217"/>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0C19A077" w14:textId="157487C8" w:rsidR="00DB0868" w:rsidRPr="001E78E1" w:rsidRDefault="00DB0868" w:rsidP="00015D8A">
                <w:pPr>
                  <w:rPr>
                    <w:shd w:val="clear" w:color="auto" w:fill="FFFFFF"/>
                  </w:rPr>
                </w:pPr>
                <w:r w:rsidRPr="000D704E">
                  <w:rPr>
                    <w:rFonts w:eastAsia="Times New Roman"/>
                    <w:color w:val="000000"/>
                    <w:lang w:eastAsia="en-AU"/>
                  </w:rPr>
                  <w:t>Student</w:t>
                </w:r>
                <w:r w:rsidR="00015D8A">
                  <w:rPr>
                    <w:rFonts w:eastAsia="Times New Roman"/>
                    <w:color w:val="000000"/>
                    <w:lang w:eastAsia="en-AU"/>
                  </w:rPr>
                  <w:t xml:space="preserve"> identified</w:t>
                </w:r>
                <w:r w:rsidR="00015D8A" w:rsidRPr="009442B5">
                  <w:t xml:space="preserve"> and analyse</w:t>
                </w:r>
                <w:r w:rsidR="00015D8A">
                  <w:t>d</w:t>
                </w:r>
                <w:r w:rsidR="00015D8A" w:rsidRPr="009442B5">
                  <w:t xml:space="preserve"> opportunities for wider organisational learning, including changes to processes or policies generated by the project</w:t>
                </w:r>
                <w:r w:rsidRPr="000D704E">
                  <w:rPr>
                    <w:rFonts w:eastAsia="Times New Roman"/>
                    <w:color w:val="000000"/>
                    <w:lang w:eastAsia="en-AU"/>
                  </w:rPr>
                  <w:t>s explained how they can identify</w:t>
                </w:r>
              </w:p>
            </w:tc>
          </w:sdtContent>
        </w:sdt>
        <w:sdt>
          <w:sdtPr>
            <w:rPr>
              <w:shd w:val="clear" w:color="auto" w:fill="FFFFFF"/>
            </w:rPr>
            <w:tag w:val="ATI31"/>
            <w:id w:val="-219755971"/>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4E2DB54B"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317955305"/>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4A90E3B3" w14:textId="77777777" w:rsidR="00DB0868" w:rsidRPr="001E78E1"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2F9E0564"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963961449"/>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79E2843F" w14:textId="74682496" w:rsidR="00DB0868" w:rsidRDefault="00DB0868" w:rsidP="00DB0868">
                <w:pPr>
                  <w:rPr>
                    <w:shd w:val="clear" w:color="auto" w:fill="FFFFFF"/>
                  </w:rPr>
                </w:pPr>
                <w:r w:rsidRPr="009442B5">
                  <w:t>Forward opportunities for future further developments following project completion for consideration by senior management</w:t>
                </w:r>
              </w:p>
            </w:tc>
          </w:sdtContent>
        </w:sdt>
        <w:sdt>
          <w:sdtPr>
            <w:rPr>
              <w:shd w:val="clear" w:color="auto" w:fill="FFFFFF"/>
            </w:rPr>
            <w:tag w:val="ATI30"/>
            <w:id w:val="1711991578"/>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01F8561C" w14:textId="6F2A53AA" w:rsidR="00DB0868" w:rsidRDefault="00DB0868" w:rsidP="00015D8A">
                <w:pPr>
                  <w:rPr>
                    <w:shd w:val="clear" w:color="auto" w:fill="FFFFFF"/>
                  </w:rPr>
                </w:pPr>
                <w:r w:rsidRPr="000D704E">
                  <w:rPr>
                    <w:rFonts w:eastAsia="Times New Roman"/>
                    <w:color w:val="000000"/>
                    <w:lang w:eastAsia="en-AU"/>
                  </w:rPr>
                  <w:t>Student</w:t>
                </w:r>
                <w:r w:rsidR="00015D8A">
                  <w:rPr>
                    <w:rFonts w:eastAsia="Times New Roman"/>
                    <w:color w:val="000000"/>
                    <w:lang w:eastAsia="en-AU"/>
                  </w:rPr>
                  <w:t xml:space="preserve"> forwarded</w:t>
                </w:r>
                <w:r w:rsidR="00015D8A" w:rsidRPr="009442B5">
                  <w:t xml:space="preserve"> opportunities for future further developments following project completion for consideration by senior management</w:t>
                </w:r>
                <w:r w:rsidRPr="000D704E">
                  <w:rPr>
                    <w:rFonts w:eastAsia="Times New Roman"/>
                    <w:color w:val="000000"/>
                    <w:lang w:eastAsia="en-AU"/>
                  </w:rPr>
                  <w:t>s</w:t>
                </w:r>
              </w:p>
            </w:tc>
          </w:sdtContent>
        </w:sdt>
        <w:sdt>
          <w:sdtPr>
            <w:rPr>
              <w:shd w:val="clear" w:color="auto" w:fill="FFFFFF"/>
            </w:rPr>
            <w:tag w:val="ATI31"/>
            <w:id w:val="-1222355408"/>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2F0C0EF8" w14:textId="0256D254"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062563760"/>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7CA70CAB" w14:textId="57CF84B4"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3FC876BA"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641261005"/>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43AB2186" w14:textId="33733349" w:rsidR="00DB0868" w:rsidRDefault="00DB0868" w:rsidP="00DB0868">
                <w:pPr>
                  <w:rPr>
                    <w:shd w:val="clear" w:color="auto" w:fill="FFFFFF"/>
                  </w:rPr>
                </w:pPr>
                <w:r w:rsidRPr="009442B5">
                  <w:t>Consider the strategic impact of the project and feed into the organisation's ongoing strategic planning processes</w:t>
                </w:r>
              </w:p>
            </w:tc>
          </w:sdtContent>
        </w:sdt>
        <w:sdt>
          <w:sdtPr>
            <w:rPr>
              <w:shd w:val="clear" w:color="auto" w:fill="FFFFFF"/>
            </w:rPr>
            <w:tag w:val="ATI30"/>
            <w:id w:val="-233939207"/>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1731EF0B" w14:textId="4A3B3C01" w:rsidR="00DB0868" w:rsidRDefault="00DB0868" w:rsidP="00E80E77">
                <w:pPr>
                  <w:rPr>
                    <w:shd w:val="clear" w:color="auto" w:fill="FFFFFF"/>
                  </w:rPr>
                </w:pPr>
                <w:r w:rsidRPr="000D704E">
                  <w:rPr>
                    <w:rFonts w:eastAsia="Times New Roman"/>
                    <w:color w:val="000000"/>
                    <w:lang w:eastAsia="en-AU"/>
                  </w:rPr>
                  <w:t>Student</w:t>
                </w:r>
                <w:r w:rsidR="00015D8A">
                  <w:rPr>
                    <w:rFonts w:eastAsia="Times New Roman"/>
                    <w:color w:val="000000"/>
                    <w:lang w:eastAsia="en-AU"/>
                  </w:rPr>
                  <w:t xml:space="preserve"> </w:t>
                </w:r>
                <w:r w:rsidR="00E80E77">
                  <w:rPr>
                    <w:rFonts w:eastAsia="Times New Roman"/>
                    <w:color w:val="000000"/>
                    <w:lang w:eastAsia="en-AU"/>
                  </w:rPr>
                  <w:t>considered</w:t>
                </w:r>
                <w:r w:rsidR="00015D8A" w:rsidRPr="009442B5">
                  <w:t xml:space="preserve"> the strategic impact of the project and feed into the organisation's ongoing strategic planning processes</w:t>
                </w:r>
                <w:r w:rsidR="00E80E77">
                  <w:rPr>
                    <w:rFonts w:eastAsia="Times New Roman"/>
                    <w:color w:val="000000"/>
                    <w:lang w:eastAsia="en-AU"/>
                  </w:rPr>
                  <w:t>s</w:t>
                </w:r>
              </w:p>
            </w:tc>
          </w:sdtContent>
        </w:sdt>
        <w:sdt>
          <w:sdtPr>
            <w:rPr>
              <w:shd w:val="clear" w:color="auto" w:fill="FFFFFF"/>
            </w:rPr>
            <w:tag w:val="ATI31"/>
            <w:id w:val="-664093016"/>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71AC38E8" w14:textId="7DD61E7E"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948995809"/>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77101A28" w14:textId="1A5CB03A"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640DCC4D"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445465929"/>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1F1422F0" w14:textId="035A65BE" w:rsidR="00DB0868" w:rsidRDefault="00E80E77" w:rsidP="00E80E77">
                <w:pPr>
                  <w:rPr>
                    <w:shd w:val="clear" w:color="auto" w:fill="FFFFFF"/>
                  </w:rPr>
                </w:pPr>
                <w:r>
                  <w:rPr>
                    <w:shd w:val="clear" w:color="auto" w:fill="FFFFFF"/>
                  </w:rPr>
                  <w:t>E</w:t>
                </w:r>
                <w:r w:rsidRPr="00E80E77">
                  <w:rPr>
                    <w:shd w:val="clear" w:color="auto" w:fill="FFFFFF"/>
                  </w:rPr>
                  <w:t>xplain tools and models of project management</w:t>
                </w:r>
              </w:p>
            </w:tc>
          </w:sdtContent>
        </w:sdt>
        <w:sdt>
          <w:sdtPr>
            <w:rPr>
              <w:shd w:val="clear" w:color="auto" w:fill="FFFFFF"/>
            </w:rPr>
            <w:tag w:val="ATI30"/>
            <w:id w:val="985820420"/>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628D19DE" w14:textId="0CB148A2" w:rsidR="00DB0868" w:rsidRDefault="00DB0868" w:rsidP="00DB0868">
                <w:pPr>
                  <w:rPr>
                    <w:shd w:val="clear" w:color="auto" w:fill="FFFFFF"/>
                  </w:rPr>
                </w:pPr>
                <w:r w:rsidRPr="000D704E">
                  <w:rPr>
                    <w:rFonts w:eastAsia="Times New Roman"/>
                    <w:color w:val="000000"/>
                    <w:lang w:eastAsia="en-AU"/>
                  </w:rPr>
                  <w:t xml:space="preserve">Students explained </w:t>
                </w:r>
                <w:r w:rsidR="00E80E77" w:rsidRPr="00E80E77">
                  <w:rPr>
                    <w:shd w:val="clear" w:color="auto" w:fill="FFFFFF"/>
                  </w:rPr>
                  <w:t>tools and models of project management</w:t>
                </w:r>
              </w:p>
            </w:tc>
          </w:sdtContent>
        </w:sdt>
        <w:sdt>
          <w:sdtPr>
            <w:rPr>
              <w:shd w:val="clear" w:color="auto" w:fill="FFFFFF"/>
            </w:rPr>
            <w:tag w:val="ATI31"/>
            <w:id w:val="-1979912319"/>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5A263AD4" w14:textId="4BC72335"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779163464"/>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07ABC769" w14:textId="319E77D4"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227F716C"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676495231"/>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7E0E50F4" w14:textId="0A18E020" w:rsidR="00E80E77" w:rsidRPr="00E80E77" w:rsidRDefault="00E80E77" w:rsidP="00E80E77">
                <w:pPr>
                  <w:rPr>
                    <w:shd w:val="clear" w:color="auto" w:fill="FFFFFF"/>
                  </w:rPr>
                </w:pPr>
                <w:r>
                  <w:rPr>
                    <w:shd w:val="clear" w:color="auto" w:fill="FFFFFF"/>
                  </w:rPr>
                  <w:t xml:space="preserve">Student are required to </w:t>
                </w:r>
                <w:r w:rsidRPr="00E80E77">
                  <w:rPr>
                    <w:shd w:val="clear" w:color="auto" w:fill="FFFFFF"/>
                  </w:rPr>
                  <w:t xml:space="preserve">identify and explain </w:t>
                </w:r>
                <w:r>
                  <w:rPr>
                    <w:shd w:val="clear" w:color="auto" w:fill="FFFFFF"/>
                  </w:rPr>
                  <w:t xml:space="preserve">following </w:t>
                </w:r>
                <w:r w:rsidRPr="00E80E77">
                  <w:rPr>
                    <w:shd w:val="clear" w:color="auto" w:fill="FFFFFF"/>
                  </w:rPr>
                  <w:t xml:space="preserve">organisational frameworks and </w:t>
                </w:r>
                <w:r>
                  <w:rPr>
                    <w:shd w:val="clear" w:color="auto" w:fill="FFFFFF"/>
                  </w:rPr>
                  <w:t xml:space="preserve">their </w:t>
                </w:r>
                <w:r w:rsidRPr="00E80E77">
                  <w:rPr>
                    <w:shd w:val="clear" w:color="auto" w:fill="FFFFFF"/>
                  </w:rPr>
                  <w:t>functions:</w:t>
                </w:r>
              </w:p>
              <w:p w14:paraId="06449575" w14:textId="15F76D7D" w:rsidR="00E80E77" w:rsidRPr="00E80E77" w:rsidRDefault="00E80E77" w:rsidP="00E80E77">
                <w:pPr>
                  <w:pStyle w:val="ListParagraph"/>
                  <w:numPr>
                    <w:ilvl w:val="0"/>
                    <w:numId w:val="39"/>
                  </w:numPr>
                  <w:rPr>
                    <w:shd w:val="clear" w:color="auto" w:fill="FFFFFF"/>
                  </w:rPr>
                </w:pPr>
                <w:r w:rsidRPr="00E80E77">
                  <w:rPr>
                    <w:shd w:val="clear" w:color="auto" w:fill="FFFFFF"/>
                  </w:rPr>
                  <w:t>enterprises</w:t>
                </w:r>
              </w:p>
              <w:p w14:paraId="102663E0" w14:textId="5D1E8779" w:rsidR="00E80E77" w:rsidRPr="00E80E77" w:rsidRDefault="00E80E77" w:rsidP="00E80E77">
                <w:pPr>
                  <w:pStyle w:val="ListParagraph"/>
                  <w:numPr>
                    <w:ilvl w:val="0"/>
                    <w:numId w:val="39"/>
                  </w:numPr>
                  <w:rPr>
                    <w:shd w:val="clear" w:color="auto" w:fill="FFFFFF"/>
                  </w:rPr>
                </w:pPr>
                <w:r w:rsidRPr="00E80E77">
                  <w:rPr>
                    <w:shd w:val="clear" w:color="auto" w:fill="FFFFFF"/>
                  </w:rPr>
                  <w:t>government bodies</w:t>
                </w:r>
              </w:p>
              <w:p w14:paraId="0A9DB749" w14:textId="6FC46118" w:rsidR="00DB0868" w:rsidRPr="00E80E77" w:rsidRDefault="00E80E77" w:rsidP="00E80E77">
                <w:pPr>
                  <w:pStyle w:val="ListParagraph"/>
                  <w:numPr>
                    <w:ilvl w:val="0"/>
                    <w:numId w:val="39"/>
                  </w:numPr>
                  <w:rPr>
                    <w:shd w:val="clear" w:color="auto" w:fill="FFFFFF"/>
                  </w:rPr>
                </w:pPr>
                <w:r w:rsidRPr="00E80E77">
                  <w:rPr>
                    <w:shd w:val="clear" w:color="auto" w:fill="FFFFFF"/>
                  </w:rPr>
                  <w:t>industry associations.</w:t>
                </w:r>
              </w:p>
            </w:tc>
          </w:sdtContent>
        </w:sdt>
        <w:sdt>
          <w:sdtPr>
            <w:rPr>
              <w:shd w:val="clear" w:color="auto" w:fill="FFFFFF"/>
            </w:rPr>
            <w:tag w:val="ATI30"/>
            <w:id w:val="523908590"/>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14689E25" w14:textId="1C23BCC3" w:rsidR="00E80E77" w:rsidRPr="00E80E77" w:rsidRDefault="00DB0868" w:rsidP="00E80E77">
                <w:pPr>
                  <w:rPr>
                    <w:shd w:val="clear" w:color="auto" w:fill="FFFFFF"/>
                  </w:rPr>
                </w:pPr>
                <w:r w:rsidRPr="000D704E">
                  <w:rPr>
                    <w:rFonts w:eastAsia="Times New Roman"/>
                    <w:color w:val="000000"/>
                    <w:lang w:eastAsia="en-AU"/>
                  </w:rPr>
                  <w:t xml:space="preserve">Students </w:t>
                </w:r>
                <w:r w:rsidR="00E80E77" w:rsidRPr="00E80E77">
                  <w:rPr>
                    <w:shd w:val="clear" w:color="auto" w:fill="FFFFFF"/>
                  </w:rPr>
                  <w:t>identif</w:t>
                </w:r>
                <w:r w:rsidR="00E80E77">
                  <w:rPr>
                    <w:shd w:val="clear" w:color="auto" w:fill="FFFFFF"/>
                  </w:rPr>
                  <w:t>ied</w:t>
                </w:r>
                <w:r w:rsidR="00E80E77" w:rsidRPr="00E80E77">
                  <w:rPr>
                    <w:shd w:val="clear" w:color="auto" w:fill="FFFFFF"/>
                  </w:rPr>
                  <w:t xml:space="preserve"> and explain</w:t>
                </w:r>
                <w:r w:rsidR="00E80E77">
                  <w:rPr>
                    <w:shd w:val="clear" w:color="auto" w:fill="FFFFFF"/>
                  </w:rPr>
                  <w:t>ed</w:t>
                </w:r>
                <w:r w:rsidR="00E80E77" w:rsidRPr="00E80E77">
                  <w:rPr>
                    <w:shd w:val="clear" w:color="auto" w:fill="FFFFFF"/>
                  </w:rPr>
                  <w:t xml:space="preserve"> </w:t>
                </w:r>
                <w:r w:rsidR="00E80E77">
                  <w:rPr>
                    <w:shd w:val="clear" w:color="auto" w:fill="FFFFFF"/>
                  </w:rPr>
                  <w:t xml:space="preserve">following </w:t>
                </w:r>
                <w:r w:rsidR="00E80E77" w:rsidRPr="00E80E77">
                  <w:rPr>
                    <w:shd w:val="clear" w:color="auto" w:fill="FFFFFF"/>
                  </w:rPr>
                  <w:t xml:space="preserve">organisational frameworks and </w:t>
                </w:r>
                <w:r w:rsidR="00E80E77">
                  <w:rPr>
                    <w:shd w:val="clear" w:color="auto" w:fill="FFFFFF"/>
                  </w:rPr>
                  <w:t xml:space="preserve">their </w:t>
                </w:r>
                <w:r w:rsidR="00E80E77" w:rsidRPr="00E80E77">
                  <w:rPr>
                    <w:shd w:val="clear" w:color="auto" w:fill="FFFFFF"/>
                  </w:rPr>
                  <w:t>functions:</w:t>
                </w:r>
              </w:p>
              <w:p w14:paraId="0C879F60" w14:textId="77777777" w:rsidR="00E80E77" w:rsidRPr="00E80E77" w:rsidRDefault="00E80E77" w:rsidP="00E80E77">
                <w:pPr>
                  <w:pStyle w:val="ListParagraph"/>
                  <w:numPr>
                    <w:ilvl w:val="0"/>
                    <w:numId w:val="39"/>
                  </w:numPr>
                  <w:rPr>
                    <w:shd w:val="clear" w:color="auto" w:fill="FFFFFF"/>
                  </w:rPr>
                </w:pPr>
                <w:r w:rsidRPr="00E80E77">
                  <w:rPr>
                    <w:shd w:val="clear" w:color="auto" w:fill="FFFFFF"/>
                  </w:rPr>
                  <w:t>enterprises</w:t>
                </w:r>
              </w:p>
              <w:p w14:paraId="492798AD" w14:textId="77777777" w:rsidR="00E80E77" w:rsidRDefault="00E80E77" w:rsidP="00E80E77">
                <w:pPr>
                  <w:pStyle w:val="ListParagraph"/>
                  <w:numPr>
                    <w:ilvl w:val="0"/>
                    <w:numId w:val="39"/>
                  </w:numPr>
                  <w:rPr>
                    <w:shd w:val="clear" w:color="auto" w:fill="FFFFFF"/>
                  </w:rPr>
                </w:pPr>
                <w:r w:rsidRPr="00E80E77">
                  <w:rPr>
                    <w:shd w:val="clear" w:color="auto" w:fill="FFFFFF"/>
                  </w:rPr>
                  <w:t>government bodies</w:t>
                </w:r>
              </w:p>
              <w:p w14:paraId="5F8D200B" w14:textId="0F18FC98" w:rsidR="00DB0868" w:rsidRPr="00E80E77" w:rsidRDefault="00E80E77" w:rsidP="00E80E77">
                <w:pPr>
                  <w:pStyle w:val="ListParagraph"/>
                  <w:numPr>
                    <w:ilvl w:val="0"/>
                    <w:numId w:val="39"/>
                  </w:numPr>
                  <w:rPr>
                    <w:shd w:val="clear" w:color="auto" w:fill="FFFFFF"/>
                  </w:rPr>
                </w:pPr>
                <w:r w:rsidRPr="00E80E77">
                  <w:rPr>
                    <w:shd w:val="clear" w:color="auto" w:fill="FFFFFF"/>
                  </w:rPr>
                  <w:t>industry associations.</w:t>
                </w:r>
              </w:p>
            </w:tc>
          </w:sdtContent>
        </w:sdt>
        <w:sdt>
          <w:sdtPr>
            <w:rPr>
              <w:shd w:val="clear" w:color="auto" w:fill="FFFFFF"/>
            </w:rPr>
            <w:tag w:val="ATI31"/>
            <w:id w:val="858477233"/>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44132C80" w14:textId="39D99A4A"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688358651"/>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2E9EF08F" w14:textId="6C00EABD"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r w:rsidR="00DB0868" w:rsidRPr="00AD232D" w14:paraId="44B1BDC5" w14:textId="77777777" w:rsidTr="00DB0868">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978252535"/>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14:paraId="14ADFBF8" w14:textId="6467E040" w:rsidR="00DB0868" w:rsidRDefault="00E80E77" w:rsidP="00DB0868">
                <w:pPr>
                  <w:rPr>
                    <w:shd w:val="clear" w:color="auto" w:fill="FFFFFF"/>
                  </w:rPr>
                </w:pPr>
                <w:r>
                  <w:rPr>
                    <w:shd w:val="clear" w:color="auto" w:fill="FFFFFF"/>
                  </w:rPr>
                  <w:t>Students are require to i</w:t>
                </w:r>
                <w:r w:rsidRPr="00E80E77">
                  <w:rPr>
                    <w:shd w:val="clear" w:color="auto" w:fill="FFFFFF"/>
                  </w:rPr>
                  <w:t>dentify relevant current legislation, codes and standards</w:t>
                </w:r>
              </w:p>
            </w:tc>
          </w:sdtContent>
        </w:sdt>
        <w:sdt>
          <w:sdtPr>
            <w:rPr>
              <w:shd w:val="clear" w:color="auto" w:fill="FFFFFF"/>
            </w:rPr>
            <w:tag w:val="ATI30"/>
            <w:id w:val="-1497335256"/>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14:paraId="71A80DD7" w14:textId="4A4BA32F" w:rsidR="00DB0868" w:rsidRDefault="00E80E77" w:rsidP="00E80E77">
                <w:pPr>
                  <w:rPr>
                    <w:shd w:val="clear" w:color="auto" w:fill="FFFFFF"/>
                  </w:rPr>
                </w:pPr>
                <w:r>
                  <w:rPr>
                    <w:rFonts w:eastAsia="Times New Roman"/>
                    <w:color w:val="000000"/>
                    <w:lang w:eastAsia="en-AU"/>
                  </w:rPr>
                  <w:t>Student</w:t>
                </w:r>
                <w:r>
                  <w:rPr>
                    <w:shd w:val="clear" w:color="auto" w:fill="FFFFFF"/>
                  </w:rPr>
                  <w:t xml:space="preserve"> i</w:t>
                </w:r>
                <w:r w:rsidRPr="00E80E77">
                  <w:rPr>
                    <w:shd w:val="clear" w:color="auto" w:fill="FFFFFF"/>
                  </w:rPr>
                  <w:t>dentif</w:t>
                </w:r>
                <w:r>
                  <w:rPr>
                    <w:shd w:val="clear" w:color="auto" w:fill="FFFFFF"/>
                  </w:rPr>
                  <w:t>ied</w:t>
                </w:r>
                <w:r w:rsidRPr="00E80E77">
                  <w:rPr>
                    <w:shd w:val="clear" w:color="auto" w:fill="FFFFFF"/>
                  </w:rPr>
                  <w:t xml:space="preserve"> relevant current legislation, codes and standards</w:t>
                </w:r>
                <w:r w:rsidR="00DB0868" w:rsidRPr="000D704E">
                  <w:rPr>
                    <w:rFonts w:eastAsia="Times New Roman"/>
                    <w:color w:val="000000"/>
                    <w:lang w:eastAsia="en-AU"/>
                  </w:rPr>
                  <w:t xml:space="preserve"> </w:t>
                </w:r>
              </w:p>
            </w:tc>
          </w:sdtContent>
        </w:sdt>
        <w:sdt>
          <w:sdtPr>
            <w:rPr>
              <w:shd w:val="clear" w:color="auto" w:fill="FFFFFF"/>
            </w:rPr>
            <w:tag w:val="ATI31"/>
            <w:id w:val="-1656597266"/>
            <w14:checkbox>
              <w14:checked w14:val="0"/>
              <w14:checkedState w14:val="2612" w14:font="MS Gothic"/>
              <w14:uncheckedState w14:val="2610" w14:font="MS Gothic"/>
            </w14:checkbox>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14:paraId="5727EC83" w14:textId="0EB596DC"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952699517"/>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14:paraId="31A93DB9" w14:textId="676924FA" w:rsidR="00DB0868" w:rsidRDefault="00DB0868" w:rsidP="00DB0868">
                <w:pPr>
                  <w:jc w:val="center"/>
                  <w:rPr>
                    <w:shd w:val="clear" w:color="auto" w:fill="FFFFFF"/>
                  </w:rPr>
                </w:pPr>
                <w:r>
                  <w:rPr>
                    <w:rFonts w:ascii="MS Gothic" w:eastAsia="MS Gothic" w:hAnsi="MS Gothic" w:hint="eastAsia"/>
                    <w:shd w:val="clear" w:color="auto" w:fill="FFFFFF"/>
                  </w:rPr>
                  <w:t>☐</w:t>
                </w:r>
              </w:p>
            </w:tc>
          </w:sdtContent>
        </w:sdt>
      </w:tr>
    </w:tbl>
    <w:p w14:paraId="7323395A" w14:textId="77777777" w:rsidR="00DE4E02" w:rsidRPr="00CB4D22" w:rsidRDefault="00DE4E02" w:rsidP="00B23DB4">
      <w:pPr>
        <w:rPr>
          <w:sz w:val="8"/>
          <w:szCs w:val="8"/>
        </w:rPr>
      </w:pPr>
    </w:p>
    <w:p w14:paraId="7562C9BC" w14:textId="77777777" w:rsidR="000F559C" w:rsidRPr="00CB4D22" w:rsidRDefault="000F559C" w:rsidP="00B23DB4">
      <w:pPr>
        <w:rPr>
          <w:sz w:val="8"/>
          <w:szCs w:val="8"/>
        </w:rPr>
      </w:pPr>
    </w:p>
    <w:p w14:paraId="29265E8E" w14:textId="77777777" w:rsidR="00FC0931" w:rsidRDefault="00FC0931" w:rsidP="00B23DB4"/>
    <w:tbl>
      <w:tblPr>
        <w:tblStyle w:val="TableGrid"/>
        <w:tblW w:w="10775" w:type="dxa"/>
        <w:tblInd w:w="-34" w:type="dxa"/>
        <w:tblLayout w:type="fixed"/>
        <w:tblCellMar>
          <w:top w:w="57" w:type="dxa"/>
          <w:bottom w:w="57" w:type="dxa"/>
          <w:right w:w="57" w:type="dxa"/>
        </w:tblCellMar>
        <w:tblLook w:val="04A0" w:firstRow="1" w:lastRow="0" w:firstColumn="1" w:lastColumn="0" w:noHBand="0" w:noVBand="1"/>
      </w:tblPr>
      <w:tblGrid>
        <w:gridCol w:w="2269"/>
        <w:gridCol w:w="850"/>
        <w:gridCol w:w="142"/>
        <w:gridCol w:w="992"/>
        <w:gridCol w:w="1134"/>
        <w:gridCol w:w="1560"/>
        <w:gridCol w:w="566"/>
        <w:gridCol w:w="1134"/>
        <w:gridCol w:w="143"/>
        <w:gridCol w:w="708"/>
        <w:gridCol w:w="709"/>
        <w:gridCol w:w="568"/>
      </w:tblGrid>
      <w:sdt>
        <w:sdtPr>
          <w:id w:val="-1857414614"/>
          <w:lock w:val="contentLocked"/>
          <w:placeholder>
            <w:docPart w:val="DefaultPlaceholder_1082065158"/>
          </w:placeholder>
          <w:group/>
        </w:sdtPr>
        <w:sdtEndPr/>
        <w:sdtContent>
          <w:tr w:rsidR="005748D3" w:rsidRPr="006E513E" w14:paraId="1B9CDD32" w14:textId="77777777" w:rsidTr="00C45CB0">
            <w:trPr>
              <w:trHeight w:val="298"/>
            </w:trPr>
            <w:tc>
              <w:tcPr>
                <w:tcW w:w="10775" w:type="dxa"/>
                <w:gridSpan w:val="12"/>
                <w:tcBorders>
                  <w:top w:val="nil"/>
                  <w:left w:val="nil"/>
                  <w:bottom w:val="nil"/>
                  <w:right w:val="nil"/>
                </w:tcBorders>
                <w:shd w:val="clear" w:color="auto" w:fill="F79646" w:themeFill="accent6"/>
                <w:vAlign w:val="center"/>
              </w:tcPr>
              <w:p w14:paraId="2521C55A" w14:textId="3985D099" w:rsidR="005748D3" w:rsidRPr="006E513E" w:rsidRDefault="000108FA" w:rsidP="00DB0868">
                <w:pPr>
                  <w:pStyle w:val="Heading1"/>
                  <w:numPr>
                    <w:ilvl w:val="0"/>
                    <w:numId w:val="0"/>
                  </w:numPr>
                </w:pPr>
                <w:r>
                  <w:br w:type="page"/>
                </w:r>
                <w:r w:rsidR="005748D3">
                  <w:t>Student details</w:t>
                </w:r>
              </w:p>
            </w:tc>
          </w:tr>
        </w:sdtContent>
      </w:sdt>
      <w:tr w:rsidR="001E4834" w:rsidRPr="00AD232D" w14:paraId="68D9B388" w14:textId="77777777" w:rsidTr="006001D3">
        <w:tblPrEx>
          <w:tblBorders>
            <w:left w:val="none" w:sz="0" w:space="0" w:color="auto"/>
            <w:right w:val="none" w:sz="0" w:space="0" w:color="auto"/>
            <w:insideV w:val="none" w:sz="0" w:space="0" w:color="auto"/>
          </w:tblBorders>
        </w:tblPrEx>
        <w:trPr>
          <w:cantSplit/>
          <w:trHeight w:val="823"/>
        </w:trPr>
        <w:tc>
          <w:tcPr>
            <w:tcW w:w="2269" w:type="dxa"/>
            <w:tcBorders>
              <w:top w:val="nil"/>
              <w:bottom w:val="nil"/>
              <w:right w:val="nil"/>
            </w:tcBorders>
            <w:shd w:val="clear" w:color="auto" w:fill="FFFFFF" w:themeFill="background1"/>
          </w:tcPr>
          <w:p w14:paraId="4D9DE64D" w14:textId="16893AB7" w:rsidR="001E4834" w:rsidRPr="00D13A3B" w:rsidRDefault="001E4834" w:rsidP="00DB0868">
            <w:pPr>
              <w:pStyle w:val="Heading2"/>
              <w:rPr>
                <w:color w:val="F79646" w:themeColor="accent6"/>
              </w:rPr>
            </w:pPr>
          </w:p>
        </w:tc>
        <w:tc>
          <w:tcPr>
            <w:tcW w:w="1984" w:type="dxa"/>
            <w:gridSpan w:val="3"/>
            <w:tcBorders>
              <w:top w:val="nil"/>
              <w:left w:val="nil"/>
              <w:bottom w:val="nil"/>
              <w:right w:val="nil"/>
            </w:tcBorders>
            <w:shd w:val="clear" w:color="auto" w:fill="F2F2F2" w:themeFill="background1" w:themeFillShade="F2"/>
          </w:tcPr>
          <w:p w14:paraId="3D9902AC" w14:textId="70ABBBEA" w:rsidR="001E4834" w:rsidRDefault="001E4834" w:rsidP="001E4834">
            <w:pPr>
              <w:pStyle w:val="Heading3"/>
            </w:pPr>
            <w:r>
              <w:t xml:space="preserve"> </w:t>
            </w:r>
            <w:sdt>
              <w:sdtPr>
                <w:id w:val="246005820"/>
                <w:lock w:val="contentLocked"/>
                <w:placeholder>
                  <w:docPart w:val="DefaultPlaceholder_1082065158"/>
                </w:placeholder>
                <w:group/>
              </w:sdtPr>
              <w:sdtEndPr/>
              <w:sdtContent>
                <w:r>
                  <w:t>Student’s name</w:t>
                </w:r>
              </w:sdtContent>
            </w:sdt>
          </w:p>
        </w:tc>
        <w:sdt>
          <w:sdtPr>
            <w:tag w:val="ATI16"/>
            <w:id w:val="894859535"/>
          </w:sdtPr>
          <w:sdtEndPr/>
          <w:sdtContent>
            <w:tc>
              <w:tcPr>
                <w:tcW w:w="2694" w:type="dxa"/>
                <w:gridSpan w:val="2"/>
                <w:tcBorders>
                  <w:top w:val="nil"/>
                  <w:left w:val="nil"/>
                  <w:bottom w:val="nil"/>
                  <w:right w:val="nil"/>
                </w:tcBorders>
                <w:shd w:val="clear" w:color="auto" w:fill="FFFFFF" w:themeFill="background1"/>
              </w:tcPr>
              <w:p w14:paraId="32084D23" w14:textId="6C249115" w:rsidR="001E4834" w:rsidRPr="00E137CE" w:rsidRDefault="00317F07" w:rsidP="00317F07">
                <w:r>
                  <w:t xml:space="preserve">Benjamen Calleja </w:t>
                </w:r>
              </w:p>
            </w:tc>
          </w:sdtContent>
        </w:sdt>
        <w:tc>
          <w:tcPr>
            <w:tcW w:w="1843" w:type="dxa"/>
            <w:gridSpan w:val="3"/>
            <w:tcBorders>
              <w:top w:val="nil"/>
              <w:left w:val="nil"/>
              <w:bottom w:val="nil"/>
              <w:right w:val="nil"/>
            </w:tcBorders>
            <w:shd w:val="clear" w:color="auto" w:fill="F2F2F2" w:themeFill="background1" w:themeFillShade="F2"/>
          </w:tcPr>
          <w:sdt>
            <w:sdtPr>
              <w:id w:val="-878470605"/>
              <w:lock w:val="contentLocked"/>
              <w:placeholder>
                <w:docPart w:val="DefaultPlaceholder_1082065158"/>
              </w:placeholder>
              <w:group/>
            </w:sdtPr>
            <w:sdtEndPr/>
            <w:sdtContent>
              <w:p w14:paraId="03840A97" w14:textId="2541BBE6" w:rsidR="001E4834" w:rsidRDefault="001E4834" w:rsidP="001E4834">
                <w:pPr>
                  <w:pStyle w:val="Heading3"/>
                </w:pPr>
                <w:r>
                  <w:t>Student’s ID</w:t>
                </w:r>
              </w:p>
            </w:sdtContent>
          </w:sdt>
        </w:tc>
        <w:sdt>
          <w:sdtPr>
            <w:tag w:val="ATI17"/>
            <w:id w:val="-2132384255"/>
          </w:sdtPr>
          <w:sdtEndPr/>
          <w:sdtContent>
            <w:tc>
              <w:tcPr>
                <w:tcW w:w="1985" w:type="dxa"/>
                <w:gridSpan w:val="3"/>
                <w:tcBorders>
                  <w:top w:val="nil"/>
                  <w:left w:val="nil"/>
                  <w:bottom w:val="nil"/>
                  <w:right w:val="nil"/>
                </w:tcBorders>
                <w:shd w:val="clear" w:color="auto" w:fill="FFFFFF" w:themeFill="background1"/>
              </w:tcPr>
              <w:p w14:paraId="7B96F248" w14:textId="3399875A" w:rsidR="001E4834" w:rsidRPr="00E137CE" w:rsidRDefault="00317F07" w:rsidP="00317F07">
                <w:r>
                  <w:t>Cal14385330</w:t>
                </w:r>
              </w:p>
            </w:tc>
            <w:bookmarkStart w:id="0" w:name="_GoBack" w:displacedByCustomXml="next"/>
            <w:bookmarkEnd w:id="0" w:displacedByCustomXml="next"/>
          </w:sdtContent>
        </w:sdt>
      </w:tr>
      <w:sdt>
        <w:sdtPr>
          <w:id w:val="-876770348"/>
          <w:lock w:val="contentLocked"/>
          <w:placeholder>
            <w:docPart w:val="DefaultPlaceholder_1082065158"/>
          </w:placeholder>
          <w:group/>
        </w:sdtPr>
        <w:sdtEndPr/>
        <w:sdtContent>
          <w:tr w:rsidR="001E4834" w:rsidRPr="006E513E" w14:paraId="1899AA00" w14:textId="77777777" w:rsidTr="00C45CB0">
            <w:trPr>
              <w:trHeight w:val="298"/>
            </w:trPr>
            <w:tc>
              <w:tcPr>
                <w:tcW w:w="10775" w:type="dxa"/>
                <w:gridSpan w:val="12"/>
                <w:tcBorders>
                  <w:top w:val="nil"/>
                  <w:left w:val="nil"/>
                  <w:bottom w:val="nil"/>
                  <w:right w:val="nil"/>
                </w:tcBorders>
                <w:shd w:val="clear" w:color="auto" w:fill="F79646" w:themeFill="accent6"/>
                <w:vAlign w:val="center"/>
              </w:tcPr>
              <w:p w14:paraId="1CEBAEB2" w14:textId="4A6027B0" w:rsidR="001E4834" w:rsidRPr="006E513E" w:rsidRDefault="001E4834" w:rsidP="00DB0868">
                <w:pPr>
                  <w:pStyle w:val="Heading1"/>
                  <w:numPr>
                    <w:ilvl w:val="0"/>
                    <w:numId w:val="0"/>
                  </w:numPr>
                </w:pPr>
                <w:r>
                  <w:t>Unit/Module details</w:t>
                </w:r>
              </w:p>
            </w:tc>
          </w:tr>
        </w:sdtContent>
      </w:sdt>
      <w:sdt>
        <w:sdtPr>
          <w:rPr>
            <w:b w:val="0"/>
            <w:noProof w:val="0"/>
            <w:color w:val="F79646" w:themeColor="accent6"/>
            <w:sz w:val="20"/>
            <w:szCs w:val="20"/>
          </w:rPr>
          <w:id w:val="162368223"/>
          <w:lock w:val="contentLocked"/>
          <w:placeholder>
            <w:docPart w:val="DefaultPlaceholder_1082065158"/>
          </w:placeholder>
          <w:group/>
        </w:sdtPr>
        <w:sdtEndPr>
          <w:rPr>
            <w:color w:val="auto"/>
          </w:rPr>
        </w:sdtEndPr>
        <w:sdtContent>
          <w:tr w:rsidR="004C3805" w:rsidRPr="00AD232D" w14:paraId="46657825" w14:textId="77777777" w:rsidTr="004C3805">
            <w:tblPrEx>
              <w:tblBorders>
                <w:left w:val="none" w:sz="0" w:space="0" w:color="auto"/>
                <w:right w:val="none" w:sz="0" w:space="0" w:color="auto"/>
                <w:insideV w:val="none" w:sz="0" w:space="0" w:color="auto"/>
              </w:tblBorders>
            </w:tblPrEx>
            <w:trPr>
              <w:cantSplit/>
            </w:trPr>
            <w:tc>
              <w:tcPr>
                <w:tcW w:w="2269" w:type="dxa"/>
                <w:tcBorders>
                  <w:top w:val="nil"/>
                  <w:bottom w:val="nil"/>
                  <w:right w:val="nil"/>
                </w:tcBorders>
                <w:shd w:val="clear" w:color="auto" w:fill="FFFFFF" w:themeFill="background1"/>
              </w:tcPr>
              <w:p w14:paraId="4FB262FE" w14:textId="47E3AFAA" w:rsidR="004C3805" w:rsidRPr="00D13A3B" w:rsidRDefault="004C3805" w:rsidP="00DB0868">
                <w:pPr>
                  <w:pStyle w:val="Heading2"/>
                  <w:rPr>
                    <w:color w:val="F79646" w:themeColor="accent6"/>
                  </w:rPr>
                </w:pPr>
                <w:r w:rsidRPr="00D13A3B">
                  <w:rPr>
                    <w:color w:val="F79646" w:themeColor="accent6"/>
                  </w:rPr>
                  <w:t>Unit/Module</w:t>
                </w:r>
              </w:p>
            </w:tc>
            <w:tc>
              <w:tcPr>
                <w:tcW w:w="992" w:type="dxa"/>
                <w:gridSpan w:val="2"/>
                <w:tcBorders>
                  <w:top w:val="nil"/>
                  <w:left w:val="nil"/>
                  <w:bottom w:val="nil"/>
                  <w:right w:val="nil"/>
                </w:tcBorders>
                <w:shd w:val="clear" w:color="auto" w:fill="F2F2F2" w:themeFill="background1" w:themeFillShade="F2"/>
              </w:tcPr>
              <w:p w14:paraId="098C8889" w14:textId="77777777" w:rsidR="004C3805" w:rsidRPr="00E137CE" w:rsidRDefault="004C3805" w:rsidP="00DB0868">
                <w:pPr>
                  <w:pStyle w:val="Heading3"/>
                </w:pPr>
                <w:r>
                  <w:t xml:space="preserve"> Code</w:t>
                </w:r>
              </w:p>
            </w:tc>
            <w:sdt>
              <w:sdtPr>
                <w:tag w:val="ATI6"/>
                <w:id w:val="130301483"/>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992" w:type="dxa"/>
                    <w:tcBorders>
                      <w:top w:val="nil"/>
                      <w:left w:val="nil"/>
                      <w:bottom w:val="nil"/>
                      <w:right w:val="nil"/>
                    </w:tcBorders>
                    <w:shd w:val="clear" w:color="auto" w:fill="FFFFFF" w:themeFill="background1"/>
                  </w:tcPr>
                  <w:p w14:paraId="6F5EB693" w14:textId="389091B8" w:rsidR="004C3805" w:rsidRPr="00E137CE" w:rsidRDefault="004B61CB" w:rsidP="00DB0868">
                    <w:r>
                      <w:t>ICTPMG609</w:t>
                    </w:r>
                  </w:p>
                </w:tc>
              </w:sdtContent>
            </w:sdt>
            <w:tc>
              <w:tcPr>
                <w:tcW w:w="1134" w:type="dxa"/>
                <w:tcBorders>
                  <w:top w:val="nil"/>
                  <w:left w:val="nil"/>
                  <w:bottom w:val="nil"/>
                  <w:right w:val="nil"/>
                </w:tcBorders>
                <w:shd w:val="clear" w:color="auto" w:fill="F2F2F2" w:themeFill="background1" w:themeFillShade="F2"/>
              </w:tcPr>
              <w:p w14:paraId="1F8F1832" w14:textId="77777777" w:rsidR="004C3805" w:rsidRPr="00E137CE" w:rsidRDefault="004C3805" w:rsidP="00DB0868">
                <w:pPr>
                  <w:pStyle w:val="Heading3"/>
                </w:pPr>
                <w:r>
                  <w:t>Title</w:t>
                </w:r>
              </w:p>
            </w:tc>
            <w:sdt>
              <w:sdtPr>
                <w:tag w:val="ATI7"/>
                <w:id w:val="1285151732"/>
                <w:dataBinding w:prefixMappings="xmlns:ns0='http://purl.org/dc/elements/1.1/' xmlns:ns1='http://schemas.openxmlformats.org/package/2006/metadata/core-properties' " w:xpath="/ns1:coreProperties[1]/ns1:keywords[1]" w:storeItemID="{6C3C8BC8-F283-45AE-878A-BAB7291924A1}"/>
                <w:text w:multiLine="1"/>
              </w:sdtPr>
              <w:sdtEndPr/>
              <w:sdtContent>
                <w:tc>
                  <w:tcPr>
                    <w:tcW w:w="5388" w:type="dxa"/>
                    <w:gridSpan w:val="7"/>
                    <w:tcBorders>
                      <w:top w:val="nil"/>
                      <w:left w:val="nil"/>
                      <w:bottom w:val="nil"/>
                      <w:right w:val="nil"/>
                    </w:tcBorders>
                    <w:shd w:val="clear" w:color="auto" w:fill="FFFFFF" w:themeFill="background1"/>
                  </w:tcPr>
                  <w:p w14:paraId="4F9FF421" w14:textId="0DAE371D" w:rsidR="004C3805" w:rsidRPr="00E137CE" w:rsidRDefault="004B61CB" w:rsidP="00DB0868">
                    <w:r>
                      <w:t>Plan and Direct Complex IT Projects</w:t>
                    </w:r>
                  </w:p>
                </w:tc>
              </w:sdtContent>
            </w:sdt>
          </w:tr>
        </w:sdtContent>
      </w:sdt>
      <w:sdt>
        <w:sdtPr>
          <w:rPr>
            <w:b w:val="0"/>
            <w:noProof w:val="0"/>
            <w:color w:val="F79646" w:themeColor="accent6"/>
            <w:sz w:val="20"/>
            <w:szCs w:val="20"/>
          </w:rPr>
          <w:id w:val="-1508593180"/>
          <w:lock w:val="contentLocked"/>
          <w:placeholder>
            <w:docPart w:val="DefaultPlaceholder_1082065158"/>
          </w:placeholder>
          <w:group/>
        </w:sdtPr>
        <w:sdtEndPr>
          <w:rPr>
            <w:color w:val="auto"/>
          </w:rPr>
        </w:sdtEndPr>
        <w:sdtContent>
          <w:tr w:rsidR="004C3805" w:rsidRPr="00AD232D" w14:paraId="484E436A" w14:textId="77777777" w:rsidTr="004C3805">
            <w:tblPrEx>
              <w:tblBorders>
                <w:left w:val="none" w:sz="0" w:space="0" w:color="auto"/>
                <w:right w:val="none" w:sz="0" w:space="0" w:color="auto"/>
                <w:insideV w:val="none" w:sz="0" w:space="0" w:color="auto"/>
              </w:tblBorders>
            </w:tblPrEx>
            <w:trPr>
              <w:cantSplit/>
            </w:trPr>
            <w:tc>
              <w:tcPr>
                <w:tcW w:w="2269" w:type="dxa"/>
                <w:tcBorders>
                  <w:top w:val="nil"/>
                  <w:bottom w:val="nil"/>
                  <w:right w:val="nil"/>
                </w:tcBorders>
                <w:shd w:val="clear" w:color="auto" w:fill="FFFFFF" w:themeFill="background1"/>
              </w:tcPr>
              <w:p w14:paraId="4BE787B9" w14:textId="74148A4D" w:rsidR="004C3805" w:rsidRPr="00D13A3B" w:rsidRDefault="004C3805" w:rsidP="00DB0868">
                <w:pPr>
                  <w:pStyle w:val="Heading2"/>
                  <w:rPr>
                    <w:color w:val="F79646" w:themeColor="accent6"/>
                  </w:rPr>
                </w:pPr>
              </w:p>
            </w:tc>
            <w:tc>
              <w:tcPr>
                <w:tcW w:w="992" w:type="dxa"/>
                <w:gridSpan w:val="2"/>
                <w:tcBorders>
                  <w:top w:val="nil"/>
                  <w:left w:val="nil"/>
                  <w:bottom w:val="nil"/>
                  <w:right w:val="nil"/>
                </w:tcBorders>
                <w:shd w:val="clear" w:color="auto" w:fill="F2F2F2" w:themeFill="background1" w:themeFillShade="F2"/>
              </w:tcPr>
              <w:p w14:paraId="0C4EA864" w14:textId="0D6048BD" w:rsidR="004C3805" w:rsidRPr="00E137CE" w:rsidRDefault="004C3805" w:rsidP="004C3805">
                <w:pPr>
                  <w:pStyle w:val="Heading3"/>
                </w:pPr>
                <w:r>
                  <w:t xml:space="preserve"> Task title</w:t>
                </w:r>
              </w:p>
            </w:tc>
            <w:sdt>
              <w:sdtPr>
                <w:tag w:val="ATI2"/>
                <w:id w:val="-1966259237"/>
                <w:dataBinding w:prefixMappings="xmlns:ns0='http://purl.org/dc/elements/1.1/' xmlns:ns1='http://schemas.openxmlformats.org/package/2006/metadata/core-properties' " w:xpath="/ns1:coreProperties[1]/ns0:subject[1]" w:storeItemID="{6C3C8BC8-F283-45AE-878A-BAB7291924A1}"/>
                <w:text w:multiLine="1"/>
              </w:sdtPr>
              <w:sdtEndPr/>
              <w:sdtContent>
                <w:tc>
                  <w:tcPr>
                    <w:tcW w:w="7514" w:type="dxa"/>
                    <w:gridSpan w:val="9"/>
                    <w:tcBorders>
                      <w:top w:val="nil"/>
                      <w:left w:val="nil"/>
                      <w:bottom w:val="nil"/>
                      <w:right w:val="nil"/>
                    </w:tcBorders>
                    <w:shd w:val="clear" w:color="auto" w:fill="FFFFFF" w:themeFill="background1"/>
                  </w:tcPr>
                  <w:p w14:paraId="1A36EDD2" w14:textId="026D7E1C" w:rsidR="004C3805" w:rsidRPr="00E137CE" w:rsidRDefault="005D263A" w:rsidP="00DB0868">
                    <w:r>
                      <w:t>Project</w:t>
                    </w:r>
                  </w:p>
                </w:tc>
              </w:sdtContent>
            </w:sdt>
          </w:tr>
        </w:sdtContent>
      </w:sdt>
      <w:sdt>
        <w:sdtPr>
          <w:id w:val="1965769390"/>
          <w:lock w:val="contentLocked"/>
          <w:placeholder>
            <w:docPart w:val="DefaultPlaceholder_1082065158"/>
          </w:placeholder>
          <w:group/>
        </w:sdtPr>
        <w:sdtEndPr/>
        <w:sdtContent>
          <w:tr w:rsidR="001E4834" w:rsidRPr="006E513E" w14:paraId="027B14A0" w14:textId="77777777" w:rsidTr="00C45CB0">
            <w:trPr>
              <w:trHeight w:val="298"/>
            </w:trPr>
            <w:tc>
              <w:tcPr>
                <w:tcW w:w="10775" w:type="dxa"/>
                <w:gridSpan w:val="12"/>
                <w:tcBorders>
                  <w:top w:val="nil"/>
                  <w:left w:val="nil"/>
                  <w:bottom w:val="nil"/>
                  <w:right w:val="nil"/>
                </w:tcBorders>
                <w:shd w:val="clear" w:color="auto" w:fill="F79646" w:themeFill="accent6"/>
                <w:vAlign w:val="center"/>
              </w:tcPr>
              <w:p w14:paraId="72AD6EA8" w14:textId="0A109E4E" w:rsidR="001E4834" w:rsidRPr="006E513E" w:rsidRDefault="001E4834" w:rsidP="00DB0868">
                <w:pPr>
                  <w:pStyle w:val="Heading1"/>
                  <w:numPr>
                    <w:ilvl w:val="0"/>
                    <w:numId w:val="0"/>
                  </w:numPr>
                </w:pPr>
                <w:r>
                  <w:t>Assessment feedback / comments</w:t>
                </w:r>
              </w:p>
            </w:tc>
          </w:tr>
        </w:sdtContent>
      </w:sdt>
      <w:tr w:rsidR="00611503" w:rsidRPr="00AD232D" w14:paraId="6FE88D5E" w14:textId="77777777" w:rsidTr="000108FA">
        <w:tblPrEx>
          <w:tblBorders>
            <w:left w:val="none" w:sz="0" w:space="0" w:color="auto"/>
            <w:right w:val="none" w:sz="0" w:space="0" w:color="auto"/>
            <w:insideV w:val="none" w:sz="0" w:space="0" w:color="auto"/>
          </w:tblBorders>
        </w:tblPrEx>
        <w:trPr>
          <w:cantSplit/>
          <w:trHeight w:val="2528"/>
        </w:trPr>
        <w:tc>
          <w:tcPr>
            <w:tcW w:w="10775" w:type="dxa"/>
            <w:gridSpan w:val="12"/>
            <w:tcBorders>
              <w:top w:val="nil"/>
              <w:bottom w:val="nil"/>
              <w:right w:val="nil"/>
            </w:tcBorders>
            <w:shd w:val="clear" w:color="auto" w:fill="FFFFFF" w:themeFill="background1"/>
          </w:tcPr>
          <w:p w14:paraId="55386787" w14:textId="6B77407A" w:rsidR="00611503" w:rsidRPr="00E137CE" w:rsidRDefault="00611503" w:rsidP="005748D3">
            <w:r>
              <w:t xml:space="preserve"> </w:t>
            </w:r>
            <w:sdt>
              <w:sdtPr>
                <w:tag w:val="ATI20"/>
                <w:id w:val="35406219"/>
                <w:showingPlcHdr/>
              </w:sdtPr>
              <w:sdtEndPr/>
              <w:sdtContent>
                <w:r w:rsidRPr="00E67C10">
                  <w:rPr>
                    <w:rStyle w:val="PlaceholderText"/>
                  </w:rPr>
                  <w:t>Click here to enter text.</w:t>
                </w:r>
              </w:sdtContent>
            </w:sdt>
          </w:p>
        </w:tc>
      </w:tr>
      <w:sdt>
        <w:sdtPr>
          <w:id w:val="1769818428"/>
          <w:lock w:val="contentLocked"/>
          <w:placeholder>
            <w:docPart w:val="DefaultPlaceholder_1082065158"/>
          </w:placeholder>
          <w:group/>
        </w:sdtPr>
        <w:sdtEndPr/>
        <w:sdtContent>
          <w:tr w:rsidR="00611503" w:rsidRPr="006E513E" w14:paraId="55E87985" w14:textId="77777777" w:rsidTr="00F450AF">
            <w:trPr>
              <w:trHeight w:val="298"/>
            </w:trPr>
            <w:tc>
              <w:tcPr>
                <w:tcW w:w="10775" w:type="dxa"/>
                <w:gridSpan w:val="12"/>
                <w:tcBorders>
                  <w:top w:val="nil"/>
                  <w:left w:val="nil"/>
                  <w:bottom w:val="nil"/>
                  <w:right w:val="nil"/>
                </w:tcBorders>
                <w:shd w:val="clear" w:color="auto" w:fill="F79646" w:themeFill="accent6"/>
                <w:vAlign w:val="center"/>
              </w:tcPr>
              <w:p w14:paraId="3E3D6F6D" w14:textId="55E45C8B" w:rsidR="00611503" w:rsidRPr="006E513E" w:rsidRDefault="00611503" w:rsidP="00DB0868">
                <w:pPr>
                  <w:pStyle w:val="Heading1"/>
                  <w:numPr>
                    <w:ilvl w:val="0"/>
                    <w:numId w:val="0"/>
                  </w:numPr>
                </w:pPr>
                <w:r>
                  <w:t>Re-submission (where applicable)</w:t>
                </w:r>
              </w:p>
            </w:tc>
          </w:tr>
        </w:sdtContent>
      </w:sdt>
      <w:sdt>
        <w:sdtPr>
          <w:id w:val="-1296677336"/>
          <w:lock w:val="contentLocked"/>
          <w:placeholder>
            <w:docPart w:val="DefaultPlaceholder_1082065158"/>
          </w:placeholder>
          <w:group/>
        </w:sdtPr>
        <w:sdtEndPr>
          <w:rPr>
            <w:rFonts w:cs="Open Sans"/>
          </w:rPr>
        </w:sdtEndPr>
        <w:sdtContent>
          <w:tr w:rsidR="00611503" w:rsidRPr="00AD232D" w14:paraId="6375FFA8" w14:textId="77777777" w:rsidTr="00F450AF">
            <w:tblPrEx>
              <w:tblBorders>
                <w:left w:val="none" w:sz="0" w:space="0" w:color="auto"/>
                <w:right w:val="none" w:sz="0" w:space="0" w:color="auto"/>
                <w:insideV w:val="none" w:sz="0" w:space="0" w:color="auto"/>
              </w:tblBorders>
            </w:tblPrEx>
            <w:trPr>
              <w:cantSplit/>
            </w:trPr>
            <w:tc>
              <w:tcPr>
                <w:tcW w:w="10775" w:type="dxa"/>
                <w:gridSpan w:val="12"/>
                <w:tcBorders>
                  <w:top w:val="nil"/>
                  <w:bottom w:val="single" w:sz="12" w:space="0" w:color="FBD4B4" w:themeColor="accent6" w:themeTint="66"/>
                  <w:right w:val="nil"/>
                </w:tcBorders>
                <w:shd w:val="clear" w:color="auto" w:fill="F2F2F2" w:themeFill="background1" w:themeFillShade="F2"/>
              </w:tcPr>
              <w:p w14:paraId="30846DD3" w14:textId="7E8BEEF7" w:rsidR="00611503" w:rsidRPr="00E45B21" w:rsidRDefault="00611503" w:rsidP="00DB0868">
                <w:pPr>
                  <w:rPr>
                    <w:rFonts w:cs="Open Sans"/>
                  </w:rPr>
                </w:pPr>
                <w:r>
                  <w:t xml:space="preserve"> </w:t>
                </w:r>
                <w:r w:rsidRPr="006323A0">
                  <w:rPr>
                    <w:rFonts w:cs="Open Sans"/>
                  </w:rPr>
                  <w:t xml:space="preserve">Unsatisfactory tasks are to be re-submitted according to </w:t>
                </w:r>
                <w:r>
                  <w:rPr>
                    <w:rFonts w:cs="Open Sans"/>
                  </w:rPr>
                  <w:t xml:space="preserve">the </w:t>
                </w:r>
                <w:r w:rsidRPr="006323A0">
                  <w:rPr>
                    <w:rFonts w:cs="Open Sans"/>
                  </w:rPr>
                  <w:t>details below.</w:t>
                </w:r>
                <w:r>
                  <w:rPr>
                    <w:rFonts w:cs="Open Sans"/>
                  </w:rPr>
                  <w:t xml:space="preserve"> Type NA if not applicable.</w:t>
                </w:r>
              </w:p>
            </w:tc>
          </w:tr>
        </w:sdtContent>
      </w:sdt>
      <w:sdt>
        <w:sdtPr>
          <w:rPr>
            <w:b/>
          </w:rPr>
          <w:id w:val="1136299213"/>
          <w:lock w:val="contentLocked"/>
          <w:placeholder>
            <w:docPart w:val="DefaultPlaceholder_1082065158"/>
          </w:placeholder>
          <w:group/>
        </w:sdtPr>
        <w:sdtEndPr/>
        <w:sdtContent>
          <w:tr w:rsidR="00F450AF" w:rsidRPr="00AD232D" w14:paraId="61BC78CA" w14:textId="01673CC5" w:rsidTr="00F450AF">
            <w:tblPrEx>
              <w:tblBorders>
                <w:left w:val="none" w:sz="0" w:space="0" w:color="auto"/>
                <w:right w:val="none" w:sz="0" w:space="0" w:color="auto"/>
                <w:insideV w:val="none" w:sz="0" w:space="0" w:color="auto"/>
              </w:tblBorders>
            </w:tblPrEx>
            <w:trPr>
              <w:cantSplit/>
              <w:trHeight w:val="45"/>
            </w:trPr>
            <w:tc>
              <w:tcPr>
                <w:tcW w:w="3119" w:type="dxa"/>
                <w:gridSpan w:val="2"/>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15FDDCD4" w14:textId="6C44AE3E" w:rsidR="00F450AF" w:rsidRPr="001E78E1" w:rsidRDefault="00F450AF" w:rsidP="00DB0868">
                <w:pPr>
                  <w:rPr>
                    <w:b/>
                  </w:rPr>
                </w:pPr>
                <w:r>
                  <w:rPr>
                    <w:b/>
                  </w:rPr>
                  <w:t>Task (or component of task) to be re-submitted</w:t>
                </w:r>
              </w:p>
            </w:tc>
            <w:tc>
              <w:tcPr>
                <w:tcW w:w="4394" w:type="dxa"/>
                <w:gridSpan w:val="5"/>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7C3C6EED" w14:textId="4B5EC8A5" w:rsidR="00F450AF" w:rsidRPr="001E78E1" w:rsidRDefault="00F450AF" w:rsidP="00611503">
                <w:pPr>
                  <w:rPr>
                    <w:b/>
                  </w:rPr>
                </w:pPr>
                <w:r>
                  <w:rPr>
                    <w:b/>
                  </w:rPr>
                  <w:t>Additional evidence required</w:t>
                </w:r>
              </w:p>
            </w:tc>
            <w:tc>
              <w:tcPr>
                <w:tcW w:w="1985" w:type="dxa"/>
                <w:gridSpan w:val="3"/>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470D72CD" w14:textId="4B8303FA" w:rsidR="00F450AF" w:rsidRPr="001E78E1" w:rsidRDefault="00F450AF" w:rsidP="00DB0868">
                <w:pPr>
                  <w:rPr>
                    <w:b/>
                  </w:rPr>
                </w:pPr>
                <w:r>
                  <w:rPr>
                    <w:b/>
                  </w:rPr>
                  <w:t>Re-Submission date</w:t>
                </w:r>
              </w:p>
            </w:tc>
            <w:tc>
              <w:tcPr>
                <w:tcW w:w="709"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69FA0EBE" w14:textId="77777777" w:rsidR="00F450AF" w:rsidRPr="001E78E1" w:rsidRDefault="00F450AF" w:rsidP="00DB0868">
                <w:pPr>
                  <w:jc w:val="center"/>
                  <w:rPr>
                    <w:b/>
                  </w:rPr>
                </w:pPr>
                <w:r>
                  <w:rPr>
                    <w:b/>
                  </w:rPr>
                  <w:t>S</w:t>
                </w:r>
              </w:p>
            </w:tc>
            <w:tc>
              <w:tcPr>
                <w:tcW w:w="568"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7092FE5F" w14:textId="610A895D" w:rsidR="00F450AF" w:rsidRPr="001E78E1" w:rsidRDefault="00F450AF" w:rsidP="00611503">
                <w:pPr>
                  <w:rPr>
                    <w:b/>
                  </w:rPr>
                </w:pPr>
                <w:r>
                  <w:rPr>
                    <w:b/>
                  </w:rPr>
                  <w:t>NS</w:t>
                </w:r>
              </w:p>
            </w:tc>
          </w:tr>
        </w:sdtContent>
      </w:sdt>
      <w:tr w:rsidR="00F450AF" w:rsidRPr="00AD232D" w14:paraId="29887680" w14:textId="77777777" w:rsidTr="00F450AF">
        <w:tblPrEx>
          <w:tblBorders>
            <w:left w:val="none" w:sz="0" w:space="0" w:color="auto"/>
            <w:right w:val="none" w:sz="0" w:space="0" w:color="auto"/>
            <w:insideV w:val="none" w:sz="0" w:space="0" w:color="auto"/>
          </w:tblBorders>
        </w:tblPrEx>
        <w:trPr>
          <w:cantSplit/>
          <w:trHeight w:val="45"/>
        </w:trPr>
        <w:tc>
          <w:tcPr>
            <w:tcW w:w="3119" w:type="dxa"/>
            <w:gridSpan w:val="2"/>
            <w:tcBorders>
              <w:top w:val="single" w:sz="12" w:space="0" w:color="FBD4B4" w:themeColor="accent6" w:themeTint="66"/>
              <w:left w:val="nil"/>
              <w:bottom w:val="nil"/>
              <w:right w:val="nil"/>
            </w:tcBorders>
            <w:shd w:val="clear" w:color="auto" w:fill="FFFFFF" w:themeFill="background1"/>
          </w:tcPr>
          <w:p w14:paraId="3A06BDBB" w14:textId="77777777" w:rsidR="00F450AF" w:rsidRPr="00E45B21" w:rsidRDefault="00F431C7" w:rsidP="00DB0868">
            <w:pPr>
              <w:rPr>
                <w:shd w:val="clear" w:color="auto" w:fill="FFFFFF"/>
              </w:rPr>
            </w:pPr>
            <w:sdt>
              <w:sdtPr>
                <w:tag w:val="ATI21"/>
                <w:id w:val="-535971867"/>
                <w:showingPlcHdr/>
              </w:sdtPr>
              <w:sdtEndPr/>
              <w:sdtContent>
                <w:r w:rsidR="00F450AF">
                  <w:rPr>
                    <w:rStyle w:val="PlaceholderText"/>
                  </w:rPr>
                  <w:t>Task for re-submission</w:t>
                </w:r>
              </w:sdtContent>
            </w:sdt>
          </w:p>
        </w:tc>
        <w:tc>
          <w:tcPr>
            <w:tcW w:w="4394" w:type="dxa"/>
            <w:gridSpan w:val="5"/>
            <w:tcBorders>
              <w:top w:val="single" w:sz="12" w:space="0" w:color="FBD4B4" w:themeColor="accent6" w:themeTint="66"/>
              <w:left w:val="nil"/>
              <w:bottom w:val="nil"/>
              <w:right w:val="nil"/>
            </w:tcBorders>
            <w:shd w:val="clear" w:color="auto" w:fill="FFFFFF" w:themeFill="background1"/>
          </w:tcPr>
          <w:p w14:paraId="2FA988A0" w14:textId="77777777" w:rsidR="00F450AF" w:rsidRPr="00E45B21" w:rsidRDefault="00F431C7" w:rsidP="00DB0868">
            <w:pPr>
              <w:rPr>
                <w:shd w:val="clear" w:color="auto" w:fill="FFFFFF"/>
              </w:rPr>
            </w:pPr>
            <w:sdt>
              <w:sdtPr>
                <w:tag w:val="ATI22"/>
                <w:id w:val="1115481478"/>
                <w:showingPlcHdr/>
              </w:sdtPr>
              <w:sdtEndPr/>
              <w:sdtContent>
                <w:r w:rsidR="00F450AF">
                  <w:rPr>
                    <w:rStyle w:val="PlaceholderText"/>
                  </w:rPr>
                  <w:t>Evidence</w:t>
                </w:r>
              </w:sdtContent>
            </w:sdt>
          </w:p>
        </w:tc>
        <w:tc>
          <w:tcPr>
            <w:tcW w:w="1985" w:type="dxa"/>
            <w:gridSpan w:val="3"/>
            <w:tcBorders>
              <w:top w:val="single" w:sz="12" w:space="0" w:color="FBD4B4" w:themeColor="accent6" w:themeTint="66"/>
              <w:left w:val="nil"/>
              <w:bottom w:val="nil"/>
              <w:right w:val="nil"/>
            </w:tcBorders>
            <w:shd w:val="clear" w:color="auto" w:fill="auto"/>
          </w:tcPr>
          <w:p w14:paraId="15EB25DD" w14:textId="77777777" w:rsidR="00F450AF" w:rsidRPr="001E78E1" w:rsidRDefault="00F431C7" w:rsidP="00DB0868">
            <w:pPr>
              <w:rPr>
                <w:shd w:val="clear" w:color="auto" w:fill="FFFFFF"/>
              </w:rPr>
            </w:pPr>
            <w:sdt>
              <w:sdtPr>
                <w:tag w:val="ATI23"/>
                <w:id w:val="-1260604684"/>
                <w:showingPlcHdr/>
              </w:sdtPr>
              <w:sdtEndPr/>
              <w:sdtContent>
                <w:r w:rsidR="00F450AF">
                  <w:rPr>
                    <w:rStyle w:val="PlaceholderText"/>
                  </w:rPr>
                  <w:t>Date</w:t>
                </w:r>
              </w:sdtContent>
            </w:sdt>
          </w:p>
        </w:tc>
        <w:sdt>
          <w:sdtPr>
            <w:rPr>
              <w:shd w:val="clear" w:color="auto" w:fill="FFFFFF"/>
            </w:rPr>
            <w:tag w:val="ATI24"/>
            <w:id w:val="-1759134354"/>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nil"/>
                  <w:right w:val="nil"/>
                </w:tcBorders>
                <w:shd w:val="clear" w:color="auto" w:fill="auto"/>
              </w:tcPr>
              <w:p w14:paraId="79184A8D" w14:textId="77777777" w:rsidR="00F450AF" w:rsidRPr="001E78E1" w:rsidRDefault="00F450AF"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25"/>
            <w:id w:val="-1971665819"/>
            <w14:checkbox>
              <w14:checked w14:val="0"/>
              <w14:checkedState w14:val="2612" w14:font="MS Gothic"/>
              <w14:uncheckedState w14:val="2610" w14:font="MS Gothic"/>
            </w14:checkbox>
          </w:sdtPr>
          <w:sdtEndPr/>
          <w:sdtContent>
            <w:tc>
              <w:tcPr>
                <w:tcW w:w="568" w:type="dxa"/>
                <w:tcBorders>
                  <w:top w:val="single" w:sz="12" w:space="0" w:color="FBD4B4" w:themeColor="accent6" w:themeTint="66"/>
                  <w:left w:val="nil"/>
                  <w:bottom w:val="nil"/>
                  <w:right w:val="nil"/>
                </w:tcBorders>
                <w:shd w:val="clear" w:color="auto" w:fill="auto"/>
              </w:tcPr>
              <w:p w14:paraId="3E42F39C" w14:textId="72824D07" w:rsidR="00F450AF" w:rsidRPr="001E78E1" w:rsidRDefault="00F450AF" w:rsidP="00DB0868">
                <w:pPr>
                  <w:rPr>
                    <w:shd w:val="clear" w:color="auto" w:fill="FFFFFF"/>
                  </w:rPr>
                </w:pPr>
                <w:r>
                  <w:rPr>
                    <w:rFonts w:ascii="MS Gothic" w:eastAsia="MS Gothic" w:hAnsi="MS Gothic" w:hint="eastAsia"/>
                    <w:shd w:val="clear" w:color="auto" w:fill="FFFFFF"/>
                  </w:rPr>
                  <w:t>☐</w:t>
                </w:r>
              </w:p>
            </w:tc>
          </w:sdtContent>
        </w:sdt>
      </w:tr>
      <w:tr w:rsidR="00F450AF" w:rsidRPr="00AD232D" w14:paraId="0C34F588" w14:textId="77777777" w:rsidTr="00F450AF">
        <w:tblPrEx>
          <w:tblBorders>
            <w:left w:val="none" w:sz="0" w:space="0" w:color="auto"/>
            <w:right w:val="none" w:sz="0" w:space="0" w:color="auto"/>
            <w:insideV w:val="none" w:sz="0" w:space="0" w:color="auto"/>
          </w:tblBorders>
        </w:tblPrEx>
        <w:trPr>
          <w:cantSplit/>
          <w:trHeight w:val="45"/>
        </w:trPr>
        <w:tc>
          <w:tcPr>
            <w:tcW w:w="3119" w:type="dxa"/>
            <w:gridSpan w:val="2"/>
            <w:tcBorders>
              <w:top w:val="single" w:sz="12" w:space="0" w:color="FBD4B4" w:themeColor="accent6" w:themeTint="66"/>
              <w:left w:val="nil"/>
              <w:bottom w:val="nil"/>
              <w:right w:val="nil"/>
            </w:tcBorders>
            <w:shd w:val="clear" w:color="auto" w:fill="FFFFFF" w:themeFill="background1"/>
          </w:tcPr>
          <w:p w14:paraId="37FC8401" w14:textId="77777777" w:rsidR="00F450AF" w:rsidRPr="00E45B21" w:rsidRDefault="00F431C7" w:rsidP="00DB0868">
            <w:pPr>
              <w:rPr>
                <w:shd w:val="clear" w:color="auto" w:fill="FFFFFF"/>
              </w:rPr>
            </w:pPr>
            <w:sdt>
              <w:sdtPr>
                <w:tag w:val="ATI21"/>
                <w:id w:val="2082562907"/>
                <w:showingPlcHdr/>
              </w:sdtPr>
              <w:sdtEndPr/>
              <w:sdtContent>
                <w:r w:rsidR="00F450AF">
                  <w:rPr>
                    <w:rStyle w:val="PlaceholderText"/>
                  </w:rPr>
                  <w:t>Task for re-submission</w:t>
                </w:r>
              </w:sdtContent>
            </w:sdt>
          </w:p>
        </w:tc>
        <w:tc>
          <w:tcPr>
            <w:tcW w:w="4394" w:type="dxa"/>
            <w:gridSpan w:val="5"/>
            <w:tcBorders>
              <w:top w:val="single" w:sz="12" w:space="0" w:color="FBD4B4" w:themeColor="accent6" w:themeTint="66"/>
              <w:left w:val="nil"/>
              <w:bottom w:val="nil"/>
              <w:right w:val="nil"/>
            </w:tcBorders>
            <w:shd w:val="clear" w:color="auto" w:fill="FFFFFF" w:themeFill="background1"/>
          </w:tcPr>
          <w:p w14:paraId="6D60E4D7" w14:textId="77777777" w:rsidR="00F450AF" w:rsidRPr="00E45B21" w:rsidRDefault="00F431C7" w:rsidP="00DB0868">
            <w:pPr>
              <w:rPr>
                <w:shd w:val="clear" w:color="auto" w:fill="FFFFFF"/>
              </w:rPr>
            </w:pPr>
            <w:sdt>
              <w:sdtPr>
                <w:tag w:val="ATI22"/>
                <w:id w:val="-366212586"/>
                <w:showingPlcHdr/>
              </w:sdtPr>
              <w:sdtEndPr/>
              <w:sdtContent>
                <w:r w:rsidR="00F450AF">
                  <w:rPr>
                    <w:rStyle w:val="PlaceholderText"/>
                  </w:rPr>
                  <w:t>Evidence</w:t>
                </w:r>
              </w:sdtContent>
            </w:sdt>
          </w:p>
        </w:tc>
        <w:tc>
          <w:tcPr>
            <w:tcW w:w="1985" w:type="dxa"/>
            <w:gridSpan w:val="3"/>
            <w:tcBorders>
              <w:top w:val="single" w:sz="12" w:space="0" w:color="FBD4B4" w:themeColor="accent6" w:themeTint="66"/>
              <w:left w:val="nil"/>
              <w:bottom w:val="nil"/>
              <w:right w:val="nil"/>
            </w:tcBorders>
            <w:shd w:val="clear" w:color="auto" w:fill="auto"/>
          </w:tcPr>
          <w:p w14:paraId="3937FB13" w14:textId="77777777" w:rsidR="00F450AF" w:rsidRPr="001E78E1" w:rsidRDefault="00F431C7" w:rsidP="00DB0868">
            <w:pPr>
              <w:rPr>
                <w:shd w:val="clear" w:color="auto" w:fill="FFFFFF"/>
              </w:rPr>
            </w:pPr>
            <w:sdt>
              <w:sdtPr>
                <w:tag w:val="ATI23"/>
                <w:id w:val="903868278"/>
                <w:showingPlcHdr/>
              </w:sdtPr>
              <w:sdtEndPr/>
              <w:sdtContent>
                <w:r w:rsidR="00F450AF">
                  <w:rPr>
                    <w:rStyle w:val="PlaceholderText"/>
                  </w:rPr>
                  <w:t>Date</w:t>
                </w:r>
              </w:sdtContent>
            </w:sdt>
          </w:p>
        </w:tc>
        <w:sdt>
          <w:sdtPr>
            <w:rPr>
              <w:shd w:val="clear" w:color="auto" w:fill="FFFFFF"/>
            </w:rPr>
            <w:tag w:val="ATI24"/>
            <w:id w:val="-487405953"/>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nil"/>
                  <w:right w:val="nil"/>
                </w:tcBorders>
                <w:shd w:val="clear" w:color="auto" w:fill="auto"/>
              </w:tcPr>
              <w:p w14:paraId="33A7E231" w14:textId="77777777" w:rsidR="00F450AF" w:rsidRPr="001E78E1" w:rsidRDefault="00F450AF"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25"/>
            <w:id w:val="1742675845"/>
            <w14:checkbox>
              <w14:checked w14:val="0"/>
              <w14:checkedState w14:val="2612" w14:font="MS Gothic"/>
              <w14:uncheckedState w14:val="2610" w14:font="MS Gothic"/>
            </w14:checkbox>
          </w:sdtPr>
          <w:sdtEndPr/>
          <w:sdtContent>
            <w:tc>
              <w:tcPr>
                <w:tcW w:w="568" w:type="dxa"/>
                <w:tcBorders>
                  <w:top w:val="single" w:sz="12" w:space="0" w:color="FBD4B4" w:themeColor="accent6" w:themeTint="66"/>
                  <w:left w:val="nil"/>
                  <w:bottom w:val="nil"/>
                  <w:right w:val="nil"/>
                </w:tcBorders>
                <w:shd w:val="clear" w:color="auto" w:fill="auto"/>
              </w:tcPr>
              <w:p w14:paraId="0EB68C67" w14:textId="53A9F30C" w:rsidR="00F450AF" w:rsidRPr="001E78E1" w:rsidRDefault="00F450AF" w:rsidP="00DB0868">
                <w:pPr>
                  <w:rPr>
                    <w:shd w:val="clear" w:color="auto" w:fill="FFFFFF"/>
                  </w:rPr>
                </w:pPr>
                <w:r>
                  <w:rPr>
                    <w:rFonts w:ascii="MS Gothic" w:eastAsia="MS Gothic" w:hAnsi="MS Gothic" w:hint="eastAsia"/>
                    <w:shd w:val="clear" w:color="auto" w:fill="FFFFFF"/>
                  </w:rPr>
                  <w:t>☐</w:t>
                </w:r>
              </w:p>
            </w:tc>
          </w:sdtContent>
        </w:sdt>
      </w:tr>
      <w:tr w:rsidR="00F450AF" w:rsidRPr="00AD232D" w14:paraId="111F86ED" w14:textId="77777777" w:rsidTr="00F450AF">
        <w:tblPrEx>
          <w:tblBorders>
            <w:left w:val="none" w:sz="0" w:space="0" w:color="auto"/>
            <w:right w:val="none" w:sz="0" w:space="0" w:color="auto"/>
            <w:insideV w:val="none" w:sz="0" w:space="0" w:color="auto"/>
          </w:tblBorders>
        </w:tblPrEx>
        <w:trPr>
          <w:cantSplit/>
          <w:trHeight w:val="45"/>
        </w:trPr>
        <w:tc>
          <w:tcPr>
            <w:tcW w:w="3119" w:type="dxa"/>
            <w:gridSpan w:val="2"/>
            <w:tcBorders>
              <w:top w:val="single" w:sz="12" w:space="0" w:color="FBD4B4" w:themeColor="accent6" w:themeTint="66"/>
              <w:left w:val="nil"/>
              <w:bottom w:val="nil"/>
              <w:right w:val="nil"/>
            </w:tcBorders>
            <w:shd w:val="clear" w:color="auto" w:fill="FFFFFF" w:themeFill="background1"/>
          </w:tcPr>
          <w:p w14:paraId="2717C4F4" w14:textId="5C87BC89" w:rsidR="00F450AF" w:rsidRPr="00E45B21" w:rsidRDefault="00F431C7" w:rsidP="00C45CB0">
            <w:pPr>
              <w:rPr>
                <w:shd w:val="clear" w:color="auto" w:fill="FFFFFF"/>
              </w:rPr>
            </w:pPr>
            <w:sdt>
              <w:sdtPr>
                <w:tag w:val="ATI21"/>
                <w:id w:val="1239292282"/>
                <w:showingPlcHdr/>
              </w:sdtPr>
              <w:sdtEndPr/>
              <w:sdtContent>
                <w:r w:rsidR="00F450AF">
                  <w:rPr>
                    <w:rStyle w:val="PlaceholderText"/>
                  </w:rPr>
                  <w:t>Task for re-submission</w:t>
                </w:r>
              </w:sdtContent>
            </w:sdt>
          </w:p>
        </w:tc>
        <w:tc>
          <w:tcPr>
            <w:tcW w:w="4394" w:type="dxa"/>
            <w:gridSpan w:val="5"/>
            <w:tcBorders>
              <w:top w:val="single" w:sz="12" w:space="0" w:color="FBD4B4" w:themeColor="accent6" w:themeTint="66"/>
              <w:left w:val="nil"/>
              <w:bottom w:val="nil"/>
              <w:right w:val="nil"/>
            </w:tcBorders>
            <w:shd w:val="clear" w:color="auto" w:fill="FFFFFF" w:themeFill="background1"/>
          </w:tcPr>
          <w:p w14:paraId="55EB9809" w14:textId="7ECA2035" w:rsidR="00F450AF" w:rsidRPr="00E45B21" w:rsidRDefault="00F431C7" w:rsidP="00C45CB0">
            <w:pPr>
              <w:rPr>
                <w:shd w:val="clear" w:color="auto" w:fill="FFFFFF"/>
              </w:rPr>
            </w:pPr>
            <w:sdt>
              <w:sdtPr>
                <w:tag w:val="ATI22"/>
                <w:id w:val="-1520703629"/>
                <w:showingPlcHdr/>
              </w:sdtPr>
              <w:sdtEndPr/>
              <w:sdtContent>
                <w:r w:rsidR="00F450AF">
                  <w:rPr>
                    <w:rStyle w:val="PlaceholderText"/>
                  </w:rPr>
                  <w:t>Evidence</w:t>
                </w:r>
              </w:sdtContent>
            </w:sdt>
          </w:p>
        </w:tc>
        <w:tc>
          <w:tcPr>
            <w:tcW w:w="1985" w:type="dxa"/>
            <w:gridSpan w:val="3"/>
            <w:tcBorders>
              <w:top w:val="single" w:sz="12" w:space="0" w:color="FBD4B4" w:themeColor="accent6" w:themeTint="66"/>
              <w:left w:val="nil"/>
              <w:bottom w:val="nil"/>
              <w:right w:val="nil"/>
            </w:tcBorders>
            <w:shd w:val="clear" w:color="auto" w:fill="auto"/>
          </w:tcPr>
          <w:p w14:paraId="4A34717A" w14:textId="650D212A" w:rsidR="00F450AF" w:rsidRPr="001E78E1" w:rsidRDefault="00F431C7" w:rsidP="00C45CB0">
            <w:pPr>
              <w:rPr>
                <w:shd w:val="clear" w:color="auto" w:fill="FFFFFF"/>
              </w:rPr>
            </w:pPr>
            <w:sdt>
              <w:sdtPr>
                <w:tag w:val="ATI23"/>
                <w:id w:val="-1537504816"/>
                <w:showingPlcHdr/>
              </w:sdtPr>
              <w:sdtEndPr/>
              <w:sdtContent>
                <w:r w:rsidR="00F450AF">
                  <w:rPr>
                    <w:rStyle w:val="PlaceholderText"/>
                  </w:rPr>
                  <w:t>Date</w:t>
                </w:r>
              </w:sdtContent>
            </w:sdt>
          </w:p>
        </w:tc>
        <w:sdt>
          <w:sdtPr>
            <w:rPr>
              <w:shd w:val="clear" w:color="auto" w:fill="FFFFFF"/>
            </w:rPr>
            <w:tag w:val="ATI24"/>
            <w:id w:val="1404794643"/>
            <w14:checkbox>
              <w14:checked w14:val="0"/>
              <w14:checkedState w14:val="2612" w14:font="MS Gothic"/>
              <w14:uncheckedState w14:val="2610" w14:font="MS Gothic"/>
            </w14:checkbox>
          </w:sdtPr>
          <w:sdtEndPr/>
          <w:sdtContent>
            <w:tc>
              <w:tcPr>
                <w:tcW w:w="709" w:type="dxa"/>
                <w:tcBorders>
                  <w:top w:val="single" w:sz="12" w:space="0" w:color="FBD4B4" w:themeColor="accent6" w:themeTint="66"/>
                  <w:left w:val="nil"/>
                  <w:bottom w:val="nil"/>
                  <w:right w:val="nil"/>
                </w:tcBorders>
                <w:shd w:val="clear" w:color="auto" w:fill="auto"/>
              </w:tcPr>
              <w:p w14:paraId="58F237DA" w14:textId="77777777" w:rsidR="00F450AF" w:rsidRPr="001E78E1" w:rsidRDefault="00F450AF" w:rsidP="00DB0868">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25"/>
            <w:id w:val="2056422247"/>
            <w14:checkbox>
              <w14:checked w14:val="0"/>
              <w14:checkedState w14:val="2612" w14:font="MS Gothic"/>
              <w14:uncheckedState w14:val="2610" w14:font="MS Gothic"/>
            </w14:checkbox>
          </w:sdtPr>
          <w:sdtEndPr/>
          <w:sdtContent>
            <w:tc>
              <w:tcPr>
                <w:tcW w:w="568" w:type="dxa"/>
                <w:tcBorders>
                  <w:top w:val="single" w:sz="12" w:space="0" w:color="FBD4B4" w:themeColor="accent6" w:themeTint="66"/>
                  <w:left w:val="nil"/>
                  <w:bottom w:val="nil"/>
                  <w:right w:val="nil"/>
                </w:tcBorders>
                <w:shd w:val="clear" w:color="auto" w:fill="auto"/>
              </w:tcPr>
              <w:p w14:paraId="6D4BD461" w14:textId="49B78761" w:rsidR="00F450AF" w:rsidRPr="001E78E1" w:rsidRDefault="00F450AF" w:rsidP="00C45CB0">
                <w:pPr>
                  <w:rPr>
                    <w:shd w:val="clear" w:color="auto" w:fill="FFFFFF"/>
                  </w:rPr>
                </w:pPr>
                <w:r>
                  <w:rPr>
                    <w:rFonts w:ascii="MS Gothic" w:eastAsia="MS Gothic" w:hAnsi="MS Gothic" w:hint="eastAsia"/>
                    <w:shd w:val="clear" w:color="auto" w:fill="FFFFFF"/>
                  </w:rPr>
                  <w:t>☐</w:t>
                </w:r>
              </w:p>
            </w:tc>
          </w:sdtContent>
        </w:sdt>
      </w:tr>
      <w:sdt>
        <w:sdtPr>
          <w:id w:val="1879516334"/>
          <w:lock w:val="contentLocked"/>
          <w:placeholder>
            <w:docPart w:val="DefaultPlaceholder_1082065158"/>
          </w:placeholder>
          <w:group/>
        </w:sdtPr>
        <w:sdtEndPr/>
        <w:sdtContent>
          <w:tr w:rsidR="00611503" w:rsidRPr="006E513E" w14:paraId="657F7983" w14:textId="77777777" w:rsidTr="00C45CB0">
            <w:trPr>
              <w:trHeight w:val="298"/>
            </w:trPr>
            <w:tc>
              <w:tcPr>
                <w:tcW w:w="10775" w:type="dxa"/>
                <w:gridSpan w:val="12"/>
                <w:tcBorders>
                  <w:top w:val="nil"/>
                  <w:left w:val="nil"/>
                  <w:bottom w:val="nil"/>
                  <w:right w:val="nil"/>
                </w:tcBorders>
                <w:shd w:val="clear" w:color="auto" w:fill="F79646" w:themeFill="accent6"/>
                <w:vAlign w:val="center"/>
              </w:tcPr>
              <w:p w14:paraId="36A7FC1B" w14:textId="04A13894" w:rsidR="00611503" w:rsidRPr="006E513E" w:rsidRDefault="00611503" w:rsidP="00DB0868">
                <w:pPr>
                  <w:pStyle w:val="Heading1"/>
                  <w:numPr>
                    <w:ilvl w:val="0"/>
                    <w:numId w:val="0"/>
                  </w:numPr>
                </w:pPr>
                <w:r>
                  <w:t>Result for this assessment task</w:t>
                </w:r>
              </w:p>
            </w:tc>
          </w:tr>
        </w:sdtContent>
      </w:sdt>
      <w:sdt>
        <w:sdtPr>
          <w:rPr>
            <w:b w:val="0"/>
            <w:noProof w:val="0"/>
            <w:color w:val="auto"/>
            <w:sz w:val="20"/>
            <w:szCs w:val="20"/>
          </w:rPr>
          <w:id w:val="-1467813900"/>
          <w:lock w:val="contentLocked"/>
          <w:placeholder>
            <w:docPart w:val="DefaultPlaceholder_1082065158"/>
          </w:placeholder>
          <w:group/>
        </w:sdtPr>
        <w:sdtEndPr/>
        <w:sdtContent>
          <w:tr w:rsidR="00611503" w:rsidRPr="00AD232D" w14:paraId="30930922" w14:textId="77777777" w:rsidTr="00C45CB0">
            <w:tblPrEx>
              <w:tblBorders>
                <w:left w:val="none" w:sz="0" w:space="0" w:color="auto"/>
                <w:right w:val="none" w:sz="0" w:space="0" w:color="auto"/>
                <w:insideV w:val="none" w:sz="0" w:space="0" w:color="auto"/>
              </w:tblBorders>
            </w:tblPrEx>
            <w:trPr>
              <w:cantSplit/>
            </w:trPr>
            <w:tc>
              <w:tcPr>
                <w:tcW w:w="2269" w:type="dxa"/>
                <w:tcBorders>
                  <w:top w:val="nil"/>
                  <w:bottom w:val="nil"/>
                  <w:right w:val="nil"/>
                </w:tcBorders>
                <w:shd w:val="clear" w:color="auto" w:fill="FFFFFF" w:themeFill="background1"/>
              </w:tcPr>
              <w:p w14:paraId="66659165" w14:textId="2C585856" w:rsidR="00611503" w:rsidRDefault="00611503" w:rsidP="00DB0868">
                <w:pPr>
                  <w:pStyle w:val="Heading2"/>
                </w:pPr>
              </w:p>
            </w:tc>
            <w:tc>
              <w:tcPr>
                <w:tcW w:w="8506" w:type="dxa"/>
                <w:gridSpan w:val="11"/>
                <w:tcBorders>
                  <w:top w:val="nil"/>
                  <w:left w:val="nil"/>
                  <w:bottom w:val="single" w:sz="12" w:space="0" w:color="FBD4B4" w:themeColor="accent6" w:themeTint="66"/>
                  <w:right w:val="nil"/>
                </w:tcBorders>
                <w:shd w:val="clear" w:color="auto" w:fill="F2F2F2" w:themeFill="background1" w:themeFillShade="F2"/>
              </w:tcPr>
              <w:p w14:paraId="6187C4BA" w14:textId="3F8D573B" w:rsidR="00611503" w:rsidRPr="00E45B21" w:rsidRDefault="00C45CB0" w:rsidP="00DB0868">
                <w:r w:rsidRPr="00C62643">
                  <w:t xml:space="preserve">Your final result for this </w:t>
                </w:r>
                <w:r>
                  <w:t>u</w:t>
                </w:r>
                <w:r w:rsidRPr="00C62643">
                  <w:t xml:space="preserve">nit will be provided on the </w:t>
                </w:r>
                <w:r>
                  <w:rPr>
                    <w:b/>
                    <w:i/>
                  </w:rPr>
                  <w:t>Unit Result Record</w:t>
                </w:r>
                <w:r w:rsidRPr="00C62643">
                  <w:t xml:space="preserve"> at completion of all assessment tasks</w:t>
                </w:r>
              </w:p>
            </w:tc>
          </w:tr>
        </w:sdtContent>
      </w:sdt>
      <w:sdt>
        <w:sdtPr>
          <w:rPr>
            <w:b w:val="0"/>
            <w:noProof w:val="0"/>
            <w:color w:val="auto"/>
            <w:sz w:val="20"/>
            <w:szCs w:val="20"/>
          </w:rPr>
          <w:id w:val="841977124"/>
          <w:lock w:val="contentLocked"/>
          <w:placeholder>
            <w:docPart w:val="DefaultPlaceholder_1082065158"/>
          </w:placeholder>
          <w:group/>
        </w:sdtPr>
        <w:sdtEndPr/>
        <w:sdtContent>
          <w:tr w:rsidR="00F450AF" w:rsidRPr="00AD232D" w14:paraId="55623D19" w14:textId="77777777" w:rsidTr="00DB0868">
            <w:tblPrEx>
              <w:tblBorders>
                <w:left w:val="none" w:sz="0" w:space="0" w:color="auto"/>
                <w:right w:val="none" w:sz="0" w:space="0" w:color="auto"/>
                <w:insideV w:val="none" w:sz="0" w:space="0" w:color="auto"/>
              </w:tblBorders>
            </w:tblPrEx>
            <w:trPr>
              <w:cantSplit/>
              <w:trHeight w:val="362"/>
            </w:trPr>
            <w:tc>
              <w:tcPr>
                <w:tcW w:w="2269" w:type="dxa"/>
                <w:tcBorders>
                  <w:top w:val="nil"/>
                  <w:left w:val="nil"/>
                  <w:bottom w:val="nil"/>
                  <w:right w:val="nil"/>
                </w:tcBorders>
                <w:shd w:val="clear" w:color="auto" w:fill="FFFFFF" w:themeFill="background1"/>
              </w:tcPr>
              <w:p w14:paraId="1A83894C" w14:textId="59F4A2D7" w:rsidR="00F450AF" w:rsidRPr="00B0767B" w:rsidRDefault="00F450AF" w:rsidP="00DB0868">
                <w:pPr>
                  <w:pStyle w:val="Heading2"/>
                </w:pPr>
              </w:p>
            </w:tc>
            <w:tc>
              <w:tcPr>
                <w:tcW w:w="1984" w:type="dxa"/>
                <w:gridSpan w:val="3"/>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4336EC6B" w14:textId="5DB8E32D" w:rsidR="00F450AF" w:rsidRDefault="00F450AF" w:rsidP="00DB0868">
                <w:pPr>
                  <w:pStyle w:val="Heading3"/>
                </w:pPr>
                <w:r>
                  <w:t>Result</w:t>
                </w:r>
              </w:p>
            </w:tc>
            <w:tc>
              <w:tcPr>
                <w:tcW w:w="6522" w:type="dxa"/>
                <w:gridSpan w:val="8"/>
                <w:tcBorders>
                  <w:top w:val="single" w:sz="12" w:space="0" w:color="FBD4B4" w:themeColor="accent6" w:themeTint="66"/>
                  <w:left w:val="nil"/>
                  <w:bottom w:val="single" w:sz="12" w:space="0" w:color="FBD4B4" w:themeColor="accent6" w:themeTint="66"/>
                  <w:right w:val="nil"/>
                </w:tcBorders>
                <w:shd w:val="clear" w:color="auto" w:fill="auto"/>
              </w:tcPr>
              <w:p w14:paraId="3F4F043C" w14:textId="51FFB5F7" w:rsidR="00F450AF" w:rsidRPr="001E78E1" w:rsidRDefault="00F431C7" w:rsidP="00DB0868">
                <w:pPr>
                  <w:rPr>
                    <w:b/>
                  </w:rPr>
                </w:pPr>
                <w:sdt>
                  <w:sdtPr>
                    <w:rPr>
                      <w:b/>
                    </w:rPr>
                    <w:tag w:val="ATI27"/>
                    <w:id w:val="-376470520"/>
                    <w:showingPlcHdr/>
                    <w:dropDownList>
                      <w:listItem w:value="Choose an item."/>
                      <w:listItem w:displayText="Satisfactory" w:value="Satisfactory"/>
                      <w:listItem w:displayText="Not Satisfactory" w:value="Not Satisfactory"/>
                    </w:dropDownList>
                  </w:sdtPr>
                  <w:sdtEndPr/>
                  <w:sdtContent>
                    <w:r w:rsidR="00F450AF" w:rsidRPr="00CC6B71">
                      <w:rPr>
                        <w:rStyle w:val="PlaceholderText"/>
                      </w:rPr>
                      <w:t>Choose an item.</w:t>
                    </w:r>
                  </w:sdtContent>
                </w:sdt>
              </w:p>
            </w:tc>
          </w:tr>
        </w:sdtContent>
      </w:sdt>
      <w:sdt>
        <w:sdtPr>
          <w:rPr>
            <w:b w:val="0"/>
            <w:noProof w:val="0"/>
            <w:color w:val="auto"/>
            <w:sz w:val="20"/>
            <w:szCs w:val="20"/>
          </w:rPr>
          <w:id w:val="1397859936"/>
          <w:lock w:val="contentLocked"/>
          <w:placeholder>
            <w:docPart w:val="DefaultPlaceholder_1082065158"/>
          </w:placeholder>
          <w:group/>
        </w:sdtPr>
        <w:sdtEndPr/>
        <w:sdtContent>
          <w:tr w:rsidR="00611503" w:rsidRPr="00AD232D" w14:paraId="40723674" w14:textId="77777777" w:rsidTr="00C45CB0">
            <w:tblPrEx>
              <w:tblBorders>
                <w:left w:val="none" w:sz="0" w:space="0" w:color="auto"/>
                <w:right w:val="none" w:sz="0" w:space="0" w:color="auto"/>
                <w:insideV w:val="none" w:sz="0" w:space="0" w:color="auto"/>
              </w:tblBorders>
            </w:tblPrEx>
            <w:trPr>
              <w:cantSplit/>
              <w:trHeight w:val="681"/>
            </w:trPr>
            <w:tc>
              <w:tcPr>
                <w:tcW w:w="2269" w:type="dxa"/>
                <w:tcBorders>
                  <w:top w:val="nil"/>
                  <w:left w:val="nil"/>
                  <w:bottom w:val="nil"/>
                  <w:right w:val="nil"/>
                </w:tcBorders>
                <w:shd w:val="clear" w:color="auto" w:fill="FFFFFF" w:themeFill="background1"/>
              </w:tcPr>
              <w:p w14:paraId="65E5A599" w14:textId="29512945" w:rsidR="00611503" w:rsidRPr="00B0767B" w:rsidRDefault="00611503" w:rsidP="00DB0868">
                <w:pPr>
                  <w:pStyle w:val="Heading2"/>
                </w:pPr>
              </w:p>
            </w:tc>
            <w:tc>
              <w:tcPr>
                <w:tcW w:w="1984" w:type="dxa"/>
                <w:gridSpan w:val="3"/>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360EB8F2" w14:textId="77777777" w:rsidR="00611503" w:rsidRPr="001E78E1" w:rsidRDefault="00611503" w:rsidP="00DB0868">
                <w:pPr>
                  <w:pStyle w:val="Heading3"/>
                </w:pPr>
                <w:r>
                  <w:t>Assessor’s signature</w:t>
                </w:r>
              </w:p>
            </w:tc>
            <w:tc>
              <w:tcPr>
                <w:tcW w:w="3260" w:type="dxa"/>
                <w:gridSpan w:val="3"/>
                <w:tcBorders>
                  <w:top w:val="single" w:sz="12" w:space="0" w:color="FBD4B4" w:themeColor="accent6" w:themeTint="66"/>
                  <w:left w:val="nil"/>
                  <w:bottom w:val="single" w:sz="12" w:space="0" w:color="FBD4B4" w:themeColor="accent6" w:themeTint="66"/>
                  <w:right w:val="nil"/>
                </w:tcBorders>
                <w:shd w:val="clear" w:color="auto" w:fill="auto"/>
              </w:tcPr>
              <w:p w14:paraId="6DD9F800" w14:textId="77777777" w:rsidR="00611503" w:rsidRPr="001E78E1" w:rsidRDefault="00611503" w:rsidP="00DB0868">
                <w:pPr>
                  <w:rPr>
                    <w:b/>
                  </w:rPr>
                </w:pPr>
              </w:p>
            </w:tc>
            <w:tc>
              <w:tcPr>
                <w:tcW w:w="1134"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14:paraId="5E0BFAE7" w14:textId="77777777" w:rsidR="00611503" w:rsidRPr="001E78E1" w:rsidRDefault="00611503" w:rsidP="00DB0868">
                <w:pPr>
                  <w:rPr>
                    <w:b/>
                  </w:rPr>
                </w:pPr>
                <w:r>
                  <w:rPr>
                    <w:b/>
                  </w:rPr>
                  <w:t>Date</w:t>
                </w:r>
              </w:p>
            </w:tc>
            <w:tc>
              <w:tcPr>
                <w:tcW w:w="2128" w:type="dxa"/>
                <w:gridSpan w:val="4"/>
                <w:tcBorders>
                  <w:top w:val="single" w:sz="12" w:space="0" w:color="FBD4B4" w:themeColor="accent6" w:themeTint="66"/>
                  <w:left w:val="nil"/>
                  <w:bottom w:val="single" w:sz="12" w:space="0" w:color="FBD4B4" w:themeColor="accent6" w:themeTint="66"/>
                  <w:right w:val="nil"/>
                </w:tcBorders>
                <w:shd w:val="clear" w:color="auto" w:fill="auto"/>
              </w:tcPr>
              <w:p w14:paraId="0CA56722" w14:textId="4DE019F8" w:rsidR="00611503" w:rsidRPr="001E78E1" w:rsidRDefault="00611503" w:rsidP="00DB0868">
                <w:pPr>
                  <w:rPr>
                    <w:b/>
                  </w:rPr>
                </w:pPr>
              </w:p>
            </w:tc>
          </w:tr>
        </w:sdtContent>
      </w:sdt>
    </w:tbl>
    <w:p w14:paraId="09600981" w14:textId="77777777" w:rsidR="00FC0931" w:rsidRDefault="00FC0931" w:rsidP="006001D3"/>
    <w:p w14:paraId="575DD89F" w14:textId="77777777" w:rsidR="00F04176" w:rsidRDefault="00F04176" w:rsidP="006001D3"/>
    <w:p w14:paraId="464C24DA" w14:textId="77777777" w:rsidR="00F04176" w:rsidRDefault="00F04176" w:rsidP="006001D3"/>
    <w:p w14:paraId="722E97E8" w14:textId="77777777" w:rsidR="00F04176" w:rsidRDefault="00F04176" w:rsidP="006001D3"/>
    <w:p w14:paraId="0086A1E3" w14:textId="77777777" w:rsidR="00F04176" w:rsidRDefault="00F04176" w:rsidP="006001D3"/>
    <w:p w14:paraId="47FD25A8" w14:textId="77777777" w:rsidR="00F04176" w:rsidRDefault="00F04176" w:rsidP="006001D3"/>
    <w:p w14:paraId="559A6D9B" w14:textId="77777777" w:rsidR="00F04176" w:rsidRDefault="00F04176" w:rsidP="006001D3"/>
    <w:p w14:paraId="206BB4DE" w14:textId="77777777" w:rsidR="00F04176" w:rsidRDefault="00F04176" w:rsidP="006001D3"/>
    <w:p w14:paraId="5F066F28" w14:textId="77777777" w:rsidR="00F04176" w:rsidRDefault="00F04176" w:rsidP="006001D3"/>
    <w:p w14:paraId="14E32873" w14:textId="77777777" w:rsidR="00F04176" w:rsidRDefault="00F04176" w:rsidP="006001D3"/>
    <w:p w14:paraId="6993923A" w14:textId="77777777" w:rsidR="00F04176" w:rsidRDefault="00F04176" w:rsidP="006001D3"/>
    <w:p w14:paraId="5D5D9BBA" w14:textId="77777777" w:rsidR="00F04176" w:rsidRDefault="00F04176" w:rsidP="006001D3"/>
    <w:p w14:paraId="6B2C148C" w14:textId="77777777" w:rsidR="00F04176" w:rsidRDefault="00F04176" w:rsidP="006001D3"/>
    <w:p w14:paraId="151D20DE" w14:textId="77777777" w:rsidR="00F04176" w:rsidRDefault="00F04176" w:rsidP="006001D3"/>
    <w:p w14:paraId="1982AE9B" w14:textId="77777777" w:rsidR="00F04176" w:rsidRDefault="00F04176" w:rsidP="006001D3"/>
    <w:p w14:paraId="7EC48D99" w14:textId="77777777" w:rsidR="00F04176" w:rsidRDefault="00F04176" w:rsidP="00F04176">
      <w:pPr>
        <w:rPr>
          <w:rFonts w:ascii="Arial" w:hAnsi="Arial"/>
          <w:sz w:val="16"/>
          <w:szCs w:val="16"/>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10"/>
      </w:tblGrid>
      <w:tr w:rsidR="00F04176" w:rsidRPr="00A962CC" w14:paraId="22B52B7F" w14:textId="77777777" w:rsidTr="00F024AD">
        <w:trPr>
          <w:cantSplit/>
          <w:trHeight w:val="454"/>
        </w:trPr>
        <w:tc>
          <w:tcPr>
            <w:tcW w:w="5000" w:type="pct"/>
            <w:shd w:val="clear" w:color="auto" w:fill="D9D9D9" w:themeFill="background1" w:themeFillShade="D9"/>
            <w:vAlign w:val="center"/>
          </w:tcPr>
          <w:p w14:paraId="55791F5E" w14:textId="77777777" w:rsidR="00F04176" w:rsidRPr="00FC6E35" w:rsidRDefault="00F04176" w:rsidP="00F024AD">
            <w:pPr>
              <w:pStyle w:val="contenthead"/>
              <w:spacing w:before="120"/>
              <w:jc w:val="left"/>
            </w:pPr>
            <w:r>
              <w:t>Task Instructions and Student Work</w:t>
            </w:r>
          </w:p>
        </w:tc>
      </w:tr>
    </w:tbl>
    <w:p w14:paraId="1B527284" w14:textId="77777777" w:rsidR="00F04176" w:rsidRDefault="00F04176" w:rsidP="00F04176"/>
    <w:sdt>
      <w:sdtPr>
        <w:rPr>
          <w:rFonts w:asciiTheme="minorHAnsi" w:eastAsiaTheme="minorHAnsi" w:hAnsiTheme="minorHAnsi" w:cs="Arial"/>
          <w:color w:val="auto"/>
          <w:sz w:val="20"/>
          <w:szCs w:val="20"/>
          <w:lang w:eastAsia="en-US"/>
        </w:rPr>
        <w:tag w:val="ATI12"/>
        <w:id w:val="598599482"/>
      </w:sdtPr>
      <w:sdtEndPr/>
      <w:sdtContent>
        <w:p w14:paraId="3E7539FE" w14:textId="77777777" w:rsidR="00F04176" w:rsidRPr="00F04176" w:rsidRDefault="00F04176" w:rsidP="00F04176">
          <w:pPr>
            <w:pStyle w:val="Default"/>
            <w:spacing w:after="120"/>
            <w:jc w:val="both"/>
            <w:rPr>
              <w:rFonts w:asciiTheme="minorHAnsi" w:hAnsiTheme="minorHAnsi" w:cs="Arial"/>
              <w:sz w:val="20"/>
              <w:szCs w:val="20"/>
            </w:rPr>
          </w:pPr>
          <w:r w:rsidRPr="00F04176">
            <w:rPr>
              <w:rFonts w:asciiTheme="minorHAnsi" w:hAnsiTheme="minorHAnsi" w:cs="Arial"/>
              <w:sz w:val="20"/>
              <w:szCs w:val="20"/>
            </w:rPr>
            <w:t>This assessment item is project. This Project requires students to work in team and address all tasks listed under “Assessment instructions and criteria” or Task Instructions and Student Work and submit a report. Students are required to accomplish their task professionally and in time. Students must submit this project by end of class of week 8 of their term. Marking Criteria for this project is as per “Assessment instructions and criteria”.</w:t>
          </w:r>
        </w:p>
        <w:p w14:paraId="2828A4AC" w14:textId="77777777" w:rsidR="00F04176" w:rsidRDefault="00F04176" w:rsidP="00F04176">
          <w:pPr>
            <w:pStyle w:val="Default"/>
            <w:spacing w:after="120"/>
            <w:jc w:val="both"/>
            <w:rPr>
              <w:rFonts w:asciiTheme="minorHAnsi" w:hAnsiTheme="minorHAnsi" w:cs="Arial"/>
              <w:sz w:val="20"/>
              <w:szCs w:val="20"/>
            </w:rPr>
          </w:pPr>
          <w:r w:rsidRPr="00F04176">
            <w:rPr>
              <w:rFonts w:asciiTheme="minorHAnsi" w:hAnsiTheme="minorHAnsi" w:cs="Arial"/>
              <w:sz w:val="20"/>
              <w:szCs w:val="20"/>
            </w:rPr>
            <w:t>This assessment is group project and group leader must clearly identify his team member’s work. This project is scenario based and scenario is as under:</w:t>
          </w:r>
        </w:p>
        <w:p w14:paraId="0D49DFBF" w14:textId="3A42306E" w:rsidR="00F04176" w:rsidRPr="00F04176" w:rsidRDefault="00F04176" w:rsidP="00F04176">
          <w:pPr>
            <w:pStyle w:val="Default"/>
            <w:spacing w:after="120"/>
            <w:jc w:val="both"/>
            <w:rPr>
              <w:rFonts w:asciiTheme="minorHAnsi" w:hAnsiTheme="minorHAnsi" w:cs="Arial"/>
              <w:sz w:val="20"/>
              <w:szCs w:val="20"/>
            </w:rPr>
          </w:pPr>
          <w:r w:rsidRPr="005D263A">
            <w:rPr>
              <w:rFonts w:asciiTheme="minorHAnsi" w:hAnsiTheme="minorHAnsi"/>
              <w:szCs w:val="20"/>
            </w:rPr>
            <w:t>T</w:t>
          </w:r>
          <w:r w:rsidRPr="00F04176">
            <w:rPr>
              <w:rFonts w:asciiTheme="minorHAnsi" w:hAnsiTheme="minorHAnsi" w:cs="Arial"/>
              <w:sz w:val="20"/>
              <w:szCs w:val="20"/>
            </w:rPr>
            <w:t xml:space="preserve">roy Financials Pty. Ltd want students to create network for their new office and implement all security measures on Troy Financials Network. </w:t>
          </w:r>
        </w:p>
        <w:p w14:paraId="661948BF" w14:textId="4CCE1052" w:rsidR="00F04176" w:rsidRPr="005D263A" w:rsidRDefault="00F04176" w:rsidP="00F04176">
          <w:pPr>
            <w:pStyle w:val="Default"/>
            <w:spacing w:after="120"/>
            <w:jc w:val="both"/>
            <w:rPr>
              <w:rFonts w:asciiTheme="minorHAnsi" w:hAnsiTheme="minorHAnsi" w:cs="Arial"/>
              <w:sz w:val="20"/>
              <w:szCs w:val="20"/>
            </w:rPr>
          </w:pPr>
          <w:r w:rsidRPr="005D263A">
            <w:rPr>
              <w:rFonts w:asciiTheme="minorHAnsi" w:hAnsiTheme="minorHAnsi" w:cs="Arial"/>
              <w:sz w:val="20"/>
              <w:szCs w:val="20"/>
            </w:rPr>
            <w:t xml:space="preserve">This project requires students to work in team and accomplish their task professionally and in time. It is team leader’s responsibility to inform the teacher about individual student’s responsibility. Students are required to research their own component. Details of this assessment item is as under: </w:t>
          </w:r>
        </w:p>
        <w:p w14:paraId="7308C796" w14:textId="77777777" w:rsidR="00F04176" w:rsidRPr="005D263A" w:rsidRDefault="00F04176" w:rsidP="00F04176">
          <w:pPr>
            <w:pStyle w:val="Default"/>
            <w:spacing w:after="120"/>
            <w:jc w:val="both"/>
            <w:rPr>
              <w:rFonts w:asciiTheme="minorHAnsi" w:hAnsiTheme="minorHAnsi" w:cs="Arial"/>
              <w:sz w:val="20"/>
              <w:szCs w:val="20"/>
            </w:rPr>
          </w:pPr>
          <w:r w:rsidRPr="005D263A">
            <w:rPr>
              <w:rFonts w:asciiTheme="minorHAnsi" w:hAnsiTheme="minorHAnsi" w:cs="Arial"/>
              <w:sz w:val="20"/>
              <w:szCs w:val="20"/>
            </w:rPr>
            <w:t xml:space="preserve">Melbourne based Troy financials Pty Ltd is finance based company. They have their office in Melbourne as well as in Sydney. </w:t>
          </w:r>
        </w:p>
        <w:p w14:paraId="32DDBD87" w14:textId="77777777" w:rsidR="00F04176" w:rsidRPr="005D263A" w:rsidRDefault="00F04176" w:rsidP="00F04176">
          <w:pPr>
            <w:pStyle w:val="Default"/>
            <w:spacing w:after="120"/>
            <w:jc w:val="both"/>
            <w:rPr>
              <w:rFonts w:asciiTheme="minorHAnsi" w:hAnsiTheme="minorHAnsi" w:cs="Arial"/>
              <w:sz w:val="20"/>
              <w:szCs w:val="20"/>
            </w:rPr>
          </w:pPr>
          <w:r w:rsidRPr="005D263A">
            <w:rPr>
              <w:rFonts w:asciiTheme="minorHAnsi" w:hAnsiTheme="minorHAnsi" w:cs="Arial"/>
              <w:sz w:val="20"/>
              <w:szCs w:val="20"/>
            </w:rPr>
            <w:t xml:space="preserve">They are running many servers in Melbourne as well as in Sydney. You are working as a network specialist at “Network Easy Pty Ltd”. Troy financials want you to manage their servers. At this stage they are running their servers in Melbourne as well as in Sydney. Due to rapid growth in financial market an additional building at Melbourne has been planned for construction to accommodate more financial analysts. New building includes an I.T Area, where all computer and networking equipments will be secured. </w:t>
          </w:r>
        </w:p>
        <w:p w14:paraId="7FBCBD6E" w14:textId="77777777" w:rsidR="00F04176" w:rsidRDefault="00F04176" w:rsidP="00F04176">
          <w:pPr>
            <w:pStyle w:val="Default"/>
            <w:spacing w:before="240" w:after="240"/>
            <w:rPr>
              <w:rFonts w:asciiTheme="minorHAnsi" w:hAnsiTheme="minorHAnsi" w:cs="Arial"/>
              <w:sz w:val="20"/>
              <w:szCs w:val="20"/>
            </w:rPr>
          </w:pPr>
          <w:r w:rsidRPr="005D263A">
            <w:rPr>
              <w:rFonts w:asciiTheme="minorHAnsi" w:hAnsiTheme="minorHAnsi" w:cs="Arial"/>
              <w:sz w:val="20"/>
              <w:szCs w:val="20"/>
            </w:rPr>
            <w:t>Vikram is overseeing the development of the project. Some innovative ideas are needed that will allow for seamless communication between all of the offices, the IT room, and the conference room.  Access to other areas of the building such as open area also needs to be taken into consideration. Mobility, wireless connectivity and security are important issues for financial analysts. Plan for building is as under</w:t>
          </w:r>
          <w:r>
            <w:rPr>
              <w:rFonts w:asciiTheme="minorHAnsi" w:hAnsiTheme="minorHAnsi" w:cs="Arial"/>
              <w:sz w:val="20"/>
              <w:szCs w:val="20"/>
            </w:rPr>
            <w:t>:</w:t>
          </w:r>
        </w:p>
        <w:p w14:paraId="06BC198E" w14:textId="77777777" w:rsidR="00F04176" w:rsidRDefault="00F04176" w:rsidP="00F04176">
          <w:pPr>
            <w:pStyle w:val="Default"/>
            <w:spacing w:before="240" w:after="240"/>
            <w:rPr>
              <w:rFonts w:ascii="Arial" w:hAnsi="Arial" w:cs="Arial"/>
              <w:sz w:val="20"/>
              <w:szCs w:val="20"/>
            </w:rPr>
          </w:pPr>
          <w:r>
            <w:rPr>
              <w:noProof/>
            </w:rPr>
            <w:t xml:space="preserve"> </w:t>
          </w:r>
          <w:r>
            <w:rPr>
              <w:noProof/>
            </w:rPr>
            <w:drawing>
              <wp:inline distT="0" distB="0" distL="0" distR="0" wp14:anchorId="73A6717A" wp14:editId="535C5CA4">
                <wp:extent cx="2081049" cy="1492927"/>
                <wp:effectExtent l="0" t="0" r="0" b="0"/>
                <wp:docPr id="1" name="Picture 1" descr="largeoffi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geoffice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1049" cy="1492927"/>
                        </a:xfrm>
                        <a:prstGeom prst="rect">
                          <a:avLst/>
                        </a:prstGeom>
                        <a:noFill/>
                        <a:ln>
                          <a:noFill/>
                        </a:ln>
                      </pic:spPr>
                    </pic:pic>
                  </a:graphicData>
                </a:graphic>
              </wp:inline>
            </w:drawing>
          </w:r>
        </w:p>
        <w:p w14:paraId="792D01F9" w14:textId="77777777" w:rsidR="00F04176" w:rsidRPr="005D263A" w:rsidRDefault="00F04176" w:rsidP="00F04176">
          <w:pPr>
            <w:pStyle w:val="Subtitle"/>
            <w:rPr>
              <w:rFonts w:asciiTheme="minorHAnsi" w:eastAsia="Times New Roman" w:hAnsiTheme="minorHAnsi" w:cs="Arial"/>
              <w:i w:val="0"/>
              <w:iCs w:val="0"/>
              <w:color w:val="000000"/>
              <w:spacing w:val="0"/>
              <w:sz w:val="20"/>
              <w:szCs w:val="20"/>
              <w:lang w:eastAsia="en-AU"/>
            </w:rPr>
          </w:pPr>
          <w:r w:rsidRPr="005D263A">
            <w:rPr>
              <w:rFonts w:asciiTheme="minorHAnsi" w:eastAsia="Times New Roman" w:hAnsiTheme="minorHAnsi" w:cs="Arial"/>
              <w:i w:val="0"/>
              <w:iCs w:val="0"/>
              <w:color w:val="000000"/>
              <w:spacing w:val="0"/>
              <w:sz w:val="20"/>
              <w:szCs w:val="20"/>
              <w:lang w:eastAsia="en-AU"/>
            </w:rPr>
            <w:t>Your task is to create network infrastructure and secure networ</w:t>
          </w:r>
          <w:r>
            <w:rPr>
              <w:rFonts w:asciiTheme="minorHAnsi" w:eastAsia="Times New Roman" w:hAnsiTheme="minorHAnsi" w:cs="Arial"/>
              <w:i w:val="0"/>
              <w:iCs w:val="0"/>
              <w:color w:val="000000"/>
              <w:spacing w:val="0"/>
              <w:sz w:val="20"/>
              <w:szCs w:val="20"/>
              <w:lang w:eastAsia="en-AU"/>
            </w:rPr>
            <w:t>k for Troy Financials. While i</w:t>
          </w:r>
          <w:r w:rsidRPr="005D263A">
            <w:rPr>
              <w:rFonts w:asciiTheme="minorHAnsi" w:eastAsia="Times New Roman" w:hAnsiTheme="minorHAnsi" w:cs="Arial"/>
              <w:i w:val="0"/>
              <w:iCs w:val="0"/>
              <w:color w:val="000000"/>
              <w:spacing w:val="0"/>
              <w:sz w:val="20"/>
              <w:szCs w:val="20"/>
              <w:lang w:eastAsia="en-AU"/>
            </w:rPr>
            <w:t>mplementing security you m</w:t>
          </w:r>
          <w:r>
            <w:rPr>
              <w:rFonts w:asciiTheme="minorHAnsi" w:eastAsia="Times New Roman" w:hAnsiTheme="minorHAnsi" w:cs="Arial"/>
              <w:i w:val="0"/>
              <w:iCs w:val="0"/>
              <w:color w:val="000000"/>
              <w:spacing w:val="0"/>
              <w:sz w:val="20"/>
              <w:szCs w:val="20"/>
              <w:lang w:eastAsia="en-AU"/>
            </w:rPr>
            <w:t>ay</w:t>
          </w:r>
          <w:r w:rsidRPr="005D263A">
            <w:rPr>
              <w:rFonts w:asciiTheme="minorHAnsi" w:eastAsia="Times New Roman" w:hAnsiTheme="minorHAnsi" w:cs="Arial"/>
              <w:i w:val="0"/>
              <w:iCs w:val="0"/>
              <w:color w:val="000000"/>
              <w:spacing w:val="0"/>
              <w:sz w:val="20"/>
              <w:szCs w:val="20"/>
              <w:lang w:eastAsia="en-AU"/>
            </w:rPr>
            <w:t xml:space="preserve"> consider implementing the following:</w:t>
          </w:r>
        </w:p>
        <w:p w14:paraId="4EB19FCC" w14:textId="77777777" w:rsidR="00F04176" w:rsidRPr="005D263A" w:rsidRDefault="00F04176" w:rsidP="00F04176">
          <w:pPr>
            <w:pStyle w:val="Default"/>
            <w:numPr>
              <w:ilvl w:val="0"/>
              <w:numId w:val="40"/>
            </w:numPr>
            <w:rPr>
              <w:rFonts w:asciiTheme="minorHAnsi" w:hAnsiTheme="minorHAnsi" w:cs="Arial"/>
              <w:sz w:val="20"/>
              <w:szCs w:val="20"/>
            </w:rPr>
          </w:pPr>
          <w:r w:rsidRPr="005D263A">
            <w:rPr>
              <w:rFonts w:asciiTheme="minorHAnsi" w:hAnsiTheme="minorHAnsi" w:cs="Arial"/>
              <w:sz w:val="20"/>
              <w:szCs w:val="20"/>
            </w:rPr>
            <w:t>Configure Firewall</w:t>
          </w:r>
        </w:p>
        <w:p w14:paraId="0F4C35FF" w14:textId="77777777" w:rsidR="00F04176" w:rsidRDefault="00F04176" w:rsidP="00F04176">
          <w:pPr>
            <w:pStyle w:val="Default"/>
            <w:numPr>
              <w:ilvl w:val="0"/>
              <w:numId w:val="40"/>
            </w:numPr>
            <w:ind w:left="714" w:hanging="357"/>
            <w:rPr>
              <w:rFonts w:asciiTheme="minorHAnsi" w:hAnsiTheme="minorHAnsi" w:cs="Arial"/>
              <w:sz w:val="20"/>
              <w:szCs w:val="20"/>
            </w:rPr>
          </w:pPr>
          <w:r w:rsidRPr="005D263A">
            <w:rPr>
              <w:rFonts w:asciiTheme="minorHAnsi" w:hAnsiTheme="minorHAnsi" w:cs="Arial"/>
              <w:sz w:val="20"/>
              <w:szCs w:val="20"/>
            </w:rPr>
            <w:t xml:space="preserve">Configure VPN </w:t>
          </w:r>
        </w:p>
        <w:p w14:paraId="79C025CA" w14:textId="77777777" w:rsidR="00F04176" w:rsidRPr="005D263A" w:rsidRDefault="00F04176" w:rsidP="00F04176">
          <w:pPr>
            <w:pStyle w:val="Default"/>
            <w:ind w:left="714"/>
            <w:rPr>
              <w:rFonts w:asciiTheme="minorHAnsi" w:hAnsiTheme="minorHAnsi" w:cs="Arial"/>
              <w:sz w:val="20"/>
              <w:szCs w:val="20"/>
            </w:rPr>
          </w:pPr>
        </w:p>
        <w:p w14:paraId="44D4F537" w14:textId="51DC9B8E" w:rsidR="00F04176" w:rsidRDefault="00F04176" w:rsidP="00F04176">
          <w:pPr>
            <w:rPr>
              <w:rFonts w:cstheme="minorHAnsi"/>
              <w:b/>
              <w:lang w:val="en-US"/>
            </w:rPr>
          </w:pPr>
          <w:r w:rsidRPr="00F5679F">
            <w:rPr>
              <w:rFonts w:cstheme="minorHAnsi"/>
              <w:b/>
              <w:lang w:val="en-US"/>
            </w:rPr>
            <w:t xml:space="preserve">Please note </w:t>
          </w:r>
          <w:r>
            <w:rPr>
              <w:rFonts w:cstheme="minorHAnsi"/>
              <w:b/>
              <w:lang w:val="en-US"/>
            </w:rPr>
            <w:t>create report either in s</w:t>
          </w:r>
          <w:r w:rsidRPr="00F8340E">
            <w:rPr>
              <w:rFonts w:cstheme="minorHAnsi"/>
              <w:b/>
              <w:lang w:val="en-US"/>
            </w:rPr>
            <w:t>eparate</w:t>
          </w:r>
          <w:r>
            <w:rPr>
              <w:rFonts w:cstheme="minorHAnsi"/>
              <w:b/>
              <w:lang w:val="en-US"/>
            </w:rPr>
            <w:t xml:space="preserve"> document or </w:t>
          </w:r>
          <w:r w:rsidRPr="00F5679F">
            <w:rPr>
              <w:rFonts w:cstheme="minorHAnsi"/>
              <w:b/>
              <w:lang w:val="en-US"/>
            </w:rPr>
            <w:t>at the end of this document</w:t>
          </w:r>
          <w:r>
            <w:rPr>
              <w:rFonts w:cstheme="minorHAnsi"/>
              <w:b/>
              <w:lang w:val="en-US"/>
            </w:rPr>
            <w:t>. Please note your report</w:t>
          </w:r>
          <w:r w:rsidR="00B80145">
            <w:rPr>
              <w:rFonts w:cstheme="minorHAnsi"/>
              <w:b/>
              <w:lang w:val="en-US"/>
            </w:rPr>
            <w:t xml:space="preserve"> mus</w:t>
          </w:r>
          <w:r w:rsidR="00094B0C">
            <w:rPr>
              <w:rFonts w:cstheme="minorHAnsi"/>
              <w:b/>
              <w:lang w:val="en-US"/>
            </w:rPr>
            <w:t xml:space="preserve">t cover all items listed under </w:t>
          </w:r>
          <w:r w:rsidR="00B80145" w:rsidRPr="00B80145">
            <w:rPr>
              <w:rFonts w:cstheme="minorHAnsi"/>
              <w:b/>
              <w:lang w:val="en-US"/>
            </w:rPr>
            <w:t>“Assessment instructions and criteria”.</w:t>
          </w:r>
        </w:p>
        <w:p w14:paraId="0F88D3A1" w14:textId="77777777" w:rsidR="00F04176" w:rsidRDefault="00F04176" w:rsidP="00F04176">
          <w:pPr>
            <w:rPr>
              <w:rFonts w:cstheme="minorHAnsi"/>
              <w:b/>
              <w:lang w:val="en-US"/>
            </w:rPr>
          </w:pPr>
        </w:p>
        <w:p w14:paraId="179D9251" w14:textId="47F4532C" w:rsidR="00D26AFD" w:rsidRDefault="00F431C7" w:rsidP="00F04176"/>
      </w:sdtContent>
    </w:sdt>
    <w:p w14:paraId="47A0034E" w14:textId="77777777" w:rsidR="00D26AFD" w:rsidRPr="00D26AFD" w:rsidRDefault="00D26AFD" w:rsidP="00D26AFD"/>
    <w:p w14:paraId="348C5EED" w14:textId="77777777" w:rsidR="00D26AFD" w:rsidRPr="00D26AFD" w:rsidRDefault="00D26AFD" w:rsidP="00D26AFD"/>
    <w:p w14:paraId="0327A39E" w14:textId="7B9B02F6" w:rsidR="00D26AFD" w:rsidRDefault="00D26AFD" w:rsidP="00D26AFD"/>
    <w:p w14:paraId="04CD8571" w14:textId="40F880C7" w:rsidR="00F04176" w:rsidRDefault="00D26AFD" w:rsidP="00D26AFD">
      <w:pPr>
        <w:tabs>
          <w:tab w:val="left" w:pos="930"/>
        </w:tabs>
      </w:pPr>
      <w:r>
        <w:tab/>
      </w:r>
    </w:p>
    <w:p w14:paraId="187122D8" w14:textId="418FCDA2" w:rsidR="00D26AFD" w:rsidRDefault="00D26AFD" w:rsidP="00D26AFD">
      <w:pPr>
        <w:tabs>
          <w:tab w:val="left" w:pos="930"/>
        </w:tabs>
      </w:pPr>
    </w:p>
    <w:p w14:paraId="44D0956B" w14:textId="380B33E9" w:rsidR="00D26AFD" w:rsidRDefault="00D26AFD" w:rsidP="00D26AFD">
      <w:pPr>
        <w:tabs>
          <w:tab w:val="left" w:pos="930"/>
        </w:tabs>
      </w:pPr>
    </w:p>
    <w:p w14:paraId="20D3463E" w14:textId="036B2672" w:rsidR="00D26AFD" w:rsidRDefault="00D26AFD" w:rsidP="00D26AFD">
      <w:pPr>
        <w:tabs>
          <w:tab w:val="left" w:pos="930"/>
        </w:tabs>
      </w:pPr>
    </w:p>
    <w:p w14:paraId="40AE995D" w14:textId="5054A223" w:rsidR="00F024AD" w:rsidRDefault="00F024AD" w:rsidP="00D26AFD">
      <w:pPr>
        <w:tabs>
          <w:tab w:val="left" w:pos="930"/>
        </w:tabs>
      </w:pPr>
    </w:p>
    <w:p w14:paraId="59DCF7CC" w14:textId="03D1586F" w:rsidR="00F024AD" w:rsidRDefault="00F024AD" w:rsidP="00D26AFD">
      <w:pPr>
        <w:tabs>
          <w:tab w:val="left" w:pos="930"/>
        </w:tabs>
      </w:pPr>
    </w:p>
    <w:p w14:paraId="113A5B24" w14:textId="5AF7BFA0" w:rsidR="00F024AD" w:rsidRDefault="00F024AD" w:rsidP="00D26AFD">
      <w:pPr>
        <w:tabs>
          <w:tab w:val="left" w:pos="930"/>
        </w:tabs>
      </w:pPr>
    </w:p>
    <w:p w14:paraId="6D7F5083" w14:textId="0725E4A5" w:rsidR="00F024AD" w:rsidRDefault="00F024AD" w:rsidP="00D26AFD">
      <w:pPr>
        <w:tabs>
          <w:tab w:val="left" w:pos="930"/>
        </w:tabs>
      </w:pPr>
    </w:p>
    <w:p w14:paraId="53C14457" w14:textId="77777777" w:rsidR="00F024AD" w:rsidRDefault="00F024AD" w:rsidP="00D26AFD">
      <w:pPr>
        <w:tabs>
          <w:tab w:val="left" w:pos="930"/>
        </w:tabs>
      </w:pPr>
    </w:p>
    <w:p w14:paraId="0F1BBA3A" w14:textId="77777777" w:rsidR="005F07D0" w:rsidRDefault="005F07D0" w:rsidP="005F07D0">
      <w:r>
        <w:t>For the strategic plan we discussed this project and shaped specific activities that we had to undertake and overcome. For this to work we needed to assign a Project leader. It is important to have a project leader because the team leader assess the scope and the feasibility of the project, a primary consideration is the strength of each team member. From these strengths, leaders assign roles and responsibilities.</w:t>
      </w:r>
      <w:r>
        <w:br/>
      </w:r>
      <w:r>
        <w:br/>
      </w:r>
      <w:r w:rsidRPr="00D61181">
        <w:rPr>
          <w:b/>
        </w:rPr>
        <w:t xml:space="preserve">Efficiency </w:t>
      </w:r>
      <w:r>
        <w:br/>
        <w:t>Assigning responsibilities for project team members boost efficiency. Having a clear understanding of project roles allows the leader to develop a timeline. Such as a chart lists who’s in charge of which task and when the specific portion of the project is expected to reach completion. If responsibilities are not assigned the outcome of project tasks become unclear and often incomplete Assigning roles also enables members to get a better idea of which members are working on closely related tasks.</w:t>
      </w:r>
      <w:r>
        <w:br/>
      </w:r>
      <w:r>
        <w:br/>
      </w:r>
      <w:r>
        <w:rPr>
          <w:b/>
        </w:rPr>
        <w:t>Gantt Chart</w:t>
      </w:r>
      <w:r>
        <w:rPr>
          <w:b/>
        </w:rPr>
        <w:br/>
      </w:r>
      <w:r>
        <w:t>In this project we will be using a Gantt chart, Gantt charts are a timeline that is used as project management tool to oversee aspect of the project while keeping a tracking of its progress.</w:t>
      </w:r>
    </w:p>
    <w:p w14:paraId="35C3E96F" w14:textId="77777777" w:rsidR="005F07D0" w:rsidRDefault="005F07D0" w:rsidP="005F07D0">
      <w:pPr>
        <w:rPr>
          <w:rFonts w:cstheme="minorHAnsi"/>
          <w:color w:val="4E4A51"/>
          <w:sz w:val="21"/>
          <w:szCs w:val="21"/>
          <w:shd w:val="clear" w:color="auto" w:fill="FBFBFB"/>
        </w:rPr>
      </w:pPr>
      <w:r>
        <w:rPr>
          <w:b/>
        </w:rPr>
        <w:br/>
        <w:t>Productivity</w:t>
      </w:r>
      <w:r>
        <w:rPr>
          <w:b/>
        </w:rPr>
        <w:br/>
      </w:r>
      <w:r w:rsidRPr="00BB469D">
        <w:rPr>
          <w:rFonts w:cstheme="minorHAnsi"/>
          <w:color w:val="222222"/>
          <w:shd w:val="clear" w:color="auto" w:fill="FFFFFF"/>
        </w:rPr>
        <w:t>Productivity is enhanced when the responsibilities assigned closely align with the team member's strengths. For instance, record-keeping jobs may align best with the team member assigned with all tasks related to accounting. Boosted productivity only arises when all members agree with the responsibilities assigned to them. They must also know how to achieve the tasks assigned.</w:t>
      </w:r>
      <w:r>
        <w:rPr>
          <w:rFonts w:cstheme="minorHAnsi"/>
          <w:color w:val="222222"/>
          <w:shd w:val="clear" w:color="auto" w:fill="FFFFFF"/>
        </w:rPr>
        <w:br/>
      </w:r>
      <w:r>
        <w:rPr>
          <w:rFonts w:cstheme="minorHAnsi"/>
          <w:color w:val="222222"/>
          <w:shd w:val="clear" w:color="auto" w:fill="FFFFFF"/>
        </w:rPr>
        <w:br/>
      </w:r>
      <w:r>
        <w:rPr>
          <w:rFonts w:cstheme="minorHAnsi"/>
          <w:b/>
          <w:color w:val="222222"/>
          <w:shd w:val="clear" w:color="auto" w:fill="FFFFFF"/>
        </w:rPr>
        <w:t>Considerations</w:t>
      </w:r>
      <w:r>
        <w:rPr>
          <w:rFonts w:cstheme="minorHAnsi"/>
          <w:b/>
          <w:color w:val="222222"/>
          <w:shd w:val="clear" w:color="auto" w:fill="FFFFFF"/>
        </w:rPr>
        <w:br/>
      </w:r>
      <w:r>
        <w:rPr>
          <w:rFonts w:cstheme="minorHAnsi"/>
          <w:color w:val="222222"/>
          <w:shd w:val="clear" w:color="auto" w:fill="FFFFFF"/>
        </w:rPr>
        <w:t>Team leaders may effectively delegate tasks</w:t>
      </w:r>
      <w:r>
        <w:rPr>
          <w:rStyle w:val="apple-converted-space"/>
          <w:rFonts w:ascii="Arial" w:hAnsi="Arial"/>
          <w:color w:val="222222"/>
          <w:sz w:val="21"/>
          <w:szCs w:val="21"/>
          <w:shd w:val="clear" w:color="auto" w:fill="FFFFFF"/>
        </w:rPr>
        <w:t> </w:t>
      </w:r>
      <w:r>
        <w:rPr>
          <w:rFonts w:ascii="Arial" w:hAnsi="Arial"/>
          <w:color w:val="222222"/>
          <w:sz w:val="21"/>
          <w:szCs w:val="21"/>
          <w:shd w:val="clear" w:color="auto" w:fill="FFFFFF"/>
        </w:rPr>
        <w:t xml:space="preserve"> but still encounter problems. Difficulties may arise from personality clashes. Task managers can reduce these barriers by holding routine meetings, conducting check-ups of each member and reporting to higher-ups about the project's progress.</w:t>
      </w:r>
      <w:r>
        <w:rPr>
          <w:rStyle w:val="apple-converted-space"/>
          <w:rFonts w:ascii="Arial" w:hAnsi="Arial"/>
          <w:color w:val="222222"/>
          <w:sz w:val="21"/>
          <w:szCs w:val="21"/>
          <w:shd w:val="clear" w:color="auto" w:fill="FFFFFF"/>
        </w:rPr>
        <w:br/>
      </w:r>
      <w:r>
        <w:rPr>
          <w:rStyle w:val="apple-converted-space"/>
          <w:rFonts w:ascii="Arial" w:hAnsi="Arial"/>
          <w:color w:val="222222"/>
          <w:sz w:val="21"/>
          <w:szCs w:val="21"/>
          <w:shd w:val="clear" w:color="auto" w:fill="FFFFFF"/>
        </w:rPr>
        <w:br/>
      </w:r>
      <w:r>
        <w:rPr>
          <w:rStyle w:val="apple-converted-space"/>
          <w:rFonts w:ascii="Arial" w:hAnsi="Arial"/>
          <w:b/>
          <w:color w:val="222222"/>
          <w:sz w:val="21"/>
          <w:szCs w:val="21"/>
          <w:shd w:val="clear" w:color="auto" w:fill="FFFFFF"/>
        </w:rPr>
        <w:t>Budget</w:t>
      </w:r>
      <w:r>
        <w:rPr>
          <w:rStyle w:val="apple-converted-space"/>
          <w:rFonts w:ascii="Arial" w:hAnsi="Arial"/>
          <w:color w:val="222222"/>
          <w:sz w:val="21"/>
          <w:szCs w:val="21"/>
          <w:shd w:val="clear" w:color="auto" w:fill="FFFFFF"/>
        </w:rPr>
        <w:br/>
        <w:t>The project team leader is responsible for the budget of the whole project and the cost associates with it. It includes salaries, costs of managing and maintain their workplace etc. A project manager is just responsible for the budget of the project that he is currently working on. It includes revenue that is generated during the project</w:t>
      </w:r>
      <w:r>
        <w:rPr>
          <w:rStyle w:val="apple-converted-space"/>
          <w:rFonts w:ascii="Arial" w:hAnsi="Arial"/>
          <w:color w:val="222222"/>
          <w:sz w:val="21"/>
          <w:szCs w:val="21"/>
          <w:shd w:val="clear" w:color="auto" w:fill="FFFFFF"/>
        </w:rPr>
        <w:br/>
      </w:r>
      <w:r>
        <w:rPr>
          <w:rStyle w:val="apple-converted-space"/>
          <w:rFonts w:ascii="Arial" w:hAnsi="Arial"/>
          <w:color w:val="222222"/>
          <w:sz w:val="21"/>
          <w:szCs w:val="21"/>
          <w:shd w:val="clear" w:color="auto" w:fill="FFFFFF"/>
        </w:rPr>
        <w:br/>
      </w:r>
      <w:r>
        <w:rPr>
          <w:rStyle w:val="apple-converted-space"/>
          <w:rFonts w:ascii="Arial" w:hAnsi="Arial"/>
          <w:b/>
          <w:color w:val="222222"/>
          <w:sz w:val="21"/>
          <w:szCs w:val="21"/>
          <w:shd w:val="clear" w:color="auto" w:fill="FFFFFF"/>
        </w:rPr>
        <w:t>Staff Management</w:t>
      </w:r>
      <w:r>
        <w:rPr>
          <w:rStyle w:val="apple-converted-space"/>
          <w:rFonts w:ascii="Arial" w:hAnsi="Arial"/>
          <w:b/>
          <w:color w:val="222222"/>
          <w:sz w:val="21"/>
          <w:szCs w:val="21"/>
          <w:shd w:val="clear" w:color="auto" w:fill="FFFFFF"/>
        </w:rPr>
        <w:br/>
      </w:r>
      <w:r w:rsidRPr="00D928A1">
        <w:rPr>
          <w:rFonts w:cstheme="minorHAnsi"/>
          <w:color w:val="4E4A51"/>
          <w:sz w:val="21"/>
          <w:szCs w:val="21"/>
          <w:shd w:val="clear" w:color="auto" w:fill="FBFBFB"/>
        </w:rPr>
        <w:t>The project manager is not responsible for any HR related issue like hiring or firing. He is accountable for overseeing the performance of his teammates on the project work that he is managing. But he cannot take any action if any team member is performing poorly. All he can do is report the situation to the team member’s manager. Then it will be the responsibility of the operational manager of that team member to look at the performance issue.</w:t>
      </w:r>
    </w:p>
    <w:p w14:paraId="37DF212A" w14:textId="77777777" w:rsidR="005F07D0" w:rsidRDefault="005F07D0" w:rsidP="005F07D0">
      <w:pPr>
        <w:rPr>
          <w:rFonts w:cstheme="minorHAnsi"/>
          <w:color w:val="4E4A51"/>
          <w:sz w:val="21"/>
          <w:szCs w:val="21"/>
          <w:shd w:val="clear" w:color="auto" w:fill="FBFBFB"/>
        </w:rPr>
      </w:pPr>
    </w:p>
    <w:p w14:paraId="060819EF" w14:textId="77777777" w:rsidR="005F07D0" w:rsidRDefault="005F07D0" w:rsidP="005F07D0">
      <w:pPr>
        <w:rPr>
          <w:rFonts w:cstheme="minorHAnsi"/>
          <w:color w:val="4E4A51"/>
          <w:sz w:val="21"/>
          <w:szCs w:val="21"/>
          <w:shd w:val="clear" w:color="auto" w:fill="FBFBFB"/>
        </w:rPr>
      </w:pPr>
    </w:p>
    <w:p w14:paraId="7FD798D9" w14:textId="77777777" w:rsidR="005F07D0" w:rsidRDefault="005F07D0" w:rsidP="005F07D0">
      <w:pPr>
        <w:rPr>
          <w:rFonts w:cstheme="minorHAnsi"/>
          <w:color w:val="4E4A51"/>
          <w:sz w:val="21"/>
          <w:szCs w:val="21"/>
          <w:shd w:val="clear" w:color="auto" w:fill="FBFBFB"/>
        </w:rPr>
      </w:pPr>
    </w:p>
    <w:p w14:paraId="0D0FB16D" w14:textId="77777777" w:rsidR="005F07D0" w:rsidRDefault="005F07D0" w:rsidP="005F07D0">
      <w:pPr>
        <w:rPr>
          <w:rFonts w:cstheme="minorHAnsi"/>
          <w:color w:val="4E4A51"/>
          <w:sz w:val="21"/>
          <w:szCs w:val="21"/>
          <w:shd w:val="clear" w:color="auto" w:fill="FBFBFB"/>
        </w:rPr>
      </w:pPr>
    </w:p>
    <w:p w14:paraId="2E1647FD" w14:textId="77777777" w:rsidR="005F07D0" w:rsidRDefault="00F431C7" w:rsidP="005F07D0">
      <w:pPr>
        <w:rPr>
          <w:b/>
        </w:rPr>
      </w:pPr>
      <w:sdt>
        <w:sdtPr>
          <w:rPr>
            <w:b/>
            <w:shd w:val="clear" w:color="auto" w:fill="FFFFFF"/>
          </w:rPr>
          <w:tag w:val="ATI30"/>
          <w:id w:val="-1678414257"/>
          <w:showingPlcHdr/>
        </w:sdtPr>
        <w:sdtEndPr>
          <w:rPr>
            <w:shd w:val="clear" w:color="auto" w:fill="auto"/>
          </w:rPr>
        </w:sdtEndPr>
        <w:sdtContent>
          <w:r w:rsidR="005F07D0">
            <w:rPr>
              <w:b/>
              <w:shd w:val="clear" w:color="auto" w:fill="FFFFFF"/>
            </w:rPr>
            <w:t xml:space="preserve">     </w:t>
          </w:r>
        </w:sdtContent>
      </w:sdt>
      <w:r w:rsidR="005F07D0">
        <w:rPr>
          <w:b/>
        </w:rPr>
        <w:br/>
      </w:r>
      <w:r w:rsidR="005F07D0">
        <w:t xml:space="preserve">Unlike the project leaders and project team members who execute specific projects, the senior management of an organisation is responsible for setting the context and the guidelines within the project that is executed, thereby playing a role in the execution and success of the project. A requirement for this project was a stakeholder. Stakeholders is anyone who has an interest in the product or service that being provided. There are several ways to collect requirements that vary depending on the type and complexity of the project. There are advantages and drawbacks to each method. It’s best to use a combination of these techniques and avoid taking shortcuts when it comes to collecting project requirements. </w:t>
      </w:r>
      <w:sdt>
        <w:sdtPr>
          <w:rPr>
            <w:b/>
            <w:shd w:val="clear" w:color="auto" w:fill="FFFFFF"/>
          </w:rPr>
          <w:tag w:val="ATI30"/>
          <w:id w:val="594365672"/>
        </w:sdtPr>
        <w:sdtEndPr>
          <w:rPr>
            <w:shd w:val="clear" w:color="auto" w:fill="auto"/>
          </w:rPr>
        </w:sdtEndPr>
        <w:sdtContent>
          <w:r w:rsidR="005F07D0" w:rsidRPr="0083695F">
            <w:rPr>
              <w:rFonts w:cstheme="minorHAnsi"/>
            </w:rPr>
            <w:t xml:space="preserve">The strategic business planning process as a foundation for developing a plan dedicated to promoting the product/service. </w:t>
          </w:r>
          <w:r w:rsidR="005F07D0">
            <w:rPr>
              <w:rFonts w:cstheme="minorHAnsi"/>
            </w:rPr>
            <w:t>We have Agreed</w:t>
          </w:r>
          <w:r w:rsidR="005F07D0" w:rsidRPr="0083695F">
            <w:rPr>
              <w:rFonts w:eastAsia="Times New Roman" w:cstheme="minorHAnsi"/>
              <w:lang w:eastAsia="en-AU"/>
            </w:rPr>
            <w:t xml:space="preserve"> upon one common procedure and set responsibilities at all levels in the strategic planning process, dedicating proper time for planning with the Board and all staff. The time may range from a few hours to a couple of days, depending on the members and planning.</w:t>
          </w:r>
          <w:r w:rsidR="005F07D0" w:rsidRPr="0083695F">
            <w:rPr>
              <w:rFonts w:ascii="Segoe UI" w:eastAsia="Times New Roman" w:hAnsi="Segoe UI" w:cs="Segoe UI"/>
              <w:sz w:val="27"/>
              <w:szCs w:val="27"/>
              <w:lang w:eastAsia="en-AU"/>
            </w:rPr>
            <w:t xml:space="preserve"> </w:t>
          </w:r>
        </w:sdtContent>
      </w:sdt>
    </w:p>
    <w:p w14:paraId="27D480E4" w14:textId="77777777" w:rsidR="005F07D0" w:rsidRDefault="005F07D0" w:rsidP="005F07D0">
      <w:r>
        <w:rPr>
          <w:shd w:val="clear" w:color="auto" w:fill="FFFFFF"/>
        </w:rPr>
        <w:t xml:space="preserve">We had a meeting with the key stakeholders in the initiating phase to get the all clear from the key stakeholders and then we moved on to the planning stage. We also have reported all progress to all the stakeholders by putting them on a mailing list and emailing them a copy of the gantt chart along with the milestones so they are informed of where we are up to. </w:t>
      </w:r>
      <w:r>
        <w:t>The project plan was in line with the finalised project by using tools such as the gantt chart, network diagram and WBS. We used these tools as well as Microsoft project to create the plan and followed it accordingly. The handover to staff members responsible for the implementation or maintenance was done efficiently and effectively by planning out who is responsible for these things and by using the gantt chart and critical path to show what task needs to be completed before another task can be started.</w:t>
      </w:r>
    </w:p>
    <w:p w14:paraId="1E616559" w14:textId="77777777" w:rsidR="005F07D0" w:rsidRDefault="005F07D0" w:rsidP="005F07D0"/>
    <w:p w14:paraId="1979DBDB" w14:textId="77777777" w:rsidR="005F07D0" w:rsidRPr="005D68CD" w:rsidRDefault="005F07D0" w:rsidP="005F07D0">
      <w:pPr>
        <w:spacing w:after="160" w:line="259" w:lineRule="auto"/>
        <w:rPr>
          <w:rFonts w:cstheme="minorHAnsi"/>
          <w:b/>
          <w:shd w:val="clear" w:color="auto" w:fill="FFFFFF"/>
        </w:rPr>
      </w:pPr>
      <w:r w:rsidRPr="00F60235">
        <w:rPr>
          <w:rFonts w:cstheme="minorHAnsi"/>
          <w:shd w:val="clear" w:color="auto" w:fill="FFFFFF"/>
        </w:rPr>
        <w:lastRenderedPageBreak/>
        <w:t>For this project we need</w:t>
      </w:r>
      <w:r>
        <w:rPr>
          <w:rFonts w:cstheme="minorHAnsi"/>
          <w:shd w:val="clear" w:color="auto" w:fill="FFFFFF"/>
        </w:rPr>
        <w:t xml:space="preserve"> to consider and follow</w:t>
      </w:r>
      <w:r w:rsidRPr="00F60235">
        <w:rPr>
          <w:rFonts w:cstheme="minorHAnsi"/>
          <w:shd w:val="clear" w:color="auto" w:fill="FFFFFF"/>
        </w:rPr>
        <w:t xml:space="preserve"> the </w:t>
      </w:r>
      <w:r w:rsidRPr="00F60235">
        <w:rPr>
          <w:rFonts w:cstheme="minorHAnsi"/>
          <w:b/>
          <w:shd w:val="clear" w:color="auto" w:fill="FFFFFF"/>
        </w:rPr>
        <w:t>Work health and safety Act 2011.</w:t>
      </w:r>
      <w:r>
        <w:rPr>
          <w:rFonts w:cstheme="minorHAnsi"/>
          <w:b/>
          <w:shd w:val="clear" w:color="auto" w:fill="FFFFFF"/>
        </w:rPr>
        <w:t xml:space="preserve"> </w:t>
      </w:r>
      <w:r>
        <w:rPr>
          <w:shd w:val="clear" w:color="auto" w:fill="FFFFFF"/>
        </w:rPr>
        <w:t>We would also need to follow the Occupational Health and Safety Act 2004 VIC (</w:t>
      </w:r>
      <w:hyperlink r:id="rId14" w:history="1">
        <w:r w:rsidRPr="00565214">
          <w:rPr>
            <w:rStyle w:val="Hyperlink"/>
            <w:shd w:val="clear" w:color="auto" w:fill="FFFFFF"/>
          </w:rPr>
          <w:t>http://www.legislation.vic.gov.au/Domino/Web_Notes/LDMS/PubStatbook.nsf/edfb620cf7503d1aca256da4001b08af/750e0d9e0b2b387fca256f71001fa7be!OpenDocument&amp;Highlight=0,occupational,health,safety</w:t>
        </w:r>
      </w:hyperlink>
      <w:r>
        <w:rPr>
          <w:shd w:val="clear" w:color="auto" w:fill="FFFFFF"/>
        </w:rPr>
        <w:t>)</w:t>
      </w:r>
      <w:r>
        <w:rPr>
          <w:rFonts w:cstheme="minorHAnsi"/>
          <w:b/>
          <w:shd w:val="clear" w:color="auto" w:fill="FFFFFF"/>
        </w:rPr>
        <w:t>.</w:t>
      </w:r>
      <w:r w:rsidRPr="00F60235">
        <w:rPr>
          <w:rFonts w:cstheme="minorHAnsi"/>
          <w:b/>
          <w:shd w:val="clear" w:color="auto" w:fill="FFFFFF"/>
        </w:rPr>
        <w:t xml:space="preserve"> </w:t>
      </w:r>
      <w:r w:rsidRPr="00F60235">
        <w:rPr>
          <w:rFonts w:cstheme="minorHAnsi"/>
          <w:shd w:val="clear" w:color="auto" w:fill="FFFFFF"/>
        </w:rPr>
        <w:t xml:space="preserve">It is recognised </w:t>
      </w:r>
      <w:r>
        <w:rPr>
          <w:rFonts w:cstheme="minorHAnsi"/>
          <w:shd w:val="clear" w:color="auto" w:fill="FFFFFF"/>
        </w:rPr>
        <w:t>as a better way</w:t>
      </w:r>
      <w:r w:rsidRPr="00F60235">
        <w:rPr>
          <w:rFonts w:cstheme="minorHAnsi"/>
          <w:shd w:val="clear" w:color="auto" w:fill="FFFFFF"/>
        </w:rPr>
        <w:t xml:space="preserve"> of achieving the required work health and safety</w:t>
      </w:r>
      <w:r>
        <w:rPr>
          <w:rFonts w:cstheme="minorHAnsi"/>
          <w:shd w:val="clear" w:color="auto" w:fill="FFFFFF"/>
        </w:rPr>
        <w:t xml:space="preserve"> outcomes</w:t>
      </w:r>
      <w:r w:rsidRPr="00F60235">
        <w:rPr>
          <w:rFonts w:eastAsia="Times New Roman" w:cstheme="minorHAnsi"/>
          <w:lang w:eastAsia="en-AU"/>
        </w:rPr>
        <w:t>.</w:t>
      </w:r>
      <w:r>
        <w:rPr>
          <w:rFonts w:eastAsia="Times New Roman" w:cstheme="minorHAnsi"/>
          <w:lang w:eastAsia="en-AU"/>
        </w:rPr>
        <w:t xml:space="preserve"> </w:t>
      </w:r>
      <w:r>
        <w:rPr>
          <w:shd w:val="clear" w:color="auto" w:fill="FFFFFF"/>
        </w:rPr>
        <w:t>For the cabling in the project we would need to follow the Telecommunications Cabling Provider Rule 2014 (</w:t>
      </w:r>
      <w:hyperlink r:id="rId15" w:history="1">
        <w:r w:rsidRPr="00565214">
          <w:rPr>
            <w:rStyle w:val="Hyperlink"/>
            <w:shd w:val="clear" w:color="auto" w:fill="FFFFFF"/>
          </w:rPr>
          <w:t>http://www.comlaw.gov.au/Series/F2014L01684</w:t>
        </w:r>
      </w:hyperlink>
      <w:r>
        <w:rPr>
          <w:shd w:val="clear" w:color="auto" w:fill="FFFFFF"/>
        </w:rPr>
        <w:t xml:space="preserve">).  This dictates who can provide the cabling services and how the cabling must be installed and maintained. </w:t>
      </w:r>
      <w:r w:rsidRPr="00F60235">
        <w:rPr>
          <w:rFonts w:eastAsia="Times New Roman" w:cstheme="minorHAnsi"/>
          <w:lang w:eastAsia="en-AU"/>
        </w:rPr>
        <w:t>All customer cabling work in the telecommunications, fire, security and data industries must be performed by a registered cabler</w:t>
      </w:r>
      <w:r>
        <w:rPr>
          <w:rFonts w:eastAsia="Times New Roman" w:cstheme="minorHAnsi"/>
          <w:lang w:eastAsia="en-AU"/>
        </w:rPr>
        <w:t xml:space="preserve">. </w:t>
      </w:r>
      <w:r w:rsidRPr="00F60235">
        <w:rPr>
          <w:rFonts w:eastAsia="Times New Roman" w:cstheme="minorHAnsi"/>
          <w:lang w:eastAsia="en-AU"/>
        </w:rPr>
        <w:t>Depending on the cabling work performed, cablers must obtain either an Open, Restricted or Lift registration that meets the ACMA's training competency requirements</w:t>
      </w:r>
    </w:p>
    <w:p w14:paraId="72F40FD6" w14:textId="77777777" w:rsidR="005F07D0" w:rsidRDefault="005F07D0" w:rsidP="005F07D0">
      <w:pPr>
        <w:rPr>
          <w:shd w:val="clear" w:color="auto" w:fill="FFFFFF"/>
        </w:rPr>
      </w:pPr>
      <w:r>
        <w:rPr>
          <w:shd w:val="clear" w:color="auto" w:fill="FFFFFF"/>
        </w:rPr>
        <w:t>We also need to follow the Privacy Act of 1988 (</w:t>
      </w:r>
      <w:r w:rsidRPr="00F00C8B">
        <w:rPr>
          <w:shd w:val="clear" w:color="auto" w:fill="FFFFFF"/>
        </w:rPr>
        <w:t>https://www.oaic.gov.au/privacy-law/privacy-act/</w:t>
      </w:r>
      <w:r>
        <w:rPr>
          <w:shd w:val="clear" w:color="auto" w:fill="FFFFFF"/>
        </w:rPr>
        <w:t>) and Privacy Regulation 2013 (</w:t>
      </w:r>
      <w:r w:rsidRPr="00F00C8B">
        <w:rPr>
          <w:shd w:val="clear" w:color="auto" w:fill="FFFFFF"/>
        </w:rPr>
        <w:t>https://www.oaic.gov.au/privacy-law/privacy-act/privacy-regulations</w:t>
      </w:r>
      <w:r>
        <w:rPr>
          <w:shd w:val="clear" w:color="auto" w:fill="FFFFFF"/>
        </w:rPr>
        <w:t>) and also the latest addition for security breach reporting Privacy Amendment (Notifiable Data Breaches) Act 2017 (</w:t>
      </w:r>
      <w:hyperlink r:id="rId16" w:history="1">
        <w:r w:rsidRPr="00565214">
          <w:rPr>
            <w:rStyle w:val="Hyperlink"/>
            <w:shd w:val="clear" w:color="auto" w:fill="FFFFFF"/>
          </w:rPr>
          <w:t>https://www.oaic.gov.au/privacy-law/privacy-act/notifiable-data-breaches-scheme</w:t>
        </w:r>
      </w:hyperlink>
      <w:r>
        <w:rPr>
          <w:shd w:val="clear" w:color="auto" w:fill="FFFFFF"/>
        </w:rPr>
        <w:t xml:space="preserve">). These legislations state how we must secure data, what data we can retain and how it can be used. It also deals with how we need to respond in the case of a data breach. </w:t>
      </w:r>
    </w:p>
    <w:p w14:paraId="18107630" w14:textId="77777777" w:rsidR="005F07D0" w:rsidRDefault="005F07D0" w:rsidP="005F07D0">
      <w:pPr>
        <w:rPr>
          <w:shd w:val="clear" w:color="auto" w:fill="FFFFFF"/>
        </w:rPr>
      </w:pPr>
    </w:p>
    <w:p w14:paraId="4A92C336" w14:textId="77777777" w:rsidR="005F07D0" w:rsidRPr="00D53D1A" w:rsidRDefault="005F07D0" w:rsidP="005F07D0">
      <w:pPr>
        <w:rPr>
          <w:rFonts w:cstheme="minorHAnsi"/>
          <w:b/>
        </w:rPr>
      </w:pPr>
      <w:r w:rsidRPr="0084724B">
        <w:rPr>
          <w:rFonts w:cstheme="minorHAnsi"/>
          <w:shd w:val="clear" w:color="auto" w:fill="FFFFFF"/>
        </w:rPr>
        <w:t>The background of a project provides an overview of the history behind the project. It should clearly state why perform the project</w:t>
      </w:r>
      <w:r w:rsidRPr="0084724B">
        <w:rPr>
          <w:rStyle w:val="apple-converted-space"/>
          <w:rFonts w:cstheme="minorHAnsi"/>
          <w:shd w:val="clear" w:color="auto" w:fill="FFFFFF"/>
        </w:rPr>
        <w:t> The</w:t>
      </w:r>
      <w:r w:rsidRPr="0084724B">
        <w:rPr>
          <w:rFonts w:cstheme="minorHAnsi"/>
          <w:shd w:val="clear" w:color="auto" w:fill="FFFFFF"/>
        </w:rPr>
        <w:t xml:space="preserve"> purpose is to provide the reader with a brief explanation of the need behind the project.</w:t>
      </w:r>
      <w:r>
        <w:rPr>
          <w:rFonts w:cstheme="minorHAnsi"/>
          <w:shd w:val="clear" w:color="auto" w:fill="FFFFFF"/>
        </w:rPr>
        <w:t xml:space="preserve"> </w:t>
      </w:r>
      <w:r w:rsidRPr="0084724B">
        <w:rPr>
          <w:rFonts w:cstheme="minorHAnsi"/>
          <w:shd w:val="clear" w:color="auto" w:fill="FFFFFF"/>
        </w:rPr>
        <w:t>The objectives of a project are those desired accomplishments that can be reasonably delivered upon project completion, with consumption of available resources and within an expected timeframe. They should clearly identify and define what is expected from the project and who the target audience is.</w:t>
      </w:r>
    </w:p>
    <w:p w14:paraId="7B57DC29" w14:textId="77777777" w:rsidR="005F07D0" w:rsidRPr="00D53D1A" w:rsidRDefault="005F07D0" w:rsidP="005F07D0">
      <w:pPr>
        <w:rPr>
          <w:shd w:val="clear" w:color="auto" w:fill="FFFFFF"/>
        </w:rPr>
      </w:pPr>
      <w:r>
        <w:rPr>
          <w:shd w:val="clear" w:color="auto" w:fill="FFFFFF"/>
        </w:rPr>
        <w:t xml:space="preserve">The group implemented time lines using the gantt chart which set times and schedule for the project and Identified the critical path using this gantt chart. This gantt chart took into consideration delays and time slippages. When identifying the critical path, it is clear what can be delayed and what cannot be delayed for the project to be completed on time. </w:t>
      </w:r>
      <w:sdt>
        <w:sdtPr>
          <w:rPr>
            <w:b/>
            <w:shd w:val="clear" w:color="auto" w:fill="FFFFFF"/>
          </w:rPr>
          <w:tag w:val="ATI30"/>
          <w:id w:val="-1447850497"/>
        </w:sdtPr>
        <w:sdtEndPr/>
        <w:sdtContent>
          <w:r>
            <w:t>To keep the stakeholders informed of progress, they would be presented with a project charter and an overview of key milestones using the gantt chant. A weekly email will be sent to relevant stakeholders to inform them of the progress and this email will be used to seek input as it is required.</w:t>
          </w:r>
        </w:sdtContent>
      </w:sdt>
    </w:p>
    <w:p w14:paraId="74A60029" w14:textId="77777777" w:rsidR="005F07D0" w:rsidRDefault="005F07D0" w:rsidP="005F07D0">
      <w:pPr>
        <w:rPr>
          <w:shd w:val="clear" w:color="auto" w:fill="FFFFFF"/>
        </w:rPr>
      </w:pPr>
      <w:r>
        <w:rPr>
          <w:shd w:val="clear" w:color="auto" w:fill="FFFFFF"/>
        </w:rPr>
        <w:t xml:space="preserve">The team used google drive to coordinate our documents and put together the project. We also used the chat function in google drive and would often meet during classes to discuss and assign work for the project. The project manager used these tools to delegate work and assign responsibilities. The project manager monitored the google drive to make sure the documents were being completed on time and these documents were also reviewed in meetings (class time). Students met twice a week to talk discuss the project and used email and google drive to communicate on all issues regarding to the project. This worked well and was effective in getting the required documents completed and compiled. To improve this we could have used a more direct method of communication such as Skype for business or whats app. </w:t>
      </w:r>
      <w:sdt>
        <w:sdtPr>
          <w:rPr>
            <w:shd w:val="clear" w:color="auto" w:fill="FFFFFF"/>
          </w:rPr>
          <w:tag w:val="ATI30"/>
          <w:id w:val="-552162683"/>
        </w:sdtPr>
        <w:sdtEndPr/>
        <w:sdtContent>
          <w:r>
            <w:rPr>
              <w:shd w:val="clear" w:color="auto" w:fill="FFFFFF"/>
            </w:rPr>
            <w:t xml:space="preserve">Apart from the google drive and twice a week meetings the group did not have any other documented reporting methods for the project. We believe that the google drive and meetings were enough to get the project done, however other tools such as trello could have been used to further document and report on processes for all team members </w:t>
          </w:r>
        </w:sdtContent>
      </w:sdt>
    </w:p>
    <w:p w14:paraId="1F611B0F" w14:textId="77777777" w:rsidR="005F07D0" w:rsidRDefault="005F07D0" w:rsidP="005F07D0">
      <w:pPr>
        <w:rPr>
          <w:shd w:val="clear" w:color="auto" w:fill="FFFFFF"/>
        </w:rPr>
      </w:pPr>
      <w:r>
        <w:rPr>
          <w:shd w:val="clear" w:color="auto" w:fill="FFFFFF"/>
        </w:rPr>
        <w:t>Using a mix of the Gantt chart and WBS it is possible to get an overview of the project as a whole and identify key milestones and requirements of the project. These tools, along with Microsoft project were used to monitor the progress of the project. The project members did not set strict KPI metrics in the implementation of this project. However, each team member was given tasks to complete and these could have been used to identify and set KPI for the members. Indicators such as working to the schedule and getting things done according to the milestones and goals of the project could have been metrics used to set KPIS for each individual member.</w:t>
      </w:r>
    </w:p>
    <w:p w14:paraId="6B57D328" w14:textId="77777777" w:rsidR="005F07D0" w:rsidRDefault="005F07D0" w:rsidP="005F07D0">
      <w:pPr>
        <w:rPr>
          <w:shd w:val="clear" w:color="auto" w:fill="FFFFFF"/>
        </w:rPr>
      </w:pPr>
      <w:r>
        <w:rPr>
          <w:shd w:val="clear" w:color="auto" w:fill="FFFFFF"/>
        </w:rPr>
        <w:t xml:space="preserve">As the circumstances of the project changed the team needed to adapt and change certain aspects of the project. This was done for the project by adapting key documents to meet the changing circumstances. As the work was being completed it was clear that some aspects of the project were not on target or what was required. The team used informal meetings to discuss the necessary changes and then these were reflected in the relevant documents.  With changes in the project occurring, the resources that were laid out in the initial documents had to be changed to meet the altered requirements of the project. This meant changing the relevant documents, such as the gantt chart and the network diagram. It also meant altering the project charter and scope as the resources laid out in these documents needed to be updated to reflect the changing circumstances. This needed to be considered in the planning for the new Melbourne site to be the head office of the organisation. This is reflected in the allocation of extra resources to the new site, to allow for the expansion of the business and the hiring of new staff. The office is equipped to grow with the business and there will be little or no downtime with the growth of the business. </w:t>
      </w:r>
    </w:p>
    <w:p w14:paraId="234C9507" w14:textId="77777777" w:rsidR="005F07D0" w:rsidRPr="001E78E1" w:rsidRDefault="005F07D0" w:rsidP="005F07D0">
      <w:pPr>
        <w:rPr>
          <w:shd w:val="clear" w:color="auto" w:fill="FFFFFF"/>
        </w:rPr>
      </w:pPr>
      <w:r>
        <w:rPr>
          <w:shd w:val="clear" w:color="auto" w:fill="FFFFFF"/>
        </w:rPr>
        <w:t xml:space="preserve">An enterprise is a for profit business or company. They come in many forms, such as a Sole proprietorship, a Partnership, a Corporation, an LLC. The primary function of a business is to provide products or services to consumers to earn a profit. A government body is an organization authorised by law to perform any executive, legislative, judicial or regulatory functions. In the case of our project this organization could be fair work commission or the OAIC. Industry associations are founded/funded by businesses that operate in a specific industry. The can participate in public relation activities such as advertising and education but the focus is on collaboration between companies. They may also offer other services such as conferences, events and educational </w:t>
      </w:r>
      <w:r>
        <w:rPr>
          <w:shd w:val="clear" w:color="auto" w:fill="FFFFFF"/>
        </w:rPr>
        <w:lastRenderedPageBreak/>
        <w:t xml:space="preserve">materials. </w:t>
      </w:r>
      <w:r>
        <w:br/>
      </w:r>
    </w:p>
    <w:p w14:paraId="4BFDEBCF" w14:textId="77777777" w:rsidR="005F07D0" w:rsidRPr="00D53D1A" w:rsidRDefault="005F07D0" w:rsidP="005F07D0">
      <w:r>
        <w:t xml:space="preserve">Project team members and key stakeholders were debriefed about the conduct of the project and the outcomes achieved in the meeting by identifying what needs to be achieved, by when and how it will be done. We used the gantt chart to identify the completion time of each task. A few weaknesses of the project were that we went too in depth with certain parts of the project and didn’t focus on planning the project overall. We had some disagreements about what needs to be completed and resulted in a team member decided to go off and do their own project. We also had team members not complete certain tasks required. Strengths of the project were that we were able to assess what went wrong and adjust to and complete what was needed for the project. We planned the project properly and assigned tasks to each team member. We had a sufficient amount of team meetings to be able to complete the project.   </w:t>
      </w:r>
    </w:p>
    <w:p w14:paraId="674C3BDD" w14:textId="77777777" w:rsidR="005F07D0" w:rsidRDefault="005F07D0" w:rsidP="005F07D0">
      <w:r>
        <w:t xml:space="preserve">As a team we researched processes and policies in all areas, such as OHS, legislations for cabling, legislations of privacy and copyright laws and identified them in the project according to certain tasks to make sure that they all comply with the rules and regulations. We used a Gantt chart to track the tasks and see which tasks rely on each other for completion and before another task can start and be accomplished. WBS was used to break down the deliverables that are needed to complete the project. It breaks them down into manageable packages that can be scheduled and have people assigned to them.  A network diagram was used to identify all the tasks, responsibilities and work-flow for a project.it maps out the schedule and work sequence as well as tracking progress through each stage including the completion stage. The network diagram also shows the scope of the project. </w:t>
      </w:r>
    </w:p>
    <w:p w14:paraId="72A17B0D" w14:textId="77777777" w:rsidR="005F07D0" w:rsidRDefault="005F07D0" w:rsidP="005F07D0">
      <w:r>
        <w:t xml:space="preserve">Microsoft project is a tool that enables all the above tools to be put into one and completed easily by automatically making the Gantt chart and showing what tasks need to be completed when and what tasks can then start after the completion of the last. </w:t>
      </w:r>
    </w:p>
    <w:p w14:paraId="37FAA5E6" w14:textId="77777777" w:rsidR="005F07D0" w:rsidRPr="00F70180" w:rsidRDefault="005F07D0" w:rsidP="005F07D0">
      <w:r>
        <w:t>The screenshots for all the relevant documents can be found below.</w:t>
      </w:r>
    </w:p>
    <w:p w14:paraId="25BB2BEB" w14:textId="77777777" w:rsidR="005F07D0" w:rsidRDefault="005F07D0" w:rsidP="005F07D0"/>
    <w:p w14:paraId="7E167232" w14:textId="5F06D116" w:rsidR="00D26AFD" w:rsidRDefault="00D26AFD" w:rsidP="00D26AFD">
      <w:pPr>
        <w:tabs>
          <w:tab w:val="left" w:pos="930"/>
        </w:tabs>
      </w:pPr>
    </w:p>
    <w:p w14:paraId="239016F4" w14:textId="26C5ECD4" w:rsidR="00D26AFD" w:rsidRDefault="00D26AFD" w:rsidP="00D26AFD">
      <w:pPr>
        <w:tabs>
          <w:tab w:val="left" w:pos="930"/>
        </w:tabs>
      </w:pPr>
    </w:p>
    <w:p w14:paraId="121B529E" w14:textId="28B5CD05" w:rsidR="00D26AFD" w:rsidRDefault="00D26AFD" w:rsidP="00D26AFD">
      <w:pPr>
        <w:tabs>
          <w:tab w:val="left" w:pos="930"/>
        </w:tabs>
      </w:pPr>
    </w:p>
    <w:p w14:paraId="6187017F" w14:textId="1FC047D7" w:rsidR="00D26AFD" w:rsidRDefault="00D26AFD" w:rsidP="00D26AFD">
      <w:pPr>
        <w:tabs>
          <w:tab w:val="left" w:pos="930"/>
        </w:tabs>
      </w:pPr>
    </w:p>
    <w:p w14:paraId="2E90CB56" w14:textId="0937A37C" w:rsidR="00D26AFD" w:rsidRDefault="00D26AFD" w:rsidP="00D26AFD">
      <w:pPr>
        <w:tabs>
          <w:tab w:val="left" w:pos="930"/>
        </w:tabs>
      </w:pPr>
    </w:p>
    <w:p w14:paraId="36877496" w14:textId="26CEEE2B" w:rsidR="00D26AFD" w:rsidRDefault="00D26AFD" w:rsidP="00D26AFD">
      <w:pPr>
        <w:tabs>
          <w:tab w:val="left" w:pos="930"/>
        </w:tabs>
      </w:pPr>
    </w:p>
    <w:p w14:paraId="6B939BFE" w14:textId="4AF34441" w:rsidR="00D26AFD" w:rsidRDefault="00D26AFD" w:rsidP="00D26AFD">
      <w:pPr>
        <w:tabs>
          <w:tab w:val="left" w:pos="930"/>
        </w:tabs>
      </w:pPr>
    </w:p>
    <w:p w14:paraId="718E5BA2" w14:textId="74743741" w:rsidR="00D26AFD" w:rsidRDefault="007538A3" w:rsidP="00D26AFD">
      <w:pPr>
        <w:tabs>
          <w:tab w:val="left" w:pos="930"/>
        </w:tabs>
      </w:pPr>
      <w:r>
        <w:rPr>
          <w:noProof/>
          <w:lang w:eastAsia="en-AU"/>
        </w:rPr>
        <w:lastRenderedPageBreak/>
        <w:drawing>
          <wp:inline distT="0" distB="0" distL="0" distR="0" wp14:anchorId="0304E6B7" wp14:editId="025928DC">
            <wp:extent cx="6144482" cy="7973538"/>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goals.PNG"/>
                    <pic:cNvPicPr/>
                  </pic:nvPicPr>
                  <pic:blipFill>
                    <a:blip r:embed="rId17">
                      <a:extLst>
                        <a:ext uri="{28A0092B-C50C-407E-A947-70E740481C1C}">
                          <a14:useLocalDpi xmlns:a14="http://schemas.microsoft.com/office/drawing/2010/main" val="0"/>
                        </a:ext>
                      </a:extLst>
                    </a:blip>
                    <a:stretch>
                      <a:fillRect/>
                    </a:stretch>
                  </pic:blipFill>
                  <pic:spPr>
                    <a:xfrm>
                      <a:off x="0" y="0"/>
                      <a:ext cx="6144482" cy="7973538"/>
                    </a:xfrm>
                    <a:prstGeom prst="rect">
                      <a:avLst/>
                    </a:prstGeom>
                  </pic:spPr>
                </pic:pic>
              </a:graphicData>
            </a:graphic>
          </wp:inline>
        </w:drawing>
      </w:r>
    </w:p>
    <w:p w14:paraId="29789C58" w14:textId="0711A7C1" w:rsidR="007538A3" w:rsidRDefault="007538A3" w:rsidP="00D26AFD">
      <w:pPr>
        <w:tabs>
          <w:tab w:val="left" w:pos="930"/>
        </w:tabs>
      </w:pPr>
      <w:r>
        <w:rPr>
          <w:noProof/>
          <w:lang w:eastAsia="en-AU"/>
        </w:rPr>
        <w:lastRenderedPageBreak/>
        <w:drawing>
          <wp:inline distT="0" distB="0" distL="0" distR="0" wp14:anchorId="7AC95B65" wp14:editId="0CA2D273">
            <wp:extent cx="6743700" cy="7284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brainstorm.PNG"/>
                    <pic:cNvPicPr/>
                  </pic:nvPicPr>
                  <pic:blipFill>
                    <a:blip r:embed="rId18">
                      <a:extLst>
                        <a:ext uri="{28A0092B-C50C-407E-A947-70E740481C1C}">
                          <a14:useLocalDpi xmlns:a14="http://schemas.microsoft.com/office/drawing/2010/main" val="0"/>
                        </a:ext>
                      </a:extLst>
                    </a:blip>
                    <a:stretch>
                      <a:fillRect/>
                    </a:stretch>
                  </pic:blipFill>
                  <pic:spPr>
                    <a:xfrm>
                      <a:off x="0" y="0"/>
                      <a:ext cx="6743700" cy="7284720"/>
                    </a:xfrm>
                    <a:prstGeom prst="rect">
                      <a:avLst/>
                    </a:prstGeom>
                  </pic:spPr>
                </pic:pic>
              </a:graphicData>
            </a:graphic>
          </wp:inline>
        </w:drawing>
      </w:r>
    </w:p>
    <w:p w14:paraId="4B5D572D" w14:textId="248E8763" w:rsidR="007538A3" w:rsidRDefault="0004653A" w:rsidP="00D26AFD">
      <w:pPr>
        <w:tabs>
          <w:tab w:val="left" w:pos="930"/>
        </w:tabs>
      </w:pPr>
      <w:r>
        <w:rPr>
          <w:noProof/>
          <w:lang w:eastAsia="en-AU"/>
        </w:rPr>
        <w:lastRenderedPageBreak/>
        <w:drawing>
          <wp:inline distT="0" distB="0" distL="0" distR="0" wp14:anchorId="736AC978" wp14:editId="3F8C22C7">
            <wp:extent cx="8991600" cy="674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tial meeting_01.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0AEC94BE" w14:textId="0E2DB205" w:rsidR="0004653A" w:rsidRDefault="0004653A" w:rsidP="00D26AFD">
      <w:pPr>
        <w:tabs>
          <w:tab w:val="left" w:pos="930"/>
        </w:tabs>
      </w:pPr>
    </w:p>
    <w:p w14:paraId="0A132E01" w14:textId="4B1BC29E" w:rsidR="0004653A" w:rsidRDefault="0004653A" w:rsidP="00D26AFD">
      <w:pPr>
        <w:tabs>
          <w:tab w:val="left" w:pos="930"/>
        </w:tabs>
      </w:pPr>
      <w:r>
        <w:rPr>
          <w:noProof/>
          <w:lang w:eastAsia="en-AU"/>
        </w:rPr>
        <w:lastRenderedPageBreak/>
        <w:drawing>
          <wp:inline distT="0" distB="0" distL="0" distR="0" wp14:anchorId="475B66AE" wp14:editId="0E026593">
            <wp:extent cx="8991600" cy="6743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itial meeting_02.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030600A4" w14:textId="166AC31C" w:rsidR="0004653A" w:rsidRDefault="0004653A" w:rsidP="00D26AFD">
      <w:pPr>
        <w:tabs>
          <w:tab w:val="left" w:pos="930"/>
        </w:tabs>
      </w:pPr>
    </w:p>
    <w:p w14:paraId="18CBB469" w14:textId="1177EECA" w:rsidR="0004653A" w:rsidRDefault="0004653A" w:rsidP="00D26AFD">
      <w:pPr>
        <w:tabs>
          <w:tab w:val="left" w:pos="930"/>
        </w:tabs>
      </w:pPr>
      <w:r>
        <w:rPr>
          <w:noProof/>
          <w:lang w:eastAsia="en-AU"/>
        </w:rPr>
        <w:lastRenderedPageBreak/>
        <w:drawing>
          <wp:inline distT="0" distB="0" distL="0" distR="0" wp14:anchorId="4110765A" wp14:editId="77A32C0D">
            <wp:extent cx="8991600" cy="674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tial meeting_03.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128E51B1" w14:textId="7FACE329" w:rsidR="007538A3" w:rsidRDefault="007538A3" w:rsidP="00D26AFD">
      <w:pPr>
        <w:tabs>
          <w:tab w:val="left" w:pos="930"/>
        </w:tabs>
      </w:pPr>
      <w:r>
        <w:rPr>
          <w:noProof/>
          <w:lang w:eastAsia="en-AU"/>
        </w:rPr>
        <w:lastRenderedPageBreak/>
        <w:drawing>
          <wp:inline distT="0" distB="0" distL="0" distR="0" wp14:anchorId="48254DC0" wp14:editId="7F675952">
            <wp:extent cx="6743700" cy="4523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charter_01.PNG"/>
                    <pic:cNvPicPr/>
                  </pic:nvPicPr>
                  <pic:blipFill>
                    <a:blip r:embed="rId22">
                      <a:extLst>
                        <a:ext uri="{28A0092B-C50C-407E-A947-70E740481C1C}">
                          <a14:useLocalDpi xmlns:a14="http://schemas.microsoft.com/office/drawing/2010/main" val="0"/>
                        </a:ext>
                      </a:extLst>
                    </a:blip>
                    <a:stretch>
                      <a:fillRect/>
                    </a:stretch>
                  </pic:blipFill>
                  <pic:spPr>
                    <a:xfrm>
                      <a:off x="0" y="0"/>
                      <a:ext cx="6743700" cy="4523740"/>
                    </a:xfrm>
                    <a:prstGeom prst="rect">
                      <a:avLst/>
                    </a:prstGeom>
                  </pic:spPr>
                </pic:pic>
              </a:graphicData>
            </a:graphic>
          </wp:inline>
        </w:drawing>
      </w:r>
    </w:p>
    <w:p w14:paraId="2693A23E" w14:textId="19917F55" w:rsidR="007538A3" w:rsidRDefault="007538A3" w:rsidP="00D26AFD">
      <w:pPr>
        <w:tabs>
          <w:tab w:val="left" w:pos="930"/>
        </w:tabs>
      </w:pPr>
      <w:r>
        <w:rPr>
          <w:noProof/>
          <w:lang w:eastAsia="en-AU"/>
        </w:rPr>
        <w:drawing>
          <wp:inline distT="0" distB="0" distL="0" distR="0" wp14:anchorId="77B3CCB6" wp14:editId="3EB303E7">
            <wp:extent cx="6011114" cy="3915321"/>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charter_02.PNG"/>
                    <pic:cNvPicPr/>
                  </pic:nvPicPr>
                  <pic:blipFill>
                    <a:blip r:embed="rId23">
                      <a:extLst>
                        <a:ext uri="{28A0092B-C50C-407E-A947-70E740481C1C}">
                          <a14:useLocalDpi xmlns:a14="http://schemas.microsoft.com/office/drawing/2010/main" val="0"/>
                        </a:ext>
                      </a:extLst>
                    </a:blip>
                    <a:stretch>
                      <a:fillRect/>
                    </a:stretch>
                  </pic:blipFill>
                  <pic:spPr>
                    <a:xfrm>
                      <a:off x="0" y="0"/>
                      <a:ext cx="6011114" cy="3915321"/>
                    </a:xfrm>
                    <a:prstGeom prst="rect">
                      <a:avLst/>
                    </a:prstGeom>
                  </pic:spPr>
                </pic:pic>
              </a:graphicData>
            </a:graphic>
          </wp:inline>
        </w:drawing>
      </w:r>
    </w:p>
    <w:p w14:paraId="7DCE8D95" w14:textId="6F1DC9D0" w:rsidR="007538A3" w:rsidRDefault="007538A3" w:rsidP="00D26AFD">
      <w:pPr>
        <w:tabs>
          <w:tab w:val="left" w:pos="930"/>
        </w:tabs>
      </w:pPr>
    </w:p>
    <w:p w14:paraId="64D41DF5" w14:textId="72E8F9AE" w:rsidR="0004653A" w:rsidRDefault="0004653A" w:rsidP="00D26AFD">
      <w:pPr>
        <w:tabs>
          <w:tab w:val="left" w:pos="930"/>
        </w:tabs>
      </w:pPr>
      <w:r>
        <w:rPr>
          <w:noProof/>
          <w:lang w:eastAsia="en-AU"/>
        </w:rPr>
        <w:lastRenderedPageBreak/>
        <w:drawing>
          <wp:inline distT="0" distB="0" distL="0" distR="0" wp14:anchorId="50CD13BC" wp14:editId="029AA9D8">
            <wp:extent cx="8991600" cy="6743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amOrientation_01.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6EBF78C0" w14:textId="2D6EBE65" w:rsidR="0004653A" w:rsidRDefault="0004653A" w:rsidP="00D26AFD">
      <w:pPr>
        <w:tabs>
          <w:tab w:val="left" w:pos="930"/>
        </w:tabs>
      </w:pPr>
    </w:p>
    <w:p w14:paraId="0C8AE1A4" w14:textId="2132473C" w:rsidR="0004653A" w:rsidRDefault="0004653A" w:rsidP="00D26AFD">
      <w:pPr>
        <w:tabs>
          <w:tab w:val="left" w:pos="930"/>
        </w:tabs>
      </w:pPr>
      <w:r>
        <w:rPr>
          <w:noProof/>
          <w:lang w:eastAsia="en-AU"/>
        </w:rPr>
        <w:lastRenderedPageBreak/>
        <w:drawing>
          <wp:inline distT="0" distB="0" distL="0" distR="0" wp14:anchorId="7566C47A" wp14:editId="0A31EB04">
            <wp:extent cx="8991600" cy="674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amOrientation_02.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20E39E4B" w14:textId="6E2ABAB2" w:rsidR="0004653A" w:rsidRDefault="0004653A" w:rsidP="00D26AFD">
      <w:pPr>
        <w:tabs>
          <w:tab w:val="left" w:pos="930"/>
        </w:tabs>
      </w:pPr>
    </w:p>
    <w:p w14:paraId="78492BD5" w14:textId="7C0F9931" w:rsidR="0004653A" w:rsidRDefault="0004653A" w:rsidP="00D26AFD">
      <w:pPr>
        <w:tabs>
          <w:tab w:val="left" w:pos="930"/>
        </w:tabs>
      </w:pPr>
      <w:r>
        <w:rPr>
          <w:noProof/>
          <w:lang w:eastAsia="en-AU"/>
        </w:rPr>
        <w:lastRenderedPageBreak/>
        <w:drawing>
          <wp:inline distT="0" distB="0" distL="0" distR="0" wp14:anchorId="2E180071" wp14:editId="353AE28F">
            <wp:extent cx="8991600" cy="674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amOrientation_03.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7D74DE8A" w14:textId="28D8B683" w:rsidR="0004653A" w:rsidRDefault="0004653A" w:rsidP="00D26AFD">
      <w:pPr>
        <w:tabs>
          <w:tab w:val="left" w:pos="930"/>
        </w:tabs>
      </w:pPr>
    </w:p>
    <w:p w14:paraId="1CDE7611" w14:textId="5A8D3078" w:rsidR="0004653A" w:rsidRDefault="0004653A" w:rsidP="00D26AFD">
      <w:pPr>
        <w:tabs>
          <w:tab w:val="left" w:pos="930"/>
        </w:tabs>
      </w:pPr>
      <w:r>
        <w:rPr>
          <w:noProof/>
          <w:lang w:eastAsia="en-AU"/>
        </w:rPr>
        <w:lastRenderedPageBreak/>
        <w:drawing>
          <wp:inline distT="0" distB="0" distL="0" distR="0" wp14:anchorId="3750ECCD" wp14:editId="5230F7EE">
            <wp:extent cx="8991600" cy="674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amOrientation_04.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7589425C" w14:textId="0DA7AE9F" w:rsidR="0004653A" w:rsidRDefault="0004653A" w:rsidP="00D26AFD">
      <w:pPr>
        <w:tabs>
          <w:tab w:val="left" w:pos="930"/>
        </w:tabs>
      </w:pPr>
    </w:p>
    <w:p w14:paraId="74E2D390" w14:textId="0FB8FE6B" w:rsidR="0004653A" w:rsidRDefault="0004653A" w:rsidP="00D26AFD">
      <w:pPr>
        <w:tabs>
          <w:tab w:val="left" w:pos="930"/>
        </w:tabs>
      </w:pPr>
      <w:r>
        <w:rPr>
          <w:noProof/>
          <w:lang w:eastAsia="en-AU"/>
        </w:rPr>
        <w:lastRenderedPageBreak/>
        <w:drawing>
          <wp:inline distT="0" distB="0" distL="0" distR="0" wp14:anchorId="4D68EC03" wp14:editId="0D901878">
            <wp:extent cx="8991600" cy="6743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amOrientation_05.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4704FC21" w14:textId="11B35D81" w:rsidR="0004653A" w:rsidRDefault="0004653A" w:rsidP="00D26AFD">
      <w:pPr>
        <w:tabs>
          <w:tab w:val="left" w:pos="930"/>
        </w:tabs>
      </w:pPr>
    </w:p>
    <w:p w14:paraId="2916C80D" w14:textId="1BA3D193" w:rsidR="0004653A" w:rsidRDefault="0004653A" w:rsidP="00D26AFD">
      <w:pPr>
        <w:tabs>
          <w:tab w:val="left" w:pos="930"/>
        </w:tabs>
      </w:pPr>
      <w:r>
        <w:rPr>
          <w:noProof/>
          <w:lang w:eastAsia="en-AU"/>
        </w:rPr>
        <w:lastRenderedPageBreak/>
        <w:drawing>
          <wp:inline distT="0" distB="0" distL="0" distR="0" wp14:anchorId="2D95630B" wp14:editId="116836A8">
            <wp:extent cx="8991600" cy="6743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amOrientation_06.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76ABA208" w14:textId="2561F82B" w:rsidR="0004653A" w:rsidRDefault="0004653A" w:rsidP="00D26AFD">
      <w:pPr>
        <w:tabs>
          <w:tab w:val="left" w:pos="930"/>
        </w:tabs>
      </w:pPr>
    </w:p>
    <w:p w14:paraId="3A7A48F0" w14:textId="01476B41" w:rsidR="0004653A" w:rsidRDefault="0004653A" w:rsidP="00D26AFD">
      <w:pPr>
        <w:tabs>
          <w:tab w:val="left" w:pos="930"/>
        </w:tabs>
      </w:pPr>
      <w:r>
        <w:rPr>
          <w:noProof/>
          <w:lang w:eastAsia="en-AU"/>
        </w:rPr>
        <w:lastRenderedPageBreak/>
        <w:drawing>
          <wp:inline distT="0" distB="0" distL="0" distR="0" wp14:anchorId="4AD8E5CB" wp14:editId="1C8056FC">
            <wp:extent cx="8991600" cy="674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eamOrientation_07.jpg"/>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2BEA4F31" w14:textId="7A4D6B96" w:rsidR="0004653A" w:rsidRDefault="0004653A" w:rsidP="00D26AFD">
      <w:pPr>
        <w:tabs>
          <w:tab w:val="left" w:pos="930"/>
        </w:tabs>
      </w:pPr>
    </w:p>
    <w:p w14:paraId="07255A86" w14:textId="55B39A7C" w:rsidR="0004653A" w:rsidRDefault="0004653A" w:rsidP="00D26AFD">
      <w:pPr>
        <w:tabs>
          <w:tab w:val="left" w:pos="930"/>
        </w:tabs>
      </w:pPr>
      <w:r>
        <w:rPr>
          <w:noProof/>
          <w:lang w:eastAsia="en-AU"/>
        </w:rPr>
        <w:lastRenderedPageBreak/>
        <w:drawing>
          <wp:inline distT="0" distB="0" distL="0" distR="0" wp14:anchorId="21507200" wp14:editId="30CD3483">
            <wp:extent cx="8991600" cy="674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amOrientation_08.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663A6707" w14:textId="0B7A6CE7" w:rsidR="0004653A" w:rsidRDefault="0004653A" w:rsidP="00D26AFD">
      <w:pPr>
        <w:tabs>
          <w:tab w:val="left" w:pos="930"/>
        </w:tabs>
      </w:pPr>
    </w:p>
    <w:p w14:paraId="72B08154" w14:textId="0EA558DD" w:rsidR="0004653A" w:rsidRDefault="0004653A" w:rsidP="00D26AFD">
      <w:pPr>
        <w:tabs>
          <w:tab w:val="left" w:pos="930"/>
        </w:tabs>
      </w:pPr>
      <w:r>
        <w:rPr>
          <w:noProof/>
          <w:lang w:eastAsia="en-AU"/>
        </w:rPr>
        <w:lastRenderedPageBreak/>
        <w:drawing>
          <wp:inline distT="0" distB="0" distL="0" distR="0" wp14:anchorId="5B48EA5E" wp14:editId="353A1475">
            <wp:extent cx="8991600" cy="6743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amOrientation_09.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784ED539" w14:textId="34459966" w:rsidR="0004653A" w:rsidRDefault="0004653A" w:rsidP="00D26AFD">
      <w:pPr>
        <w:tabs>
          <w:tab w:val="left" w:pos="930"/>
        </w:tabs>
      </w:pPr>
    </w:p>
    <w:p w14:paraId="6D1AB6D8" w14:textId="14BE7908" w:rsidR="0004653A" w:rsidRDefault="0004653A" w:rsidP="00D26AFD">
      <w:pPr>
        <w:tabs>
          <w:tab w:val="left" w:pos="930"/>
        </w:tabs>
      </w:pPr>
      <w:r>
        <w:rPr>
          <w:noProof/>
          <w:lang w:eastAsia="en-AU"/>
        </w:rPr>
        <w:lastRenderedPageBreak/>
        <w:drawing>
          <wp:inline distT="0" distB="0" distL="0" distR="0" wp14:anchorId="6A35E87E" wp14:editId="4EBD9E23">
            <wp:extent cx="8991600" cy="6743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amOrientation_10.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8991600" cy="6743700"/>
                    </a:xfrm>
                    <a:prstGeom prst="rect">
                      <a:avLst/>
                    </a:prstGeom>
                  </pic:spPr>
                </pic:pic>
              </a:graphicData>
            </a:graphic>
          </wp:inline>
        </w:drawing>
      </w:r>
    </w:p>
    <w:p w14:paraId="22B0F5AE" w14:textId="0FA9DABB" w:rsidR="007538A3" w:rsidRDefault="007538A3" w:rsidP="00D26AFD">
      <w:pPr>
        <w:tabs>
          <w:tab w:val="left" w:pos="930"/>
        </w:tabs>
      </w:pPr>
      <w:r>
        <w:rPr>
          <w:noProof/>
          <w:lang w:eastAsia="en-AU"/>
        </w:rPr>
        <w:lastRenderedPageBreak/>
        <w:drawing>
          <wp:inline distT="0" distB="0" distL="0" distR="0" wp14:anchorId="429269A4" wp14:editId="72636B70">
            <wp:extent cx="6743700" cy="4305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strategic.PNG"/>
                    <pic:cNvPicPr/>
                  </pic:nvPicPr>
                  <pic:blipFill>
                    <a:blip r:embed="rId34">
                      <a:extLst>
                        <a:ext uri="{28A0092B-C50C-407E-A947-70E740481C1C}">
                          <a14:useLocalDpi xmlns:a14="http://schemas.microsoft.com/office/drawing/2010/main" val="0"/>
                        </a:ext>
                      </a:extLst>
                    </a:blip>
                    <a:stretch>
                      <a:fillRect/>
                    </a:stretch>
                  </pic:blipFill>
                  <pic:spPr>
                    <a:xfrm>
                      <a:off x="0" y="0"/>
                      <a:ext cx="6743700" cy="4305935"/>
                    </a:xfrm>
                    <a:prstGeom prst="rect">
                      <a:avLst/>
                    </a:prstGeom>
                  </pic:spPr>
                </pic:pic>
              </a:graphicData>
            </a:graphic>
          </wp:inline>
        </w:drawing>
      </w:r>
    </w:p>
    <w:p w14:paraId="0238FF32" w14:textId="024C43D2" w:rsidR="007538A3" w:rsidRDefault="007538A3" w:rsidP="00D26AFD">
      <w:pPr>
        <w:tabs>
          <w:tab w:val="left" w:pos="930"/>
        </w:tabs>
      </w:pPr>
    </w:p>
    <w:p w14:paraId="42D292E0" w14:textId="06347B25" w:rsidR="007538A3" w:rsidRDefault="007538A3" w:rsidP="00D26AFD">
      <w:pPr>
        <w:tabs>
          <w:tab w:val="left" w:pos="930"/>
        </w:tabs>
      </w:pPr>
      <w:r>
        <w:rPr>
          <w:noProof/>
          <w:lang w:eastAsia="en-AU"/>
        </w:rPr>
        <w:drawing>
          <wp:inline distT="0" distB="0" distL="0" distR="0" wp14:anchorId="7C8B9C11" wp14:editId="50EEC4BC">
            <wp:extent cx="6743700" cy="3079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5risk.PNG"/>
                    <pic:cNvPicPr/>
                  </pic:nvPicPr>
                  <pic:blipFill>
                    <a:blip r:embed="rId35">
                      <a:extLst>
                        <a:ext uri="{28A0092B-C50C-407E-A947-70E740481C1C}">
                          <a14:useLocalDpi xmlns:a14="http://schemas.microsoft.com/office/drawing/2010/main" val="0"/>
                        </a:ext>
                      </a:extLst>
                    </a:blip>
                    <a:stretch>
                      <a:fillRect/>
                    </a:stretch>
                  </pic:blipFill>
                  <pic:spPr>
                    <a:xfrm>
                      <a:off x="0" y="0"/>
                      <a:ext cx="6743700" cy="3079750"/>
                    </a:xfrm>
                    <a:prstGeom prst="rect">
                      <a:avLst/>
                    </a:prstGeom>
                  </pic:spPr>
                </pic:pic>
              </a:graphicData>
            </a:graphic>
          </wp:inline>
        </w:drawing>
      </w:r>
    </w:p>
    <w:p w14:paraId="2664F377" w14:textId="3E1204EF" w:rsidR="007538A3" w:rsidRDefault="007538A3" w:rsidP="00D26AFD">
      <w:pPr>
        <w:tabs>
          <w:tab w:val="left" w:pos="930"/>
        </w:tabs>
      </w:pPr>
    </w:p>
    <w:p w14:paraId="54542050" w14:textId="7D5302ED" w:rsidR="007538A3" w:rsidRDefault="007538A3" w:rsidP="00D26AFD">
      <w:pPr>
        <w:tabs>
          <w:tab w:val="left" w:pos="930"/>
        </w:tabs>
      </w:pPr>
      <w:r>
        <w:rPr>
          <w:noProof/>
          <w:lang w:eastAsia="en-AU"/>
        </w:rPr>
        <w:lastRenderedPageBreak/>
        <w:drawing>
          <wp:inline distT="0" distB="0" distL="0" distR="0" wp14:anchorId="296D9374" wp14:editId="05E44C93">
            <wp:extent cx="6743700" cy="7889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6tasks.PNG"/>
                    <pic:cNvPicPr/>
                  </pic:nvPicPr>
                  <pic:blipFill>
                    <a:blip r:embed="rId36">
                      <a:extLst>
                        <a:ext uri="{28A0092B-C50C-407E-A947-70E740481C1C}">
                          <a14:useLocalDpi xmlns:a14="http://schemas.microsoft.com/office/drawing/2010/main" val="0"/>
                        </a:ext>
                      </a:extLst>
                    </a:blip>
                    <a:stretch>
                      <a:fillRect/>
                    </a:stretch>
                  </pic:blipFill>
                  <pic:spPr>
                    <a:xfrm>
                      <a:off x="0" y="0"/>
                      <a:ext cx="6743700" cy="7889240"/>
                    </a:xfrm>
                    <a:prstGeom prst="rect">
                      <a:avLst/>
                    </a:prstGeom>
                  </pic:spPr>
                </pic:pic>
              </a:graphicData>
            </a:graphic>
          </wp:inline>
        </w:drawing>
      </w:r>
    </w:p>
    <w:p w14:paraId="74A42B44" w14:textId="0081F870" w:rsidR="007538A3" w:rsidRDefault="007538A3" w:rsidP="00D26AFD">
      <w:pPr>
        <w:tabs>
          <w:tab w:val="left" w:pos="930"/>
        </w:tabs>
      </w:pPr>
    </w:p>
    <w:p w14:paraId="15248C14" w14:textId="1C2C549F" w:rsidR="007538A3" w:rsidRDefault="007538A3" w:rsidP="00D26AFD">
      <w:pPr>
        <w:tabs>
          <w:tab w:val="left" w:pos="930"/>
        </w:tabs>
      </w:pPr>
      <w:r>
        <w:rPr>
          <w:noProof/>
          <w:lang w:eastAsia="en-AU"/>
        </w:rPr>
        <w:lastRenderedPageBreak/>
        <w:drawing>
          <wp:inline distT="0" distB="0" distL="0" distR="0" wp14:anchorId="42618F79" wp14:editId="139B80DA">
            <wp:extent cx="6743700" cy="2382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wbs.PNG"/>
                    <pic:cNvPicPr/>
                  </pic:nvPicPr>
                  <pic:blipFill>
                    <a:blip r:embed="rId37">
                      <a:extLst>
                        <a:ext uri="{28A0092B-C50C-407E-A947-70E740481C1C}">
                          <a14:useLocalDpi xmlns:a14="http://schemas.microsoft.com/office/drawing/2010/main" val="0"/>
                        </a:ext>
                      </a:extLst>
                    </a:blip>
                    <a:stretch>
                      <a:fillRect/>
                    </a:stretch>
                  </pic:blipFill>
                  <pic:spPr>
                    <a:xfrm>
                      <a:off x="0" y="0"/>
                      <a:ext cx="6743700" cy="2382520"/>
                    </a:xfrm>
                    <a:prstGeom prst="rect">
                      <a:avLst/>
                    </a:prstGeom>
                  </pic:spPr>
                </pic:pic>
              </a:graphicData>
            </a:graphic>
          </wp:inline>
        </w:drawing>
      </w:r>
    </w:p>
    <w:p w14:paraId="6BB712F4" w14:textId="18AC3F1E" w:rsidR="007538A3" w:rsidRDefault="007538A3" w:rsidP="00D26AFD">
      <w:pPr>
        <w:tabs>
          <w:tab w:val="left" w:pos="930"/>
        </w:tabs>
      </w:pPr>
    </w:p>
    <w:p w14:paraId="22FE287C" w14:textId="457A11BA" w:rsidR="007538A3" w:rsidRDefault="007538A3" w:rsidP="00D26AFD">
      <w:pPr>
        <w:tabs>
          <w:tab w:val="left" w:pos="930"/>
        </w:tabs>
      </w:pPr>
      <w:r>
        <w:rPr>
          <w:noProof/>
          <w:lang w:eastAsia="en-AU"/>
        </w:rPr>
        <w:drawing>
          <wp:inline distT="0" distB="0" distL="0" distR="0" wp14:anchorId="024AE026" wp14:editId="5CEF812D">
            <wp:extent cx="6743700" cy="29057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gantt_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43700" cy="2905760"/>
                    </a:xfrm>
                    <a:prstGeom prst="rect">
                      <a:avLst/>
                    </a:prstGeom>
                  </pic:spPr>
                </pic:pic>
              </a:graphicData>
            </a:graphic>
          </wp:inline>
        </w:drawing>
      </w:r>
    </w:p>
    <w:p w14:paraId="7706DFF6" w14:textId="47995EF6" w:rsidR="007538A3" w:rsidRDefault="007538A3" w:rsidP="00D26AFD">
      <w:pPr>
        <w:tabs>
          <w:tab w:val="left" w:pos="930"/>
        </w:tabs>
      </w:pPr>
    </w:p>
    <w:p w14:paraId="61DCD2DE" w14:textId="6BBB33B5" w:rsidR="007538A3" w:rsidRDefault="007538A3" w:rsidP="00D26AFD">
      <w:pPr>
        <w:tabs>
          <w:tab w:val="left" w:pos="930"/>
        </w:tabs>
      </w:pPr>
      <w:r>
        <w:rPr>
          <w:noProof/>
          <w:lang w:eastAsia="en-AU"/>
        </w:rPr>
        <w:drawing>
          <wp:inline distT="0" distB="0" distL="0" distR="0" wp14:anchorId="5886B58D" wp14:editId="23C1B371">
            <wp:extent cx="6743700" cy="2800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8gantt_0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43700" cy="2800985"/>
                    </a:xfrm>
                    <a:prstGeom prst="rect">
                      <a:avLst/>
                    </a:prstGeom>
                  </pic:spPr>
                </pic:pic>
              </a:graphicData>
            </a:graphic>
          </wp:inline>
        </w:drawing>
      </w:r>
    </w:p>
    <w:p w14:paraId="07BB9B6C" w14:textId="556F5B93" w:rsidR="007538A3" w:rsidRDefault="007538A3" w:rsidP="00D26AFD">
      <w:pPr>
        <w:tabs>
          <w:tab w:val="left" w:pos="930"/>
        </w:tabs>
      </w:pPr>
    </w:p>
    <w:p w14:paraId="2C190AD8" w14:textId="6A79BF33" w:rsidR="007538A3" w:rsidRDefault="007538A3" w:rsidP="00D26AFD">
      <w:pPr>
        <w:tabs>
          <w:tab w:val="left" w:pos="930"/>
        </w:tabs>
      </w:pPr>
      <w:r>
        <w:rPr>
          <w:noProof/>
          <w:lang w:eastAsia="en-AU"/>
        </w:rPr>
        <w:lastRenderedPageBreak/>
        <w:drawing>
          <wp:inline distT="0" distB="0" distL="0" distR="0" wp14:anchorId="6A2E4E05" wp14:editId="243256BB">
            <wp:extent cx="6743700" cy="2872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8gantt_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43700" cy="2872740"/>
                    </a:xfrm>
                    <a:prstGeom prst="rect">
                      <a:avLst/>
                    </a:prstGeom>
                  </pic:spPr>
                </pic:pic>
              </a:graphicData>
            </a:graphic>
          </wp:inline>
        </w:drawing>
      </w:r>
    </w:p>
    <w:p w14:paraId="5BA8EA95" w14:textId="0CF6DD56" w:rsidR="007538A3" w:rsidRDefault="007538A3" w:rsidP="00D26AFD">
      <w:pPr>
        <w:tabs>
          <w:tab w:val="left" w:pos="930"/>
        </w:tabs>
      </w:pPr>
    </w:p>
    <w:p w14:paraId="7595EA48" w14:textId="05057E7D" w:rsidR="007538A3" w:rsidRDefault="007538A3" w:rsidP="00D26AFD">
      <w:pPr>
        <w:tabs>
          <w:tab w:val="left" w:pos="930"/>
        </w:tabs>
      </w:pPr>
      <w:r>
        <w:rPr>
          <w:noProof/>
          <w:lang w:eastAsia="en-AU"/>
        </w:rPr>
        <w:drawing>
          <wp:inline distT="0" distB="0" distL="0" distR="0" wp14:anchorId="4B0C61E7" wp14:editId="6A6D5C0F">
            <wp:extent cx="6743700" cy="2022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8gantt_0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43700" cy="2022475"/>
                    </a:xfrm>
                    <a:prstGeom prst="rect">
                      <a:avLst/>
                    </a:prstGeom>
                  </pic:spPr>
                </pic:pic>
              </a:graphicData>
            </a:graphic>
          </wp:inline>
        </w:drawing>
      </w:r>
    </w:p>
    <w:p w14:paraId="3ED24226" w14:textId="42A0BC76" w:rsidR="007538A3" w:rsidRDefault="007538A3" w:rsidP="00D26AFD">
      <w:pPr>
        <w:tabs>
          <w:tab w:val="left" w:pos="930"/>
        </w:tabs>
      </w:pPr>
    </w:p>
    <w:p w14:paraId="2B6ACD5D" w14:textId="73D635E5" w:rsidR="007538A3" w:rsidRDefault="007538A3" w:rsidP="00D26AFD">
      <w:pPr>
        <w:tabs>
          <w:tab w:val="left" w:pos="930"/>
        </w:tabs>
      </w:pPr>
      <w:r>
        <w:rPr>
          <w:noProof/>
          <w:lang w:eastAsia="en-AU"/>
        </w:rPr>
        <w:drawing>
          <wp:inline distT="0" distB="0" distL="0" distR="0" wp14:anchorId="3D9766B9" wp14:editId="54681086">
            <wp:extent cx="6743700" cy="3054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Networkdia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43700" cy="3054350"/>
                    </a:xfrm>
                    <a:prstGeom prst="rect">
                      <a:avLst/>
                    </a:prstGeom>
                  </pic:spPr>
                </pic:pic>
              </a:graphicData>
            </a:graphic>
          </wp:inline>
        </w:drawing>
      </w:r>
    </w:p>
    <w:p w14:paraId="7BDE78C4" w14:textId="49E95366" w:rsidR="007538A3" w:rsidRDefault="007538A3" w:rsidP="00D26AFD">
      <w:pPr>
        <w:tabs>
          <w:tab w:val="left" w:pos="930"/>
        </w:tabs>
      </w:pPr>
    </w:p>
    <w:p w14:paraId="1731536A" w14:textId="52430994" w:rsidR="007538A3" w:rsidRDefault="007538A3" w:rsidP="00D26AFD">
      <w:pPr>
        <w:tabs>
          <w:tab w:val="left" w:pos="930"/>
        </w:tabs>
      </w:pPr>
      <w:r>
        <w:rPr>
          <w:noProof/>
          <w:lang w:eastAsia="en-AU"/>
        </w:rPr>
        <w:lastRenderedPageBreak/>
        <w:drawing>
          <wp:inline distT="0" distB="0" distL="0" distR="0" wp14:anchorId="3DB2D1D6" wp14:editId="13E2EB94">
            <wp:extent cx="6743700" cy="4483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9cable_01.PNG"/>
                    <pic:cNvPicPr/>
                  </pic:nvPicPr>
                  <pic:blipFill>
                    <a:blip r:embed="rId43">
                      <a:extLst>
                        <a:ext uri="{28A0092B-C50C-407E-A947-70E740481C1C}">
                          <a14:useLocalDpi xmlns:a14="http://schemas.microsoft.com/office/drawing/2010/main" val="0"/>
                        </a:ext>
                      </a:extLst>
                    </a:blip>
                    <a:stretch>
                      <a:fillRect/>
                    </a:stretch>
                  </pic:blipFill>
                  <pic:spPr>
                    <a:xfrm>
                      <a:off x="0" y="0"/>
                      <a:ext cx="6743700" cy="4483100"/>
                    </a:xfrm>
                    <a:prstGeom prst="rect">
                      <a:avLst/>
                    </a:prstGeom>
                  </pic:spPr>
                </pic:pic>
              </a:graphicData>
            </a:graphic>
          </wp:inline>
        </w:drawing>
      </w:r>
    </w:p>
    <w:p w14:paraId="70D34230" w14:textId="378E2169" w:rsidR="007538A3" w:rsidRDefault="007538A3" w:rsidP="00D26AFD">
      <w:pPr>
        <w:tabs>
          <w:tab w:val="left" w:pos="930"/>
        </w:tabs>
      </w:pPr>
    </w:p>
    <w:p w14:paraId="62A48F89" w14:textId="64EB651C" w:rsidR="007538A3" w:rsidRDefault="007538A3" w:rsidP="00D26AFD">
      <w:pPr>
        <w:tabs>
          <w:tab w:val="left" w:pos="930"/>
        </w:tabs>
      </w:pPr>
      <w:r>
        <w:rPr>
          <w:noProof/>
          <w:lang w:eastAsia="en-AU"/>
        </w:rPr>
        <w:drawing>
          <wp:inline distT="0" distB="0" distL="0" distR="0" wp14:anchorId="56FC1822" wp14:editId="56094AFE">
            <wp:extent cx="6743700" cy="4568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9cable_02.PNG"/>
                    <pic:cNvPicPr/>
                  </pic:nvPicPr>
                  <pic:blipFill>
                    <a:blip r:embed="rId44">
                      <a:extLst>
                        <a:ext uri="{28A0092B-C50C-407E-A947-70E740481C1C}">
                          <a14:useLocalDpi xmlns:a14="http://schemas.microsoft.com/office/drawing/2010/main" val="0"/>
                        </a:ext>
                      </a:extLst>
                    </a:blip>
                    <a:stretch>
                      <a:fillRect/>
                    </a:stretch>
                  </pic:blipFill>
                  <pic:spPr>
                    <a:xfrm>
                      <a:off x="0" y="0"/>
                      <a:ext cx="6743700" cy="4568190"/>
                    </a:xfrm>
                    <a:prstGeom prst="rect">
                      <a:avLst/>
                    </a:prstGeom>
                  </pic:spPr>
                </pic:pic>
              </a:graphicData>
            </a:graphic>
          </wp:inline>
        </w:drawing>
      </w:r>
    </w:p>
    <w:p w14:paraId="3592C627" w14:textId="653A04D7" w:rsidR="007538A3" w:rsidRDefault="007538A3" w:rsidP="00D26AFD">
      <w:pPr>
        <w:tabs>
          <w:tab w:val="left" w:pos="930"/>
        </w:tabs>
      </w:pPr>
    </w:p>
    <w:p w14:paraId="7DD8A6D6" w14:textId="3B1444ED" w:rsidR="007538A3" w:rsidRDefault="007538A3" w:rsidP="00D26AFD">
      <w:pPr>
        <w:tabs>
          <w:tab w:val="left" w:pos="930"/>
        </w:tabs>
      </w:pPr>
      <w:r>
        <w:rPr>
          <w:noProof/>
          <w:lang w:eastAsia="en-AU"/>
        </w:rPr>
        <w:drawing>
          <wp:inline distT="0" distB="0" distL="0" distR="0" wp14:anchorId="70EC9917" wp14:editId="0110A2AF">
            <wp:extent cx="6096851" cy="496321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9cable_03.PNG"/>
                    <pic:cNvPicPr/>
                  </pic:nvPicPr>
                  <pic:blipFill>
                    <a:blip r:embed="rId45">
                      <a:extLst>
                        <a:ext uri="{28A0092B-C50C-407E-A947-70E740481C1C}">
                          <a14:useLocalDpi xmlns:a14="http://schemas.microsoft.com/office/drawing/2010/main" val="0"/>
                        </a:ext>
                      </a:extLst>
                    </a:blip>
                    <a:stretch>
                      <a:fillRect/>
                    </a:stretch>
                  </pic:blipFill>
                  <pic:spPr>
                    <a:xfrm>
                      <a:off x="0" y="0"/>
                      <a:ext cx="6096851" cy="4963218"/>
                    </a:xfrm>
                    <a:prstGeom prst="rect">
                      <a:avLst/>
                    </a:prstGeom>
                  </pic:spPr>
                </pic:pic>
              </a:graphicData>
            </a:graphic>
          </wp:inline>
        </w:drawing>
      </w:r>
    </w:p>
    <w:p w14:paraId="13A50367" w14:textId="4527971A" w:rsidR="007538A3" w:rsidRDefault="007538A3" w:rsidP="00D26AFD">
      <w:pPr>
        <w:tabs>
          <w:tab w:val="left" w:pos="930"/>
        </w:tabs>
      </w:pPr>
    </w:p>
    <w:p w14:paraId="1ADC96C4" w14:textId="713919BC" w:rsidR="007538A3" w:rsidRDefault="007538A3" w:rsidP="00D26AFD">
      <w:pPr>
        <w:tabs>
          <w:tab w:val="left" w:pos="930"/>
        </w:tabs>
      </w:pPr>
      <w:r>
        <w:rPr>
          <w:noProof/>
          <w:lang w:eastAsia="en-AU"/>
        </w:rPr>
        <w:lastRenderedPageBreak/>
        <w:drawing>
          <wp:inline distT="0" distB="0" distL="0" distR="0" wp14:anchorId="6F8D58D4" wp14:editId="1C31C9DA">
            <wp:extent cx="6743700" cy="45446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9server_01.PNG"/>
                    <pic:cNvPicPr/>
                  </pic:nvPicPr>
                  <pic:blipFill>
                    <a:blip r:embed="rId46">
                      <a:extLst>
                        <a:ext uri="{28A0092B-C50C-407E-A947-70E740481C1C}">
                          <a14:useLocalDpi xmlns:a14="http://schemas.microsoft.com/office/drawing/2010/main" val="0"/>
                        </a:ext>
                      </a:extLst>
                    </a:blip>
                    <a:stretch>
                      <a:fillRect/>
                    </a:stretch>
                  </pic:blipFill>
                  <pic:spPr>
                    <a:xfrm>
                      <a:off x="0" y="0"/>
                      <a:ext cx="6743700" cy="4544695"/>
                    </a:xfrm>
                    <a:prstGeom prst="rect">
                      <a:avLst/>
                    </a:prstGeom>
                  </pic:spPr>
                </pic:pic>
              </a:graphicData>
            </a:graphic>
          </wp:inline>
        </w:drawing>
      </w:r>
    </w:p>
    <w:p w14:paraId="369D42C6" w14:textId="7C1B0104" w:rsidR="007538A3" w:rsidRDefault="007538A3" w:rsidP="00D26AFD">
      <w:pPr>
        <w:tabs>
          <w:tab w:val="left" w:pos="930"/>
        </w:tabs>
      </w:pPr>
    </w:p>
    <w:p w14:paraId="330302B8" w14:textId="5DF4C2B4" w:rsidR="007538A3" w:rsidRDefault="007538A3" w:rsidP="00D26AFD">
      <w:pPr>
        <w:tabs>
          <w:tab w:val="left" w:pos="930"/>
        </w:tabs>
      </w:pPr>
      <w:r>
        <w:rPr>
          <w:noProof/>
          <w:lang w:eastAsia="en-AU"/>
        </w:rPr>
        <w:lastRenderedPageBreak/>
        <w:drawing>
          <wp:inline distT="0" distB="0" distL="0" distR="0" wp14:anchorId="4413EE3F" wp14:editId="6F7B417F">
            <wp:extent cx="6743700" cy="4545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9server_02.PNG"/>
                    <pic:cNvPicPr/>
                  </pic:nvPicPr>
                  <pic:blipFill>
                    <a:blip r:embed="rId47">
                      <a:extLst>
                        <a:ext uri="{28A0092B-C50C-407E-A947-70E740481C1C}">
                          <a14:useLocalDpi xmlns:a14="http://schemas.microsoft.com/office/drawing/2010/main" val="0"/>
                        </a:ext>
                      </a:extLst>
                    </a:blip>
                    <a:stretch>
                      <a:fillRect/>
                    </a:stretch>
                  </pic:blipFill>
                  <pic:spPr>
                    <a:xfrm>
                      <a:off x="0" y="0"/>
                      <a:ext cx="6743700" cy="4545330"/>
                    </a:xfrm>
                    <a:prstGeom prst="rect">
                      <a:avLst/>
                    </a:prstGeom>
                  </pic:spPr>
                </pic:pic>
              </a:graphicData>
            </a:graphic>
          </wp:inline>
        </w:drawing>
      </w:r>
    </w:p>
    <w:p w14:paraId="11DE5EB1" w14:textId="25473C52" w:rsidR="007538A3" w:rsidRDefault="007538A3" w:rsidP="00D26AFD">
      <w:pPr>
        <w:tabs>
          <w:tab w:val="left" w:pos="930"/>
        </w:tabs>
      </w:pPr>
    </w:p>
    <w:p w14:paraId="38E1EDFB" w14:textId="108345F4" w:rsidR="007538A3" w:rsidRDefault="007538A3" w:rsidP="00D26AFD">
      <w:pPr>
        <w:tabs>
          <w:tab w:val="left" w:pos="930"/>
        </w:tabs>
      </w:pPr>
      <w:r>
        <w:rPr>
          <w:noProof/>
          <w:lang w:eastAsia="en-AU"/>
        </w:rPr>
        <w:lastRenderedPageBreak/>
        <w:drawing>
          <wp:inline distT="0" distB="0" distL="0" distR="0" wp14:anchorId="7D02E50C" wp14:editId="3E6EE891">
            <wp:extent cx="6743700" cy="4580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9server_03.PNG"/>
                    <pic:cNvPicPr/>
                  </pic:nvPicPr>
                  <pic:blipFill>
                    <a:blip r:embed="rId48">
                      <a:extLst>
                        <a:ext uri="{28A0092B-C50C-407E-A947-70E740481C1C}">
                          <a14:useLocalDpi xmlns:a14="http://schemas.microsoft.com/office/drawing/2010/main" val="0"/>
                        </a:ext>
                      </a:extLst>
                    </a:blip>
                    <a:stretch>
                      <a:fillRect/>
                    </a:stretch>
                  </pic:blipFill>
                  <pic:spPr>
                    <a:xfrm>
                      <a:off x="0" y="0"/>
                      <a:ext cx="6743700" cy="4580255"/>
                    </a:xfrm>
                    <a:prstGeom prst="rect">
                      <a:avLst/>
                    </a:prstGeom>
                  </pic:spPr>
                </pic:pic>
              </a:graphicData>
            </a:graphic>
          </wp:inline>
        </w:drawing>
      </w:r>
    </w:p>
    <w:p w14:paraId="171F6860" w14:textId="09DC2E58" w:rsidR="007538A3" w:rsidRDefault="007538A3" w:rsidP="00D26AFD">
      <w:pPr>
        <w:tabs>
          <w:tab w:val="left" w:pos="930"/>
        </w:tabs>
      </w:pPr>
    </w:p>
    <w:p w14:paraId="5EEAA56E" w14:textId="5B629E90" w:rsidR="007538A3" w:rsidRDefault="007538A3" w:rsidP="00D26AFD">
      <w:pPr>
        <w:tabs>
          <w:tab w:val="left" w:pos="930"/>
        </w:tabs>
      </w:pPr>
      <w:r>
        <w:rPr>
          <w:noProof/>
          <w:lang w:eastAsia="en-AU"/>
        </w:rPr>
        <w:drawing>
          <wp:inline distT="0" distB="0" distL="0" distR="0" wp14:anchorId="23E61CB6" wp14:editId="41927D86">
            <wp:extent cx="6743700" cy="4498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9server_04.PNG"/>
                    <pic:cNvPicPr/>
                  </pic:nvPicPr>
                  <pic:blipFill>
                    <a:blip r:embed="rId49">
                      <a:extLst>
                        <a:ext uri="{28A0092B-C50C-407E-A947-70E740481C1C}">
                          <a14:useLocalDpi xmlns:a14="http://schemas.microsoft.com/office/drawing/2010/main" val="0"/>
                        </a:ext>
                      </a:extLst>
                    </a:blip>
                    <a:stretch>
                      <a:fillRect/>
                    </a:stretch>
                  </pic:blipFill>
                  <pic:spPr>
                    <a:xfrm>
                      <a:off x="0" y="0"/>
                      <a:ext cx="6743700" cy="4498975"/>
                    </a:xfrm>
                    <a:prstGeom prst="rect">
                      <a:avLst/>
                    </a:prstGeom>
                  </pic:spPr>
                </pic:pic>
              </a:graphicData>
            </a:graphic>
          </wp:inline>
        </w:drawing>
      </w:r>
    </w:p>
    <w:p w14:paraId="7169DBA4" w14:textId="6C9FCAC7" w:rsidR="007538A3" w:rsidRDefault="007538A3" w:rsidP="00D26AFD">
      <w:pPr>
        <w:tabs>
          <w:tab w:val="left" w:pos="930"/>
        </w:tabs>
      </w:pPr>
    </w:p>
    <w:p w14:paraId="49331CF8" w14:textId="7475B2DA" w:rsidR="007538A3" w:rsidRDefault="007538A3" w:rsidP="00D26AFD">
      <w:pPr>
        <w:tabs>
          <w:tab w:val="left" w:pos="930"/>
        </w:tabs>
      </w:pPr>
      <w:r>
        <w:rPr>
          <w:noProof/>
          <w:lang w:eastAsia="en-AU"/>
        </w:rPr>
        <w:drawing>
          <wp:inline distT="0" distB="0" distL="0" distR="0" wp14:anchorId="481538E2" wp14:editId="1C320C2A">
            <wp:extent cx="6743700" cy="4485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9switches.PNG"/>
                    <pic:cNvPicPr/>
                  </pic:nvPicPr>
                  <pic:blipFill>
                    <a:blip r:embed="rId50">
                      <a:extLst>
                        <a:ext uri="{28A0092B-C50C-407E-A947-70E740481C1C}">
                          <a14:useLocalDpi xmlns:a14="http://schemas.microsoft.com/office/drawing/2010/main" val="0"/>
                        </a:ext>
                      </a:extLst>
                    </a:blip>
                    <a:stretch>
                      <a:fillRect/>
                    </a:stretch>
                  </pic:blipFill>
                  <pic:spPr>
                    <a:xfrm>
                      <a:off x="0" y="0"/>
                      <a:ext cx="6743700" cy="4485005"/>
                    </a:xfrm>
                    <a:prstGeom prst="rect">
                      <a:avLst/>
                    </a:prstGeom>
                  </pic:spPr>
                </pic:pic>
              </a:graphicData>
            </a:graphic>
          </wp:inline>
        </w:drawing>
      </w:r>
    </w:p>
    <w:p w14:paraId="625B3BEC" w14:textId="60B7ADDA" w:rsidR="007538A3" w:rsidRDefault="007538A3" w:rsidP="00D26AFD">
      <w:pPr>
        <w:tabs>
          <w:tab w:val="left" w:pos="930"/>
        </w:tabs>
      </w:pPr>
    </w:p>
    <w:p w14:paraId="01956695" w14:textId="188A605A" w:rsidR="007538A3" w:rsidRDefault="007538A3" w:rsidP="00D26AFD">
      <w:pPr>
        <w:tabs>
          <w:tab w:val="left" w:pos="930"/>
        </w:tabs>
      </w:pPr>
      <w:r>
        <w:rPr>
          <w:noProof/>
          <w:lang w:eastAsia="en-AU"/>
        </w:rPr>
        <w:drawing>
          <wp:inline distT="0" distB="0" distL="0" distR="0" wp14:anchorId="52E2DFB3" wp14:editId="51C22589">
            <wp:extent cx="6743700" cy="43395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9video_01.PNG"/>
                    <pic:cNvPicPr/>
                  </pic:nvPicPr>
                  <pic:blipFill>
                    <a:blip r:embed="rId51">
                      <a:extLst>
                        <a:ext uri="{28A0092B-C50C-407E-A947-70E740481C1C}">
                          <a14:useLocalDpi xmlns:a14="http://schemas.microsoft.com/office/drawing/2010/main" val="0"/>
                        </a:ext>
                      </a:extLst>
                    </a:blip>
                    <a:stretch>
                      <a:fillRect/>
                    </a:stretch>
                  </pic:blipFill>
                  <pic:spPr>
                    <a:xfrm>
                      <a:off x="0" y="0"/>
                      <a:ext cx="6743700" cy="4339590"/>
                    </a:xfrm>
                    <a:prstGeom prst="rect">
                      <a:avLst/>
                    </a:prstGeom>
                  </pic:spPr>
                </pic:pic>
              </a:graphicData>
            </a:graphic>
          </wp:inline>
        </w:drawing>
      </w:r>
    </w:p>
    <w:p w14:paraId="0F9F19B1" w14:textId="39D906D1" w:rsidR="007538A3" w:rsidRDefault="007538A3" w:rsidP="00D26AFD">
      <w:pPr>
        <w:tabs>
          <w:tab w:val="left" w:pos="930"/>
        </w:tabs>
      </w:pPr>
    </w:p>
    <w:p w14:paraId="55E75A83" w14:textId="41418942" w:rsidR="007538A3" w:rsidRPr="00D26AFD" w:rsidRDefault="007538A3" w:rsidP="00D26AFD">
      <w:pPr>
        <w:tabs>
          <w:tab w:val="left" w:pos="930"/>
        </w:tabs>
      </w:pPr>
      <w:r>
        <w:rPr>
          <w:noProof/>
          <w:lang w:eastAsia="en-AU"/>
        </w:rPr>
        <w:drawing>
          <wp:inline distT="0" distB="0" distL="0" distR="0" wp14:anchorId="0A3B8332" wp14:editId="3F2BC273">
            <wp:extent cx="6743700" cy="4349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9video_02.PNG"/>
                    <pic:cNvPicPr/>
                  </pic:nvPicPr>
                  <pic:blipFill>
                    <a:blip r:embed="rId52">
                      <a:extLst>
                        <a:ext uri="{28A0092B-C50C-407E-A947-70E740481C1C}">
                          <a14:useLocalDpi xmlns:a14="http://schemas.microsoft.com/office/drawing/2010/main" val="0"/>
                        </a:ext>
                      </a:extLst>
                    </a:blip>
                    <a:stretch>
                      <a:fillRect/>
                    </a:stretch>
                  </pic:blipFill>
                  <pic:spPr>
                    <a:xfrm>
                      <a:off x="0" y="0"/>
                      <a:ext cx="6743700" cy="4349115"/>
                    </a:xfrm>
                    <a:prstGeom prst="rect">
                      <a:avLst/>
                    </a:prstGeom>
                  </pic:spPr>
                </pic:pic>
              </a:graphicData>
            </a:graphic>
          </wp:inline>
        </w:drawing>
      </w:r>
    </w:p>
    <w:sectPr w:rsidR="007538A3" w:rsidRPr="00D26AFD" w:rsidSect="009E31F5">
      <w:headerReference w:type="default" r:id="rId53"/>
      <w:footerReference w:type="default" r:id="rId54"/>
      <w:endnotePr>
        <w:numFmt w:val="decimal"/>
      </w:endnotePr>
      <w:type w:val="continuous"/>
      <w:pgSz w:w="11907" w:h="16839" w:code="9"/>
      <w:pgMar w:top="232" w:right="567" w:bottom="720" w:left="720" w:header="170" w:footer="284"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7E72E3" w14:textId="77777777" w:rsidR="00F431C7" w:rsidRDefault="00F431C7" w:rsidP="00AE1D47">
      <w:r>
        <w:separator/>
      </w:r>
    </w:p>
  </w:endnote>
  <w:endnote w:type="continuationSeparator" w:id="0">
    <w:p w14:paraId="788D499E" w14:textId="77777777" w:rsidR="00F431C7" w:rsidRDefault="00F431C7" w:rsidP="00AE1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ahoma"/>
    <w:charset w:val="00"/>
    <w:family w:val="swiss"/>
    <w:pitch w:val="variable"/>
    <w:sig w:usb0="E00002EF" w:usb1="4000205B" w:usb2="00000028" w:usb3="00000000" w:csb0="0000019F"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mic Sans MS">
    <w:panose1 w:val="030F0702030302020204"/>
    <w:charset w:val="00"/>
    <w:family w:val="script"/>
    <w:pitch w:val="variable"/>
    <w:sig w:usb0="00000287" w:usb1="00000013" w:usb2="00000000" w:usb3="00000000" w:csb0="0000009F" w:csb1="00000000"/>
  </w:font>
  <w:font w:name="Palatino">
    <w:charset w:val="00"/>
    <w:family w:val="auto"/>
    <w:pitch w:val="variable"/>
    <w:sig w:usb0="A00002FF" w:usb1="7800205A" w:usb2="146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Open Sans Light">
    <w:altName w:val="Corbel"/>
    <w:charset w:val="00"/>
    <w:family w:val="swiss"/>
    <w:pitch w:val="variable"/>
    <w:sig w:usb0="00000001" w:usb1="4000205B" w:usb2="00000028" w:usb3="00000000" w:csb0="0000019F" w:csb1="00000000"/>
  </w:font>
  <w:font w:name="OpenSans">
    <w:altName w:val="Open Sans"/>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A8E4F8" w14:textId="77777777" w:rsidR="00F024AD" w:rsidRPr="00551859" w:rsidRDefault="00F024AD" w:rsidP="00067658">
    <w:pPr>
      <w:pStyle w:val="Header"/>
      <w:tabs>
        <w:tab w:val="clear" w:pos="4513"/>
        <w:tab w:val="clear" w:pos="9026"/>
        <w:tab w:val="center" w:pos="5245"/>
        <w:tab w:val="right" w:pos="10490"/>
      </w:tabs>
      <w:ind w:right="-170"/>
      <w:rPr>
        <w:rFonts w:ascii="Calibri" w:hAnsi="Calibri" w:cs="Open Sans"/>
        <w:color w:val="7F7F7F" w:themeColor="text1" w:themeTint="80"/>
        <w:sz w:val="16"/>
        <w:szCs w:val="16"/>
      </w:rPr>
    </w:pPr>
    <w:r w:rsidRPr="00C679A9">
      <w:tab/>
    </w:r>
    <w:r>
      <w:t>RTO Identifier 3077 | CRICOS provider number 01218G</w:t>
    </w:r>
  </w:p>
  <w:p w14:paraId="6CF4FFC4" w14:textId="35E494C7" w:rsidR="00F024AD" w:rsidRPr="00067658" w:rsidRDefault="00F024AD" w:rsidP="00067658">
    <w:pPr>
      <w:pStyle w:val="Footer"/>
      <w:tabs>
        <w:tab w:val="clear" w:pos="4513"/>
        <w:tab w:val="clear" w:pos="9026"/>
        <w:tab w:val="center" w:pos="5245"/>
        <w:tab w:val="right" w:pos="10632"/>
      </w:tabs>
      <w:ind w:right="-23"/>
    </w:pPr>
    <w:r w:rsidRPr="00C679A9">
      <w:t xml:space="preserve">Version </w:t>
    </w:r>
    <w:r>
      <w:t>1</w:t>
    </w:r>
    <w:r w:rsidRPr="00C679A9">
      <w:t>.0</w:t>
    </w:r>
    <w:r w:rsidRPr="00C679A9">
      <w:tab/>
    </w:r>
    <w:r>
      <w:t xml:space="preserve">Last saved </w:t>
    </w:r>
    <w:r>
      <w:fldChar w:fldCharType="begin"/>
    </w:r>
    <w:r>
      <w:instrText xml:space="preserve"> SAVEDATE  \@ "d/MM/yyyy"  \* MERGEFORMAT </w:instrText>
    </w:r>
    <w:r>
      <w:fldChar w:fldCharType="separate"/>
    </w:r>
    <w:r w:rsidR="00317F07">
      <w:rPr>
        <w:noProof/>
      </w:rPr>
      <w:t>6/05/2019</w:t>
    </w:r>
    <w:r>
      <w:fldChar w:fldCharType="end"/>
    </w:r>
    <w:r>
      <w:tab/>
    </w:r>
    <w:r w:rsidRPr="00C679A9">
      <w:t xml:space="preserve">Page </w:t>
    </w:r>
    <w:r w:rsidRPr="00C679A9">
      <w:fldChar w:fldCharType="begin"/>
    </w:r>
    <w:r w:rsidRPr="00C679A9">
      <w:instrText xml:space="preserve"> PAGE </w:instrText>
    </w:r>
    <w:r w:rsidRPr="00C679A9">
      <w:fldChar w:fldCharType="separate"/>
    </w:r>
    <w:r w:rsidR="00AB1AE0">
      <w:rPr>
        <w:noProof/>
      </w:rPr>
      <w:t>7</w:t>
    </w:r>
    <w:r w:rsidRPr="00C679A9">
      <w:fldChar w:fldCharType="end"/>
    </w:r>
    <w:r>
      <w:t xml:space="preserve"> of </w:t>
    </w:r>
    <w:fldSimple w:instr=" NUMPAGES  ">
      <w:r w:rsidR="00AB1AE0">
        <w:rPr>
          <w:noProof/>
        </w:rPr>
        <w:t>38</w:t>
      </w:r>
    </w:fldSimple>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735500" w14:textId="77777777" w:rsidR="00F431C7" w:rsidRDefault="00F431C7" w:rsidP="00AE1D47">
      <w:r>
        <w:separator/>
      </w:r>
    </w:p>
  </w:footnote>
  <w:footnote w:type="continuationSeparator" w:id="0">
    <w:p w14:paraId="3617CA64" w14:textId="77777777" w:rsidR="00F431C7" w:rsidRDefault="00F431C7" w:rsidP="00AE1D4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3"/>
      <w:gridCol w:w="3197"/>
    </w:tblGrid>
    <w:tr w:rsidR="00F024AD" w14:paraId="174E15AD" w14:textId="77777777" w:rsidTr="00DB0868">
      <w:tc>
        <w:tcPr>
          <w:tcW w:w="7479" w:type="dxa"/>
        </w:tcPr>
        <w:p w14:paraId="1D43D5EF" w14:textId="77777777" w:rsidR="00F024AD" w:rsidRPr="0039113D" w:rsidRDefault="00F024AD" w:rsidP="00DB0868">
          <w:pPr>
            <w:pStyle w:val="Header"/>
            <w:tabs>
              <w:tab w:val="clear" w:pos="9026"/>
              <w:tab w:val="right" w:pos="4513"/>
              <w:tab w:val="right" w:pos="10490"/>
            </w:tabs>
            <w:ind w:right="-170"/>
            <w:rPr>
              <w:rFonts w:ascii="Calibri" w:hAnsi="Calibri" w:cs="Open Sans"/>
              <w:b/>
            </w:rPr>
          </w:pPr>
        </w:p>
        <w:p w14:paraId="4E730598" w14:textId="59B1525E" w:rsidR="00F024AD" w:rsidRPr="003026CA" w:rsidRDefault="00F024AD" w:rsidP="00F450AF">
          <w:pPr>
            <w:rPr>
              <w:b/>
              <w:color w:val="B55607"/>
              <w:sz w:val="36"/>
              <w:szCs w:val="36"/>
            </w:rPr>
          </w:pPr>
          <w:r w:rsidRPr="003026CA">
            <w:rPr>
              <w:b/>
              <w:sz w:val="36"/>
              <w:szCs w:val="36"/>
            </w:rPr>
            <w:t xml:space="preserve">Assessment Task Instructions </w:t>
          </w:r>
          <w:r w:rsidRPr="003026CA">
            <w:rPr>
              <w:b/>
              <w:sz w:val="36"/>
              <w:szCs w:val="36"/>
            </w:rPr>
            <w:br/>
            <w:t xml:space="preserve">and Feedback Form </w:t>
          </w:r>
          <w:r w:rsidRPr="003026CA">
            <w:rPr>
              <w:i/>
              <w:sz w:val="32"/>
              <w:szCs w:val="32"/>
            </w:rPr>
            <w:t>(</w:t>
          </w:r>
          <w:r>
            <w:rPr>
              <w:i/>
              <w:sz w:val="32"/>
              <w:szCs w:val="32"/>
            </w:rPr>
            <w:t>non-graded</w:t>
          </w:r>
          <w:r w:rsidRPr="003026CA">
            <w:rPr>
              <w:i/>
              <w:sz w:val="32"/>
              <w:szCs w:val="32"/>
            </w:rPr>
            <w:t>)</w:t>
          </w:r>
        </w:p>
      </w:tc>
      <w:tc>
        <w:tcPr>
          <w:tcW w:w="3204" w:type="dxa"/>
        </w:tcPr>
        <w:p w14:paraId="2DAA74E8" w14:textId="43950AF6" w:rsidR="00F024AD" w:rsidRDefault="00F024AD" w:rsidP="00DB0868">
          <w:pPr>
            <w:pStyle w:val="Header"/>
            <w:tabs>
              <w:tab w:val="clear" w:pos="9026"/>
              <w:tab w:val="right" w:pos="4513"/>
              <w:tab w:val="right" w:pos="10490"/>
            </w:tabs>
            <w:ind w:right="-170"/>
            <w:rPr>
              <w:rFonts w:ascii="Calibri" w:hAnsi="Calibri" w:cs="Open Sans"/>
              <w:b/>
              <w:color w:val="A6A6A6" w:themeColor="background1" w:themeShade="A6"/>
              <w:sz w:val="16"/>
              <w:szCs w:val="16"/>
            </w:rPr>
          </w:pPr>
        </w:p>
        <w:p w14:paraId="7F53B634" w14:textId="5062CE39" w:rsidR="00F024AD" w:rsidRDefault="00F024AD" w:rsidP="00DB0868">
          <w:pPr>
            <w:pStyle w:val="Header"/>
            <w:tabs>
              <w:tab w:val="clear" w:pos="9026"/>
              <w:tab w:val="right" w:pos="4513"/>
              <w:tab w:val="right" w:pos="10490"/>
            </w:tabs>
            <w:ind w:right="-170"/>
            <w:rPr>
              <w:rFonts w:ascii="Calibri" w:hAnsi="Calibri" w:cs="Open Sans"/>
              <w:b/>
              <w:color w:val="A6A6A6" w:themeColor="background1" w:themeShade="A6"/>
              <w:sz w:val="16"/>
              <w:szCs w:val="16"/>
            </w:rPr>
          </w:pPr>
        </w:p>
        <w:p w14:paraId="4981E57F" w14:textId="47D24A85" w:rsidR="00F024AD" w:rsidRDefault="00F024AD" w:rsidP="00DB0868">
          <w:pPr>
            <w:pStyle w:val="Header"/>
            <w:tabs>
              <w:tab w:val="clear" w:pos="9026"/>
              <w:tab w:val="right" w:pos="4513"/>
              <w:tab w:val="right" w:pos="10490"/>
            </w:tabs>
            <w:ind w:right="-170"/>
            <w:rPr>
              <w:rFonts w:ascii="Calibri" w:hAnsi="Calibri" w:cs="Open Sans"/>
              <w:b/>
              <w:color w:val="A6A6A6" w:themeColor="background1" w:themeShade="A6"/>
              <w:sz w:val="16"/>
              <w:szCs w:val="16"/>
            </w:rPr>
          </w:pPr>
          <w:r w:rsidRPr="00413140">
            <w:rPr>
              <w:noProof/>
              <w:lang w:eastAsia="en-AU"/>
            </w:rPr>
            <w:drawing>
              <wp:anchor distT="0" distB="0" distL="114300" distR="114300" simplePos="0" relativeHeight="251668480" behindDoc="1" locked="0" layoutInCell="1" allowOverlap="1" wp14:anchorId="0DFBCC3B" wp14:editId="6981B145">
                <wp:simplePos x="0" y="0"/>
                <wp:positionH relativeFrom="column">
                  <wp:posOffset>498475</wp:posOffset>
                </wp:positionH>
                <wp:positionV relativeFrom="paragraph">
                  <wp:posOffset>-36830</wp:posOffset>
                </wp:positionV>
                <wp:extent cx="1467485" cy="431800"/>
                <wp:effectExtent l="0" t="0" r="0" b="6350"/>
                <wp:wrapThrough wrapText="bothSides">
                  <wp:wrapPolygon edited="0">
                    <wp:start x="0" y="0"/>
                    <wp:lineTo x="0" y="20965"/>
                    <wp:lineTo x="21310" y="20965"/>
                    <wp:lineTo x="2131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_wide_colour.jpg"/>
                        <pic:cNvPicPr/>
                      </pic:nvPicPr>
                      <pic:blipFill>
                        <a:blip r:embed="rId1">
                          <a:extLst>
                            <a:ext uri="{28A0092B-C50C-407E-A947-70E740481C1C}">
                              <a14:useLocalDpi xmlns:a14="http://schemas.microsoft.com/office/drawing/2010/main" val="0"/>
                            </a:ext>
                          </a:extLst>
                        </a:blip>
                        <a:stretch>
                          <a:fillRect/>
                        </a:stretch>
                      </pic:blipFill>
                      <pic:spPr>
                        <a:xfrm>
                          <a:off x="0" y="0"/>
                          <a:ext cx="1467485" cy="431800"/>
                        </a:xfrm>
                        <a:prstGeom prst="rect">
                          <a:avLst/>
                        </a:prstGeom>
                      </pic:spPr>
                    </pic:pic>
                  </a:graphicData>
                </a:graphic>
                <wp14:sizeRelH relativeFrom="page">
                  <wp14:pctWidth>0</wp14:pctWidth>
                </wp14:sizeRelH>
                <wp14:sizeRelV relativeFrom="page">
                  <wp14:pctHeight>0</wp14:pctHeight>
                </wp14:sizeRelV>
              </wp:anchor>
            </w:drawing>
          </w:r>
        </w:p>
      </w:tc>
    </w:tr>
  </w:tbl>
  <w:p w14:paraId="0583CA0C" w14:textId="561FBE84" w:rsidR="00F024AD" w:rsidRPr="00B47EF6" w:rsidRDefault="00F024AD" w:rsidP="00BF3CC5">
    <w:pPr>
      <w:pStyle w:val="Header"/>
      <w:tabs>
        <w:tab w:val="clear" w:pos="9026"/>
        <w:tab w:val="right" w:pos="4513"/>
        <w:tab w:val="right" w:pos="10490"/>
      </w:tabs>
      <w:ind w:right="-170"/>
      <w:rPr>
        <w:rFonts w:ascii="Calibri" w:hAnsi="Calibri"/>
        <w:b/>
        <w:color w:val="A6A6A6" w:themeColor="background1" w:themeShade="A6"/>
        <w:sz w:val="16"/>
        <w:szCs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27E03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ACC991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B9A164C"/>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1B28158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FC2829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C7C4A8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D1E52F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F848667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9BE6AFA"/>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DDEB87A"/>
    <w:lvl w:ilvl="0">
      <w:start w:val="1"/>
      <w:numFmt w:val="decimal"/>
      <w:lvlText w:val="%1."/>
      <w:lvlJc w:val="left"/>
      <w:pPr>
        <w:tabs>
          <w:tab w:val="num" w:pos="360"/>
        </w:tabs>
        <w:ind w:left="360" w:hanging="360"/>
      </w:pPr>
    </w:lvl>
  </w:abstractNum>
  <w:abstractNum w:abstractNumId="10" w15:restartNumberingAfterBreak="0">
    <w:nsid w:val="03981F4D"/>
    <w:multiLevelType w:val="hybridMultilevel"/>
    <w:tmpl w:val="05BA06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4D34064"/>
    <w:multiLevelType w:val="hybridMultilevel"/>
    <w:tmpl w:val="593A7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384A00"/>
    <w:multiLevelType w:val="hybridMultilevel"/>
    <w:tmpl w:val="073CDF6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2213099"/>
    <w:multiLevelType w:val="hybridMultilevel"/>
    <w:tmpl w:val="1F4AB7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2F02D01"/>
    <w:multiLevelType w:val="hybridMultilevel"/>
    <w:tmpl w:val="92EA9FB2"/>
    <w:lvl w:ilvl="0" w:tplc="08449198">
      <w:start w:val="1"/>
      <w:numFmt w:val="decimal"/>
      <w:lvlText w:val="%1."/>
      <w:lvlJc w:val="left"/>
      <w:pPr>
        <w:ind w:left="765" w:hanging="360"/>
      </w:pPr>
      <w:rPr>
        <w:rFonts w:hint="default"/>
        <w:b/>
      </w:rPr>
    </w:lvl>
    <w:lvl w:ilvl="1" w:tplc="0C090019">
      <w:start w:val="1"/>
      <w:numFmt w:val="lowerLetter"/>
      <w:lvlText w:val="%2."/>
      <w:lvlJc w:val="left"/>
      <w:pPr>
        <w:ind w:left="1485" w:hanging="360"/>
      </w:pPr>
      <w:rPr>
        <w:rFonts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5" w15:restartNumberingAfterBreak="0">
    <w:nsid w:val="14647AFF"/>
    <w:multiLevelType w:val="hybridMultilevel"/>
    <w:tmpl w:val="D5802482"/>
    <w:lvl w:ilvl="0" w:tplc="7140443A">
      <w:start w:val="1"/>
      <w:numFmt w:val="decimal"/>
      <w:pStyle w:val="Section2heading2"/>
      <w:lvlText w:val="2.%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1A655D3E"/>
    <w:multiLevelType w:val="hybridMultilevel"/>
    <w:tmpl w:val="DA6CF93E"/>
    <w:lvl w:ilvl="0" w:tplc="08449198">
      <w:start w:val="1"/>
      <w:numFmt w:val="decimal"/>
      <w:lvlText w:val="%1."/>
      <w:lvlJc w:val="left"/>
      <w:pPr>
        <w:ind w:left="765" w:hanging="360"/>
      </w:pPr>
      <w:rPr>
        <w:rFonts w:hint="default"/>
        <w:b/>
      </w:rPr>
    </w:lvl>
    <w:lvl w:ilvl="1" w:tplc="0C090019">
      <w:start w:val="1"/>
      <w:numFmt w:val="lowerLetter"/>
      <w:lvlText w:val="%2."/>
      <w:lvlJc w:val="left"/>
      <w:pPr>
        <w:ind w:left="1485" w:hanging="360"/>
      </w:pPr>
      <w:rPr>
        <w:rFonts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7" w15:restartNumberingAfterBreak="0">
    <w:nsid w:val="1AEF7FE6"/>
    <w:multiLevelType w:val="hybridMultilevel"/>
    <w:tmpl w:val="D952C566"/>
    <w:lvl w:ilvl="0" w:tplc="42FE586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BD63FB"/>
    <w:multiLevelType w:val="hybridMultilevel"/>
    <w:tmpl w:val="AC3AC0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413302B"/>
    <w:multiLevelType w:val="hybridMultilevel"/>
    <w:tmpl w:val="613A56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4213FE6"/>
    <w:multiLevelType w:val="hybridMultilevel"/>
    <w:tmpl w:val="49605AE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1" w15:restartNumberingAfterBreak="0">
    <w:nsid w:val="26E6117A"/>
    <w:multiLevelType w:val="hybridMultilevel"/>
    <w:tmpl w:val="26062F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A8C02C0"/>
    <w:multiLevelType w:val="hybridMultilevel"/>
    <w:tmpl w:val="0BE8070E"/>
    <w:lvl w:ilvl="0" w:tplc="F2AE8EFC">
      <w:start w:val="1"/>
      <w:numFmt w:val="decimal"/>
      <w:pStyle w:val="basictext"/>
      <w:lvlText w:val="%1."/>
      <w:lvlJc w:val="left"/>
      <w:pPr>
        <w:ind w:left="2486"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2EE11B5D"/>
    <w:multiLevelType w:val="hybridMultilevel"/>
    <w:tmpl w:val="05BA06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74768A6"/>
    <w:multiLevelType w:val="hybridMultilevel"/>
    <w:tmpl w:val="09F42B2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E5922DD"/>
    <w:multiLevelType w:val="hybridMultilevel"/>
    <w:tmpl w:val="54CC876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F630A80"/>
    <w:multiLevelType w:val="hybridMultilevel"/>
    <w:tmpl w:val="0F382D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FCA6792"/>
    <w:multiLevelType w:val="hybridMultilevel"/>
    <w:tmpl w:val="2C94A754"/>
    <w:lvl w:ilvl="0" w:tplc="D982C8E2">
      <w:start w:val="1"/>
      <w:numFmt w:val="bullet"/>
      <w:lvlText w:val=""/>
      <w:lvlJc w:val="left"/>
      <w:pPr>
        <w:ind w:left="720" w:hanging="360"/>
      </w:pPr>
      <w:rPr>
        <w:rFonts w:ascii="Wingdings" w:hAnsi="Wingdings" w:hint="default"/>
        <w:sz w:val="3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0106558"/>
    <w:multiLevelType w:val="hybridMultilevel"/>
    <w:tmpl w:val="7EC01916"/>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B6D4795"/>
    <w:multiLevelType w:val="hybridMultilevel"/>
    <w:tmpl w:val="79F4002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0" w15:restartNumberingAfterBreak="0">
    <w:nsid w:val="4CE53C3C"/>
    <w:multiLevelType w:val="hybridMultilevel"/>
    <w:tmpl w:val="3A72A6A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A7759B1"/>
    <w:multiLevelType w:val="hybridMultilevel"/>
    <w:tmpl w:val="69F4460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5CEA4C47"/>
    <w:multiLevelType w:val="hybridMultilevel"/>
    <w:tmpl w:val="C03EC214"/>
    <w:lvl w:ilvl="0" w:tplc="08449198">
      <w:start w:val="1"/>
      <w:numFmt w:val="decimal"/>
      <w:lvlText w:val="%1."/>
      <w:lvlJc w:val="left"/>
      <w:pPr>
        <w:ind w:left="765" w:hanging="360"/>
      </w:pPr>
      <w:rPr>
        <w:rFonts w:hint="default"/>
        <w:b/>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3" w15:restartNumberingAfterBreak="0">
    <w:nsid w:val="5D6F2A91"/>
    <w:multiLevelType w:val="hybridMultilevel"/>
    <w:tmpl w:val="6C9CFFDA"/>
    <w:lvl w:ilvl="0" w:tplc="DA5C792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A52A28"/>
    <w:multiLevelType w:val="hybridMultilevel"/>
    <w:tmpl w:val="B4CA1C8E"/>
    <w:lvl w:ilvl="0" w:tplc="1E4A66D6">
      <w:numFmt w:val="bullet"/>
      <w:lvlText w:val="-"/>
      <w:lvlJc w:val="left"/>
      <w:pPr>
        <w:ind w:left="720" w:hanging="360"/>
      </w:pPr>
      <w:rPr>
        <w:rFonts w:ascii="Calibri" w:eastAsiaTheme="minorHAnsi" w:hAnsi="Calibri"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7A16432"/>
    <w:multiLevelType w:val="hybridMultilevel"/>
    <w:tmpl w:val="3440CC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CCD0CE4"/>
    <w:multiLevelType w:val="multilevel"/>
    <w:tmpl w:val="EBACE656"/>
    <w:lvl w:ilvl="0">
      <w:start w:val="1"/>
      <w:numFmt w:val="decimal"/>
      <w:lvlText w:val="1.%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FE65E0F"/>
    <w:multiLevelType w:val="hybridMultilevel"/>
    <w:tmpl w:val="8604C774"/>
    <w:lvl w:ilvl="0" w:tplc="0C090005">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2"/>
  </w:num>
  <w:num w:numId="2">
    <w:abstractNumId w:val="37"/>
  </w:num>
  <w:num w:numId="3">
    <w:abstractNumId w:val="22"/>
  </w:num>
  <w:num w:numId="4">
    <w:abstractNumId w:val="17"/>
  </w:num>
  <w:num w:numId="5">
    <w:abstractNumId w:val="22"/>
  </w:num>
  <w:num w:numId="6">
    <w:abstractNumId w:val="24"/>
  </w:num>
  <w:num w:numId="7">
    <w:abstractNumId w:val="20"/>
  </w:num>
  <w:num w:numId="8">
    <w:abstractNumId w:val="20"/>
  </w:num>
  <w:num w:numId="9">
    <w:abstractNumId w:val="29"/>
  </w:num>
  <w:num w:numId="10">
    <w:abstractNumId w:val="25"/>
  </w:num>
  <w:num w:numId="11">
    <w:abstractNumId w:val="21"/>
  </w:num>
  <w:num w:numId="12">
    <w:abstractNumId w:val="19"/>
  </w:num>
  <w:num w:numId="13">
    <w:abstractNumId w:val="15"/>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33"/>
  </w:num>
  <w:num w:numId="25">
    <w:abstractNumId w:val="36"/>
  </w:num>
  <w:num w:numId="26">
    <w:abstractNumId w:val="11"/>
  </w:num>
  <w:num w:numId="27">
    <w:abstractNumId w:val="18"/>
  </w:num>
  <w:num w:numId="28">
    <w:abstractNumId w:val="31"/>
  </w:num>
  <w:num w:numId="29">
    <w:abstractNumId w:val="35"/>
  </w:num>
  <w:num w:numId="30">
    <w:abstractNumId w:val="34"/>
  </w:num>
  <w:num w:numId="31">
    <w:abstractNumId w:val="28"/>
  </w:num>
  <w:num w:numId="32">
    <w:abstractNumId w:val="26"/>
  </w:num>
  <w:num w:numId="33">
    <w:abstractNumId w:val="32"/>
  </w:num>
  <w:num w:numId="34">
    <w:abstractNumId w:val="16"/>
  </w:num>
  <w:num w:numId="35">
    <w:abstractNumId w:val="27"/>
  </w:num>
  <w:num w:numId="36">
    <w:abstractNumId w:val="13"/>
  </w:num>
  <w:num w:numId="37">
    <w:abstractNumId w:val="14"/>
  </w:num>
  <w:num w:numId="38">
    <w:abstractNumId w:val="23"/>
  </w:num>
  <w:num w:numId="39">
    <w:abstractNumId w:val="30"/>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838"/>
    <w:rsid w:val="00005DF3"/>
    <w:rsid w:val="000061CD"/>
    <w:rsid w:val="00007E4A"/>
    <w:rsid w:val="000108FA"/>
    <w:rsid w:val="00012C14"/>
    <w:rsid w:val="00014741"/>
    <w:rsid w:val="00015078"/>
    <w:rsid w:val="00015D8A"/>
    <w:rsid w:val="00016E8F"/>
    <w:rsid w:val="00022660"/>
    <w:rsid w:val="0002698F"/>
    <w:rsid w:val="0002746E"/>
    <w:rsid w:val="00033ED0"/>
    <w:rsid w:val="000404FF"/>
    <w:rsid w:val="000423D1"/>
    <w:rsid w:val="00043B5B"/>
    <w:rsid w:val="000451D8"/>
    <w:rsid w:val="0004653A"/>
    <w:rsid w:val="00047F27"/>
    <w:rsid w:val="00051275"/>
    <w:rsid w:val="0005134A"/>
    <w:rsid w:val="000543AA"/>
    <w:rsid w:val="00054720"/>
    <w:rsid w:val="000571CC"/>
    <w:rsid w:val="00060875"/>
    <w:rsid w:val="00063AF9"/>
    <w:rsid w:val="00065FB1"/>
    <w:rsid w:val="00067658"/>
    <w:rsid w:val="00072837"/>
    <w:rsid w:val="000733C5"/>
    <w:rsid w:val="00073C8E"/>
    <w:rsid w:val="000832AA"/>
    <w:rsid w:val="00086B44"/>
    <w:rsid w:val="00090692"/>
    <w:rsid w:val="00091B41"/>
    <w:rsid w:val="0009221C"/>
    <w:rsid w:val="000925D4"/>
    <w:rsid w:val="0009373B"/>
    <w:rsid w:val="0009397F"/>
    <w:rsid w:val="00093E2E"/>
    <w:rsid w:val="00094B0C"/>
    <w:rsid w:val="00096CCF"/>
    <w:rsid w:val="000A2345"/>
    <w:rsid w:val="000A4417"/>
    <w:rsid w:val="000A6853"/>
    <w:rsid w:val="000A75C9"/>
    <w:rsid w:val="000B1593"/>
    <w:rsid w:val="000B33ED"/>
    <w:rsid w:val="000B35E5"/>
    <w:rsid w:val="000B6E2C"/>
    <w:rsid w:val="000B714C"/>
    <w:rsid w:val="000B7856"/>
    <w:rsid w:val="000C010F"/>
    <w:rsid w:val="000C0313"/>
    <w:rsid w:val="000C51C3"/>
    <w:rsid w:val="000C6457"/>
    <w:rsid w:val="000D17EE"/>
    <w:rsid w:val="000D5B1B"/>
    <w:rsid w:val="000D7030"/>
    <w:rsid w:val="000D7C6A"/>
    <w:rsid w:val="000E0819"/>
    <w:rsid w:val="000E258E"/>
    <w:rsid w:val="000F11C0"/>
    <w:rsid w:val="000F1A04"/>
    <w:rsid w:val="000F1A5B"/>
    <w:rsid w:val="000F34A6"/>
    <w:rsid w:val="000F4168"/>
    <w:rsid w:val="000F559C"/>
    <w:rsid w:val="000F5651"/>
    <w:rsid w:val="000F77B1"/>
    <w:rsid w:val="00101682"/>
    <w:rsid w:val="00106458"/>
    <w:rsid w:val="00110A69"/>
    <w:rsid w:val="00114B4E"/>
    <w:rsid w:val="00120BD8"/>
    <w:rsid w:val="00122D33"/>
    <w:rsid w:val="00124FA2"/>
    <w:rsid w:val="0012652C"/>
    <w:rsid w:val="00130F90"/>
    <w:rsid w:val="00132E61"/>
    <w:rsid w:val="001338DB"/>
    <w:rsid w:val="0013401A"/>
    <w:rsid w:val="0013490C"/>
    <w:rsid w:val="001349A7"/>
    <w:rsid w:val="00134C94"/>
    <w:rsid w:val="00136876"/>
    <w:rsid w:val="00137242"/>
    <w:rsid w:val="00144081"/>
    <w:rsid w:val="00146A90"/>
    <w:rsid w:val="00147CC5"/>
    <w:rsid w:val="001502E5"/>
    <w:rsid w:val="0015032F"/>
    <w:rsid w:val="0015307A"/>
    <w:rsid w:val="00157673"/>
    <w:rsid w:val="00157F74"/>
    <w:rsid w:val="00161FEF"/>
    <w:rsid w:val="001667D5"/>
    <w:rsid w:val="00170BFF"/>
    <w:rsid w:val="00176B7B"/>
    <w:rsid w:val="00177570"/>
    <w:rsid w:val="001840B9"/>
    <w:rsid w:val="00190634"/>
    <w:rsid w:val="00192A76"/>
    <w:rsid w:val="001934E6"/>
    <w:rsid w:val="00196B48"/>
    <w:rsid w:val="00197C3F"/>
    <w:rsid w:val="001A1C56"/>
    <w:rsid w:val="001A3A8B"/>
    <w:rsid w:val="001A5F05"/>
    <w:rsid w:val="001B52D3"/>
    <w:rsid w:val="001B53CF"/>
    <w:rsid w:val="001C42B5"/>
    <w:rsid w:val="001D0E7E"/>
    <w:rsid w:val="001D11C3"/>
    <w:rsid w:val="001D2D27"/>
    <w:rsid w:val="001D35FE"/>
    <w:rsid w:val="001D380A"/>
    <w:rsid w:val="001D61B9"/>
    <w:rsid w:val="001E0265"/>
    <w:rsid w:val="001E4834"/>
    <w:rsid w:val="001E5466"/>
    <w:rsid w:val="001E78E1"/>
    <w:rsid w:val="001F138F"/>
    <w:rsid w:val="001F1C5E"/>
    <w:rsid w:val="001F4FB0"/>
    <w:rsid w:val="001F6FDB"/>
    <w:rsid w:val="00200C08"/>
    <w:rsid w:val="00203D50"/>
    <w:rsid w:val="002077AD"/>
    <w:rsid w:val="00213304"/>
    <w:rsid w:val="002205F6"/>
    <w:rsid w:val="00220E7A"/>
    <w:rsid w:val="002229E4"/>
    <w:rsid w:val="00227488"/>
    <w:rsid w:val="00227C48"/>
    <w:rsid w:val="002342E4"/>
    <w:rsid w:val="002361B5"/>
    <w:rsid w:val="00241AB4"/>
    <w:rsid w:val="00246939"/>
    <w:rsid w:val="00246C32"/>
    <w:rsid w:val="00250838"/>
    <w:rsid w:val="00251A4B"/>
    <w:rsid w:val="00252343"/>
    <w:rsid w:val="00253DDE"/>
    <w:rsid w:val="00255770"/>
    <w:rsid w:val="0025621C"/>
    <w:rsid w:val="0025754C"/>
    <w:rsid w:val="002609A2"/>
    <w:rsid w:val="00265394"/>
    <w:rsid w:val="00281A82"/>
    <w:rsid w:val="00286531"/>
    <w:rsid w:val="002879B8"/>
    <w:rsid w:val="002936F0"/>
    <w:rsid w:val="0029549D"/>
    <w:rsid w:val="002A0BDF"/>
    <w:rsid w:val="002A5B20"/>
    <w:rsid w:val="002A6AAE"/>
    <w:rsid w:val="002A7500"/>
    <w:rsid w:val="002B0917"/>
    <w:rsid w:val="002B0DCC"/>
    <w:rsid w:val="002B4CD0"/>
    <w:rsid w:val="002B64A3"/>
    <w:rsid w:val="002B6950"/>
    <w:rsid w:val="002C1383"/>
    <w:rsid w:val="002C5DAD"/>
    <w:rsid w:val="002C67B8"/>
    <w:rsid w:val="002D430F"/>
    <w:rsid w:val="002D61B4"/>
    <w:rsid w:val="002D64CC"/>
    <w:rsid w:val="002D763A"/>
    <w:rsid w:val="002D7FDF"/>
    <w:rsid w:val="002E17CE"/>
    <w:rsid w:val="002E238A"/>
    <w:rsid w:val="002E6576"/>
    <w:rsid w:val="002E6885"/>
    <w:rsid w:val="002F05AE"/>
    <w:rsid w:val="002F322A"/>
    <w:rsid w:val="002F3D41"/>
    <w:rsid w:val="003000B0"/>
    <w:rsid w:val="00300A8F"/>
    <w:rsid w:val="003018B7"/>
    <w:rsid w:val="003026CA"/>
    <w:rsid w:val="0030270D"/>
    <w:rsid w:val="00302E0A"/>
    <w:rsid w:val="003030CB"/>
    <w:rsid w:val="00305964"/>
    <w:rsid w:val="00305F39"/>
    <w:rsid w:val="00306F34"/>
    <w:rsid w:val="003152BD"/>
    <w:rsid w:val="0031580A"/>
    <w:rsid w:val="00317F07"/>
    <w:rsid w:val="003264F3"/>
    <w:rsid w:val="003347AC"/>
    <w:rsid w:val="0033642E"/>
    <w:rsid w:val="0033672F"/>
    <w:rsid w:val="0034063F"/>
    <w:rsid w:val="00340684"/>
    <w:rsid w:val="003427FD"/>
    <w:rsid w:val="0034453D"/>
    <w:rsid w:val="00344A88"/>
    <w:rsid w:val="00345BA6"/>
    <w:rsid w:val="00350A1B"/>
    <w:rsid w:val="003514CF"/>
    <w:rsid w:val="003573F2"/>
    <w:rsid w:val="0035797D"/>
    <w:rsid w:val="0036752B"/>
    <w:rsid w:val="00372776"/>
    <w:rsid w:val="0037372D"/>
    <w:rsid w:val="00375BE8"/>
    <w:rsid w:val="00375D24"/>
    <w:rsid w:val="0037613B"/>
    <w:rsid w:val="00381876"/>
    <w:rsid w:val="003849AA"/>
    <w:rsid w:val="00384C87"/>
    <w:rsid w:val="00384E5E"/>
    <w:rsid w:val="0039186C"/>
    <w:rsid w:val="00391AE9"/>
    <w:rsid w:val="0039216F"/>
    <w:rsid w:val="00392D88"/>
    <w:rsid w:val="003931B5"/>
    <w:rsid w:val="003967AB"/>
    <w:rsid w:val="003979EF"/>
    <w:rsid w:val="003A1F24"/>
    <w:rsid w:val="003A2F00"/>
    <w:rsid w:val="003A4069"/>
    <w:rsid w:val="003A70F6"/>
    <w:rsid w:val="003B084A"/>
    <w:rsid w:val="003B2C38"/>
    <w:rsid w:val="003B2E6C"/>
    <w:rsid w:val="003B6373"/>
    <w:rsid w:val="003B7F0F"/>
    <w:rsid w:val="003C19CB"/>
    <w:rsid w:val="003C27FE"/>
    <w:rsid w:val="003D4277"/>
    <w:rsid w:val="003D7933"/>
    <w:rsid w:val="003E1F86"/>
    <w:rsid w:val="003F150D"/>
    <w:rsid w:val="003F5523"/>
    <w:rsid w:val="003F5730"/>
    <w:rsid w:val="003F7DC4"/>
    <w:rsid w:val="003F7F59"/>
    <w:rsid w:val="004020C4"/>
    <w:rsid w:val="00402F6C"/>
    <w:rsid w:val="00404BA9"/>
    <w:rsid w:val="00412E9C"/>
    <w:rsid w:val="00413140"/>
    <w:rsid w:val="00413908"/>
    <w:rsid w:val="00420756"/>
    <w:rsid w:val="0042234F"/>
    <w:rsid w:val="00423325"/>
    <w:rsid w:val="00425F52"/>
    <w:rsid w:val="00425F9D"/>
    <w:rsid w:val="00426D2A"/>
    <w:rsid w:val="00430026"/>
    <w:rsid w:val="004312A5"/>
    <w:rsid w:val="004336E7"/>
    <w:rsid w:val="00435F6D"/>
    <w:rsid w:val="0043767C"/>
    <w:rsid w:val="0044001C"/>
    <w:rsid w:val="00440502"/>
    <w:rsid w:val="00442993"/>
    <w:rsid w:val="004454DF"/>
    <w:rsid w:val="00450FDA"/>
    <w:rsid w:val="004531E7"/>
    <w:rsid w:val="00454C45"/>
    <w:rsid w:val="00457E96"/>
    <w:rsid w:val="00457EB9"/>
    <w:rsid w:val="00462504"/>
    <w:rsid w:val="004652A2"/>
    <w:rsid w:val="00466A22"/>
    <w:rsid w:val="004671AE"/>
    <w:rsid w:val="004708C0"/>
    <w:rsid w:val="00470DA5"/>
    <w:rsid w:val="00470FBD"/>
    <w:rsid w:val="004752EC"/>
    <w:rsid w:val="0048009A"/>
    <w:rsid w:val="00481F94"/>
    <w:rsid w:val="004854AB"/>
    <w:rsid w:val="004878BC"/>
    <w:rsid w:val="00492762"/>
    <w:rsid w:val="004A057D"/>
    <w:rsid w:val="004A49FC"/>
    <w:rsid w:val="004A51A5"/>
    <w:rsid w:val="004A660C"/>
    <w:rsid w:val="004B035C"/>
    <w:rsid w:val="004B2760"/>
    <w:rsid w:val="004B2E87"/>
    <w:rsid w:val="004B3A42"/>
    <w:rsid w:val="004B4870"/>
    <w:rsid w:val="004B52F3"/>
    <w:rsid w:val="004B61CB"/>
    <w:rsid w:val="004C061D"/>
    <w:rsid w:val="004C3805"/>
    <w:rsid w:val="004D14C4"/>
    <w:rsid w:val="004D2A5E"/>
    <w:rsid w:val="004D4C43"/>
    <w:rsid w:val="004E3EB6"/>
    <w:rsid w:val="004E53D5"/>
    <w:rsid w:val="004F5722"/>
    <w:rsid w:val="004F6322"/>
    <w:rsid w:val="004F6538"/>
    <w:rsid w:val="004F7266"/>
    <w:rsid w:val="004F7608"/>
    <w:rsid w:val="00500489"/>
    <w:rsid w:val="00500723"/>
    <w:rsid w:val="00501E1A"/>
    <w:rsid w:val="00503BE3"/>
    <w:rsid w:val="005042D1"/>
    <w:rsid w:val="005071B5"/>
    <w:rsid w:val="00507ACD"/>
    <w:rsid w:val="005130A2"/>
    <w:rsid w:val="00520E3D"/>
    <w:rsid w:val="00523FA8"/>
    <w:rsid w:val="00524623"/>
    <w:rsid w:val="005252C3"/>
    <w:rsid w:val="00526559"/>
    <w:rsid w:val="00526723"/>
    <w:rsid w:val="00526EA9"/>
    <w:rsid w:val="00527463"/>
    <w:rsid w:val="005305E6"/>
    <w:rsid w:val="00541AF9"/>
    <w:rsid w:val="00546EE8"/>
    <w:rsid w:val="00556271"/>
    <w:rsid w:val="0056300A"/>
    <w:rsid w:val="005646D6"/>
    <w:rsid w:val="0056741D"/>
    <w:rsid w:val="0057067B"/>
    <w:rsid w:val="005710B8"/>
    <w:rsid w:val="00572578"/>
    <w:rsid w:val="00573D4C"/>
    <w:rsid w:val="005748D3"/>
    <w:rsid w:val="00577255"/>
    <w:rsid w:val="00586F76"/>
    <w:rsid w:val="0058793D"/>
    <w:rsid w:val="00593A55"/>
    <w:rsid w:val="00594089"/>
    <w:rsid w:val="005A5517"/>
    <w:rsid w:val="005A5E9F"/>
    <w:rsid w:val="005A6095"/>
    <w:rsid w:val="005B1157"/>
    <w:rsid w:val="005B3A27"/>
    <w:rsid w:val="005B3EA7"/>
    <w:rsid w:val="005B4F34"/>
    <w:rsid w:val="005C023B"/>
    <w:rsid w:val="005C02D4"/>
    <w:rsid w:val="005C1034"/>
    <w:rsid w:val="005C283C"/>
    <w:rsid w:val="005C44FC"/>
    <w:rsid w:val="005C458F"/>
    <w:rsid w:val="005C56AF"/>
    <w:rsid w:val="005C5F14"/>
    <w:rsid w:val="005C60AC"/>
    <w:rsid w:val="005C61D8"/>
    <w:rsid w:val="005D263A"/>
    <w:rsid w:val="005D4954"/>
    <w:rsid w:val="005D4F4F"/>
    <w:rsid w:val="005E0E82"/>
    <w:rsid w:val="005E4A5B"/>
    <w:rsid w:val="005E4AD0"/>
    <w:rsid w:val="005F0513"/>
    <w:rsid w:val="005F07D0"/>
    <w:rsid w:val="005F2B7C"/>
    <w:rsid w:val="006001D3"/>
    <w:rsid w:val="006009F2"/>
    <w:rsid w:val="006024B6"/>
    <w:rsid w:val="006030E6"/>
    <w:rsid w:val="006039EA"/>
    <w:rsid w:val="00611503"/>
    <w:rsid w:val="006118EF"/>
    <w:rsid w:val="0061191B"/>
    <w:rsid w:val="0062064F"/>
    <w:rsid w:val="006207F1"/>
    <w:rsid w:val="0062400F"/>
    <w:rsid w:val="00630EE3"/>
    <w:rsid w:val="0063174C"/>
    <w:rsid w:val="00631C70"/>
    <w:rsid w:val="00635E2B"/>
    <w:rsid w:val="00640226"/>
    <w:rsid w:val="006432BA"/>
    <w:rsid w:val="00652892"/>
    <w:rsid w:val="00657BB4"/>
    <w:rsid w:val="0066052E"/>
    <w:rsid w:val="00663836"/>
    <w:rsid w:val="00665055"/>
    <w:rsid w:val="0066583C"/>
    <w:rsid w:val="0066666F"/>
    <w:rsid w:val="00666D4A"/>
    <w:rsid w:val="00673AA3"/>
    <w:rsid w:val="00673AC2"/>
    <w:rsid w:val="00676320"/>
    <w:rsid w:val="0068436B"/>
    <w:rsid w:val="00684E4C"/>
    <w:rsid w:val="00685CF4"/>
    <w:rsid w:val="00686FD4"/>
    <w:rsid w:val="00687196"/>
    <w:rsid w:val="00690B0C"/>
    <w:rsid w:val="00692662"/>
    <w:rsid w:val="00692D83"/>
    <w:rsid w:val="00692ECB"/>
    <w:rsid w:val="006966D6"/>
    <w:rsid w:val="00697964"/>
    <w:rsid w:val="006A331B"/>
    <w:rsid w:val="006A37BA"/>
    <w:rsid w:val="006A4470"/>
    <w:rsid w:val="006A4D94"/>
    <w:rsid w:val="006B5291"/>
    <w:rsid w:val="006B7C45"/>
    <w:rsid w:val="006C1568"/>
    <w:rsid w:val="006C52D1"/>
    <w:rsid w:val="006C6B28"/>
    <w:rsid w:val="006D08BC"/>
    <w:rsid w:val="006D4E73"/>
    <w:rsid w:val="006D5727"/>
    <w:rsid w:val="006D771B"/>
    <w:rsid w:val="006D7A45"/>
    <w:rsid w:val="006E0082"/>
    <w:rsid w:val="006E0919"/>
    <w:rsid w:val="006E0E7E"/>
    <w:rsid w:val="006E10E1"/>
    <w:rsid w:val="006E43E2"/>
    <w:rsid w:val="006E44E4"/>
    <w:rsid w:val="006E4DA0"/>
    <w:rsid w:val="006E513E"/>
    <w:rsid w:val="006E6137"/>
    <w:rsid w:val="006E7592"/>
    <w:rsid w:val="006F0660"/>
    <w:rsid w:val="006F0663"/>
    <w:rsid w:val="006F3319"/>
    <w:rsid w:val="006F46C6"/>
    <w:rsid w:val="006F54E0"/>
    <w:rsid w:val="006F68E2"/>
    <w:rsid w:val="006F74A7"/>
    <w:rsid w:val="006F7CC2"/>
    <w:rsid w:val="00700479"/>
    <w:rsid w:val="0070099B"/>
    <w:rsid w:val="00700D65"/>
    <w:rsid w:val="0070336C"/>
    <w:rsid w:val="00703F87"/>
    <w:rsid w:val="00706C9B"/>
    <w:rsid w:val="0071004A"/>
    <w:rsid w:val="007162FB"/>
    <w:rsid w:val="0071634A"/>
    <w:rsid w:val="0071763F"/>
    <w:rsid w:val="007206B8"/>
    <w:rsid w:val="00720A57"/>
    <w:rsid w:val="00720CD7"/>
    <w:rsid w:val="00723BE5"/>
    <w:rsid w:val="0072611F"/>
    <w:rsid w:val="00730165"/>
    <w:rsid w:val="007351B9"/>
    <w:rsid w:val="0073776F"/>
    <w:rsid w:val="00750638"/>
    <w:rsid w:val="00751A0A"/>
    <w:rsid w:val="0075262E"/>
    <w:rsid w:val="007538A3"/>
    <w:rsid w:val="007547C2"/>
    <w:rsid w:val="00761B8C"/>
    <w:rsid w:val="007625D2"/>
    <w:rsid w:val="007626E3"/>
    <w:rsid w:val="0076373A"/>
    <w:rsid w:val="00765E27"/>
    <w:rsid w:val="00765E5B"/>
    <w:rsid w:val="007670E7"/>
    <w:rsid w:val="00767160"/>
    <w:rsid w:val="00771106"/>
    <w:rsid w:val="0077298A"/>
    <w:rsid w:val="00773D0F"/>
    <w:rsid w:val="00774129"/>
    <w:rsid w:val="00774163"/>
    <w:rsid w:val="00774AFC"/>
    <w:rsid w:val="00775007"/>
    <w:rsid w:val="00776D8C"/>
    <w:rsid w:val="00780680"/>
    <w:rsid w:val="00780FDE"/>
    <w:rsid w:val="007821F9"/>
    <w:rsid w:val="00784D9F"/>
    <w:rsid w:val="00786DA2"/>
    <w:rsid w:val="00791260"/>
    <w:rsid w:val="00793BDE"/>
    <w:rsid w:val="00794DFF"/>
    <w:rsid w:val="007A03D6"/>
    <w:rsid w:val="007A3765"/>
    <w:rsid w:val="007A578D"/>
    <w:rsid w:val="007B058C"/>
    <w:rsid w:val="007B30F2"/>
    <w:rsid w:val="007B5EA5"/>
    <w:rsid w:val="007B5EDE"/>
    <w:rsid w:val="007B6D6D"/>
    <w:rsid w:val="007B701F"/>
    <w:rsid w:val="007C3209"/>
    <w:rsid w:val="007C60B5"/>
    <w:rsid w:val="007C7550"/>
    <w:rsid w:val="007C7F39"/>
    <w:rsid w:val="007D2B9A"/>
    <w:rsid w:val="007D4080"/>
    <w:rsid w:val="007D4E62"/>
    <w:rsid w:val="007D4FAB"/>
    <w:rsid w:val="007D6C53"/>
    <w:rsid w:val="007D6D9B"/>
    <w:rsid w:val="007D7414"/>
    <w:rsid w:val="007D74B6"/>
    <w:rsid w:val="007E1FB0"/>
    <w:rsid w:val="007E50FE"/>
    <w:rsid w:val="007F1159"/>
    <w:rsid w:val="007F152A"/>
    <w:rsid w:val="007F4D29"/>
    <w:rsid w:val="00803CCE"/>
    <w:rsid w:val="00804D25"/>
    <w:rsid w:val="008056B1"/>
    <w:rsid w:val="00805C34"/>
    <w:rsid w:val="00807066"/>
    <w:rsid w:val="008073D1"/>
    <w:rsid w:val="0081057C"/>
    <w:rsid w:val="008111D5"/>
    <w:rsid w:val="00811AB7"/>
    <w:rsid w:val="00815D0C"/>
    <w:rsid w:val="00815F49"/>
    <w:rsid w:val="00816717"/>
    <w:rsid w:val="00820A68"/>
    <w:rsid w:val="00820F51"/>
    <w:rsid w:val="008226B8"/>
    <w:rsid w:val="008233A2"/>
    <w:rsid w:val="00824458"/>
    <w:rsid w:val="00827FAC"/>
    <w:rsid w:val="00833695"/>
    <w:rsid w:val="00835FE3"/>
    <w:rsid w:val="00843190"/>
    <w:rsid w:val="0084483C"/>
    <w:rsid w:val="00845262"/>
    <w:rsid w:val="00847466"/>
    <w:rsid w:val="008532CC"/>
    <w:rsid w:val="00854DF5"/>
    <w:rsid w:val="008560E1"/>
    <w:rsid w:val="00860764"/>
    <w:rsid w:val="00860DB1"/>
    <w:rsid w:val="00860EAD"/>
    <w:rsid w:val="0086286B"/>
    <w:rsid w:val="00862E25"/>
    <w:rsid w:val="00865CD9"/>
    <w:rsid w:val="008665EF"/>
    <w:rsid w:val="0087339A"/>
    <w:rsid w:val="00875169"/>
    <w:rsid w:val="0088166A"/>
    <w:rsid w:val="008827F5"/>
    <w:rsid w:val="008827F8"/>
    <w:rsid w:val="008861EC"/>
    <w:rsid w:val="00892A1D"/>
    <w:rsid w:val="00893DB7"/>
    <w:rsid w:val="00894460"/>
    <w:rsid w:val="00894C0E"/>
    <w:rsid w:val="0089500F"/>
    <w:rsid w:val="00896258"/>
    <w:rsid w:val="008A080A"/>
    <w:rsid w:val="008A2923"/>
    <w:rsid w:val="008A36CC"/>
    <w:rsid w:val="008A6BDC"/>
    <w:rsid w:val="008A740C"/>
    <w:rsid w:val="008B2382"/>
    <w:rsid w:val="008B4F1D"/>
    <w:rsid w:val="008B629A"/>
    <w:rsid w:val="008C0551"/>
    <w:rsid w:val="008C1848"/>
    <w:rsid w:val="008C3A99"/>
    <w:rsid w:val="008C3B9F"/>
    <w:rsid w:val="008C4B48"/>
    <w:rsid w:val="008C5581"/>
    <w:rsid w:val="008C616F"/>
    <w:rsid w:val="008C79F2"/>
    <w:rsid w:val="008D226F"/>
    <w:rsid w:val="008D2AC1"/>
    <w:rsid w:val="008D2DDE"/>
    <w:rsid w:val="008D41C7"/>
    <w:rsid w:val="008D6B1F"/>
    <w:rsid w:val="008E27EC"/>
    <w:rsid w:val="008E3217"/>
    <w:rsid w:val="008E3D2B"/>
    <w:rsid w:val="008E45CF"/>
    <w:rsid w:val="008F0A21"/>
    <w:rsid w:val="008F0E9D"/>
    <w:rsid w:val="008F2052"/>
    <w:rsid w:val="009001C3"/>
    <w:rsid w:val="00902008"/>
    <w:rsid w:val="00902E19"/>
    <w:rsid w:val="00903948"/>
    <w:rsid w:val="00905FB7"/>
    <w:rsid w:val="00912302"/>
    <w:rsid w:val="00913598"/>
    <w:rsid w:val="00914D00"/>
    <w:rsid w:val="00920441"/>
    <w:rsid w:val="009207CE"/>
    <w:rsid w:val="009209CA"/>
    <w:rsid w:val="00920D6A"/>
    <w:rsid w:val="00921905"/>
    <w:rsid w:val="009265ED"/>
    <w:rsid w:val="009318C4"/>
    <w:rsid w:val="00933380"/>
    <w:rsid w:val="00933EEF"/>
    <w:rsid w:val="00934559"/>
    <w:rsid w:val="00941892"/>
    <w:rsid w:val="0094391C"/>
    <w:rsid w:val="00943BF2"/>
    <w:rsid w:val="009444F3"/>
    <w:rsid w:val="00945B17"/>
    <w:rsid w:val="00946866"/>
    <w:rsid w:val="00946CE6"/>
    <w:rsid w:val="00947B61"/>
    <w:rsid w:val="00954B4A"/>
    <w:rsid w:val="00955A74"/>
    <w:rsid w:val="00960FED"/>
    <w:rsid w:val="009647A6"/>
    <w:rsid w:val="00965EA6"/>
    <w:rsid w:val="00966DFA"/>
    <w:rsid w:val="00971E74"/>
    <w:rsid w:val="00974051"/>
    <w:rsid w:val="0097535B"/>
    <w:rsid w:val="00977683"/>
    <w:rsid w:val="00977783"/>
    <w:rsid w:val="009817D0"/>
    <w:rsid w:val="00984282"/>
    <w:rsid w:val="00991B5C"/>
    <w:rsid w:val="00994483"/>
    <w:rsid w:val="009947AE"/>
    <w:rsid w:val="009975A9"/>
    <w:rsid w:val="009A1BF4"/>
    <w:rsid w:val="009A33DB"/>
    <w:rsid w:val="009A3828"/>
    <w:rsid w:val="009A4C19"/>
    <w:rsid w:val="009B0160"/>
    <w:rsid w:val="009B160C"/>
    <w:rsid w:val="009B280D"/>
    <w:rsid w:val="009B5A45"/>
    <w:rsid w:val="009B71AB"/>
    <w:rsid w:val="009B764D"/>
    <w:rsid w:val="009C109A"/>
    <w:rsid w:val="009C2074"/>
    <w:rsid w:val="009C22F2"/>
    <w:rsid w:val="009C331C"/>
    <w:rsid w:val="009C4940"/>
    <w:rsid w:val="009C5A1E"/>
    <w:rsid w:val="009C6031"/>
    <w:rsid w:val="009C7324"/>
    <w:rsid w:val="009D0C9A"/>
    <w:rsid w:val="009D2AC7"/>
    <w:rsid w:val="009D2D64"/>
    <w:rsid w:val="009D702C"/>
    <w:rsid w:val="009D7304"/>
    <w:rsid w:val="009D74B7"/>
    <w:rsid w:val="009D79DC"/>
    <w:rsid w:val="009E17EC"/>
    <w:rsid w:val="009E31F5"/>
    <w:rsid w:val="009E38DA"/>
    <w:rsid w:val="009E3D17"/>
    <w:rsid w:val="009E57C4"/>
    <w:rsid w:val="009F208D"/>
    <w:rsid w:val="009F30F4"/>
    <w:rsid w:val="009F685E"/>
    <w:rsid w:val="00A02205"/>
    <w:rsid w:val="00A02DC5"/>
    <w:rsid w:val="00A0326B"/>
    <w:rsid w:val="00A07D81"/>
    <w:rsid w:val="00A14642"/>
    <w:rsid w:val="00A162C7"/>
    <w:rsid w:val="00A16A14"/>
    <w:rsid w:val="00A26304"/>
    <w:rsid w:val="00A273F3"/>
    <w:rsid w:val="00A31D80"/>
    <w:rsid w:val="00A32866"/>
    <w:rsid w:val="00A336E6"/>
    <w:rsid w:val="00A34C57"/>
    <w:rsid w:val="00A42868"/>
    <w:rsid w:val="00A43129"/>
    <w:rsid w:val="00A4349E"/>
    <w:rsid w:val="00A44189"/>
    <w:rsid w:val="00A523E1"/>
    <w:rsid w:val="00A52B30"/>
    <w:rsid w:val="00A53167"/>
    <w:rsid w:val="00A553DF"/>
    <w:rsid w:val="00A5728C"/>
    <w:rsid w:val="00A6060A"/>
    <w:rsid w:val="00A6133F"/>
    <w:rsid w:val="00A615E4"/>
    <w:rsid w:val="00A618A3"/>
    <w:rsid w:val="00A6301E"/>
    <w:rsid w:val="00A637C0"/>
    <w:rsid w:val="00A641AC"/>
    <w:rsid w:val="00A64C12"/>
    <w:rsid w:val="00A67247"/>
    <w:rsid w:val="00A72868"/>
    <w:rsid w:val="00A737CC"/>
    <w:rsid w:val="00A73E30"/>
    <w:rsid w:val="00A76D49"/>
    <w:rsid w:val="00A771BE"/>
    <w:rsid w:val="00A81048"/>
    <w:rsid w:val="00A82DA3"/>
    <w:rsid w:val="00A8665A"/>
    <w:rsid w:val="00A87278"/>
    <w:rsid w:val="00A908A3"/>
    <w:rsid w:val="00A94266"/>
    <w:rsid w:val="00A948F2"/>
    <w:rsid w:val="00A96462"/>
    <w:rsid w:val="00A966AE"/>
    <w:rsid w:val="00AA4D71"/>
    <w:rsid w:val="00AA4EE2"/>
    <w:rsid w:val="00AB1A33"/>
    <w:rsid w:val="00AB1AE0"/>
    <w:rsid w:val="00AB5776"/>
    <w:rsid w:val="00AC3C06"/>
    <w:rsid w:val="00AC7CED"/>
    <w:rsid w:val="00AD232D"/>
    <w:rsid w:val="00AD31BD"/>
    <w:rsid w:val="00AD3B72"/>
    <w:rsid w:val="00AD65A6"/>
    <w:rsid w:val="00AE1D47"/>
    <w:rsid w:val="00AE37CC"/>
    <w:rsid w:val="00AE4E14"/>
    <w:rsid w:val="00AE72AB"/>
    <w:rsid w:val="00AF5D9C"/>
    <w:rsid w:val="00AF6307"/>
    <w:rsid w:val="00B00881"/>
    <w:rsid w:val="00B0163E"/>
    <w:rsid w:val="00B02A95"/>
    <w:rsid w:val="00B0625C"/>
    <w:rsid w:val="00B0767B"/>
    <w:rsid w:val="00B12877"/>
    <w:rsid w:val="00B12A31"/>
    <w:rsid w:val="00B13488"/>
    <w:rsid w:val="00B1499C"/>
    <w:rsid w:val="00B14D35"/>
    <w:rsid w:val="00B1510E"/>
    <w:rsid w:val="00B15B61"/>
    <w:rsid w:val="00B17D53"/>
    <w:rsid w:val="00B23041"/>
    <w:rsid w:val="00B23DB4"/>
    <w:rsid w:val="00B24A49"/>
    <w:rsid w:val="00B2565E"/>
    <w:rsid w:val="00B263B1"/>
    <w:rsid w:val="00B3076E"/>
    <w:rsid w:val="00B35B63"/>
    <w:rsid w:val="00B425E2"/>
    <w:rsid w:val="00B43279"/>
    <w:rsid w:val="00B44626"/>
    <w:rsid w:val="00B46C77"/>
    <w:rsid w:val="00B474E2"/>
    <w:rsid w:val="00B47EF6"/>
    <w:rsid w:val="00B523EF"/>
    <w:rsid w:val="00B5252A"/>
    <w:rsid w:val="00B55121"/>
    <w:rsid w:val="00B5619D"/>
    <w:rsid w:val="00B57863"/>
    <w:rsid w:val="00B61C8C"/>
    <w:rsid w:val="00B6720A"/>
    <w:rsid w:val="00B70305"/>
    <w:rsid w:val="00B72358"/>
    <w:rsid w:val="00B769DE"/>
    <w:rsid w:val="00B80145"/>
    <w:rsid w:val="00B851EF"/>
    <w:rsid w:val="00B86188"/>
    <w:rsid w:val="00B90F02"/>
    <w:rsid w:val="00B9297A"/>
    <w:rsid w:val="00B92CA0"/>
    <w:rsid w:val="00B93F1C"/>
    <w:rsid w:val="00BA047E"/>
    <w:rsid w:val="00BA0A91"/>
    <w:rsid w:val="00BA44DC"/>
    <w:rsid w:val="00BB0AF3"/>
    <w:rsid w:val="00BB2B29"/>
    <w:rsid w:val="00BB3259"/>
    <w:rsid w:val="00BB33B5"/>
    <w:rsid w:val="00BB3453"/>
    <w:rsid w:val="00BB6132"/>
    <w:rsid w:val="00BD009D"/>
    <w:rsid w:val="00BD1710"/>
    <w:rsid w:val="00BD256D"/>
    <w:rsid w:val="00BD375E"/>
    <w:rsid w:val="00BD44BB"/>
    <w:rsid w:val="00BD7914"/>
    <w:rsid w:val="00BE0D74"/>
    <w:rsid w:val="00BE4ACE"/>
    <w:rsid w:val="00BF19B8"/>
    <w:rsid w:val="00BF1C3A"/>
    <w:rsid w:val="00BF2F4E"/>
    <w:rsid w:val="00BF3CC5"/>
    <w:rsid w:val="00BF5617"/>
    <w:rsid w:val="00BF6460"/>
    <w:rsid w:val="00BF7B6F"/>
    <w:rsid w:val="00C04B41"/>
    <w:rsid w:val="00C10DA1"/>
    <w:rsid w:val="00C20DEA"/>
    <w:rsid w:val="00C260A1"/>
    <w:rsid w:val="00C3026B"/>
    <w:rsid w:val="00C32F66"/>
    <w:rsid w:val="00C333A9"/>
    <w:rsid w:val="00C33EC7"/>
    <w:rsid w:val="00C35794"/>
    <w:rsid w:val="00C37EBE"/>
    <w:rsid w:val="00C37F6E"/>
    <w:rsid w:val="00C42212"/>
    <w:rsid w:val="00C45CB0"/>
    <w:rsid w:val="00C51B33"/>
    <w:rsid w:val="00C531D6"/>
    <w:rsid w:val="00C56FED"/>
    <w:rsid w:val="00C64BD2"/>
    <w:rsid w:val="00C66A4F"/>
    <w:rsid w:val="00C679A9"/>
    <w:rsid w:val="00C67FCC"/>
    <w:rsid w:val="00C71122"/>
    <w:rsid w:val="00C7114E"/>
    <w:rsid w:val="00C72028"/>
    <w:rsid w:val="00C748B0"/>
    <w:rsid w:val="00C7578F"/>
    <w:rsid w:val="00C80BE5"/>
    <w:rsid w:val="00C816C2"/>
    <w:rsid w:val="00C81832"/>
    <w:rsid w:val="00C820FF"/>
    <w:rsid w:val="00C82930"/>
    <w:rsid w:val="00C86F03"/>
    <w:rsid w:val="00C870D2"/>
    <w:rsid w:val="00C90480"/>
    <w:rsid w:val="00C90FD2"/>
    <w:rsid w:val="00C9212D"/>
    <w:rsid w:val="00C92CF4"/>
    <w:rsid w:val="00C956DD"/>
    <w:rsid w:val="00C969BA"/>
    <w:rsid w:val="00CA11A9"/>
    <w:rsid w:val="00CA2789"/>
    <w:rsid w:val="00CA5C44"/>
    <w:rsid w:val="00CA68C2"/>
    <w:rsid w:val="00CA6E11"/>
    <w:rsid w:val="00CB02B7"/>
    <w:rsid w:val="00CB02BD"/>
    <w:rsid w:val="00CB15A9"/>
    <w:rsid w:val="00CB2FC6"/>
    <w:rsid w:val="00CB4D22"/>
    <w:rsid w:val="00CB680B"/>
    <w:rsid w:val="00CB7025"/>
    <w:rsid w:val="00CB7626"/>
    <w:rsid w:val="00CB797C"/>
    <w:rsid w:val="00CC287E"/>
    <w:rsid w:val="00CD1866"/>
    <w:rsid w:val="00CE28CF"/>
    <w:rsid w:val="00CE3E74"/>
    <w:rsid w:val="00CE5191"/>
    <w:rsid w:val="00CF6BA5"/>
    <w:rsid w:val="00CF7BDD"/>
    <w:rsid w:val="00D01892"/>
    <w:rsid w:val="00D03A55"/>
    <w:rsid w:val="00D03B03"/>
    <w:rsid w:val="00D07206"/>
    <w:rsid w:val="00D102ED"/>
    <w:rsid w:val="00D10DBE"/>
    <w:rsid w:val="00D13A3B"/>
    <w:rsid w:val="00D15442"/>
    <w:rsid w:val="00D168D3"/>
    <w:rsid w:val="00D16EA8"/>
    <w:rsid w:val="00D17C0A"/>
    <w:rsid w:val="00D26AFD"/>
    <w:rsid w:val="00D27C2F"/>
    <w:rsid w:val="00D27F07"/>
    <w:rsid w:val="00D27FF1"/>
    <w:rsid w:val="00D32335"/>
    <w:rsid w:val="00D33B7F"/>
    <w:rsid w:val="00D34567"/>
    <w:rsid w:val="00D37284"/>
    <w:rsid w:val="00D44395"/>
    <w:rsid w:val="00D44895"/>
    <w:rsid w:val="00D45A3F"/>
    <w:rsid w:val="00D51EFD"/>
    <w:rsid w:val="00D52BCE"/>
    <w:rsid w:val="00D53046"/>
    <w:rsid w:val="00D57699"/>
    <w:rsid w:val="00D6037D"/>
    <w:rsid w:val="00D63039"/>
    <w:rsid w:val="00D7174E"/>
    <w:rsid w:val="00D73C95"/>
    <w:rsid w:val="00D766F6"/>
    <w:rsid w:val="00D77159"/>
    <w:rsid w:val="00D77EF9"/>
    <w:rsid w:val="00D80EDB"/>
    <w:rsid w:val="00D81E05"/>
    <w:rsid w:val="00D84F7E"/>
    <w:rsid w:val="00D854B2"/>
    <w:rsid w:val="00D916AA"/>
    <w:rsid w:val="00D93B3C"/>
    <w:rsid w:val="00DA22A1"/>
    <w:rsid w:val="00DA6BC1"/>
    <w:rsid w:val="00DB0868"/>
    <w:rsid w:val="00DB1B1F"/>
    <w:rsid w:val="00DB5B2C"/>
    <w:rsid w:val="00DC05F7"/>
    <w:rsid w:val="00DC113F"/>
    <w:rsid w:val="00DC1915"/>
    <w:rsid w:val="00DC27E1"/>
    <w:rsid w:val="00DC4FCA"/>
    <w:rsid w:val="00DC5376"/>
    <w:rsid w:val="00DC67A2"/>
    <w:rsid w:val="00DD1030"/>
    <w:rsid w:val="00DD2B03"/>
    <w:rsid w:val="00DD2B98"/>
    <w:rsid w:val="00DD5AB3"/>
    <w:rsid w:val="00DD7875"/>
    <w:rsid w:val="00DE1927"/>
    <w:rsid w:val="00DE1C65"/>
    <w:rsid w:val="00DE236C"/>
    <w:rsid w:val="00DE35B6"/>
    <w:rsid w:val="00DE4E02"/>
    <w:rsid w:val="00DF0271"/>
    <w:rsid w:val="00DF32C7"/>
    <w:rsid w:val="00DF64EB"/>
    <w:rsid w:val="00E0171E"/>
    <w:rsid w:val="00E02AE4"/>
    <w:rsid w:val="00E04C19"/>
    <w:rsid w:val="00E06A77"/>
    <w:rsid w:val="00E0731D"/>
    <w:rsid w:val="00E0794A"/>
    <w:rsid w:val="00E07A4C"/>
    <w:rsid w:val="00E1247E"/>
    <w:rsid w:val="00E1355B"/>
    <w:rsid w:val="00E137CE"/>
    <w:rsid w:val="00E160E0"/>
    <w:rsid w:val="00E17D55"/>
    <w:rsid w:val="00E17E99"/>
    <w:rsid w:val="00E20696"/>
    <w:rsid w:val="00E22F18"/>
    <w:rsid w:val="00E2570F"/>
    <w:rsid w:val="00E35196"/>
    <w:rsid w:val="00E35D02"/>
    <w:rsid w:val="00E41A32"/>
    <w:rsid w:val="00E420F4"/>
    <w:rsid w:val="00E45B21"/>
    <w:rsid w:val="00E45BA6"/>
    <w:rsid w:val="00E50E30"/>
    <w:rsid w:val="00E55964"/>
    <w:rsid w:val="00E570D7"/>
    <w:rsid w:val="00E618E4"/>
    <w:rsid w:val="00E651D0"/>
    <w:rsid w:val="00E66BAF"/>
    <w:rsid w:val="00E72702"/>
    <w:rsid w:val="00E75002"/>
    <w:rsid w:val="00E80E77"/>
    <w:rsid w:val="00E83DB9"/>
    <w:rsid w:val="00E901DE"/>
    <w:rsid w:val="00E92915"/>
    <w:rsid w:val="00E95CB2"/>
    <w:rsid w:val="00EA0C38"/>
    <w:rsid w:val="00EA312A"/>
    <w:rsid w:val="00EB20C3"/>
    <w:rsid w:val="00EB2DC0"/>
    <w:rsid w:val="00EB434B"/>
    <w:rsid w:val="00EB4B2B"/>
    <w:rsid w:val="00EC3CF2"/>
    <w:rsid w:val="00EC60FA"/>
    <w:rsid w:val="00ED04EA"/>
    <w:rsid w:val="00ED225B"/>
    <w:rsid w:val="00ED5E72"/>
    <w:rsid w:val="00ED5FC7"/>
    <w:rsid w:val="00EE0E2C"/>
    <w:rsid w:val="00EE3780"/>
    <w:rsid w:val="00EE7747"/>
    <w:rsid w:val="00EF36B5"/>
    <w:rsid w:val="00EF6716"/>
    <w:rsid w:val="00EF68F3"/>
    <w:rsid w:val="00EF798D"/>
    <w:rsid w:val="00F024AD"/>
    <w:rsid w:val="00F02E6C"/>
    <w:rsid w:val="00F04176"/>
    <w:rsid w:val="00F046C3"/>
    <w:rsid w:val="00F04886"/>
    <w:rsid w:val="00F04B64"/>
    <w:rsid w:val="00F0506C"/>
    <w:rsid w:val="00F073CA"/>
    <w:rsid w:val="00F15277"/>
    <w:rsid w:val="00F22E00"/>
    <w:rsid w:val="00F27071"/>
    <w:rsid w:val="00F308DB"/>
    <w:rsid w:val="00F35498"/>
    <w:rsid w:val="00F40464"/>
    <w:rsid w:val="00F431C7"/>
    <w:rsid w:val="00F440E4"/>
    <w:rsid w:val="00F450AF"/>
    <w:rsid w:val="00F475E1"/>
    <w:rsid w:val="00F53400"/>
    <w:rsid w:val="00F53BDA"/>
    <w:rsid w:val="00F54163"/>
    <w:rsid w:val="00F544BD"/>
    <w:rsid w:val="00F60E09"/>
    <w:rsid w:val="00F6303F"/>
    <w:rsid w:val="00F63817"/>
    <w:rsid w:val="00F64E25"/>
    <w:rsid w:val="00F666EC"/>
    <w:rsid w:val="00F7045F"/>
    <w:rsid w:val="00F7382C"/>
    <w:rsid w:val="00F771B9"/>
    <w:rsid w:val="00F8248D"/>
    <w:rsid w:val="00F87E15"/>
    <w:rsid w:val="00F92BAC"/>
    <w:rsid w:val="00F9631E"/>
    <w:rsid w:val="00F97120"/>
    <w:rsid w:val="00F979E8"/>
    <w:rsid w:val="00FA461A"/>
    <w:rsid w:val="00FA57EA"/>
    <w:rsid w:val="00FB69D7"/>
    <w:rsid w:val="00FC0931"/>
    <w:rsid w:val="00FC4522"/>
    <w:rsid w:val="00FC4C08"/>
    <w:rsid w:val="00FC5F23"/>
    <w:rsid w:val="00FD0158"/>
    <w:rsid w:val="00FD06F7"/>
    <w:rsid w:val="00FD1389"/>
    <w:rsid w:val="00FD1BD3"/>
    <w:rsid w:val="00FD5447"/>
    <w:rsid w:val="00FD5470"/>
    <w:rsid w:val="00FD7910"/>
    <w:rsid w:val="00FD7D61"/>
    <w:rsid w:val="00FE46F2"/>
    <w:rsid w:val="00FE4D7B"/>
    <w:rsid w:val="00FE64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9FE95"/>
  <w15:docId w15:val="{046D9E71-55FC-4E59-AB0A-56339F429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208D"/>
    <w:rPr>
      <w:rFonts w:cs="Arial"/>
      <w:sz w:val="20"/>
      <w:szCs w:val="20"/>
    </w:rPr>
  </w:style>
  <w:style w:type="paragraph" w:styleId="Heading1">
    <w:name w:val="heading 1"/>
    <w:basedOn w:val="Normal"/>
    <w:next w:val="Normal"/>
    <w:link w:val="Heading1Char"/>
    <w:uiPriority w:val="9"/>
    <w:qFormat/>
    <w:rsid w:val="00761B8C"/>
    <w:pPr>
      <w:numPr>
        <w:numId w:val="24"/>
      </w:numPr>
      <w:ind w:left="0" w:firstLine="0"/>
      <w:outlineLvl w:val="0"/>
    </w:pPr>
    <w:rPr>
      <w:b/>
      <w:bCs/>
      <w:i/>
      <w:iCs/>
      <w:color w:val="FFFFFF" w:themeColor="background1"/>
      <w:sz w:val="24"/>
      <w:szCs w:val="24"/>
    </w:rPr>
  </w:style>
  <w:style w:type="paragraph" w:styleId="Heading2">
    <w:name w:val="heading 2"/>
    <w:basedOn w:val="Normal"/>
    <w:next w:val="Normal"/>
    <w:link w:val="Heading2Char"/>
    <w:uiPriority w:val="9"/>
    <w:unhideWhenUsed/>
    <w:qFormat/>
    <w:rsid w:val="005C44FC"/>
    <w:pPr>
      <w:outlineLvl w:val="1"/>
    </w:pPr>
    <w:rPr>
      <w:b/>
      <w:noProof/>
      <w:color w:val="943634" w:themeColor="accent2" w:themeShade="BF"/>
      <w:sz w:val="24"/>
      <w:szCs w:val="24"/>
    </w:rPr>
  </w:style>
  <w:style w:type="paragraph" w:styleId="Heading3">
    <w:name w:val="heading 3"/>
    <w:basedOn w:val="Normal"/>
    <w:next w:val="Normal"/>
    <w:link w:val="Heading3Char"/>
    <w:uiPriority w:val="9"/>
    <w:unhideWhenUsed/>
    <w:qFormat/>
    <w:rsid w:val="00686FD4"/>
    <w:pPr>
      <w:jc w:val="right"/>
      <w:outlineLvl w:val="2"/>
    </w:pPr>
    <w:rPr>
      <w:b/>
    </w:rPr>
  </w:style>
  <w:style w:type="paragraph" w:styleId="Heading4">
    <w:name w:val="heading 4"/>
    <w:basedOn w:val="Normal"/>
    <w:next w:val="Normal"/>
    <w:link w:val="Heading4Char"/>
    <w:uiPriority w:val="9"/>
    <w:semiHidden/>
    <w:unhideWhenUsed/>
    <w:qFormat/>
    <w:rsid w:val="00E55964"/>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55964"/>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55964"/>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55964"/>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5964"/>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E55964"/>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3140"/>
    <w:pPr>
      <w:tabs>
        <w:tab w:val="center" w:pos="4513"/>
        <w:tab w:val="right" w:pos="9026"/>
      </w:tabs>
    </w:pPr>
  </w:style>
  <w:style w:type="character" w:customStyle="1" w:styleId="HeaderChar">
    <w:name w:val="Header Char"/>
    <w:basedOn w:val="DefaultParagraphFont"/>
    <w:link w:val="Header"/>
    <w:uiPriority w:val="99"/>
    <w:rsid w:val="00413140"/>
  </w:style>
  <w:style w:type="paragraph" w:styleId="Footer">
    <w:name w:val="footer"/>
    <w:basedOn w:val="Normal"/>
    <w:link w:val="FooterChar"/>
    <w:uiPriority w:val="99"/>
    <w:unhideWhenUsed/>
    <w:rsid w:val="00413140"/>
    <w:pPr>
      <w:tabs>
        <w:tab w:val="center" w:pos="4513"/>
        <w:tab w:val="right" w:pos="9026"/>
      </w:tabs>
    </w:pPr>
  </w:style>
  <w:style w:type="character" w:customStyle="1" w:styleId="FooterChar">
    <w:name w:val="Footer Char"/>
    <w:basedOn w:val="DefaultParagraphFont"/>
    <w:link w:val="Footer"/>
    <w:uiPriority w:val="99"/>
    <w:rsid w:val="00413140"/>
  </w:style>
  <w:style w:type="paragraph" w:styleId="BalloonText">
    <w:name w:val="Balloon Text"/>
    <w:basedOn w:val="Normal"/>
    <w:link w:val="BalloonTextChar"/>
    <w:uiPriority w:val="99"/>
    <w:semiHidden/>
    <w:unhideWhenUsed/>
    <w:rsid w:val="00413140"/>
    <w:rPr>
      <w:rFonts w:ascii="Tahoma" w:hAnsi="Tahoma" w:cs="Tahoma"/>
      <w:sz w:val="16"/>
      <w:szCs w:val="16"/>
    </w:rPr>
  </w:style>
  <w:style w:type="character" w:customStyle="1" w:styleId="BalloonTextChar">
    <w:name w:val="Balloon Text Char"/>
    <w:basedOn w:val="DefaultParagraphFont"/>
    <w:link w:val="BalloonText"/>
    <w:uiPriority w:val="99"/>
    <w:semiHidden/>
    <w:rsid w:val="00413140"/>
    <w:rPr>
      <w:rFonts w:ascii="Tahoma" w:hAnsi="Tahoma" w:cs="Tahoma"/>
      <w:sz w:val="16"/>
      <w:szCs w:val="16"/>
    </w:rPr>
  </w:style>
  <w:style w:type="table" w:styleId="TableGrid">
    <w:name w:val="Table Grid"/>
    <w:basedOn w:val="TableNormal"/>
    <w:uiPriority w:val="59"/>
    <w:rsid w:val="00413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2F00"/>
    <w:pPr>
      <w:ind w:left="720"/>
      <w:contextualSpacing/>
    </w:pPr>
  </w:style>
  <w:style w:type="paragraph" w:customStyle="1" w:styleId="LTGbase">
    <w:name w:val="LTG base"/>
    <w:link w:val="LTGbaseChar"/>
    <w:autoRedefine/>
    <w:qFormat/>
    <w:rsid w:val="003A2F00"/>
    <w:rPr>
      <w:rFonts w:ascii="Open Sans" w:eastAsiaTheme="minorEastAsia" w:hAnsi="Open Sans" w:cs="Open Sans"/>
      <w:b/>
      <w:bCs/>
      <w:color w:val="595959" w:themeColor="text1" w:themeTint="A6"/>
      <w:sz w:val="20"/>
      <w:szCs w:val="20"/>
      <w:lang w:val="en-US"/>
    </w:rPr>
  </w:style>
  <w:style w:type="character" w:customStyle="1" w:styleId="LTGbaseChar">
    <w:name w:val="LTG base Char"/>
    <w:link w:val="LTGbase"/>
    <w:locked/>
    <w:rsid w:val="003A2F00"/>
    <w:rPr>
      <w:rFonts w:ascii="Open Sans" w:eastAsiaTheme="minorEastAsia" w:hAnsi="Open Sans" w:cs="Open Sans"/>
      <w:b/>
      <w:bCs/>
      <w:color w:val="595959" w:themeColor="text1" w:themeTint="A6"/>
      <w:sz w:val="20"/>
      <w:szCs w:val="20"/>
      <w:lang w:val="en-US"/>
    </w:rPr>
  </w:style>
  <w:style w:type="table" w:styleId="LightShading-Accent6">
    <w:name w:val="Light Shading Accent 6"/>
    <w:basedOn w:val="TableNormal"/>
    <w:uiPriority w:val="60"/>
    <w:rsid w:val="00C82930"/>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PlaceholderText">
    <w:name w:val="Placeholder Text"/>
    <w:basedOn w:val="DefaultParagraphFont"/>
    <w:uiPriority w:val="99"/>
    <w:semiHidden/>
    <w:rsid w:val="00A4349E"/>
    <w:rPr>
      <w:color w:val="808080"/>
    </w:rPr>
  </w:style>
  <w:style w:type="table" w:styleId="LightGrid-Accent1">
    <w:name w:val="Light Grid Accent 1"/>
    <w:basedOn w:val="TableNormal"/>
    <w:uiPriority w:val="62"/>
    <w:rsid w:val="008532C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933EE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933EEF"/>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Guidelines">
    <w:name w:val="Guidelines"/>
    <w:basedOn w:val="LTGbase"/>
    <w:link w:val="GuidelinesChar"/>
    <w:qFormat/>
    <w:rsid w:val="003A2F00"/>
    <w:rPr>
      <w:rFonts w:ascii="Corbel" w:eastAsia="Calibri" w:hAnsi="Corbel" w:cs="Corbel"/>
      <w:b w:val="0"/>
      <w:i/>
      <w:iCs/>
      <w:color w:val="808080" w:themeColor="background1" w:themeShade="80"/>
      <w:sz w:val="18"/>
    </w:rPr>
  </w:style>
  <w:style w:type="character" w:customStyle="1" w:styleId="GuidelinesChar">
    <w:name w:val="Guidelines Char"/>
    <w:basedOn w:val="LTGbaseChar"/>
    <w:link w:val="Guidelines"/>
    <w:rsid w:val="003A2F00"/>
    <w:rPr>
      <w:rFonts w:ascii="Corbel" w:eastAsia="Calibri" w:hAnsi="Corbel" w:cs="Corbel"/>
      <w:b w:val="0"/>
      <w:bCs/>
      <w:i/>
      <w:iCs/>
      <w:color w:val="808080" w:themeColor="background1" w:themeShade="80"/>
      <w:sz w:val="18"/>
      <w:szCs w:val="20"/>
      <w:lang w:val="en-US"/>
    </w:rPr>
  </w:style>
  <w:style w:type="paragraph" w:customStyle="1" w:styleId="Questions">
    <w:name w:val="Questions"/>
    <w:basedOn w:val="LTGbase"/>
    <w:link w:val="QuestionsChar"/>
    <w:qFormat/>
    <w:rsid w:val="003A2F00"/>
    <w:rPr>
      <w:rFonts w:ascii="Corbel" w:eastAsia="Calibri" w:hAnsi="Corbel" w:cs="Corbel"/>
      <w:iCs/>
      <w:sz w:val="18"/>
    </w:rPr>
  </w:style>
  <w:style w:type="character" w:customStyle="1" w:styleId="QuestionsChar">
    <w:name w:val="Questions Char"/>
    <w:basedOn w:val="LTGbaseChar"/>
    <w:link w:val="Questions"/>
    <w:rsid w:val="003A2F00"/>
    <w:rPr>
      <w:rFonts w:ascii="Corbel" w:eastAsia="Calibri" w:hAnsi="Corbel" w:cs="Corbel"/>
      <w:b/>
      <w:bCs/>
      <w:iCs/>
      <w:color w:val="595959" w:themeColor="text1" w:themeTint="A6"/>
      <w:sz w:val="18"/>
      <w:szCs w:val="20"/>
      <w:lang w:val="en-US"/>
    </w:rPr>
  </w:style>
  <w:style w:type="paragraph" w:customStyle="1" w:styleId="Instruction">
    <w:name w:val="Instruction"/>
    <w:basedOn w:val="LTGbase"/>
    <w:link w:val="InstructionChar"/>
    <w:qFormat/>
    <w:rsid w:val="005C44FC"/>
    <w:rPr>
      <w:rFonts w:ascii="Corbel" w:eastAsia="Calibri" w:hAnsi="Corbel" w:cs="Corbel"/>
      <w:iCs/>
      <w:color w:val="943634" w:themeColor="accent2" w:themeShade="BF"/>
      <w:sz w:val="18"/>
    </w:rPr>
  </w:style>
  <w:style w:type="character" w:customStyle="1" w:styleId="InstructionChar">
    <w:name w:val="Instruction Char"/>
    <w:basedOn w:val="LTGbaseChar"/>
    <w:link w:val="Instruction"/>
    <w:rsid w:val="005C44FC"/>
    <w:rPr>
      <w:rFonts w:ascii="Corbel" w:eastAsia="Calibri" w:hAnsi="Corbel" w:cs="Corbel"/>
      <w:b/>
      <w:bCs/>
      <w:iCs/>
      <w:color w:val="943634" w:themeColor="accent2" w:themeShade="BF"/>
      <w:sz w:val="18"/>
      <w:szCs w:val="20"/>
      <w:lang w:val="en-US"/>
    </w:rPr>
  </w:style>
  <w:style w:type="paragraph" w:customStyle="1" w:styleId="Style1">
    <w:name w:val="Style1"/>
    <w:basedOn w:val="ListBullet"/>
    <w:autoRedefine/>
    <w:qFormat/>
    <w:rsid w:val="003A2F00"/>
    <w:pPr>
      <w:keepNext/>
      <w:keepLines/>
      <w:spacing w:before="40" w:after="40"/>
      <w:ind w:left="0" w:firstLine="0"/>
    </w:pPr>
    <w:rPr>
      <w:rFonts w:ascii="Corbel" w:eastAsia="Times New Roman" w:hAnsi="Corbel" w:cs="Times New Roman"/>
      <w:b/>
      <w:sz w:val="24"/>
      <w:szCs w:val="24"/>
      <w:lang w:eastAsia="ja-JP"/>
    </w:rPr>
  </w:style>
  <w:style w:type="paragraph" w:styleId="ListBullet">
    <w:name w:val="List Bullet"/>
    <w:basedOn w:val="Normal"/>
    <w:uiPriority w:val="99"/>
    <w:semiHidden/>
    <w:unhideWhenUsed/>
    <w:rsid w:val="005E4A5B"/>
    <w:pPr>
      <w:ind w:left="2486" w:hanging="360"/>
      <w:contextualSpacing/>
    </w:pPr>
  </w:style>
  <w:style w:type="paragraph" w:customStyle="1" w:styleId="basictext">
    <w:name w:val="basic text"/>
    <w:basedOn w:val="Normal"/>
    <w:autoRedefine/>
    <w:qFormat/>
    <w:rsid w:val="005C44FC"/>
    <w:pPr>
      <w:numPr>
        <w:numId w:val="5"/>
      </w:numPr>
    </w:pPr>
    <w:rPr>
      <w:rFonts w:ascii="Arial" w:eastAsia="MS Mincho" w:hAnsi="Arial" w:cs="Times New Roman"/>
      <w:b/>
      <w:color w:val="943634" w:themeColor="accent2" w:themeShade="BF"/>
      <w:lang w:eastAsia="ja-JP"/>
    </w:rPr>
  </w:style>
  <w:style w:type="paragraph" w:customStyle="1" w:styleId="Style3">
    <w:name w:val="Style3"/>
    <w:basedOn w:val="Heading1"/>
    <w:link w:val="Style3Char"/>
    <w:autoRedefine/>
    <w:rsid w:val="0062400F"/>
    <w:pPr>
      <w:numPr>
        <w:numId w:val="4"/>
      </w:numPr>
      <w:spacing w:before="240"/>
      <w:ind w:left="431" w:hanging="431"/>
    </w:pPr>
    <w:rPr>
      <w:rFonts w:ascii="Comic Sans MS" w:hAnsi="Comic Sans MS"/>
      <w:b w:val="0"/>
      <w:color w:val="008000"/>
      <w:sz w:val="52"/>
      <w:szCs w:val="40"/>
      <w:lang w:eastAsia="ja-JP"/>
    </w:rPr>
  </w:style>
  <w:style w:type="character" w:customStyle="1" w:styleId="Style3Char">
    <w:name w:val="Style3 Char"/>
    <w:link w:val="Style3"/>
    <w:rsid w:val="0062400F"/>
    <w:rPr>
      <w:rFonts w:ascii="Comic Sans MS" w:eastAsiaTheme="majorEastAsia" w:hAnsi="Comic Sans MS" w:cstheme="majorBidi"/>
      <w:bCs/>
      <w:color w:val="008000"/>
      <w:sz w:val="52"/>
      <w:szCs w:val="40"/>
      <w:lang w:eastAsia="ja-JP"/>
    </w:rPr>
  </w:style>
  <w:style w:type="character" w:customStyle="1" w:styleId="Heading1Char">
    <w:name w:val="Heading 1 Char"/>
    <w:basedOn w:val="DefaultParagraphFont"/>
    <w:link w:val="Heading1"/>
    <w:uiPriority w:val="9"/>
    <w:rsid w:val="00761B8C"/>
    <w:rPr>
      <w:rFonts w:cs="Arial"/>
      <w:b/>
      <w:bCs/>
      <w:i/>
      <w:iCs/>
      <w:color w:val="FFFFFF" w:themeColor="background1"/>
      <w:sz w:val="24"/>
      <w:szCs w:val="24"/>
    </w:rPr>
  </w:style>
  <w:style w:type="character" w:styleId="IntenseEmphasis">
    <w:name w:val="Intense Emphasis"/>
    <w:uiPriority w:val="21"/>
    <w:qFormat/>
    <w:rsid w:val="00E55964"/>
    <w:rPr>
      <w:b/>
      <w:bCs/>
      <w:i/>
      <w:iCs/>
      <w:color w:val="4F81BD" w:themeColor="accent1"/>
    </w:rPr>
  </w:style>
  <w:style w:type="character" w:customStyle="1" w:styleId="Heading2Char">
    <w:name w:val="Heading 2 Char"/>
    <w:basedOn w:val="DefaultParagraphFont"/>
    <w:link w:val="Heading2"/>
    <w:uiPriority w:val="9"/>
    <w:rsid w:val="005C44FC"/>
    <w:rPr>
      <w:rFonts w:cs="Arial"/>
      <w:b/>
      <w:noProof/>
      <w:color w:val="943634" w:themeColor="accent2" w:themeShade="BF"/>
      <w:sz w:val="24"/>
      <w:szCs w:val="24"/>
    </w:rPr>
  </w:style>
  <w:style w:type="character" w:customStyle="1" w:styleId="Heading3Char">
    <w:name w:val="Heading 3 Char"/>
    <w:basedOn w:val="DefaultParagraphFont"/>
    <w:link w:val="Heading3"/>
    <w:uiPriority w:val="9"/>
    <w:rsid w:val="00686FD4"/>
    <w:rPr>
      <w:rFonts w:cs="Arial"/>
      <w:b/>
      <w:sz w:val="20"/>
      <w:szCs w:val="20"/>
    </w:rPr>
  </w:style>
  <w:style w:type="character" w:customStyle="1" w:styleId="Heading4Char">
    <w:name w:val="Heading 4 Char"/>
    <w:basedOn w:val="DefaultParagraphFont"/>
    <w:link w:val="Heading4"/>
    <w:uiPriority w:val="9"/>
    <w:semiHidden/>
    <w:rsid w:val="00E5596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5596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5596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5596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596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5596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5964"/>
    <w:rPr>
      <w:b/>
      <w:bCs/>
      <w:color w:val="4F81BD" w:themeColor="accent1"/>
      <w:sz w:val="18"/>
      <w:szCs w:val="18"/>
    </w:rPr>
  </w:style>
  <w:style w:type="paragraph" w:styleId="Title">
    <w:name w:val="Title"/>
    <w:basedOn w:val="Normal"/>
    <w:next w:val="Normal"/>
    <w:link w:val="TitleChar"/>
    <w:uiPriority w:val="10"/>
    <w:qFormat/>
    <w:rsid w:val="00E5596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5596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E5596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E55964"/>
    <w:rPr>
      <w:rFonts w:asciiTheme="majorHAnsi" w:eastAsiaTheme="majorEastAsia" w:hAnsiTheme="majorHAnsi" w:cstheme="majorBidi"/>
      <w:i/>
      <w:iCs/>
      <w:color w:val="4F81BD" w:themeColor="accent1"/>
      <w:spacing w:val="15"/>
      <w:sz w:val="24"/>
      <w:szCs w:val="24"/>
    </w:rPr>
  </w:style>
  <w:style w:type="character" w:styleId="Strong">
    <w:name w:val="Strong"/>
    <w:uiPriority w:val="22"/>
    <w:qFormat/>
    <w:rsid w:val="00E55964"/>
    <w:rPr>
      <w:b/>
      <w:bCs/>
    </w:rPr>
  </w:style>
  <w:style w:type="character" w:styleId="Emphasis">
    <w:name w:val="Emphasis"/>
    <w:uiPriority w:val="20"/>
    <w:qFormat/>
    <w:rsid w:val="00E55964"/>
    <w:rPr>
      <w:i/>
      <w:iCs/>
    </w:rPr>
  </w:style>
  <w:style w:type="paragraph" w:styleId="NoSpacing">
    <w:name w:val="No Spacing"/>
    <w:basedOn w:val="Normal"/>
    <w:link w:val="NoSpacingChar"/>
    <w:uiPriority w:val="1"/>
    <w:qFormat/>
    <w:rsid w:val="00E55964"/>
  </w:style>
  <w:style w:type="character" w:customStyle="1" w:styleId="NoSpacingChar">
    <w:name w:val="No Spacing Char"/>
    <w:basedOn w:val="DefaultParagraphFont"/>
    <w:link w:val="NoSpacing"/>
    <w:uiPriority w:val="1"/>
    <w:rsid w:val="00E55964"/>
  </w:style>
  <w:style w:type="paragraph" w:styleId="Quote">
    <w:name w:val="Quote"/>
    <w:basedOn w:val="Normal"/>
    <w:next w:val="Normal"/>
    <w:link w:val="QuoteChar"/>
    <w:uiPriority w:val="29"/>
    <w:qFormat/>
    <w:rsid w:val="00E55964"/>
    <w:rPr>
      <w:i/>
      <w:iCs/>
      <w:color w:val="000000" w:themeColor="text1"/>
    </w:rPr>
  </w:style>
  <w:style w:type="character" w:customStyle="1" w:styleId="QuoteChar">
    <w:name w:val="Quote Char"/>
    <w:basedOn w:val="DefaultParagraphFont"/>
    <w:link w:val="Quote"/>
    <w:uiPriority w:val="29"/>
    <w:rsid w:val="00E55964"/>
    <w:rPr>
      <w:i/>
      <w:iCs/>
      <w:color w:val="000000" w:themeColor="text1"/>
    </w:rPr>
  </w:style>
  <w:style w:type="paragraph" w:styleId="IntenseQuote">
    <w:name w:val="Intense Quote"/>
    <w:basedOn w:val="Normal"/>
    <w:next w:val="Normal"/>
    <w:link w:val="IntenseQuoteChar"/>
    <w:uiPriority w:val="30"/>
    <w:qFormat/>
    <w:rsid w:val="00E5596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55964"/>
    <w:rPr>
      <w:b/>
      <w:bCs/>
      <w:i/>
      <w:iCs/>
      <w:color w:val="4F81BD" w:themeColor="accent1"/>
    </w:rPr>
  </w:style>
  <w:style w:type="character" w:styleId="SubtleEmphasis">
    <w:name w:val="Subtle Emphasis"/>
    <w:uiPriority w:val="19"/>
    <w:qFormat/>
    <w:rsid w:val="00E55964"/>
    <w:rPr>
      <w:i/>
      <w:iCs/>
      <w:color w:val="808080" w:themeColor="text1" w:themeTint="7F"/>
    </w:rPr>
  </w:style>
  <w:style w:type="character" w:styleId="SubtleReference">
    <w:name w:val="Subtle Reference"/>
    <w:uiPriority w:val="31"/>
    <w:qFormat/>
    <w:rsid w:val="00E55964"/>
    <w:rPr>
      <w:smallCaps/>
      <w:color w:val="C0504D" w:themeColor="accent2"/>
      <w:u w:val="single"/>
    </w:rPr>
  </w:style>
  <w:style w:type="character" w:styleId="IntenseReference">
    <w:name w:val="Intense Reference"/>
    <w:uiPriority w:val="32"/>
    <w:qFormat/>
    <w:rsid w:val="00E55964"/>
    <w:rPr>
      <w:b/>
      <w:bCs/>
      <w:smallCaps/>
      <w:color w:val="C0504D" w:themeColor="accent2"/>
      <w:spacing w:val="5"/>
      <w:u w:val="single"/>
    </w:rPr>
  </w:style>
  <w:style w:type="character" w:styleId="BookTitle">
    <w:name w:val="Book Title"/>
    <w:uiPriority w:val="33"/>
    <w:qFormat/>
    <w:rsid w:val="00E55964"/>
    <w:rPr>
      <w:b/>
      <w:bCs/>
      <w:smallCaps/>
      <w:spacing w:val="5"/>
    </w:rPr>
  </w:style>
  <w:style w:type="paragraph" w:styleId="TOCHeading">
    <w:name w:val="TOC Heading"/>
    <w:basedOn w:val="Heading1"/>
    <w:next w:val="Normal"/>
    <w:uiPriority w:val="39"/>
    <w:semiHidden/>
    <w:unhideWhenUsed/>
    <w:qFormat/>
    <w:rsid w:val="00E55964"/>
    <w:pPr>
      <w:outlineLvl w:val="9"/>
    </w:pPr>
  </w:style>
  <w:style w:type="character" w:styleId="CommentReference">
    <w:name w:val="annotation reference"/>
    <w:basedOn w:val="DefaultParagraphFont"/>
    <w:uiPriority w:val="99"/>
    <w:semiHidden/>
    <w:unhideWhenUsed/>
    <w:rsid w:val="00CC287E"/>
    <w:rPr>
      <w:sz w:val="16"/>
      <w:szCs w:val="16"/>
    </w:rPr>
  </w:style>
  <w:style w:type="paragraph" w:styleId="CommentText">
    <w:name w:val="annotation text"/>
    <w:basedOn w:val="Normal"/>
    <w:link w:val="CommentTextChar"/>
    <w:uiPriority w:val="99"/>
    <w:semiHidden/>
    <w:unhideWhenUsed/>
    <w:rsid w:val="00CC287E"/>
  </w:style>
  <w:style w:type="character" w:customStyle="1" w:styleId="CommentTextChar">
    <w:name w:val="Comment Text Char"/>
    <w:basedOn w:val="DefaultParagraphFont"/>
    <w:link w:val="CommentText"/>
    <w:uiPriority w:val="99"/>
    <w:semiHidden/>
    <w:rsid w:val="00CC287E"/>
    <w:rPr>
      <w:sz w:val="20"/>
      <w:szCs w:val="20"/>
    </w:rPr>
  </w:style>
  <w:style w:type="paragraph" w:styleId="CommentSubject">
    <w:name w:val="annotation subject"/>
    <w:basedOn w:val="CommentText"/>
    <w:next w:val="CommentText"/>
    <w:link w:val="CommentSubjectChar"/>
    <w:uiPriority w:val="99"/>
    <w:semiHidden/>
    <w:unhideWhenUsed/>
    <w:rsid w:val="00CC287E"/>
    <w:rPr>
      <w:b/>
      <w:bCs/>
    </w:rPr>
  </w:style>
  <w:style w:type="character" w:customStyle="1" w:styleId="CommentSubjectChar">
    <w:name w:val="Comment Subject Char"/>
    <w:basedOn w:val="CommentTextChar"/>
    <w:link w:val="CommentSubject"/>
    <w:uiPriority w:val="99"/>
    <w:semiHidden/>
    <w:rsid w:val="00CC287E"/>
    <w:rPr>
      <w:b/>
      <w:bCs/>
      <w:sz w:val="20"/>
      <w:szCs w:val="20"/>
    </w:rPr>
  </w:style>
  <w:style w:type="paragraph" w:styleId="Revision">
    <w:name w:val="Revision"/>
    <w:hidden/>
    <w:uiPriority w:val="99"/>
    <w:semiHidden/>
    <w:rsid w:val="00CC287E"/>
  </w:style>
  <w:style w:type="paragraph" w:customStyle="1" w:styleId="MajorTableText">
    <w:name w:val="Major Table Text"/>
    <w:basedOn w:val="Normal"/>
    <w:rsid w:val="00FB69D7"/>
    <w:pPr>
      <w:spacing w:before="60" w:after="60"/>
    </w:pPr>
    <w:rPr>
      <w:rFonts w:ascii="Palatino" w:hAnsi="Palatino" w:cs="Times New Roman"/>
      <w:sz w:val="18"/>
      <w:szCs w:val="18"/>
    </w:rPr>
  </w:style>
  <w:style w:type="character" w:styleId="Hyperlink">
    <w:name w:val="Hyperlink"/>
    <w:basedOn w:val="DefaultParagraphFont"/>
    <w:uiPriority w:val="99"/>
    <w:unhideWhenUsed/>
    <w:rsid w:val="000A4417"/>
    <w:rPr>
      <w:color w:val="0000FF"/>
      <w:u w:val="single"/>
    </w:rPr>
  </w:style>
  <w:style w:type="paragraph" w:styleId="FootnoteText">
    <w:name w:val="footnote text"/>
    <w:basedOn w:val="Normal"/>
    <w:link w:val="FootnoteTextChar"/>
    <w:uiPriority w:val="99"/>
    <w:semiHidden/>
    <w:unhideWhenUsed/>
    <w:rsid w:val="002936F0"/>
  </w:style>
  <w:style w:type="character" w:customStyle="1" w:styleId="FootnoteTextChar">
    <w:name w:val="Footnote Text Char"/>
    <w:basedOn w:val="DefaultParagraphFont"/>
    <w:link w:val="FootnoteText"/>
    <w:uiPriority w:val="99"/>
    <w:semiHidden/>
    <w:rsid w:val="002936F0"/>
    <w:rPr>
      <w:sz w:val="20"/>
      <w:szCs w:val="20"/>
    </w:rPr>
  </w:style>
  <w:style w:type="character" w:styleId="FootnoteReference">
    <w:name w:val="footnote reference"/>
    <w:basedOn w:val="DefaultParagraphFont"/>
    <w:uiPriority w:val="99"/>
    <w:semiHidden/>
    <w:unhideWhenUsed/>
    <w:rsid w:val="002936F0"/>
    <w:rPr>
      <w:vertAlign w:val="superscript"/>
    </w:rPr>
  </w:style>
  <w:style w:type="paragraph" w:styleId="EndnoteText">
    <w:name w:val="endnote text"/>
    <w:basedOn w:val="Normal"/>
    <w:link w:val="EndnoteTextChar"/>
    <w:uiPriority w:val="99"/>
    <w:unhideWhenUsed/>
    <w:rsid w:val="00DD5AB3"/>
    <w:pPr>
      <w:spacing w:after="180"/>
    </w:pPr>
  </w:style>
  <w:style w:type="character" w:customStyle="1" w:styleId="EndnoteTextChar">
    <w:name w:val="Endnote Text Char"/>
    <w:basedOn w:val="DefaultParagraphFont"/>
    <w:link w:val="EndnoteText"/>
    <w:uiPriority w:val="99"/>
    <w:rsid w:val="00DD5AB3"/>
    <w:rPr>
      <w:rFonts w:cs="Arial"/>
      <w:sz w:val="20"/>
      <w:szCs w:val="20"/>
    </w:rPr>
  </w:style>
  <w:style w:type="character" w:styleId="EndnoteReference">
    <w:name w:val="endnote reference"/>
    <w:basedOn w:val="DefaultParagraphFont"/>
    <w:uiPriority w:val="99"/>
    <w:unhideWhenUsed/>
    <w:rsid w:val="00AF5D9C"/>
    <w:rPr>
      <w:vertAlign w:val="superscript"/>
    </w:rPr>
  </w:style>
  <w:style w:type="paragraph" w:styleId="DocumentMap">
    <w:name w:val="Document Map"/>
    <w:basedOn w:val="Normal"/>
    <w:link w:val="DocumentMapChar"/>
    <w:uiPriority w:val="99"/>
    <w:semiHidden/>
    <w:unhideWhenUsed/>
    <w:rsid w:val="00C10DA1"/>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10DA1"/>
    <w:rPr>
      <w:rFonts w:ascii="Times New Roman" w:hAnsi="Times New Roman" w:cs="Times New Roman"/>
      <w:sz w:val="24"/>
      <w:szCs w:val="24"/>
    </w:rPr>
  </w:style>
  <w:style w:type="paragraph" w:customStyle="1" w:styleId="Checkbox">
    <w:name w:val="Check box"/>
    <w:basedOn w:val="Normal"/>
    <w:qFormat/>
    <w:rsid w:val="00AD31BD"/>
    <w:rPr>
      <w:rFonts w:ascii="MS Gothic" w:eastAsia="MS Gothic" w:hAnsi="MS Gothic"/>
    </w:rPr>
  </w:style>
  <w:style w:type="paragraph" w:customStyle="1" w:styleId="Section2heading2">
    <w:name w:val="Section 2 heading 2"/>
    <w:basedOn w:val="Heading2"/>
    <w:qFormat/>
    <w:rsid w:val="005C44FC"/>
    <w:pPr>
      <w:numPr>
        <w:numId w:val="13"/>
      </w:numPr>
    </w:pPr>
  </w:style>
  <w:style w:type="character" w:styleId="FollowedHyperlink">
    <w:name w:val="FollowedHyperlink"/>
    <w:basedOn w:val="DefaultParagraphFont"/>
    <w:uiPriority w:val="99"/>
    <w:semiHidden/>
    <w:unhideWhenUsed/>
    <w:rsid w:val="00137242"/>
    <w:rPr>
      <w:color w:val="800080" w:themeColor="followedHyperlink"/>
      <w:u w:val="single"/>
    </w:rPr>
  </w:style>
  <w:style w:type="paragraph" w:customStyle="1" w:styleId="StyleFirstline127cm">
    <w:name w:val="Style First line:  1.27 cm"/>
    <w:basedOn w:val="Normal"/>
    <w:rsid w:val="00BB6132"/>
    <w:pPr>
      <w:tabs>
        <w:tab w:val="left" w:pos="2268"/>
      </w:tabs>
      <w:ind w:firstLine="2115"/>
    </w:pPr>
    <w:rPr>
      <w:rFonts w:eastAsia="Times New Roman" w:cs="Times New Roman"/>
    </w:rPr>
  </w:style>
  <w:style w:type="paragraph" w:customStyle="1" w:styleId="Unitcodeandtitle">
    <w:name w:val="Unit code and title"/>
    <w:qFormat/>
    <w:rsid w:val="005C44FC"/>
    <w:pPr>
      <w:spacing w:before="120"/>
    </w:pPr>
    <w:rPr>
      <w:rFonts w:cs="Arial"/>
      <w:b/>
      <w:color w:val="943634" w:themeColor="accent2" w:themeShade="BF"/>
      <w:sz w:val="36"/>
      <w:szCs w:val="36"/>
    </w:rPr>
  </w:style>
  <w:style w:type="paragraph" w:customStyle="1" w:styleId="FooterText">
    <w:name w:val="Footer Text"/>
    <w:basedOn w:val="Normal"/>
    <w:qFormat/>
    <w:rsid w:val="002E6576"/>
    <w:pPr>
      <w:widowControl w:val="0"/>
      <w:suppressAutoHyphens/>
      <w:autoSpaceDE w:val="0"/>
      <w:autoSpaceDN w:val="0"/>
      <w:adjustRightInd w:val="0"/>
      <w:textAlignment w:val="center"/>
    </w:pPr>
    <w:rPr>
      <w:rFonts w:ascii="Open Sans Light" w:eastAsiaTheme="minorEastAsia" w:hAnsi="Open Sans Light" w:cs="OpenSans"/>
      <w:color w:val="000000"/>
      <w:sz w:val="15"/>
      <w:szCs w:val="15"/>
      <w:lang w:val="en-GB"/>
    </w:rPr>
  </w:style>
  <w:style w:type="paragraph" w:customStyle="1" w:styleId="Default">
    <w:name w:val="Default"/>
    <w:rsid w:val="00524623"/>
    <w:pPr>
      <w:autoSpaceDE w:val="0"/>
      <w:autoSpaceDN w:val="0"/>
      <w:adjustRightInd w:val="0"/>
    </w:pPr>
    <w:rPr>
      <w:rFonts w:ascii="Calibri" w:eastAsia="Times New Roman" w:hAnsi="Calibri" w:cs="Calibri"/>
      <w:color w:val="000000"/>
      <w:sz w:val="24"/>
      <w:szCs w:val="24"/>
      <w:lang w:eastAsia="en-AU"/>
    </w:rPr>
  </w:style>
  <w:style w:type="paragraph" w:customStyle="1" w:styleId="contenttext">
    <w:name w:val="content text"/>
    <w:basedOn w:val="NoSpacing"/>
    <w:qFormat/>
    <w:rsid w:val="00524623"/>
    <w:pPr>
      <w:spacing w:before="120" w:after="120"/>
    </w:pPr>
    <w:rPr>
      <w:rFonts w:ascii="Arial" w:eastAsia="Calibri" w:hAnsi="Arial"/>
      <w:szCs w:val="22"/>
    </w:rPr>
  </w:style>
  <w:style w:type="paragraph" w:styleId="BodyText">
    <w:name w:val="Body Text"/>
    <w:basedOn w:val="Normal"/>
    <w:link w:val="BodyTextChar"/>
    <w:rsid w:val="00012C14"/>
    <w:rPr>
      <w:rFonts w:ascii="Arial" w:eastAsia="Times New Roman" w:hAnsi="Arial" w:cs="Times New Roman"/>
      <w:sz w:val="24"/>
    </w:rPr>
  </w:style>
  <w:style w:type="character" w:customStyle="1" w:styleId="BodyTextChar">
    <w:name w:val="Body Text Char"/>
    <w:basedOn w:val="DefaultParagraphFont"/>
    <w:link w:val="BodyText"/>
    <w:rsid w:val="00012C14"/>
    <w:rPr>
      <w:rFonts w:ascii="Arial" w:eastAsia="Times New Roman" w:hAnsi="Arial" w:cs="Times New Roman"/>
      <w:sz w:val="24"/>
      <w:szCs w:val="20"/>
    </w:rPr>
  </w:style>
  <w:style w:type="paragraph" w:styleId="ListBullet2">
    <w:name w:val="List Bullet 2"/>
    <w:basedOn w:val="Normal"/>
    <w:uiPriority w:val="99"/>
    <w:semiHidden/>
    <w:unhideWhenUsed/>
    <w:rsid w:val="00E80E77"/>
    <w:pPr>
      <w:numPr>
        <w:numId w:val="23"/>
      </w:numPr>
      <w:tabs>
        <w:tab w:val="clear" w:pos="643"/>
        <w:tab w:val="num" w:pos="360"/>
      </w:tabs>
      <w:ind w:left="0" w:firstLine="0"/>
      <w:contextualSpacing/>
    </w:pPr>
  </w:style>
  <w:style w:type="paragraph" w:customStyle="1" w:styleId="contenthead">
    <w:name w:val="content head"/>
    <w:basedOn w:val="NoSpacing"/>
    <w:qFormat/>
    <w:rsid w:val="00F04176"/>
    <w:pPr>
      <w:spacing w:after="120"/>
      <w:jc w:val="right"/>
    </w:pPr>
    <w:rPr>
      <w:rFonts w:ascii="Arial" w:eastAsia="Calibri" w:hAnsi="Arial"/>
      <w:b/>
    </w:rPr>
  </w:style>
  <w:style w:type="character" w:customStyle="1" w:styleId="apple-converted-space">
    <w:name w:val="apple-converted-space"/>
    <w:basedOn w:val="DefaultParagraphFont"/>
    <w:rsid w:val="005F07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1475">
      <w:bodyDiv w:val="1"/>
      <w:marLeft w:val="0"/>
      <w:marRight w:val="0"/>
      <w:marTop w:val="0"/>
      <w:marBottom w:val="0"/>
      <w:divBdr>
        <w:top w:val="none" w:sz="0" w:space="0" w:color="auto"/>
        <w:left w:val="none" w:sz="0" w:space="0" w:color="auto"/>
        <w:bottom w:val="none" w:sz="0" w:space="0" w:color="auto"/>
        <w:right w:val="none" w:sz="0" w:space="0" w:color="auto"/>
      </w:divBdr>
    </w:div>
    <w:div w:id="115224132">
      <w:bodyDiv w:val="1"/>
      <w:marLeft w:val="0"/>
      <w:marRight w:val="0"/>
      <w:marTop w:val="0"/>
      <w:marBottom w:val="0"/>
      <w:divBdr>
        <w:top w:val="none" w:sz="0" w:space="0" w:color="auto"/>
        <w:left w:val="none" w:sz="0" w:space="0" w:color="auto"/>
        <w:bottom w:val="none" w:sz="0" w:space="0" w:color="auto"/>
        <w:right w:val="none" w:sz="0" w:space="0" w:color="auto"/>
      </w:divBdr>
    </w:div>
    <w:div w:id="283388416">
      <w:bodyDiv w:val="1"/>
      <w:marLeft w:val="0"/>
      <w:marRight w:val="0"/>
      <w:marTop w:val="0"/>
      <w:marBottom w:val="0"/>
      <w:divBdr>
        <w:top w:val="none" w:sz="0" w:space="0" w:color="auto"/>
        <w:left w:val="none" w:sz="0" w:space="0" w:color="auto"/>
        <w:bottom w:val="none" w:sz="0" w:space="0" w:color="auto"/>
        <w:right w:val="none" w:sz="0" w:space="0" w:color="auto"/>
      </w:divBdr>
    </w:div>
    <w:div w:id="461922819">
      <w:bodyDiv w:val="1"/>
      <w:marLeft w:val="0"/>
      <w:marRight w:val="0"/>
      <w:marTop w:val="0"/>
      <w:marBottom w:val="0"/>
      <w:divBdr>
        <w:top w:val="none" w:sz="0" w:space="0" w:color="auto"/>
        <w:left w:val="none" w:sz="0" w:space="0" w:color="auto"/>
        <w:bottom w:val="none" w:sz="0" w:space="0" w:color="auto"/>
        <w:right w:val="none" w:sz="0" w:space="0" w:color="auto"/>
      </w:divBdr>
      <w:divsChild>
        <w:div w:id="803618467">
          <w:marLeft w:val="0"/>
          <w:marRight w:val="0"/>
          <w:marTop w:val="150"/>
          <w:marBottom w:val="0"/>
          <w:divBdr>
            <w:top w:val="none" w:sz="0" w:space="0" w:color="auto"/>
            <w:left w:val="none" w:sz="0" w:space="0" w:color="auto"/>
            <w:bottom w:val="none" w:sz="0" w:space="0" w:color="auto"/>
            <w:right w:val="none" w:sz="0" w:space="0" w:color="auto"/>
          </w:divBdr>
          <w:divsChild>
            <w:div w:id="965309463">
              <w:marLeft w:val="0"/>
              <w:marRight w:val="0"/>
              <w:marTop w:val="0"/>
              <w:marBottom w:val="0"/>
              <w:divBdr>
                <w:top w:val="none" w:sz="0" w:space="0" w:color="auto"/>
                <w:left w:val="none" w:sz="0" w:space="0" w:color="auto"/>
                <w:bottom w:val="none" w:sz="0" w:space="0" w:color="auto"/>
                <w:right w:val="none" w:sz="0" w:space="0" w:color="auto"/>
              </w:divBdr>
              <w:divsChild>
                <w:div w:id="487669689">
                  <w:marLeft w:val="0"/>
                  <w:marRight w:val="0"/>
                  <w:marTop w:val="0"/>
                  <w:marBottom w:val="0"/>
                  <w:divBdr>
                    <w:top w:val="none" w:sz="0" w:space="0" w:color="auto"/>
                    <w:left w:val="none" w:sz="0" w:space="0" w:color="auto"/>
                    <w:bottom w:val="none" w:sz="0" w:space="0" w:color="auto"/>
                    <w:right w:val="none" w:sz="0" w:space="0" w:color="auto"/>
                  </w:divBdr>
                  <w:divsChild>
                    <w:div w:id="1414279649">
                      <w:marLeft w:val="0"/>
                      <w:marRight w:val="0"/>
                      <w:marTop w:val="0"/>
                      <w:marBottom w:val="0"/>
                      <w:divBdr>
                        <w:top w:val="none" w:sz="0" w:space="0" w:color="auto"/>
                        <w:left w:val="none" w:sz="0" w:space="0" w:color="auto"/>
                        <w:bottom w:val="none" w:sz="0" w:space="0" w:color="auto"/>
                        <w:right w:val="none" w:sz="0" w:space="0" w:color="auto"/>
                      </w:divBdr>
                      <w:divsChild>
                        <w:div w:id="62720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187382">
      <w:bodyDiv w:val="1"/>
      <w:marLeft w:val="0"/>
      <w:marRight w:val="0"/>
      <w:marTop w:val="0"/>
      <w:marBottom w:val="0"/>
      <w:divBdr>
        <w:top w:val="none" w:sz="0" w:space="0" w:color="auto"/>
        <w:left w:val="none" w:sz="0" w:space="0" w:color="auto"/>
        <w:bottom w:val="none" w:sz="0" w:space="0" w:color="auto"/>
        <w:right w:val="none" w:sz="0" w:space="0" w:color="auto"/>
      </w:divBdr>
    </w:div>
    <w:div w:id="480006680">
      <w:bodyDiv w:val="1"/>
      <w:marLeft w:val="0"/>
      <w:marRight w:val="0"/>
      <w:marTop w:val="0"/>
      <w:marBottom w:val="0"/>
      <w:divBdr>
        <w:top w:val="none" w:sz="0" w:space="0" w:color="auto"/>
        <w:left w:val="none" w:sz="0" w:space="0" w:color="auto"/>
        <w:bottom w:val="none" w:sz="0" w:space="0" w:color="auto"/>
        <w:right w:val="none" w:sz="0" w:space="0" w:color="auto"/>
      </w:divBdr>
    </w:div>
    <w:div w:id="488064222">
      <w:bodyDiv w:val="1"/>
      <w:marLeft w:val="0"/>
      <w:marRight w:val="0"/>
      <w:marTop w:val="0"/>
      <w:marBottom w:val="0"/>
      <w:divBdr>
        <w:top w:val="none" w:sz="0" w:space="0" w:color="auto"/>
        <w:left w:val="none" w:sz="0" w:space="0" w:color="auto"/>
        <w:bottom w:val="none" w:sz="0" w:space="0" w:color="auto"/>
        <w:right w:val="none" w:sz="0" w:space="0" w:color="auto"/>
      </w:divBdr>
    </w:div>
    <w:div w:id="510799593">
      <w:bodyDiv w:val="1"/>
      <w:marLeft w:val="0"/>
      <w:marRight w:val="0"/>
      <w:marTop w:val="0"/>
      <w:marBottom w:val="0"/>
      <w:divBdr>
        <w:top w:val="none" w:sz="0" w:space="0" w:color="auto"/>
        <w:left w:val="none" w:sz="0" w:space="0" w:color="auto"/>
        <w:bottom w:val="none" w:sz="0" w:space="0" w:color="auto"/>
        <w:right w:val="none" w:sz="0" w:space="0" w:color="auto"/>
      </w:divBdr>
    </w:div>
    <w:div w:id="702175137">
      <w:bodyDiv w:val="1"/>
      <w:marLeft w:val="0"/>
      <w:marRight w:val="0"/>
      <w:marTop w:val="0"/>
      <w:marBottom w:val="0"/>
      <w:divBdr>
        <w:top w:val="none" w:sz="0" w:space="0" w:color="auto"/>
        <w:left w:val="none" w:sz="0" w:space="0" w:color="auto"/>
        <w:bottom w:val="none" w:sz="0" w:space="0" w:color="auto"/>
        <w:right w:val="none" w:sz="0" w:space="0" w:color="auto"/>
      </w:divBdr>
    </w:div>
    <w:div w:id="741564016">
      <w:bodyDiv w:val="1"/>
      <w:marLeft w:val="0"/>
      <w:marRight w:val="0"/>
      <w:marTop w:val="0"/>
      <w:marBottom w:val="0"/>
      <w:divBdr>
        <w:top w:val="none" w:sz="0" w:space="0" w:color="auto"/>
        <w:left w:val="none" w:sz="0" w:space="0" w:color="auto"/>
        <w:bottom w:val="none" w:sz="0" w:space="0" w:color="auto"/>
        <w:right w:val="none" w:sz="0" w:space="0" w:color="auto"/>
      </w:divBdr>
    </w:div>
    <w:div w:id="1401900676">
      <w:bodyDiv w:val="1"/>
      <w:marLeft w:val="0"/>
      <w:marRight w:val="0"/>
      <w:marTop w:val="0"/>
      <w:marBottom w:val="0"/>
      <w:divBdr>
        <w:top w:val="none" w:sz="0" w:space="0" w:color="auto"/>
        <w:left w:val="none" w:sz="0" w:space="0" w:color="auto"/>
        <w:bottom w:val="none" w:sz="0" w:space="0" w:color="auto"/>
        <w:right w:val="none" w:sz="0" w:space="0" w:color="auto"/>
      </w:divBdr>
    </w:div>
    <w:div w:id="1502042636">
      <w:bodyDiv w:val="1"/>
      <w:marLeft w:val="0"/>
      <w:marRight w:val="0"/>
      <w:marTop w:val="0"/>
      <w:marBottom w:val="0"/>
      <w:divBdr>
        <w:top w:val="none" w:sz="0" w:space="0" w:color="auto"/>
        <w:left w:val="none" w:sz="0" w:space="0" w:color="auto"/>
        <w:bottom w:val="none" w:sz="0" w:space="0" w:color="auto"/>
        <w:right w:val="none" w:sz="0" w:space="0" w:color="auto"/>
      </w:divBdr>
    </w:div>
    <w:div w:id="1954676808">
      <w:bodyDiv w:val="1"/>
      <w:marLeft w:val="0"/>
      <w:marRight w:val="0"/>
      <w:marTop w:val="0"/>
      <w:marBottom w:val="0"/>
      <w:divBdr>
        <w:top w:val="none" w:sz="0" w:space="0" w:color="auto"/>
        <w:left w:val="none" w:sz="0" w:space="0" w:color="auto"/>
        <w:bottom w:val="none" w:sz="0" w:space="0" w:color="auto"/>
        <w:right w:val="none" w:sz="0" w:space="0" w:color="auto"/>
      </w:divBdr>
    </w:div>
    <w:div w:id="204316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www.oaic.gov.au/privacy-law/privacy-act/notifiable-data-breaches-scheme" TargetMode="External"/><Relationship Id="rId29" Type="http://schemas.openxmlformats.org/officeDocument/2006/relationships/image" Target="media/image14.jpeg"/><Relationship Id="rId11" Type="http://schemas.openxmlformats.org/officeDocument/2006/relationships/footnotes" Target="footnotes.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 Type="http://schemas.openxmlformats.org/officeDocument/2006/relationships/customXml" Target="../customXml/item5.xml"/><Relationship Id="rId19" Type="http://schemas.openxmlformats.org/officeDocument/2006/relationships/image" Target="media/image4.jpe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www.legislation.vic.gov.au/Domino/Web_Notes/LDMS/PubStatbook.nsf/edfb620cf7503d1aca256da4001b08af/750e0d9e0b2b387fca256f71001fa7be!OpenDocument&amp;Highlight=0,occupational,health,safety"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glossaryDocument" Target="glossary/document.xml"/><Relationship Id="rId8" Type="http://schemas.openxmlformats.org/officeDocument/2006/relationships/styles" Target="styl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www.comlaw.gov.au/Series/F2014L01684"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northcott\Desktop\Initial%20TAS%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8A6E9119-EB73-48F6-A222-E2FDC5AB063A}"/>
      </w:docPartPr>
      <w:docPartBody>
        <w:p w:rsidR="00D015CE" w:rsidRDefault="001D357F">
          <w:r w:rsidRPr="00E67C10">
            <w:rPr>
              <w:rStyle w:val="PlaceholderText"/>
            </w:rPr>
            <w:t>Click here to enter text.</w:t>
          </w:r>
        </w:p>
      </w:docPartBody>
    </w:docPart>
    <w:docPart>
      <w:docPartPr>
        <w:name w:val="7054FF36CE304B419656533BDAA75933"/>
        <w:category>
          <w:name w:val="General"/>
          <w:gallery w:val="placeholder"/>
        </w:category>
        <w:types>
          <w:type w:val="bbPlcHdr"/>
        </w:types>
        <w:behaviors>
          <w:behavior w:val="content"/>
        </w:behaviors>
        <w:guid w:val="{E4D27241-44AE-4060-B7C1-ED18692F3906}"/>
      </w:docPartPr>
      <w:docPartBody>
        <w:p w:rsidR="00D015CE" w:rsidRDefault="001D357F" w:rsidP="001D357F">
          <w:pPr>
            <w:pStyle w:val="7054FF36CE304B419656533BDAA759337"/>
          </w:pPr>
          <w:r w:rsidRPr="00A553DF">
            <w:rPr>
              <w:b w:val="0"/>
              <w:color w:val="auto"/>
              <w:sz w:val="20"/>
              <w:szCs w:val="20"/>
            </w:rPr>
            <w:t>#</w:t>
          </w:r>
        </w:p>
      </w:docPartBody>
    </w:docPart>
    <w:docPart>
      <w:docPartPr>
        <w:name w:val="21C3EAFF75D040B0BEC72BEB3FF37BAA"/>
        <w:category>
          <w:name w:val="General"/>
          <w:gallery w:val="placeholder"/>
        </w:category>
        <w:types>
          <w:type w:val="bbPlcHdr"/>
        </w:types>
        <w:behaviors>
          <w:behavior w:val="content"/>
        </w:behaviors>
        <w:guid w:val="{782D99C2-C8DB-4256-BAD0-B6E0F6F51DBE}"/>
      </w:docPartPr>
      <w:docPartBody>
        <w:p w:rsidR="00D015CE" w:rsidRDefault="001D357F" w:rsidP="001D357F">
          <w:pPr>
            <w:pStyle w:val="21C3EAFF75D040B0BEC72BEB3FF37BAA"/>
          </w:pPr>
          <w:r>
            <w:t>Due date</w:t>
          </w:r>
          <w:r w:rsidRPr="00A553DF">
            <w:rPr>
              <w:sz w:val="20"/>
              <w:szCs w:val="20"/>
            </w:rPr>
            <w:t>.</w:t>
          </w:r>
        </w:p>
      </w:docPartBody>
    </w:docPart>
    <w:docPart>
      <w:docPartPr>
        <w:name w:val="5AC37271A7234950A8216D59F04D4EA0"/>
        <w:category>
          <w:name w:val="General"/>
          <w:gallery w:val="placeholder"/>
        </w:category>
        <w:types>
          <w:type w:val="bbPlcHdr"/>
        </w:types>
        <w:behaviors>
          <w:behavior w:val="content"/>
        </w:behaviors>
        <w:guid w:val="{02C58B73-71F6-4426-B573-58B8DEBBB39F}"/>
      </w:docPartPr>
      <w:docPartBody>
        <w:p w:rsidR="00D015CE" w:rsidRDefault="001D357F" w:rsidP="001D357F">
          <w:pPr>
            <w:pStyle w:val="5AC37271A7234950A8216D59F04D4EA05"/>
          </w:pPr>
          <w:r w:rsidRPr="00E67C10">
            <w:rPr>
              <w:rStyle w:val="PlaceholderText"/>
            </w:rPr>
            <w:t>Click here to enter text.</w:t>
          </w:r>
        </w:p>
      </w:docPartBody>
    </w:docPart>
    <w:docPart>
      <w:docPartPr>
        <w:name w:val="3ABE19CFDB0A4474B3CCB59859F78DE0"/>
        <w:category>
          <w:name w:val="General"/>
          <w:gallery w:val="placeholder"/>
        </w:category>
        <w:types>
          <w:type w:val="bbPlcHdr"/>
        </w:types>
        <w:behaviors>
          <w:behavior w:val="content"/>
        </w:behaviors>
        <w:guid w:val="{931D1983-133E-4EBE-BFAA-F15D1292DCBD}"/>
      </w:docPartPr>
      <w:docPartBody>
        <w:p w:rsidR="00D015CE" w:rsidRDefault="001D357F" w:rsidP="001D357F">
          <w:pPr>
            <w:pStyle w:val="3ABE19CFDB0A4474B3CCB59859F78DE05"/>
          </w:pPr>
          <w:r w:rsidRPr="00E67C10">
            <w:rPr>
              <w:rStyle w:val="PlaceholderText"/>
            </w:rPr>
            <w:t>Click here to enter text.</w:t>
          </w:r>
        </w:p>
      </w:docPartBody>
    </w:docPart>
    <w:docPart>
      <w:docPartPr>
        <w:name w:val="D5D73A4E06A84874A95B47D9DF24BF4A"/>
        <w:category>
          <w:name w:val="General"/>
          <w:gallery w:val="placeholder"/>
        </w:category>
        <w:types>
          <w:type w:val="bbPlcHdr"/>
        </w:types>
        <w:behaviors>
          <w:behavior w:val="content"/>
        </w:behaviors>
        <w:guid w:val="{90FDC509-8472-49BF-AC8B-A5DEBA7CD46C}"/>
      </w:docPartPr>
      <w:docPartBody>
        <w:p w:rsidR="00D015CE" w:rsidRDefault="001D357F" w:rsidP="001D357F">
          <w:pPr>
            <w:pStyle w:val="D5D73A4E06A84874A95B47D9DF24BF4A5"/>
          </w:pPr>
          <w:r w:rsidRPr="00E67C10">
            <w:rPr>
              <w:rStyle w:val="PlaceholderText"/>
            </w:rPr>
            <w:t>Click here to enter text.</w:t>
          </w:r>
        </w:p>
      </w:docPartBody>
    </w:docPart>
    <w:docPart>
      <w:docPartPr>
        <w:name w:val="CAF177A70CC1435995F39A5DA766F59D"/>
        <w:category>
          <w:name w:val="General"/>
          <w:gallery w:val="placeholder"/>
        </w:category>
        <w:types>
          <w:type w:val="bbPlcHdr"/>
        </w:types>
        <w:behaviors>
          <w:behavior w:val="content"/>
        </w:behaviors>
        <w:guid w:val="{0D3D17DE-60C2-4C2C-9D98-7E580A0636EB}"/>
      </w:docPartPr>
      <w:docPartBody>
        <w:p w:rsidR="00D015CE" w:rsidRDefault="001D357F" w:rsidP="001D357F">
          <w:pPr>
            <w:pStyle w:val="CAF177A70CC1435995F39A5DA766F59D5"/>
          </w:pPr>
          <w:r w:rsidRPr="00E67C10">
            <w:rPr>
              <w:rStyle w:val="PlaceholderText"/>
            </w:rPr>
            <w:t>Click here to enter text.</w:t>
          </w:r>
        </w:p>
      </w:docPartBody>
    </w:docPart>
    <w:docPart>
      <w:docPartPr>
        <w:name w:val="6A5B135E59A244DD949CEFE801B897EB"/>
        <w:category>
          <w:name w:val="General"/>
          <w:gallery w:val="placeholder"/>
        </w:category>
        <w:types>
          <w:type w:val="bbPlcHdr"/>
        </w:types>
        <w:behaviors>
          <w:behavior w:val="content"/>
        </w:behaviors>
        <w:guid w:val="{BACBF623-208C-4132-AFC5-BE4CF044C703}"/>
      </w:docPartPr>
      <w:docPartBody>
        <w:p w:rsidR="00D015CE" w:rsidRDefault="001D357F" w:rsidP="001D357F">
          <w:pPr>
            <w:pStyle w:val="6A5B135E59A244DD949CEFE801B897EB5"/>
          </w:pPr>
          <w:r w:rsidRPr="00E67C10">
            <w:rPr>
              <w:rStyle w:val="PlaceholderText"/>
            </w:rPr>
            <w:t>Click here to enter text.</w:t>
          </w:r>
        </w:p>
      </w:docPartBody>
    </w:docPart>
    <w:docPart>
      <w:docPartPr>
        <w:name w:val="FD3C3A0154084201A334CB997112D06A"/>
        <w:category>
          <w:name w:val="General"/>
          <w:gallery w:val="placeholder"/>
        </w:category>
        <w:types>
          <w:type w:val="bbPlcHdr"/>
        </w:types>
        <w:behaviors>
          <w:behavior w:val="content"/>
        </w:behaviors>
        <w:guid w:val="{78B8D0FC-0DF2-426D-BF56-A0D38E847A58}"/>
      </w:docPartPr>
      <w:docPartBody>
        <w:p w:rsidR="00D015CE" w:rsidRDefault="001D357F" w:rsidP="001D357F">
          <w:pPr>
            <w:pStyle w:val="FD3C3A0154084201A334CB997112D06A5"/>
          </w:pPr>
          <w:r w:rsidRPr="00E67C10">
            <w:rPr>
              <w:rStyle w:val="PlaceholderText"/>
            </w:rPr>
            <w:t>Click here to enter text.</w:t>
          </w:r>
        </w:p>
      </w:docPartBody>
    </w:docPart>
    <w:docPart>
      <w:docPartPr>
        <w:name w:val="F543687E85FD48489749A7DF9A112CC6"/>
        <w:category>
          <w:name w:val="General"/>
          <w:gallery w:val="placeholder"/>
        </w:category>
        <w:types>
          <w:type w:val="bbPlcHdr"/>
        </w:types>
        <w:behaviors>
          <w:behavior w:val="content"/>
        </w:behaviors>
        <w:guid w:val="{6EA10AEC-7640-4EC9-BAE2-167580EDA198}"/>
      </w:docPartPr>
      <w:docPartBody>
        <w:p w:rsidR="00D015CE" w:rsidRDefault="001D357F" w:rsidP="001D357F">
          <w:pPr>
            <w:pStyle w:val="F543687E85FD48489749A7DF9A112CC65"/>
          </w:pPr>
          <w:r w:rsidRPr="00E67C10">
            <w:rPr>
              <w:rStyle w:val="PlaceholderText"/>
            </w:rPr>
            <w:t>Click here to enter text.</w:t>
          </w:r>
        </w:p>
      </w:docPartBody>
    </w:docPart>
    <w:docPart>
      <w:docPartPr>
        <w:name w:val="1A00BDBA4B22439885557E075A191AAD"/>
        <w:category>
          <w:name w:val="General"/>
          <w:gallery w:val="placeholder"/>
        </w:category>
        <w:types>
          <w:type w:val="bbPlcHdr"/>
        </w:types>
        <w:behaviors>
          <w:behavior w:val="content"/>
        </w:behaviors>
        <w:guid w:val="{894955EC-4A10-46CD-B480-B38F2EAEF397}"/>
      </w:docPartPr>
      <w:docPartBody>
        <w:p w:rsidR="00D015CE" w:rsidRDefault="001D357F" w:rsidP="001D357F">
          <w:pPr>
            <w:pStyle w:val="1A00BDBA4B22439885557E075A191AAD5"/>
          </w:pPr>
          <w:r w:rsidRPr="00E67C10">
            <w:rPr>
              <w:rStyle w:val="PlaceholderText"/>
            </w:rPr>
            <w:t>Click here to enter text.</w:t>
          </w:r>
        </w:p>
      </w:docPartBody>
    </w:docPart>
    <w:docPart>
      <w:docPartPr>
        <w:name w:val="792070D29EAE498AA7567B350365B2BE"/>
        <w:category>
          <w:name w:val="General"/>
          <w:gallery w:val="placeholder"/>
        </w:category>
        <w:types>
          <w:type w:val="bbPlcHdr"/>
        </w:types>
        <w:behaviors>
          <w:behavior w:val="content"/>
        </w:behaviors>
        <w:guid w:val="{7B2A008E-532D-444D-8FFD-43917F9DBF44}"/>
      </w:docPartPr>
      <w:docPartBody>
        <w:p w:rsidR="00D015CE" w:rsidRDefault="001D357F" w:rsidP="001D357F">
          <w:pPr>
            <w:pStyle w:val="792070D29EAE498AA7567B350365B2BE4"/>
          </w:pPr>
          <w:r w:rsidRPr="00E67C10">
            <w:rPr>
              <w:rStyle w:val="PlaceholderText"/>
            </w:rPr>
            <w:t>Click here to enter text.</w:t>
          </w:r>
        </w:p>
      </w:docPartBody>
    </w:docPart>
    <w:docPart>
      <w:docPartPr>
        <w:name w:val="069E6B36C22F42CFBC10CBDDAFFBD66A"/>
        <w:category>
          <w:name w:val="General"/>
          <w:gallery w:val="placeholder"/>
        </w:category>
        <w:types>
          <w:type w:val="bbPlcHdr"/>
        </w:types>
        <w:behaviors>
          <w:behavior w:val="content"/>
        </w:behaviors>
        <w:guid w:val="{03DF1F9D-911B-4C71-AD3E-EC14D0E70127}"/>
      </w:docPartPr>
      <w:docPartBody>
        <w:p w:rsidR="00D015CE" w:rsidRDefault="001D357F" w:rsidP="001D357F">
          <w:pPr>
            <w:pStyle w:val="069E6B36C22F42CFBC10CBDDAFFBD66A4"/>
          </w:pPr>
          <w:r w:rsidRPr="00E67C10">
            <w:rPr>
              <w:rStyle w:val="PlaceholderText"/>
            </w:rPr>
            <w:t>Click here to enter text.</w:t>
          </w:r>
        </w:p>
      </w:docPartBody>
    </w:docPart>
    <w:docPart>
      <w:docPartPr>
        <w:name w:val="90DE5BDB389E4551BCE2A29A1C019B38"/>
        <w:category>
          <w:name w:val="General"/>
          <w:gallery w:val="placeholder"/>
        </w:category>
        <w:types>
          <w:type w:val="bbPlcHdr"/>
        </w:types>
        <w:behaviors>
          <w:behavior w:val="content"/>
        </w:behaviors>
        <w:guid w:val="{662DE282-4E7C-4A54-9206-FA75CC063EA0}"/>
      </w:docPartPr>
      <w:docPartBody>
        <w:p w:rsidR="00D015CE" w:rsidRDefault="001D357F" w:rsidP="001D357F">
          <w:pPr>
            <w:pStyle w:val="90DE5BDB389E4551BCE2A29A1C019B383"/>
          </w:pPr>
          <w:r w:rsidRPr="00E67C10">
            <w:rPr>
              <w:rStyle w:val="PlaceholderText"/>
            </w:rPr>
            <w:t>Click here to enter text.</w:t>
          </w:r>
        </w:p>
      </w:docPartBody>
    </w:docPart>
    <w:docPart>
      <w:docPartPr>
        <w:name w:val="9725FB39E3484111B78AAE0085D10730"/>
        <w:category>
          <w:name w:val="General"/>
          <w:gallery w:val="placeholder"/>
        </w:category>
        <w:types>
          <w:type w:val="bbPlcHdr"/>
        </w:types>
        <w:behaviors>
          <w:behavior w:val="content"/>
        </w:behaviors>
        <w:guid w:val="{0E1E2D5C-79FB-459E-BE48-9F461AC7EA5F}"/>
      </w:docPartPr>
      <w:docPartBody>
        <w:p w:rsidR="00D015CE" w:rsidRDefault="001D357F" w:rsidP="001D357F">
          <w:pPr>
            <w:pStyle w:val="9725FB39E3484111B78AAE0085D107303"/>
          </w:pPr>
          <w:r w:rsidRPr="00E67C10">
            <w:rPr>
              <w:rStyle w:val="PlaceholderText"/>
            </w:rPr>
            <w:t>Click here to enter text.</w:t>
          </w:r>
        </w:p>
      </w:docPartBody>
    </w:docPart>
    <w:docPart>
      <w:docPartPr>
        <w:name w:val="B4E73F3AD5374343BC88C57475D092F1"/>
        <w:category>
          <w:name w:val="General"/>
          <w:gallery w:val="placeholder"/>
        </w:category>
        <w:types>
          <w:type w:val="bbPlcHdr"/>
        </w:types>
        <w:behaviors>
          <w:behavior w:val="content"/>
        </w:behaviors>
        <w:guid w:val="{E6766520-4A6C-45B1-B827-7F4F265E68F8}"/>
      </w:docPartPr>
      <w:docPartBody>
        <w:p w:rsidR="00D015CE" w:rsidRDefault="001D357F" w:rsidP="001D357F">
          <w:pPr>
            <w:pStyle w:val="B4E73F3AD5374343BC88C57475D092F12"/>
          </w:pPr>
          <w:r>
            <w:rPr>
              <w:rStyle w:val="PlaceholderText"/>
            </w:rPr>
            <w:t>Click here to enter text</w:t>
          </w:r>
        </w:p>
      </w:docPartBody>
    </w:docPart>
    <w:docPart>
      <w:docPartPr>
        <w:name w:val="2199DED1F1FF4693AB034E5B73FF0D39"/>
        <w:category>
          <w:name w:val="General"/>
          <w:gallery w:val="placeholder"/>
        </w:category>
        <w:types>
          <w:type w:val="bbPlcHdr"/>
        </w:types>
        <w:behaviors>
          <w:behavior w:val="content"/>
        </w:behaviors>
        <w:guid w:val="{D74290DB-69DE-4FA0-A8C6-F2601BACD745}"/>
      </w:docPartPr>
      <w:docPartBody>
        <w:p w:rsidR="00D015CE" w:rsidRDefault="001D357F" w:rsidP="001D357F">
          <w:pPr>
            <w:pStyle w:val="2199DED1F1FF4693AB034E5B73FF0D391"/>
          </w:pPr>
          <w:r>
            <w:rPr>
              <w:rStyle w:val="PlaceholderText"/>
            </w:rPr>
            <w:t>Click here to enter text</w:t>
          </w:r>
        </w:p>
      </w:docPartBody>
    </w:docPart>
    <w:docPart>
      <w:docPartPr>
        <w:name w:val="BE920C2BB167491A9AC602FC0ECB648F"/>
        <w:category>
          <w:name w:val="General"/>
          <w:gallery w:val="placeholder"/>
        </w:category>
        <w:types>
          <w:type w:val="bbPlcHdr"/>
        </w:types>
        <w:behaviors>
          <w:behavior w:val="content"/>
        </w:behaviors>
        <w:guid w:val="{7D7EEDCE-FBF8-4268-BF16-D04ED00EEE79}"/>
      </w:docPartPr>
      <w:docPartBody>
        <w:p w:rsidR="00D015CE" w:rsidRDefault="001D357F" w:rsidP="001D357F">
          <w:pPr>
            <w:pStyle w:val="BE920C2BB167491A9AC602FC0ECB648F"/>
          </w:pPr>
          <w:r>
            <w:rPr>
              <w:rStyle w:val="PlaceholderText"/>
            </w:rPr>
            <w:t>Task title</w:t>
          </w:r>
        </w:p>
      </w:docPartBody>
    </w:docPart>
    <w:docPart>
      <w:docPartPr>
        <w:name w:val="417356F010424FDE83CF801353A25478"/>
        <w:category>
          <w:name w:val="General"/>
          <w:gallery w:val="placeholder"/>
        </w:category>
        <w:types>
          <w:type w:val="bbPlcHdr"/>
        </w:types>
        <w:behaviors>
          <w:behavior w:val="content"/>
        </w:behaviors>
        <w:guid w:val="{0335341D-6C40-4BC0-805A-765FB11432D2}"/>
      </w:docPartPr>
      <w:docPartBody>
        <w:p w:rsidR="00E73134" w:rsidRDefault="00F841F3" w:rsidP="00F841F3">
          <w:pPr>
            <w:pStyle w:val="417356F010424FDE83CF801353A25478"/>
          </w:pPr>
          <w:r w:rsidRPr="00307CC5">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ahoma"/>
    <w:charset w:val="00"/>
    <w:family w:val="swiss"/>
    <w:pitch w:val="variable"/>
    <w:sig w:usb0="E00002EF" w:usb1="4000205B" w:usb2="00000028" w:usb3="00000000" w:csb0="0000019F"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mic Sans MS">
    <w:panose1 w:val="030F0702030302020204"/>
    <w:charset w:val="00"/>
    <w:family w:val="script"/>
    <w:pitch w:val="variable"/>
    <w:sig w:usb0="00000287" w:usb1="00000013" w:usb2="00000000" w:usb3="00000000" w:csb0="0000009F" w:csb1="00000000"/>
  </w:font>
  <w:font w:name="Palatino">
    <w:charset w:val="00"/>
    <w:family w:val="auto"/>
    <w:pitch w:val="variable"/>
    <w:sig w:usb0="A00002FF" w:usb1="7800205A" w:usb2="146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Open Sans Light">
    <w:altName w:val="Corbel"/>
    <w:charset w:val="00"/>
    <w:family w:val="swiss"/>
    <w:pitch w:val="variable"/>
    <w:sig w:usb0="00000001" w:usb1="4000205B" w:usb2="00000028" w:usb3="00000000" w:csb0="0000019F" w:csb1="00000000"/>
  </w:font>
  <w:font w:name="OpenSans">
    <w:altName w:val="Open Sans"/>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AF3"/>
    <w:rsid w:val="00041F85"/>
    <w:rsid w:val="00061422"/>
    <w:rsid w:val="00075F9F"/>
    <w:rsid w:val="000A45EF"/>
    <w:rsid w:val="000D6D0E"/>
    <w:rsid w:val="000E3B7C"/>
    <w:rsid w:val="00126600"/>
    <w:rsid w:val="00130697"/>
    <w:rsid w:val="00134690"/>
    <w:rsid w:val="00166DDE"/>
    <w:rsid w:val="001A78B9"/>
    <w:rsid w:val="001B7B80"/>
    <w:rsid w:val="001D357F"/>
    <w:rsid w:val="001E6CB4"/>
    <w:rsid w:val="001F4139"/>
    <w:rsid w:val="002168A0"/>
    <w:rsid w:val="002363A4"/>
    <w:rsid w:val="00257EF9"/>
    <w:rsid w:val="00272BBE"/>
    <w:rsid w:val="00283E5E"/>
    <w:rsid w:val="002A1517"/>
    <w:rsid w:val="002A3C22"/>
    <w:rsid w:val="002D2146"/>
    <w:rsid w:val="0034178A"/>
    <w:rsid w:val="00341D33"/>
    <w:rsid w:val="00360054"/>
    <w:rsid w:val="00365ECC"/>
    <w:rsid w:val="003A707D"/>
    <w:rsid w:val="003C70A4"/>
    <w:rsid w:val="003F56A6"/>
    <w:rsid w:val="00400630"/>
    <w:rsid w:val="004143F1"/>
    <w:rsid w:val="00421602"/>
    <w:rsid w:val="004415BD"/>
    <w:rsid w:val="00457D1E"/>
    <w:rsid w:val="00472118"/>
    <w:rsid w:val="00497EE4"/>
    <w:rsid w:val="004C3C40"/>
    <w:rsid w:val="004D540E"/>
    <w:rsid w:val="004E3EA4"/>
    <w:rsid w:val="004E42ED"/>
    <w:rsid w:val="004E4CFB"/>
    <w:rsid w:val="00565AF3"/>
    <w:rsid w:val="00566F94"/>
    <w:rsid w:val="00593C32"/>
    <w:rsid w:val="005A7692"/>
    <w:rsid w:val="005B412C"/>
    <w:rsid w:val="005E41FC"/>
    <w:rsid w:val="005E7F9A"/>
    <w:rsid w:val="00634B7C"/>
    <w:rsid w:val="00652312"/>
    <w:rsid w:val="00672DD2"/>
    <w:rsid w:val="00675C5F"/>
    <w:rsid w:val="006D0207"/>
    <w:rsid w:val="006D2801"/>
    <w:rsid w:val="006E3034"/>
    <w:rsid w:val="00751646"/>
    <w:rsid w:val="007A416D"/>
    <w:rsid w:val="007F066E"/>
    <w:rsid w:val="0083411C"/>
    <w:rsid w:val="00863BE1"/>
    <w:rsid w:val="008A5F6E"/>
    <w:rsid w:val="008C2AB2"/>
    <w:rsid w:val="008D6FAD"/>
    <w:rsid w:val="008F7FEA"/>
    <w:rsid w:val="0095646D"/>
    <w:rsid w:val="0096232A"/>
    <w:rsid w:val="0096663D"/>
    <w:rsid w:val="009834EC"/>
    <w:rsid w:val="009A0E0C"/>
    <w:rsid w:val="009C1FE6"/>
    <w:rsid w:val="009F277A"/>
    <w:rsid w:val="00A0240A"/>
    <w:rsid w:val="00A02EA8"/>
    <w:rsid w:val="00A03BFA"/>
    <w:rsid w:val="00A67C7A"/>
    <w:rsid w:val="00A745E6"/>
    <w:rsid w:val="00A80A15"/>
    <w:rsid w:val="00A849B0"/>
    <w:rsid w:val="00AC3620"/>
    <w:rsid w:val="00AE0531"/>
    <w:rsid w:val="00AE1535"/>
    <w:rsid w:val="00B02C47"/>
    <w:rsid w:val="00B81C7E"/>
    <w:rsid w:val="00B84354"/>
    <w:rsid w:val="00B94958"/>
    <w:rsid w:val="00BB34D0"/>
    <w:rsid w:val="00BC75D3"/>
    <w:rsid w:val="00BD04F4"/>
    <w:rsid w:val="00BD1347"/>
    <w:rsid w:val="00BD4957"/>
    <w:rsid w:val="00C46816"/>
    <w:rsid w:val="00C5121E"/>
    <w:rsid w:val="00C97869"/>
    <w:rsid w:val="00CB59DE"/>
    <w:rsid w:val="00CC64D5"/>
    <w:rsid w:val="00CC7328"/>
    <w:rsid w:val="00CD37F5"/>
    <w:rsid w:val="00CD7490"/>
    <w:rsid w:val="00CE2EF4"/>
    <w:rsid w:val="00D015CE"/>
    <w:rsid w:val="00D30CE9"/>
    <w:rsid w:val="00D87832"/>
    <w:rsid w:val="00DB0441"/>
    <w:rsid w:val="00DC7CD6"/>
    <w:rsid w:val="00DF76DF"/>
    <w:rsid w:val="00E413A6"/>
    <w:rsid w:val="00E73134"/>
    <w:rsid w:val="00E74B86"/>
    <w:rsid w:val="00EE20EA"/>
    <w:rsid w:val="00EE3C41"/>
    <w:rsid w:val="00F05A30"/>
    <w:rsid w:val="00F269C5"/>
    <w:rsid w:val="00F3457F"/>
    <w:rsid w:val="00F717F1"/>
    <w:rsid w:val="00F841F3"/>
    <w:rsid w:val="00FA6F15"/>
    <w:rsid w:val="00FB02CB"/>
    <w:rsid w:val="00FB2762"/>
    <w:rsid w:val="00FE3196"/>
    <w:rsid w:val="00FE59A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31D8C32"/>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4354"/>
    <w:rPr>
      <w:color w:val="808080"/>
    </w:rPr>
  </w:style>
  <w:style w:type="paragraph" w:customStyle="1" w:styleId="6ED3104A375A4E3885098BE1485D5526">
    <w:name w:val="6ED3104A375A4E3885098BE1485D5526"/>
  </w:style>
  <w:style w:type="paragraph" w:customStyle="1" w:styleId="98FFDAD91092411194D5BA8BB88986D3">
    <w:name w:val="98FFDAD91092411194D5BA8BB88986D3"/>
  </w:style>
  <w:style w:type="paragraph" w:customStyle="1" w:styleId="2071B298707B4A64B755E4BC2846A90D">
    <w:name w:val="2071B298707B4A64B755E4BC2846A90D"/>
  </w:style>
  <w:style w:type="paragraph" w:customStyle="1" w:styleId="B11002E5820941B5B851B861C77D3E94">
    <w:name w:val="B11002E5820941B5B851B861C77D3E94"/>
  </w:style>
  <w:style w:type="paragraph" w:customStyle="1" w:styleId="99A178AF324642FD9E7E91459043F843">
    <w:name w:val="99A178AF324642FD9E7E91459043F843"/>
  </w:style>
  <w:style w:type="paragraph" w:customStyle="1" w:styleId="64ACC281953E43DEBC7AF5ED6750A94F">
    <w:name w:val="64ACC281953E43DEBC7AF5ED6750A94F"/>
  </w:style>
  <w:style w:type="paragraph" w:customStyle="1" w:styleId="631A59BC96B2496F9AABC7727834C108">
    <w:name w:val="631A59BC96B2496F9AABC7727834C108"/>
  </w:style>
  <w:style w:type="paragraph" w:customStyle="1" w:styleId="D2DB4921E87D4C45AE6CB76797C0B33D">
    <w:name w:val="D2DB4921E87D4C45AE6CB76797C0B33D"/>
  </w:style>
  <w:style w:type="paragraph" w:customStyle="1" w:styleId="F5A0C45A73C546B395544963AF30E0E7">
    <w:name w:val="F5A0C45A73C546B395544963AF30E0E7"/>
  </w:style>
  <w:style w:type="paragraph" w:customStyle="1" w:styleId="A1FF6A03AE294C53864271EF55A13D70">
    <w:name w:val="A1FF6A03AE294C53864271EF55A13D70"/>
  </w:style>
  <w:style w:type="paragraph" w:customStyle="1" w:styleId="624C442143B14A01AEDC28D9C6CF11D3">
    <w:name w:val="624C442143B14A01AEDC28D9C6CF11D3"/>
  </w:style>
  <w:style w:type="paragraph" w:customStyle="1" w:styleId="8685E752FA9344E590BB17CFAF0DACFD">
    <w:name w:val="8685E752FA9344E590BB17CFAF0DACFD"/>
  </w:style>
  <w:style w:type="paragraph" w:customStyle="1" w:styleId="9FC1DBD0D1214C7CB5BB496EA4C985B5">
    <w:name w:val="9FC1DBD0D1214C7CB5BB496EA4C985B5"/>
  </w:style>
  <w:style w:type="paragraph" w:customStyle="1" w:styleId="55BB87606D084FBFBBC971153F14BA57">
    <w:name w:val="55BB87606D084FBFBBC971153F14BA57"/>
  </w:style>
  <w:style w:type="paragraph" w:customStyle="1" w:styleId="A51D8AF379D84DDB93766D791D4DAF65">
    <w:name w:val="A51D8AF379D84DDB93766D791D4DAF65"/>
  </w:style>
  <w:style w:type="paragraph" w:customStyle="1" w:styleId="7AC0D8554DC04A80995F95245A80FA18">
    <w:name w:val="7AC0D8554DC04A80995F95245A80FA18"/>
  </w:style>
  <w:style w:type="paragraph" w:customStyle="1" w:styleId="A17450B7ECAD47568A3B6586971A238F">
    <w:name w:val="A17450B7ECAD47568A3B6586971A238F"/>
  </w:style>
  <w:style w:type="paragraph" w:customStyle="1" w:styleId="800001617ACF4B51AC5D97293AC0297E">
    <w:name w:val="800001617ACF4B51AC5D97293AC0297E"/>
  </w:style>
  <w:style w:type="paragraph" w:customStyle="1" w:styleId="F015814937D247F59E8B5E915CAA4634">
    <w:name w:val="F015814937D247F59E8B5E915CAA4634"/>
  </w:style>
  <w:style w:type="paragraph" w:customStyle="1" w:styleId="5B8BCB23A06A4A54BA099D8E9D33B373">
    <w:name w:val="5B8BCB23A06A4A54BA099D8E9D33B373"/>
  </w:style>
  <w:style w:type="paragraph" w:customStyle="1" w:styleId="9582B35B2CBF4201A407BF6308C2EF83">
    <w:name w:val="9582B35B2CBF4201A407BF6308C2EF83"/>
  </w:style>
  <w:style w:type="paragraph" w:customStyle="1" w:styleId="37784FB6D5764893885D4BBD217D8D82">
    <w:name w:val="37784FB6D5764893885D4BBD217D8D82"/>
    <w:rsid w:val="00FE3196"/>
  </w:style>
  <w:style w:type="paragraph" w:customStyle="1" w:styleId="64ACC281953E43DEBC7AF5ED6750A94F1">
    <w:name w:val="64ACC281953E43DEBC7AF5ED6750A94F1"/>
    <w:rsid w:val="00FE3196"/>
    <w:rPr>
      <w:rFonts w:eastAsiaTheme="minorHAnsi"/>
      <w:lang w:eastAsia="en-US"/>
    </w:rPr>
  </w:style>
  <w:style w:type="paragraph" w:customStyle="1" w:styleId="5B8BCB23A06A4A54BA099D8E9D33B3731">
    <w:name w:val="5B8BCB23A06A4A54BA099D8E9D33B3731"/>
    <w:rsid w:val="00FE3196"/>
    <w:rPr>
      <w:rFonts w:eastAsiaTheme="minorHAnsi"/>
      <w:lang w:eastAsia="en-US"/>
    </w:rPr>
  </w:style>
  <w:style w:type="paragraph" w:customStyle="1" w:styleId="5678B884A9E94B5ABEAF445965C1B7FC">
    <w:name w:val="5678B884A9E94B5ABEAF445965C1B7FC"/>
    <w:rsid w:val="00FE3196"/>
  </w:style>
  <w:style w:type="paragraph" w:customStyle="1" w:styleId="19DB5D81D24947E5ACBF731004028911">
    <w:name w:val="19DB5D81D24947E5ACBF731004028911"/>
    <w:rsid w:val="00FE3196"/>
  </w:style>
  <w:style w:type="paragraph" w:customStyle="1" w:styleId="9F20A886594C4C8B9BE16808C403FC90">
    <w:name w:val="9F20A886594C4C8B9BE16808C403FC90"/>
    <w:rsid w:val="00FE3196"/>
  </w:style>
  <w:style w:type="paragraph" w:customStyle="1" w:styleId="A730FAEB104A4083A40CF06B076D1801">
    <w:name w:val="A730FAEB104A4083A40CF06B076D1801"/>
    <w:rsid w:val="00FE3196"/>
  </w:style>
  <w:style w:type="paragraph" w:customStyle="1" w:styleId="F39855F843654063B426A6C7AEBDE2AE">
    <w:name w:val="F39855F843654063B426A6C7AEBDE2AE"/>
    <w:rsid w:val="00FE3196"/>
  </w:style>
  <w:style w:type="paragraph" w:customStyle="1" w:styleId="57CFC714344C461CA420D46569D69CE4">
    <w:name w:val="57CFC714344C461CA420D46569D69CE4"/>
    <w:rsid w:val="00FE3196"/>
  </w:style>
  <w:style w:type="paragraph" w:customStyle="1" w:styleId="5F99937753F64E6BAE92AB3B0D6B1CD0">
    <w:name w:val="5F99937753F64E6BAE92AB3B0D6B1CD0"/>
    <w:rsid w:val="00FE3196"/>
  </w:style>
  <w:style w:type="paragraph" w:customStyle="1" w:styleId="5E16A665022F4BFABF5387B6A26BE172">
    <w:name w:val="5E16A665022F4BFABF5387B6A26BE172"/>
    <w:rsid w:val="00FE3196"/>
  </w:style>
  <w:style w:type="paragraph" w:customStyle="1" w:styleId="93D18EE72A034547A955675B581934F1">
    <w:name w:val="93D18EE72A034547A955675B581934F1"/>
    <w:rsid w:val="00FE3196"/>
  </w:style>
  <w:style w:type="paragraph" w:customStyle="1" w:styleId="BCCDCE45197348F9B8342014853373C8">
    <w:name w:val="BCCDCE45197348F9B8342014853373C8"/>
    <w:rsid w:val="00FE3196"/>
  </w:style>
  <w:style w:type="paragraph" w:customStyle="1" w:styleId="E489FB8C0B044886B839EEC11CCD4F72">
    <w:name w:val="E489FB8C0B044886B839EEC11CCD4F72"/>
    <w:rsid w:val="00FE3196"/>
  </w:style>
  <w:style w:type="paragraph" w:customStyle="1" w:styleId="70D6840B47954A50A54057E469C5120F">
    <w:name w:val="70D6840B47954A50A54057E469C5120F"/>
    <w:rsid w:val="00FE3196"/>
  </w:style>
  <w:style w:type="paragraph" w:customStyle="1" w:styleId="3595DB8E100445DBA58BCDA8A1BA7580">
    <w:name w:val="3595DB8E100445DBA58BCDA8A1BA7580"/>
    <w:rsid w:val="00FE3196"/>
  </w:style>
  <w:style w:type="paragraph" w:customStyle="1" w:styleId="FF9DBEC480294F51845BDDA11F9C2DDF">
    <w:name w:val="FF9DBEC480294F51845BDDA11F9C2DDF"/>
    <w:rsid w:val="00FE3196"/>
  </w:style>
  <w:style w:type="paragraph" w:customStyle="1" w:styleId="8822F1ED0CEB4E20A11AAB9541A7DE78">
    <w:name w:val="8822F1ED0CEB4E20A11AAB9541A7DE78"/>
    <w:rsid w:val="00FE3196"/>
  </w:style>
  <w:style w:type="paragraph" w:customStyle="1" w:styleId="53DE9FDDF16E488EA7573478A1C8B0F6">
    <w:name w:val="53DE9FDDF16E488EA7573478A1C8B0F6"/>
    <w:rsid w:val="00FE3196"/>
  </w:style>
  <w:style w:type="paragraph" w:customStyle="1" w:styleId="CD4906E16AC949B39CAE464E56871671">
    <w:name w:val="CD4906E16AC949B39CAE464E56871671"/>
    <w:rsid w:val="00FE3196"/>
  </w:style>
  <w:style w:type="paragraph" w:customStyle="1" w:styleId="24CF721B0EAB400FB5C41423EAA5D0C6">
    <w:name w:val="24CF721B0EAB400FB5C41423EAA5D0C6"/>
    <w:rsid w:val="00FE3196"/>
  </w:style>
  <w:style w:type="paragraph" w:customStyle="1" w:styleId="8B5AEFBCC7F74FF89C0DE14EEDE8836B">
    <w:name w:val="8B5AEFBCC7F74FF89C0DE14EEDE8836B"/>
    <w:rsid w:val="00FE3196"/>
  </w:style>
  <w:style w:type="paragraph" w:customStyle="1" w:styleId="6C7F5E643D1E409D88A0CF7EF9FB3798">
    <w:name w:val="6C7F5E643D1E409D88A0CF7EF9FB3798"/>
    <w:rsid w:val="00FE3196"/>
  </w:style>
  <w:style w:type="paragraph" w:customStyle="1" w:styleId="466295EE0FBE462A93F7D5D29B847C6C">
    <w:name w:val="466295EE0FBE462A93F7D5D29B847C6C"/>
    <w:rsid w:val="00FE3196"/>
  </w:style>
  <w:style w:type="paragraph" w:customStyle="1" w:styleId="E58A4F4C29324F9DBA3F539D170B6FAC">
    <w:name w:val="E58A4F4C29324F9DBA3F539D170B6FAC"/>
    <w:rsid w:val="00FE3196"/>
  </w:style>
  <w:style w:type="paragraph" w:customStyle="1" w:styleId="45B00514B59041D6BBAEAD0BF995262B">
    <w:name w:val="45B00514B59041D6BBAEAD0BF995262B"/>
    <w:rsid w:val="00FE3196"/>
  </w:style>
  <w:style w:type="paragraph" w:customStyle="1" w:styleId="05E738B4F6384824B4216DC9669F76AB">
    <w:name w:val="05E738B4F6384824B4216DC9669F76AB"/>
    <w:rsid w:val="00FE3196"/>
  </w:style>
  <w:style w:type="paragraph" w:customStyle="1" w:styleId="4B078E6B6D0744D692BD352F0674F0D9">
    <w:name w:val="4B078E6B6D0744D692BD352F0674F0D9"/>
    <w:rsid w:val="00FE3196"/>
  </w:style>
  <w:style w:type="paragraph" w:customStyle="1" w:styleId="79F52C1917D74E6B8D1051F07894CC9A">
    <w:name w:val="79F52C1917D74E6B8D1051F07894CC9A"/>
    <w:rsid w:val="00FE3196"/>
  </w:style>
  <w:style w:type="paragraph" w:customStyle="1" w:styleId="743B5A6372BB4E498F563B213F677373">
    <w:name w:val="743B5A6372BB4E498F563B213F677373"/>
    <w:rsid w:val="00FE3196"/>
  </w:style>
  <w:style w:type="paragraph" w:customStyle="1" w:styleId="BE0AD4CF41F94043830F51E8837424A5">
    <w:name w:val="BE0AD4CF41F94043830F51E8837424A5"/>
    <w:rsid w:val="00FE3196"/>
  </w:style>
  <w:style w:type="paragraph" w:customStyle="1" w:styleId="7F1BF87352704EB19D497C817AEA22E8">
    <w:name w:val="7F1BF87352704EB19D497C817AEA22E8"/>
    <w:rsid w:val="00FE3196"/>
  </w:style>
  <w:style w:type="paragraph" w:customStyle="1" w:styleId="F204CFDFE747494984EBEAD97D781096">
    <w:name w:val="F204CFDFE747494984EBEAD97D781096"/>
    <w:rsid w:val="00FE3196"/>
  </w:style>
  <w:style w:type="paragraph" w:customStyle="1" w:styleId="4BB351C7009A4D3D94849B0B5B8946A4">
    <w:name w:val="4BB351C7009A4D3D94849B0B5B8946A4"/>
    <w:rsid w:val="00FE3196"/>
  </w:style>
  <w:style w:type="paragraph" w:customStyle="1" w:styleId="953AACBFADF2427FB1FF97927922247A">
    <w:name w:val="953AACBFADF2427FB1FF97927922247A"/>
    <w:rsid w:val="00FE3196"/>
  </w:style>
  <w:style w:type="paragraph" w:customStyle="1" w:styleId="8FACD44A26E940C6BDD0426582EBB7D3">
    <w:name w:val="8FACD44A26E940C6BDD0426582EBB7D3"/>
    <w:rsid w:val="00FE3196"/>
  </w:style>
  <w:style w:type="paragraph" w:customStyle="1" w:styleId="51FFDA2945144B84A2E34E6DB6F56933">
    <w:name w:val="51FFDA2945144B84A2E34E6DB6F56933"/>
    <w:rsid w:val="00FE3196"/>
  </w:style>
  <w:style w:type="paragraph" w:customStyle="1" w:styleId="835747A9853446CDA2512DD856708AA0">
    <w:name w:val="835747A9853446CDA2512DD856708AA0"/>
    <w:rsid w:val="00FE3196"/>
  </w:style>
  <w:style w:type="paragraph" w:customStyle="1" w:styleId="D00F6EC2C2BA4F55AEE6B9CDFF5BA937">
    <w:name w:val="D00F6EC2C2BA4F55AEE6B9CDFF5BA937"/>
    <w:rsid w:val="00FE3196"/>
  </w:style>
  <w:style w:type="paragraph" w:customStyle="1" w:styleId="3357A6A27EE141B7B038AFBA7587CB4F">
    <w:name w:val="3357A6A27EE141B7B038AFBA7587CB4F"/>
    <w:rsid w:val="00FE3196"/>
  </w:style>
  <w:style w:type="paragraph" w:customStyle="1" w:styleId="3C9CC3F192644ED68AA4A8616E0B0CF4">
    <w:name w:val="3C9CC3F192644ED68AA4A8616E0B0CF4"/>
    <w:rsid w:val="00FE3196"/>
  </w:style>
  <w:style w:type="paragraph" w:customStyle="1" w:styleId="763F96DE22314F53A86C4CFCB8191551">
    <w:name w:val="763F96DE22314F53A86C4CFCB8191551"/>
    <w:rsid w:val="00FE3196"/>
  </w:style>
  <w:style w:type="paragraph" w:customStyle="1" w:styleId="9920AA281F864AE88DCA14AD6BD5A6CE">
    <w:name w:val="9920AA281F864AE88DCA14AD6BD5A6CE"/>
    <w:rsid w:val="00FE3196"/>
  </w:style>
  <w:style w:type="paragraph" w:customStyle="1" w:styleId="B1F1D750FF9D477CB518BF387CD026A4">
    <w:name w:val="B1F1D750FF9D477CB518BF387CD026A4"/>
    <w:rsid w:val="00FE3196"/>
  </w:style>
  <w:style w:type="paragraph" w:customStyle="1" w:styleId="2C64AA95702C45EBBA359E807F2DE656">
    <w:name w:val="2C64AA95702C45EBBA359E807F2DE656"/>
    <w:rsid w:val="00FE3196"/>
  </w:style>
  <w:style w:type="paragraph" w:customStyle="1" w:styleId="CD85BD905AF64FD2B5F5D6D9D31529DD">
    <w:name w:val="CD85BD905AF64FD2B5F5D6D9D31529DD"/>
    <w:rsid w:val="00FE3196"/>
  </w:style>
  <w:style w:type="paragraph" w:customStyle="1" w:styleId="CB65A4CD415B4EA2ABD37BA72AB7FCC9">
    <w:name w:val="CB65A4CD415B4EA2ABD37BA72AB7FCC9"/>
    <w:rsid w:val="00FE3196"/>
  </w:style>
  <w:style w:type="paragraph" w:customStyle="1" w:styleId="844C007CFF9E48FEB31C5483AA1E0972">
    <w:name w:val="844C007CFF9E48FEB31C5483AA1E0972"/>
    <w:rsid w:val="00FE3196"/>
  </w:style>
  <w:style w:type="paragraph" w:customStyle="1" w:styleId="4F3CCCE36F7F4172A2D4A47C2AB1796E">
    <w:name w:val="4F3CCCE36F7F4172A2D4A47C2AB1796E"/>
    <w:rsid w:val="00FE3196"/>
  </w:style>
  <w:style w:type="paragraph" w:customStyle="1" w:styleId="EC0269B10C8B47728686AA4EB8F0619F">
    <w:name w:val="EC0269B10C8B47728686AA4EB8F0619F"/>
    <w:rsid w:val="00FE3196"/>
  </w:style>
  <w:style w:type="paragraph" w:customStyle="1" w:styleId="D55C7D585E7E4770B500C6F881A233D8">
    <w:name w:val="D55C7D585E7E4770B500C6F881A233D8"/>
    <w:rsid w:val="00FE3196"/>
  </w:style>
  <w:style w:type="paragraph" w:customStyle="1" w:styleId="B16C84F6C5864D1F8D7CC408CCFFBDD9">
    <w:name w:val="B16C84F6C5864D1F8D7CC408CCFFBDD9"/>
    <w:rsid w:val="00FE3196"/>
  </w:style>
  <w:style w:type="paragraph" w:customStyle="1" w:styleId="551FA2E7A56C4A42A5563242EF2ECA9F">
    <w:name w:val="551FA2E7A56C4A42A5563242EF2ECA9F"/>
    <w:rsid w:val="00FE3196"/>
  </w:style>
  <w:style w:type="paragraph" w:customStyle="1" w:styleId="A6CAE0F4303642EDA73CE2A3E8C8F2C6">
    <w:name w:val="A6CAE0F4303642EDA73CE2A3E8C8F2C6"/>
    <w:rsid w:val="00FE3196"/>
  </w:style>
  <w:style w:type="paragraph" w:customStyle="1" w:styleId="FF29A251F00347B2ACE573AD8DDC8FE2">
    <w:name w:val="FF29A251F00347B2ACE573AD8DDC8FE2"/>
    <w:rsid w:val="00FE3196"/>
  </w:style>
  <w:style w:type="paragraph" w:customStyle="1" w:styleId="EEC78830D9954784884630698853E64A">
    <w:name w:val="EEC78830D9954784884630698853E64A"/>
    <w:rsid w:val="00FE3196"/>
  </w:style>
  <w:style w:type="paragraph" w:customStyle="1" w:styleId="EF50A831A5AA4C73AB8DB85B2860680D">
    <w:name w:val="EF50A831A5AA4C73AB8DB85B2860680D"/>
    <w:rsid w:val="00FE3196"/>
  </w:style>
  <w:style w:type="paragraph" w:customStyle="1" w:styleId="93D21CB0A99B41E59667FC9A28DFCD5F">
    <w:name w:val="93D21CB0A99B41E59667FC9A28DFCD5F"/>
    <w:rsid w:val="00FE3196"/>
  </w:style>
  <w:style w:type="paragraph" w:customStyle="1" w:styleId="9BA57DFA4F51428B9B222D9EC1C865EF">
    <w:name w:val="9BA57DFA4F51428B9B222D9EC1C865EF"/>
    <w:rsid w:val="00FE3196"/>
  </w:style>
  <w:style w:type="paragraph" w:customStyle="1" w:styleId="A8A58F3D2AAA4C66BEE551DE80136E44">
    <w:name w:val="A8A58F3D2AAA4C66BEE551DE80136E44"/>
    <w:rsid w:val="00FE3196"/>
  </w:style>
  <w:style w:type="paragraph" w:customStyle="1" w:styleId="DD555E8607E8402A9A06DB5EAA9417ED">
    <w:name w:val="DD555E8607E8402A9A06DB5EAA9417ED"/>
    <w:rsid w:val="00FE3196"/>
  </w:style>
  <w:style w:type="paragraph" w:customStyle="1" w:styleId="EA2A09EF4C6B4516BB7F7D1F797A3F4C">
    <w:name w:val="EA2A09EF4C6B4516BB7F7D1F797A3F4C"/>
    <w:rsid w:val="00FE3196"/>
  </w:style>
  <w:style w:type="paragraph" w:customStyle="1" w:styleId="B745C6EE4FF64184A4F98BA4EBCE4CE7">
    <w:name w:val="B745C6EE4FF64184A4F98BA4EBCE4CE7"/>
    <w:rsid w:val="00FE3196"/>
  </w:style>
  <w:style w:type="paragraph" w:customStyle="1" w:styleId="FD4BC302119247218C1A81C68BBB3D5C">
    <w:name w:val="FD4BC302119247218C1A81C68BBB3D5C"/>
    <w:rsid w:val="00FE3196"/>
  </w:style>
  <w:style w:type="paragraph" w:customStyle="1" w:styleId="AAF44253B41646F8944AF219372129CA">
    <w:name w:val="AAF44253B41646F8944AF219372129CA"/>
    <w:rsid w:val="00FE3196"/>
  </w:style>
  <w:style w:type="paragraph" w:customStyle="1" w:styleId="C124DE1DF9BC4995A8C9912A12A9A83E">
    <w:name w:val="C124DE1DF9BC4995A8C9912A12A9A83E"/>
    <w:rsid w:val="00FE3196"/>
  </w:style>
  <w:style w:type="paragraph" w:customStyle="1" w:styleId="11506C16AA064DC69CEEAEFADCAF1A5E">
    <w:name w:val="11506C16AA064DC69CEEAEFADCAF1A5E"/>
    <w:rsid w:val="00FE3196"/>
  </w:style>
  <w:style w:type="paragraph" w:customStyle="1" w:styleId="5B64948C4A964B64AD7DC3E4CEDB62FA">
    <w:name w:val="5B64948C4A964B64AD7DC3E4CEDB62FA"/>
    <w:rsid w:val="00FE3196"/>
  </w:style>
  <w:style w:type="paragraph" w:customStyle="1" w:styleId="1391F5023DBA4EA581E87D159FC70990">
    <w:name w:val="1391F5023DBA4EA581E87D159FC70990"/>
    <w:rsid w:val="00FE3196"/>
  </w:style>
  <w:style w:type="paragraph" w:customStyle="1" w:styleId="123AFEB80FBC4F199AE24C2D468DC1C6">
    <w:name w:val="123AFEB80FBC4F199AE24C2D468DC1C6"/>
    <w:rsid w:val="00FE3196"/>
  </w:style>
  <w:style w:type="paragraph" w:customStyle="1" w:styleId="FF1160774FFF46A9BD655CACA8640FD1">
    <w:name w:val="FF1160774FFF46A9BD655CACA8640FD1"/>
    <w:rsid w:val="00FE3196"/>
  </w:style>
  <w:style w:type="paragraph" w:customStyle="1" w:styleId="CB663C29421F4F63B9A22080F3EAA7CA">
    <w:name w:val="CB663C29421F4F63B9A22080F3EAA7CA"/>
    <w:rsid w:val="00FE3196"/>
  </w:style>
  <w:style w:type="paragraph" w:customStyle="1" w:styleId="359DD3601216494C909D7F39EE5C60D8">
    <w:name w:val="359DD3601216494C909D7F39EE5C60D8"/>
    <w:rsid w:val="00FE3196"/>
  </w:style>
  <w:style w:type="paragraph" w:customStyle="1" w:styleId="DE2492AB1CEE43F3AFC22A0B1CC61212">
    <w:name w:val="DE2492AB1CEE43F3AFC22A0B1CC61212"/>
    <w:rsid w:val="00FE3196"/>
  </w:style>
  <w:style w:type="paragraph" w:customStyle="1" w:styleId="94533B8E803E42C1B3EF762E9A62F30D">
    <w:name w:val="94533B8E803E42C1B3EF762E9A62F30D"/>
    <w:rsid w:val="00FE3196"/>
  </w:style>
  <w:style w:type="paragraph" w:customStyle="1" w:styleId="CEA930D375584275A0BD2B785096C508">
    <w:name w:val="CEA930D375584275A0BD2B785096C508"/>
    <w:rsid w:val="00FE3196"/>
  </w:style>
  <w:style w:type="paragraph" w:customStyle="1" w:styleId="060484DFAC9A443195FC86D75A65F23C">
    <w:name w:val="060484DFAC9A443195FC86D75A65F23C"/>
    <w:rsid w:val="00FE3196"/>
  </w:style>
  <w:style w:type="paragraph" w:customStyle="1" w:styleId="D6A494661E18436E81C2103B98D7C165">
    <w:name w:val="D6A494661E18436E81C2103B98D7C165"/>
    <w:rsid w:val="00FE3196"/>
  </w:style>
  <w:style w:type="paragraph" w:customStyle="1" w:styleId="E6AD7EA314B347AE989648255E290A7B">
    <w:name w:val="E6AD7EA314B347AE989648255E290A7B"/>
    <w:rsid w:val="00FE3196"/>
  </w:style>
  <w:style w:type="paragraph" w:customStyle="1" w:styleId="1FA0F97986B446DBA1594B391690683F">
    <w:name w:val="1FA0F97986B446DBA1594B391690683F"/>
    <w:rsid w:val="00FE3196"/>
  </w:style>
  <w:style w:type="paragraph" w:customStyle="1" w:styleId="4A348AD0B1D84DD491D1EEA62FF576F2">
    <w:name w:val="4A348AD0B1D84DD491D1EEA62FF576F2"/>
    <w:rsid w:val="00FE3196"/>
  </w:style>
  <w:style w:type="paragraph" w:customStyle="1" w:styleId="1B2BC2EAF89B4240BD91592D349C8C69">
    <w:name w:val="1B2BC2EAF89B4240BD91592D349C8C69"/>
    <w:rsid w:val="00FE3196"/>
  </w:style>
  <w:style w:type="paragraph" w:customStyle="1" w:styleId="81F1745A30E142E6BF4BF686DBAA146F">
    <w:name w:val="81F1745A30E142E6BF4BF686DBAA146F"/>
    <w:rsid w:val="00FE3196"/>
  </w:style>
  <w:style w:type="paragraph" w:customStyle="1" w:styleId="B41713F3A5D942B282C05F57151009DF">
    <w:name w:val="B41713F3A5D942B282C05F57151009DF"/>
    <w:rsid w:val="00FE3196"/>
  </w:style>
  <w:style w:type="paragraph" w:customStyle="1" w:styleId="D228CF2A2FF844A5B4D57F6934741110">
    <w:name w:val="D228CF2A2FF844A5B4D57F6934741110"/>
    <w:rsid w:val="00FE3196"/>
  </w:style>
  <w:style w:type="paragraph" w:customStyle="1" w:styleId="247C00B1EBDF40D58B72471532F33EDC">
    <w:name w:val="247C00B1EBDF40D58B72471532F33EDC"/>
    <w:rsid w:val="00FE3196"/>
  </w:style>
  <w:style w:type="paragraph" w:customStyle="1" w:styleId="77983AA03E9C44EAA9B86BCD8051E4A1">
    <w:name w:val="77983AA03E9C44EAA9B86BCD8051E4A1"/>
    <w:rsid w:val="00FE3196"/>
  </w:style>
  <w:style w:type="paragraph" w:customStyle="1" w:styleId="7D434C89A45B4759811A78141AE2C09E">
    <w:name w:val="7D434C89A45B4759811A78141AE2C09E"/>
    <w:rsid w:val="00FE3196"/>
  </w:style>
  <w:style w:type="paragraph" w:customStyle="1" w:styleId="49C8E2DBBC28432091B452E0C250F80A">
    <w:name w:val="49C8E2DBBC28432091B452E0C250F80A"/>
    <w:rsid w:val="00FE3196"/>
  </w:style>
  <w:style w:type="paragraph" w:customStyle="1" w:styleId="A6B07EC0A81E4C998EA9B610209E8837">
    <w:name w:val="A6B07EC0A81E4C998EA9B610209E8837"/>
    <w:rsid w:val="00FE3196"/>
  </w:style>
  <w:style w:type="paragraph" w:customStyle="1" w:styleId="ED35475CD55E4EA9889F16E11A541CF1">
    <w:name w:val="ED35475CD55E4EA9889F16E11A541CF1"/>
    <w:rsid w:val="00FE3196"/>
  </w:style>
  <w:style w:type="paragraph" w:customStyle="1" w:styleId="E5FBE7B244FF4245A671BD2538A26D86">
    <w:name w:val="E5FBE7B244FF4245A671BD2538A26D86"/>
    <w:rsid w:val="00FE3196"/>
  </w:style>
  <w:style w:type="paragraph" w:customStyle="1" w:styleId="E303ACB27B6840599C6DDD540A926C87">
    <w:name w:val="E303ACB27B6840599C6DDD540A926C87"/>
    <w:rsid w:val="00FE3196"/>
  </w:style>
  <w:style w:type="paragraph" w:customStyle="1" w:styleId="0E633A220FEA4BBD819AB25FB765ED3B">
    <w:name w:val="0E633A220FEA4BBD819AB25FB765ED3B"/>
    <w:rsid w:val="00FE3196"/>
  </w:style>
  <w:style w:type="paragraph" w:customStyle="1" w:styleId="6ECA42366B2946349E1881617C51CFB3">
    <w:name w:val="6ECA42366B2946349E1881617C51CFB3"/>
    <w:rsid w:val="00FE3196"/>
  </w:style>
  <w:style w:type="paragraph" w:customStyle="1" w:styleId="9B6B4195281F418384823C0B660EF278">
    <w:name w:val="9B6B4195281F418384823C0B660EF278"/>
    <w:rsid w:val="00FE3196"/>
  </w:style>
  <w:style w:type="paragraph" w:customStyle="1" w:styleId="3A59C4C23DD34873AB2B8C810B42870C">
    <w:name w:val="3A59C4C23DD34873AB2B8C810B42870C"/>
    <w:rsid w:val="00FE3196"/>
  </w:style>
  <w:style w:type="paragraph" w:customStyle="1" w:styleId="3B0AE4BF3CFB49D2A1F9F7D0F685972D">
    <w:name w:val="3B0AE4BF3CFB49D2A1F9F7D0F685972D"/>
    <w:rsid w:val="00FE3196"/>
  </w:style>
  <w:style w:type="paragraph" w:customStyle="1" w:styleId="BCBFDC15BD8F4474A1A3BBBF8C7B9F27">
    <w:name w:val="BCBFDC15BD8F4474A1A3BBBF8C7B9F27"/>
    <w:rsid w:val="00FE3196"/>
  </w:style>
  <w:style w:type="paragraph" w:customStyle="1" w:styleId="09047BC8E1B44FCC9C286E774E1B17BE">
    <w:name w:val="09047BC8E1B44FCC9C286E774E1B17BE"/>
    <w:rsid w:val="00FE3196"/>
  </w:style>
  <w:style w:type="paragraph" w:customStyle="1" w:styleId="7C21BF45F2824DD190E2C17E54FBAE75">
    <w:name w:val="7C21BF45F2824DD190E2C17E54FBAE75"/>
    <w:rsid w:val="00FE3196"/>
  </w:style>
  <w:style w:type="paragraph" w:customStyle="1" w:styleId="B42EE302E56B414AAC11D016CA816DB7">
    <w:name w:val="B42EE302E56B414AAC11D016CA816DB7"/>
    <w:rsid w:val="00FE3196"/>
  </w:style>
  <w:style w:type="paragraph" w:customStyle="1" w:styleId="80232FC8C1504AB2AB329FF46EDC8AAC">
    <w:name w:val="80232FC8C1504AB2AB329FF46EDC8AAC"/>
    <w:rsid w:val="00FE3196"/>
  </w:style>
  <w:style w:type="paragraph" w:customStyle="1" w:styleId="DEE05D7F1F5841A29778D3A44C309B87">
    <w:name w:val="DEE05D7F1F5841A29778D3A44C309B87"/>
    <w:rsid w:val="00FE3196"/>
  </w:style>
  <w:style w:type="paragraph" w:customStyle="1" w:styleId="FA08A83197864D5DBD0AB4A64DEA4F97">
    <w:name w:val="FA08A83197864D5DBD0AB4A64DEA4F97"/>
    <w:rsid w:val="00FE3196"/>
  </w:style>
  <w:style w:type="paragraph" w:customStyle="1" w:styleId="BAEACE3193D24E679AF8F060D5C6F3C5">
    <w:name w:val="BAEACE3193D24E679AF8F060D5C6F3C5"/>
    <w:rsid w:val="00FE3196"/>
  </w:style>
  <w:style w:type="paragraph" w:customStyle="1" w:styleId="13F2E1B8A328488DACAB3B6FCEDF64EC">
    <w:name w:val="13F2E1B8A328488DACAB3B6FCEDF64EC"/>
    <w:rsid w:val="00FE3196"/>
  </w:style>
  <w:style w:type="paragraph" w:customStyle="1" w:styleId="30EA71FFEFDA4A47939705B14FACD2FA">
    <w:name w:val="30EA71FFEFDA4A47939705B14FACD2FA"/>
    <w:rsid w:val="00FE3196"/>
  </w:style>
  <w:style w:type="paragraph" w:customStyle="1" w:styleId="75CFD828C56247418BE9AECA2355B276">
    <w:name w:val="75CFD828C56247418BE9AECA2355B276"/>
    <w:rsid w:val="00FE3196"/>
  </w:style>
  <w:style w:type="paragraph" w:customStyle="1" w:styleId="909F465415EC46B797169148A5239E7A">
    <w:name w:val="909F465415EC46B797169148A5239E7A"/>
    <w:rsid w:val="00A0240A"/>
  </w:style>
  <w:style w:type="paragraph" w:customStyle="1" w:styleId="1D75D6FEF9EF45BE861C8280BF44C83A">
    <w:name w:val="1D75D6FEF9EF45BE861C8280BF44C83A"/>
    <w:rsid w:val="00A0240A"/>
  </w:style>
  <w:style w:type="paragraph" w:customStyle="1" w:styleId="92BCDD0C4662450C95577C1AD2CA4E3F">
    <w:name w:val="92BCDD0C4662450C95577C1AD2CA4E3F"/>
    <w:rsid w:val="00A0240A"/>
  </w:style>
  <w:style w:type="paragraph" w:customStyle="1" w:styleId="5E796631F2564CC58795951AAC2E608D">
    <w:name w:val="5E796631F2564CC58795951AAC2E608D"/>
    <w:rsid w:val="00A0240A"/>
  </w:style>
  <w:style w:type="paragraph" w:customStyle="1" w:styleId="09E1EC9BE07245ECACC371D9D2A7BC2A">
    <w:name w:val="09E1EC9BE07245ECACC371D9D2A7BC2A"/>
    <w:rsid w:val="00A0240A"/>
  </w:style>
  <w:style w:type="paragraph" w:customStyle="1" w:styleId="417E28DDDE934731BCFCC6B0508857D0">
    <w:name w:val="417E28DDDE934731BCFCC6B0508857D0"/>
    <w:rsid w:val="00A0240A"/>
  </w:style>
  <w:style w:type="paragraph" w:customStyle="1" w:styleId="708307B17DDB435196EEAB1510E5145B">
    <w:name w:val="708307B17DDB435196EEAB1510E5145B"/>
    <w:rsid w:val="00A0240A"/>
  </w:style>
  <w:style w:type="paragraph" w:customStyle="1" w:styleId="5D7098CAAF6A4F34A40AF9B3A9D90F45">
    <w:name w:val="5D7098CAAF6A4F34A40AF9B3A9D90F45"/>
    <w:rsid w:val="00A0240A"/>
  </w:style>
  <w:style w:type="paragraph" w:customStyle="1" w:styleId="5C5C05906A2C4585A674C103074078D7">
    <w:name w:val="5C5C05906A2C4585A674C103074078D7"/>
    <w:rsid w:val="00A0240A"/>
  </w:style>
  <w:style w:type="paragraph" w:customStyle="1" w:styleId="42DD6804E41D4DCA82D66F2B3F654C54">
    <w:name w:val="42DD6804E41D4DCA82D66F2B3F654C54"/>
    <w:rsid w:val="00A0240A"/>
  </w:style>
  <w:style w:type="paragraph" w:customStyle="1" w:styleId="4C839F52BB554E43A1CF83386E54FF3E">
    <w:name w:val="4C839F52BB554E43A1CF83386E54FF3E"/>
    <w:rsid w:val="00A0240A"/>
  </w:style>
  <w:style w:type="paragraph" w:customStyle="1" w:styleId="832F04B571AF429CBFBCD756731D395E">
    <w:name w:val="832F04B571AF429CBFBCD756731D395E"/>
    <w:rsid w:val="00A0240A"/>
  </w:style>
  <w:style w:type="paragraph" w:customStyle="1" w:styleId="D9133971C0C44038A753074B46B01923">
    <w:name w:val="D9133971C0C44038A753074B46B01923"/>
    <w:rsid w:val="00A0240A"/>
  </w:style>
  <w:style w:type="paragraph" w:customStyle="1" w:styleId="2B275EDB3797491D954E92A32F25592F">
    <w:name w:val="2B275EDB3797491D954E92A32F25592F"/>
    <w:rsid w:val="00A0240A"/>
  </w:style>
  <w:style w:type="paragraph" w:customStyle="1" w:styleId="A0B9ADC8FA204106BAF8F5F1A8EF3C7C">
    <w:name w:val="A0B9ADC8FA204106BAF8F5F1A8EF3C7C"/>
    <w:rsid w:val="00A0240A"/>
  </w:style>
  <w:style w:type="paragraph" w:customStyle="1" w:styleId="B57CAF18A0D043E9BCA88C82686D8626">
    <w:name w:val="B57CAF18A0D043E9BCA88C82686D8626"/>
    <w:rsid w:val="00A0240A"/>
  </w:style>
  <w:style w:type="paragraph" w:customStyle="1" w:styleId="49EB6C30B97B4231B351F5E659D480D2">
    <w:name w:val="49EB6C30B97B4231B351F5E659D480D2"/>
    <w:rsid w:val="00A0240A"/>
  </w:style>
  <w:style w:type="paragraph" w:customStyle="1" w:styleId="6339ECA50C5A4E4A8D2AC51363C68534">
    <w:name w:val="6339ECA50C5A4E4A8D2AC51363C68534"/>
    <w:rsid w:val="00A0240A"/>
  </w:style>
  <w:style w:type="paragraph" w:customStyle="1" w:styleId="C44A4DA547E044F5A00C87B77BDA9030">
    <w:name w:val="C44A4DA547E044F5A00C87B77BDA9030"/>
    <w:rsid w:val="00A0240A"/>
  </w:style>
  <w:style w:type="paragraph" w:customStyle="1" w:styleId="B66D6362A37844C5A106FDFFAF4DCAEC">
    <w:name w:val="B66D6362A37844C5A106FDFFAF4DCAEC"/>
    <w:rsid w:val="00A0240A"/>
  </w:style>
  <w:style w:type="paragraph" w:customStyle="1" w:styleId="72F58DC7A4704D90885A45CCEAE0AF33">
    <w:name w:val="72F58DC7A4704D90885A45CCEAE0AF33"/>
    <w:rsid w:val="00A0240A"/>
  </w:style>
  <w:style w:type="paragraph" w:customStyle="1" w:styleId="BD661639DE644DE78F7483CA0B8D0B97">
    <w:name w:val="BD661639DE644DE78F7483CA0B8D0B97"/>
    <w:rsid w:val="00A0240A"/>
  </w:style>
  <w:style w:type="paragraph" w:customStyle="1" w:styleId="1649DF45DD6E400DBA4CBCFB0CD69C28">
    <w:name w:val="1649DF45DD6E400DBA4CBCFB0CD69C28"/>
    <w:rsid w:val="00A0240A"/>
  </w:style>
  <w:style w:type="paragraph" w:customStyle="1" w:styleId="B6B9D0FF419D46B1812DDFA566479863">
    <w:name w:val="B6B9D0FF419D46B1812DDFA566479863"/>
    <w:rsid w:val="00A0240A"/>
  </w:style>
  <w:style w:type="paragraph" w:customStyle="1" w:styleId="10F2FC22F41B453092C690C4D0263832">
    <w:name w:val="10F2FC22F41B453092C690C4D0263832"/>
    <w:rsid w:val="00A0240A"/>
  </w:style>
  <w:style w:type="paragraph" w:customStyle="1" w:styleId="D481388055994BE9958A85D2E7FB6250">
    <w:name w:val="D481388055994BE9958A85D2E7FB6250"/>
    <w:rsid w:val="00A0240A"/>
  </w:style>
  <w:style w:type="paragraph" w:customStyle="1" w:styleId="4663C78B078242CFBCF3DE7BB411EA5E">
    <w:name w:val="4663C78B078242CFBCF3DE7BB411EA5E"/>
    <w:rsid w:val="00A0240A"/>
  </w:style>
  <w:style w:type="paragraph" w:customStyle="1" w:styleId="616E87FAA4E442BEB1F7B9AC25E8D93B">
    <w:name w:val="616E87FAA4E442BEB1F7B9AC25E8D93B"/>
    <w:rsid w:val="00A0240A"/>
  </w:style>
  <w:style w:type="paragraph" w:customStyle="1" w:styleId="46071926AD114E50ABFF1AD4DE9A9A9F">
    <w:name w:val="46071926AD114E50ABFF1AD4DE9A9A9F"/>
    <w:rsid w:val="00A0240A"/>
  </w:style>
  <w:style w:type="paragraph" w:customStyle="1" w:styleId="640826B6830B4928B672E002AE77CD67">
    <w:name w:val="640826B6830B4928B672E002AE77CD67"/>
    <w:rsid w:val="00A0240A"/>
  </w:style>
  <w:style w:type="paragraph" w:customStyle="1" w:styleId="15AFA052CD5B4EE79A62C7BB7BE1B651">
    <w:name w:val="15AFA052CD5B4EE79A62C7BB7BE1B651"/>
    <w:rsid w:val="00A0240A"/>
  </w:style>
  <w:style w:type="paragraph" w:customStyle="1" w:styleId="74A79BBAE8FB40ACAB58379A46FC8A2D">
    <w:name w:val="74A79BBAE8FB40ACAB58379A46FC8A2D"/>
    <w:rsid w:val="00A0240A"/>
  </w:style>
  <w:style w:type="paragraph" w:customStyle="1" w:styleId="11E8E0ABE3514062B1FCACA478C66CA4">
    <w:name w:val="11E8E0ABE3514062B1FCACA478C66CA4"/>
    <w:rsid w:val="00A0240A"/>
  </w:style>
  <w:style w:type="paragraph" w:customStyle="1" w:styleId="680CF267F9264E14AEFA8626BE38DEDD">
    <w:name w:val="680CF267F9264E14AEFA8626BE38DEDD"/>
    <w:rsid w:val="00A0240A"/>
  </w:style>
  <w:style w:type="paragraph" w:customStyle="1" w:styleId="EC5F5787473943BDB0F849F1D15138D3">
    <w:name w:val="EC5F5787473943BDB0F849F1D15138D3"/>
    <w:rsid w:val="00A0240A"/>
  </w:style>
  <w:style w:type="paragraph" w:customStyle="1" w:styleId="E9AA25CCFBAF43A68ABC6DC0F2D298BA">
    <w:name w:val="E9AA25CCFBAF43A68ABC6DC0F2D298BA"/>
    <w:rsid w:val="00A0240A"/>
  </w:style>
  <w:style w:type="paragraph" w:customStyle="1" w:styleId="1A942A9C5FA54026A44D33CBF119593E">
    <w:name w:val="1A942A9C5FA54026A44D33CBF119593E"/>
    <w:rsid w:val="00A0240A"/>
  </w:style>
  <w:style w:type="paragraph" w:customStyle="1" w:styleId="8B0E48EABCD04391B08FD3063AD7031E">
    <w:name w:val="8B0E48EABCD04391B08FD3063AD7031E"/>
    <w:rsid w:val="00A0240A"/>
  </w:style>
  <w:style w:type="paragraph" w:customStyle="1" w:styleId="37831F23A8F84066BB2FDBD7E4768F08">
    <w:name w:val="37831F23A8F84066BB2FDBD7E4768F08"/>
    <w:rsid w:val="00A0240A"/>
  </w:style>
  <w:style w:type="paragraph" w:customStyle="1" w:styleId="AB750BDD7584434A93AAB14AF8FB82E0">
    <w:name w:val="AB750BDD7584434A93AAB14AF8FB82E0"/>
    <w:rsid w:val="00A0240A"/>
  </w:style>
  <w:style w:type="paragraph" w:customStyle="1" w:styleId="3A5589A512D64C8986AFBD7AB4CBD17C">
    <w:name w:val="3A5589A512D64C8986AFBD7AB4CBD17C"/>
    <w:rsid w:val="00A0240A"/>
  </w:style>
  <w:style w:type="paragraph" w:customStyle="1" w:styleId="7FB3A0EF0E0045DBB9D9F98DF9289040">
    <w:name w:val="7FB3A0EF0E0045DBB9D9F98DF9289040"/>
    <w:rsid w:val="00A0240A"/>
  </w:style>
  <w:style w:type="paragraph" w:customStyle="1" w:styleId="4A7CA759A52F40F9AA44564CEFD990FA">
    <w:name w:val="4A7CA759A52F40F9AA44564CEFD990FA"/>
    <w:rsid w:val="00A0240A"/>
  </w:style>
  <w:style w:type="paragraph" w:customStyle="1" w:styleId="B1A915DCA3F24E7B8883543A7C8634FF">
    <w:name w:val="B1A915DCA3F24E7B8883543A7C8634FF"/>
    <w:rsid w:val="00A0240A"/>
  </w:style>
  <w:style w:type="paragraph" w:customStyle="1" w:styleId="DD99ED774B414E77B145ECB76807E1A3">
    <w:name w:val="DD99ED774B414E77B145ECB76807E1A3"/>
    <w:rsid w:val="00A0240A"/>
  </w:style>
  <w:style w:type="paragraph" w:customStyle="1" w:styleId="1E30B718669F45D5A6B62F6087EA80DF">
    <w:name w:val="1E30B718669F45D5A6B62F6087EA80DF"/>
    <w:rsid w:val="00A0240A"/>
  </w:style>
  <w:style w:type="paragraph" w:customStyle="1" w:styleId="D5D6069B29C64576842C2C9D32C58C8D">
    <w:name w:val="D5D6069B29C64576842C2C9D32C58C8D"/>
    <w:rsid w:val="00A0240A"/>
  </w:style>
  <w:style w:type="paragraph" w:customStyle="1" w:styleId="E5FC9AC0146D4671BB6E653B059C862A">
    <w:name w:val="E5FC9AC0146D4671BB6E653B059C862A"/>
    <w:rsid w:val="00A0240A"/>
  </w:style>
  <w:style w:type="paragraph" w:customStyle="1" w:styleId="43FFCB8901094433A4D3F648B84E5FB9">
    <w:name w:val="43FFCB8901094433A4D3F648B84E5FB9"/>
    <w:rsid w:val="00A0240A"/>
  </w:style>
  <w:style w:type="paragraph" w:customStyle="1" w:styleId="CFF48D80E2C642FDA4937836414A080E">
    <w:name w:val="CFF48D80E2C642FDA4937836414A080E"/>
    <w:rsid w:val="00A0240A"/>
  </w:style>
  <w:style w:type="paragraph" w:customStyle="1" w:styleId="2D7557FB55AB490CB14471FF734F2884">
    <w:name w:val="2D7557FB55AB490CB14471FF734F2884"/>
    <w:rsid w:val="00A0240A"/>
  </w:style>
  <w:style w:type="paragraph" w:customStyle="1" w:styleId="BE1D983FE60A4056885BA1FE77DB0BFB">
    <w:name w:val="BE1D983FE60A4056885BA1FE77DB0BFB"/>
    <w:rsid w:val="00A0240A"/>
  </w:style>
  <w:style w:type="paragraph" w:customStyle="1" w:styleId="1539560EB21A43899B31217F47F1C8EB">
    <w:name w:val="1539560EB21A43899B31217F47F1C8EB"/>
    <w:rsid w:val="00A0240A"/>
  </w:style>
  <w:style w:type="paragraph" w:customStyle="1" w:styleId="80528F13007943B2A84F4C8B33E9E15C">
    <w:name w:val="80528F13007943B2A84F4C8B33E9E15C"/>
    <w:rsid w:val="00A0240A"/>
  </w:style>
  <w:style w:type="paragraph" w:customStyle="1" w:styleId="84786681C54D4CBA899D9FB79C6F5E69">
    <w:name w:val="84786681C54D4CBA899D9FB79C6F5E69"/>
    <w:rsid w:val="00A0240A"/>
  </w:style>
  <w:style w:type="paragraph" w:customStyle="1" w:styleId="59D69C83E82F48DBBD9F1EBDE20CA00F">
    <w:name w:val="59D69C83E82F48DBBD9F1EBDE20CA00F"/>
    <w:rsid w:val="00A0240A"/>
  </w:style>
  <w:style w:type="paragraph" w:customStyle="1" w:styleId="6AB1D2FD16944E11ABC2543D8B173022">
    <w:name w:val="6AB1D2FD16944E11ABC2543D8B173022"/>
    <w:rsid w:val="00A0240A"/>
  </w:style>
  <w:style w:type="paragraph" w:customStyle="1" w:styleId="BE5458E01A6246ADAA8557E9A4A4A7F9">
    <w:name w:val="BE5458E01A6246ADAA8557E9A4A4A7F9"/>
    <w:rsid w:val="00A0240A"/>
  </w:style>
  <w:style w:type="paragraph" w:customStyle="1" w:styleId="6CA64C097E5E430BB9191A7C1798B57C">
    <w:name w:val="6CA64C097E5E430BB9191A7C1798B57C"/>
    <w:rsid w:val="00A0240A"/>
  </w:style>
  <w:style w:type="paragraph" w:customStyle="1" w:styleId="DA78B923C72146E3BB33AACD17B75300">
    <w:name w:val="DA78B923C72146E3BB33AACD17B75300"/>
    <w:rsid w:val="00A0240A"/>
  </w:style>
  <w:style w:type="paragraph" w:customStyle="1" w:styleId="745949B1ED5C4EA6B75F670A5DD0F749">
    <w:name w:val="745949B1ED5C4EA6B75F670A5DD0F749"/>
    <w:rsid w:val="00A0240A"/>
  </w:style>
  <w:style w:type="paragraph" w:customStyle="1" w:styleId="1F4D13F1CB004718A7305CBF4969B202">
    <w:name w:val="1F4D13F1CB004718A7305CBF4969B202"/>
    <w:rsid w:val="00A0240A"/>
  </w:style>
  <w:style w:type="paragraph" w:customStyle="1" w:styleId="3643B849D6BA4EB79F588171B345E244">
    <w:name w:val="3643B849D6BA4EB79F588171B345E244"/>
    <w:rsid w:val="00A0240A"/>
  </w:style>
  <w:style w:type="paragraph" w:customStyle="1" w:styleId="1C928250D1E14DC6B2DA30CC5A71C40D">
    <w:name w:val="1C928250D1E14DC6B2DA30CC5A71C40D"/>
    <w:rsid w:val="00A0240A"/>
  </w:style>
  <w:style w:type="paragraph" w:customStyle="1" w:styleId="C415860170DF4D669F93263F6F46E25B">
    <w:name w:val="C415860170DF4D669F93263F6F46E25B"/>
    <w:rsid w:val="00A0240A"/>
  </w:style>
  <w:style w:type="paragraph" w:customStyle="1" w:styleId="0367CBC4C7E841ED894196775D845F21">
    <w:name w:val="0367CBC4C7E841ED894196775D845F21"/>
    <w:rsid w:val="00A0240A"/>
  </w:style>
  <w:style w:type="paragraph" w:customStyle="1" w:styleId="AA30B33FA9CE48A59B872CFCFC56F2F2">
    <w:name w:val="AA30B33FA9CE48A59B872CFCFC56F2F2"/>
    <w:rsid w:val="00A0240A"/>
  </w:style>
  <w:style w:type="paragraph" w:customStyle="1" w:styleId="DAD25444E5034BBF8B0C83A327F750DB">
    <w:name w:val="DAD25444E5034BBF8B0C83A327F750DB"/>
    <w:rsid w:val="00A0240A"/>
  </w:style>
  <w:style w:type="paragraph" w:customStyle="1" w:styleId="384FE11A530F41839C591690FD999FDA">
    <w:name w:val="384FE11A530F41839C591690FD999FDA"/>
    <w:rsid w:val="00A0240A"/>
  </w:style>
  <w:style w:type="paragraph" w:customStyle="1" w:styleId="C9D6FC9E1ECC43B38859F9D12FF07191">
    <w:name w:val="C9D6FC9E1ECC43B38859F9D12FF07191"/>
    <w:rsid w:val="00A0240A"/>
  </w:style>
  <w:style w:type="paragraph" w:customStyle="1" w:styleId="467CCBB0B97943D89A65F21705957902">
    <w:name w:val="467CCBB0B97943D89A65F21705957902"/>
    <w:rsid w:val="00A0240A"/>
  </w:style>
  <w:style w:type="paragraph" w:customStyle="1" w:styleId="E0A62B28024D4C71B1C4636704815A9C">
    <w:name w:val="E0A62B28024D4C71B1C4636704815A9C"/>
    <w:rsid w:val="00A0240A"/>
  </w:style>
  <w:style w:type="paragraph" w:customStyle="1" w:styleId="F4D898E401EE4238AE1EFBB05618C105">
    <w:name w:val="F4D898E401EE4238AE1EFBB05618C105"/>
    <w:rsid w:val="00A0240A"/>
  </w:style>
  <w:style w:type="paragraph" w:customStyle="1" w:styleId="0A801B9458F54D52B6ECE4F994A03C21">
    <w:name w:val="0A801B9458F54D52B6ECE4F994A03C21"/>
    <w:rsid w:val="00A0240A"/>
  </w:style>
  <w:style w:type="paragraph" w:customStyle="1" w:styleId="4A9792B8916F4FA49CAB36512513198D">
    <w:name w:val="4A9792B8916F4FA49CAB36512513198D"/>
    <w:rsid w:val="00A0240A"/>
  </w:style>
  <w:style w:type="paragraph" w:customStyle="1" w:styleId="6607F917A3CA4D61AF4728DC6AF0BFEB">
    <w:name w:val="6607F917A3CA4D61AF4728DC6AF0BFEB"/>
    <w:rsid w:val="00A0240A"/>
  </w:style>
  <w:style w:type="paragraph" w:customStyle="1" w:styleId="F4555DA70C03423DB9F73B6EC9350F46">
    <w:name w:val="F4555DA70C03423DB9F73B6EC9350F46"/>
    <w:rsid w:val="00A0240A"/>
  </w:style>
  <w:style w:type="paragraph" w:customStyle="1" w:styleId="49404A80300945F28408FF4C9A330AC0">
    <w:name w:val="49404A80300945F28408FF4C9A330AC0"/>
    <w:rsid w:val="00A0240A"/>
  </w:style>
  <w:style w:type="paragraph" w:customStyle="1" w:styleId="00B79193322346968CF2B2A3F9B0ADC3">
    <w:name w:val="00B79193322346968CF2B2A3F9B0ADC3"/>
    <w:rsid w:val="00A0240A"/>
  </w:style>
  <w:style w:type="paragraph" w:customStyle="1" w:styleId="1B8E5FDAC3804FD78C863234C0C3E43F">
    <w:name w:val="1B8E5FDAC3804FD78C863234C0C3E43F"/>
    <w:rsid w:val="00A0240A"/>
  </w:style>
  <w:style w:type="paragraph" w:customStyle="1" w:styleId="59BBAFEEF91A4C4F9F7B43CECF1A529E">
    <w:name w:val="59BBAFEEF91A4C4F9F7B43CECF1A529E"/>
    <w:rsid w:val="00A0240A"/>
  </w:style>
  <w:style w:type="paragraph" w:customStyle="1" w:styleId="CC4083C487EB41A780658258C7054DA4">
    <w:name w:val="CC4083C487EB41A780658258C7054DA4"/>
    <w:rsid w:val="00A0240A"/>
  </w:style>
  <w:style w:type="paragraph" w:customStyle="1" w:styleId="C1450FFC673B41349945C3B4C4AEE519">
    <w:name w:val="C1450FFC673B41349945C3B4C4AEE519"/>
    <w:rsid w:val="00A0240A"/>
  </w:style>
  <w:style w:type="paragraph" w:customStyle="1" w:styleId="88118BFB42C54C94A541D9483D89C75B">
    <w:name w:val="88118BFB42C54C94A541D9483D89C75B"/>
    <w:rsid w:val="00A0240A"/>
  </w:style>
  <w:style w:type="paragraph" w:customStyle="1" w:styleId="A9CEC8FE08B74C1798E999A8CA14FEC3">
    <w:name w:val="A9CEC8FE08B74C1798E999A8CA14FEC3"/>
    <w:rsid w:val="00A0240A"/>
  </w:style>
  <w:style w:type="paragraph" w:customStyle="1" w:styleId="92EF0A29171A4915AC24B954D0FA4C71">
    <w:name w:val="92EF0A29171A4915AC24B954D0FA4C71"/>
    <w:rsid w:val="00A0240A"/>
  </w:style>
  <w:style w:type="paragraph" w:customStyle="1" w:styleId="784C899B0B0D44DD9952A50167A98864">
    <w:name w:val="784C899B0B0D44DD9952A50167A98864"/>
    <w:rsid w:val="00A0240A"/>
  </w:style>
  <w:style w:type="paragraph" w:customStyle="1" w:styleId="749C05E5618B4E1F8C3DCA3A00303172">
    <w:name w:val="749C05E5618B4E1F8C3DCA3A00303172"/>
    <w:rsid w:val="00A0240A"/>
  </w:style>
  <w:style w:type="paragraph" w:customStyle="1" w:styleId="E583EC3806284FB5BEE41ECDCAB7A402">
    <w:name w:val="E583EC3806284FB5BEE41ECDCAB7A402"/>
    <w:rsid w:val="00A0240A"/>
  </w:style>
  <w:style w:type="paragraph" w:customStyle="1" w:styleId="CD0A88BB833C4E6F9BD050D4980F3535">
    <w:name w:val="CD0A88BB833C4E6F9BD050D4980F3535"/>
    <w:rsid w:val="00A0240A"/>
  </w:style>
  <w:style w:type="paragraph" w:customStyle="1" w:styleId="C5733E7D5630445BB60288855B1F4318">
    <w:name w:val="C5733E7D5630445BB60288855B1F4318"/>
    <w:rsid w:val="00A0240A"/>
  </w:style>
  <w:style w:type="paragraph" w:customStyle="1" w:styleId="57B893790C1740379B32E5D3BCF5A14F">
    <w:name w:val="57B893790C1740379B32E5D3BCF5A14F"/>
    <w:rsid w:val="00A0240A"/>
  </w:style>
  <w:style w:type="paragraph" w:customStyle="1" w:styleId="7B862FFCC2334D52BC3ED9F598F1CC93">
    <w:name w:val="7B862FFCC2334D52BC3ED9F598F1CC93"/>
    <w:rsid w:val="00A0240A"/>
  </w:style>
  <w:style w:type="paragraph" w:customStyle="1" w:styleId="FFA8A5CB43374E509C6E2179D46E5F95">
    <w:name w:val="FFA8A5CB43374E509C6E2179D46E5F95"/>
    <w:rsid w:val="00A0240A"/>
  </w:style>
  <w:style w:type="paragraph" w:customStyle="1" w:styleId="7895C8D534154802930EA6A0391AB352">
    <w:name w:val="7895C8D534154802930EA6A0391AB352"/>
    <w:rsid w:val="00A0240A"/>
  </w:style>
  <w:style w:type="paragraph" w:customStyle="1" w:styleId="827D7E91DB264E809DFB63162CDEDD9B">
    <w:name w:val="827D7E91DB264E809DFB63162CDEDD9B"/>
    <w:rsid w:val="00A0240A"/>
  </w:style>
  <w:style w:type="paragraph" w:customStyle="1" w:styleId="76ED96ECB32142B69C4F576AC5AE1793">
    <w:name w:val="76ED96ECB32142B69C4F576AC5AE1793"/>
    <w:rsid w:val="00A0240A"/>
  </w:style>
  <w:style w:type="paragraph" w:customStyle="1" w:styleId="97BC65092E4240F9870EE4D54B841E6D">
    <w:name w:val="97BC65092E4240F9870EE4D54B841E6D"/>
    <w:rsid w:val="00A0240A"/>
  </w:style>
  <w:style w:type="paragraph" w:customStyle="1" w:styleId="0913DA01B2A14631A095846A017A549A">
    <w:name w:val="0913DA01B2A14631A095846A017A549A"/>
    <w:rsid w:val="00A0240A"/>
  </w:style>
  <w:style w:type="paragraph" w:customStyle="1" w:styleId="BF27E31DD43D47328D01F0D8E2CFBAFC">
    <w:name w:val="BF27E31DD43D47328D01F0D8E2CFBAFC"/>
    <w:rsid w:val="00A0240A"/>
  </w:style>
  <w:style w:type="paragraph" w:customStyle="1" w:styleId="7733B3D37B0240129586A1CC4C5C99A7">
    <w:name w:val="7733B3D37B0240129586A1CC4C5C99A7"/>
    <w:rsid w:val="00A0240A"/>
  </w:style>
  <w:style w:type="paragraph" w:customStyle="1" w:styleId="CCCD5853B6444DEDAF8984D995FA9DFF">
    <w:name w:val="CCCD5853B6444DEDAF8984D995FA9DFF"/>
    <w:rsid w:val="00A0240A"/>
  </w:style>
  <w:style w:type="paragraph" w:customStyle="1" w:styleId="3F1A4D3E5BF14EEBB4D9F9CB66799464">
    <w:name w:val="3F1A4D3E5BF14EEBB4D9F9CB66799464"/>
    <w:rsid w:val="00A0240A"/>
  </w:style>
  <w:style w:type="paragraph" w:customStyle="1" w:styleId="947DEE9949CB4E2C983240C3BEAA2665">
    <w:name w:val="947DEE9949CB4E2C983240C3BEAA2665"/>
    <w:rsid w:val="00A0240A"/>
  </w:style>
  <w:style w:type="paragraph" w:customStyle="1" w:styleId="D83F5F25F4EC49E887B15C8BDC5BEB22">
    <w:name w:val="D83F5F25F4EC49E887B15C8BDC5BEB22"/>
    <w:rsid w:val="00A0240A"/>
  </w:style>
  <w:style w:type="paragraph" w:customStyle="1" w:styleId="3DB5E3C85BD84BD0AB50A938D6CB0B58">
    <w:name w:val="3DB5E3C85BD84BD0AB50A938D6CB0B58"/>
    <w:rsid w:val="00A0240A"/>
  </w:style>
  <w:style w:type="paragraph" w:customStyle="1" w:styleId="5175C4C013F94DAA9D25AD4DEF023C87">
    <w:name w:val="5175C4C013F94DAA9D25AD4DEF023C87"/>
    <w:rsid w:val="00A0240A"/>
  </w:style>
  <w:style w:type="paragraph" w:customStyle="1" w:styleId="112CF2497C554D22A7E747D5F8FE4683">
    <w:name w:val="112CF2497C554D22A7E747D5F8FE4683"/>
    <w:rsid w:val="00A0240A"/>
  </w:style>
  <w:style w:type="paragraph" w:customStyle="1" w:styleId="43DA0008900D46A1A04DDDA6C7F0435B">
    <w:name w:val="43DA0008900D46A1A04DDDA6C7F0435B"/>
    <w:rsid w:val="00A0240A"/>
  </w:style>
  <w:style w:type="paragraph" w:customStyle="1" w:styleId="68EFDA0927274438AA11ED1E0A5F3ED2">
    <w:name w:val="68EFDA0927274438AA11ED1E0A5F3ED2"/>
    <w:rsid w:val="00A0240A"/>
  </w:style>
  <w:style w:type="paragraph" w:customStyle="1" w:styleId="BF2AE2A9AE2541ADB6A13066AA88E9AC">
    <w:name w:val="BF2AE2A9AE2541ADB6A13066AA88E9AC"/>
    <w:rsid w:val="00A0240A"/>
  </w:style>
  <w:style w:type="paragraph" w:customStyle="1" w:styleId="D47A52EDC4EF466799E001B3F6FE657D">
    <w:name w:val="D47A52EDC4EF466799E001B3F6FE657D"/>
    <w:rsid w:val="00A0240A"/>
  </w:style>
  <w:style w:type="paragraph" w:customStyle="1" w:styleId="70C169631B424BA1BF3A7E705271939E">
    <w:name w:val="70C169631B424BA1BF3A7E705271939E"/>
    <w:rsid w:val="00A0240A"/>
  </w:style>
  <w:style w:type="paragraph" w:customStyle="1" w:styleId="14EB47F13FFE4F4CACDFC35ED3D93833">
    <w:name w:val="14EB47F13FFE4F4CACDFC35ED3D93833"/>
    <w:rsid w:val="00A0240A"/>
  </w:style>
  <w:style w:type="paragraph" w:customStyle="1" w:styleId="0996D8F74A804F2CACAA809A3816756A">
    <w:name w:val="0996D8F74A804F2CACAA809A3816756A"/>
    <w:rsid w:val="00A0240A"/>
  </w:style>
  <w:style w:type="paragraph" w:customStyle="1" w:styleId="188A0B63DE1144E0AA03BA6988BE088E">
    <w:name w:val="188A0B63DE1144E0AA03BA6988BE088E"/>
    <w:rsid w:val="00A0240A"/>
  </w:style>
  <w:style w:type="paragraph" w:customStyle="1" w:styleId="C2544DDC91B749FA9E96BCFB5B759036">
    <w:name w:val="C2544DDC91B749FA9E96BCFB5B759036"/>
    <w:rsid w:val="00A0240A"/>
  </w:style>
  <w:style w:type="paragraph" w:customStyle="1" w:styleId="F98A15B1428B45C785C5A150DB259277">
    <w:name w:val="F98A15B1428B45C785C5A150DB259277"/>
    <w:rsid w:val="00A0240A"/>
  </w:style>
  <w:style w:type="paragraph" w:customStyle="1" w:styleId="C5A76FF4E215466AB18FC220B539C41C">
    <w:name w:val="C5A76FF4E215466AB18FC220B539C41C"/>
    <w:rsid w:val="00A0240A"/>
  </w:style>
  <w:style w:type="paragraph" w:customStyle="1" w:styleId="D2E059695BCF45AF901D185514DAEC36">
    <w:name w:val="D2E059695BCF45AF901D185514DAEC36"/>
    <w:rsid w:val="00A0240A"/>
  </w:style>
  <w:style w:type="paragraph" w:customStyle="1" w:styleId="8A9AF9C61E23451B89C91E1D56A40882">
    <w:name w:val="8A9AF9C61E23451B89C91E1D56A40882"/>
    <w:rsid w:val="00A0240A"/>
  </w:style>
  <w:style w:type="paragraph" w:customStyle="1" w:styleId="60CD65853A0D492D955D5D46A2FACBD1">
    <w:name w:val="60CD65853A0D492D955D5D46A2FACBD1"/>
    <w:rsid w:val="00A0240A"/>
  </w:style>
  <w:style w:type="paragraph" w:customStyle="1" w:styleId="48226C63F8F7470AAF8BE176BFBA1407">
    <w:name w:val="48226C63F8F7470AAF8BE176BFBA1407"/>
    <w:rsid w:val="00A0240A"/>
  </w:style>
  <w:style w:type="paragraph" w:customStyle="1" w:styleId="540ECC1BB68D42E8B924341E188AFC5E">
    <w:name w:val="540ECC1BB68D42E8B924341E188AFC5E"/>
    <w:rsid w:val="00A0240A"/>
  </w:style>
  <w:style w:type="paragraph" w:customStyle="1" w:styleId="2CAA4D0141114CC29557B4006D1C32E3">
    <w:name w:val="2CAA4D0141114CC29557B4006D1C32E3"/>
    <w:rsid w:val="00A0240A"/>
  </w:style>
  <w:style w:type="paragraph" w:customStyle="1" w:styleId="EF5C1491E3B44EF39E59C0A4073B98C2">
    <w:name w:val="EF5C1491E3B44EF39E59C0A4073B98C2"/>
    <w:rsid w:val="00A0240A"/>
  </w:style>
  <w:style w:type="paragraph" w:customStyle="1" w:styleId="533BCB89C730486C9085994E1B36BB0A">
    <w:name w:val="533BCB89C730486C9085994E1B36BB0A"/>
    <w:rsid w:val="00A0240A"/>
  </w:style>
  <w:style w:type="paragraph" w:customStyle="1" w:styleId="63C1A06D32EA410482F52B037818E9CA">
    <w:name w:val="63C1A06D32EA410482F52B037818E9CA"/>
    <w:rsid w:val="00A0240A"/>
  </w:style>
  <w:style w:type="paragraph" w:customStyle="1" w:styleId="EE9210363ACA43078DF05F6534E31C6E">
    <w:name w:val="EE9210363ACA43078DF05F6534E31C6E"/>
    <w:rsid w:val="00A0240A"/>
  </w:style>
  <w:style w:type="paragraph" w:customStyle="1" w:styleId="4BFFD2E3A48F4027A3DD9E8DC76217E5">
    <w:name w:val="4BFFD2E3A48F4027A3DD9E8DC76217E5"/>
    <w:rsid w:val="00A0240A"/>
  </w:style>
  <w:style w:type="paragraph" w:customStyle="1" w:styleId="E73BBDD855264A779EAE53CEB3EFE86D">
    <w:name w:val="E73BBDD855264A779EAE53CEB3EFE86D"/>
    <w:rsid w:val="00A0240A"/>
  </w:style>
  <w:style w:type="paragraph" w:customStyle="1" w:styleId="D0810651EF00473D8D37CE91D934BD10">
    <w:name w:val="D0810651EF00473D8D37CE91D934BD10"/>
    <w:rsid w:val="00A0240A"/>
  </w:style>
  <w:style w:type="paragraph" w:customStyle="1" w:styleId="14BB05663A464CDDA1D37A9CA2F50679">
    <w:name w:val="14BB05663A464CDDA1D37A9CA2F50679"/>
    <w:rsid w:val="00A0240A"/>
  </w:style>
  <w:style w:type="paragraph" w:customStyle="1" w:styleId="A320D21FB0D9462F9AEDB3F08B119753">
    <w:name w:val="A320D21FB0D9462F9AEDB3F08B119753"/>
    <w:rsid w:val="00A0240A"/>
  </w:style>
  <w:style w:type="paragraph" w:customStyle="1" w:styleId="D8971D7B25544912AF91849A46C30CF8">
    <w:name w:val="D8971D7B25544912AF91849A46C30CF8"/>
    <w:rsid w:val="00A0240A"/>
  </w:style>
  <w:style w:type="paragraph" w:customStyle="1" w:styleId="8C89DDD2BAA54DEE8DBCD24A14D93F60">
    <w:name w:val="8C89DDD2BAA54DEE8DBCD24A14D93F60"/>
    <w:rsid w:val="00A0240A"/>
  </w:style>
  <w:style w:type="paragraph" w:customStyle="1" w:styleId="64387A41FCFA4D7CADE7E5609B4EA663">
    <w:name w:val="64387A41FCFA4D7CADE7E5609B4EA663"/>
    <w:rsid w:val="00A0240A"/>
  </w:style>
  <w:style w:type="paragraph" w:customStyle="1" w:styleId="370ADC8DAB374FD5BA30399ACA36E22A">
    <w:name w:val="370ADC8DAB374FD5BA30399ACA36E22A"/>
    <w:rsid w:val="00A0240A"/>
  </w:style>
  <w:style w:type="paragraph" w:customStyle="1" w:styleId="5A26DB9E85964347B6766EFF8755B89B">
    <w:name w:val="5A26DB9E85964347B6766EFF8755B89B"/>
    <w:rsid w:val="00A0240A"/>
  </w:style>
  <w:style w:type="paragraph" w:customStyle="1" w:styleId="2075AC1C172A47A2966E62980F40D0EE">
    <w:name w:val="2075AC1C172A47A2966E62980F40D0EE"/>
    <w:rsid w:val="00A0240A"/>
  </w:style>
  <w:style w:type="paragraph" w:customStyle="1" w:styleId="9D9BB1D6A9E444E3B7817082C7B86100">
    <w:name w:val="9D9BB1D6A9E444E3B7817082C7B86100"/>
    <w:rsid w:val="00A0240A"/>
  </w:style>
  <w:style w:type="paragraph" w:customStyle="1" w:styleId="7181F6310E494FE79513D903D8476724">
    <w:name w:val="7181F6310E494FE79513D903D8476724"/>
    <w:rsid w:val="00A0240A"/>
  </w:style>
  <w:style w:type="paragraph" w:customStyle="1" w:styleId="2F91F2B8C7054E80ADCE345DDB04806D">
    <w:name w:val="2F91F2B8C7054E80ADCE345DDB04806D"/>
    <w:rsid w:val="00A0240A"/>
  </w:style>
  <w:style w:type="paragraph" w:customStyle="1" w:styleId="D52360507EC143D3B3043DECC68679B0">
    <w:name w:val="D52360507EC143D3B3043DECC68679B0"/>
    <w:rsid w:val="00A0240A"/>
  </w:style>
  <w:style w:type="paragraph" w:customStyle="1" w:styleId="B64ED0515DA34A98A2DA868EB925B2D6">
    <w:name w:val="B64ED0515DA34A98A2DA868EB925B2D6"/>
    <w:rsid w:val="00A0240A"/>
  </w:style>
  <w:style w:type="paragraph" w:customStyle="1" w:styleId="2108491551EC4235B8F36F77DC48BDA0">
    <w:name w:val="2108491551EC4235B8F36F77DC48BDA0"/>
    <w:rsid w:val="00A0240A"/>
  </w:style>
  <w:style w:type="paragraph" w:customStyle="1" w:styleId="442E49E606EC49DE810E424E9EA11F0F">
    <w:name w:val="442E49E606EC49DE810E424E9EA11F0F"/>
    <w:rsid w:val="00A0240A"/>
  </w:style>
  <w:style w:type="paragraph" w:customStyle="1" w:styleId="857C3AF12F1548838C725B13CA2585B7">
    <w:name w:val="857C3AF12F1548838C725B13CA2585B7"/>
    <w:rsid w:val="00A0240A"/>
  </w:style>
  <w:style w:type="paragraph" w:customStyle="1" w:styleId="1CE23AE9F2BF4D708A94C8252A9ABAA1">
    <w:name w:val="1CE23AE9F2BF4D708A94C8252A9ABAA1"/>
    <w:rsid w:val="00A0240A"/>
  </w:style>
  <w:style w:type="paragraph" w:customStyle="1" w:styleId="F90BF64688B349A8A4AFAEAC4E22FB70">
    <w:name w:val="F90BF64688B349A8A4AFAEAC4E22FB70"/>
    <w:rsid w:val="00A0240A"/>
  </w:style>
  <w:style w:type="paragraph" w:customStyle="1" w:styleId="729502801DE4401797159887D44B7FF8">
    <w:name w:val="729502801DE4401797159887D44B7FF8"/>
    <w:rsid w:val="00A0240A"/>
  </w:style>
  <w:style w:type="paragraph" w:customStyle="1" w:styleId="040FEDF285E94205963C64E71E94B519">
    <w:name w:val="040FEDF285E94205963C64E71E94B519"/>
    <w:rsid w:val="00A0240A"/>
  </w:style>
  <w:style w:type="paragraph" w:customStyle="1" w:styleId="DCCFA48431954067B6625CAA175E4ABD">
    <w:name w:val="DCCFA48431954067B6625CAA175E4ABD"/>
    <w:rsid w:val="00A0240A"/>
  </w:style>
  <w:style w:type="paragraph" w:customStyle="1" w:styleId="460BB9BCF35C4EA38FC6722B6A264AB8">
    <w:name w:val="460BB9BCF35C4EA38FC6722B6A264AB8"/>
    <w:rsid w:val="00A0240A"/>
  </w:style>
  <w:style w:type="paragraph" w:customStyle="1" w:styleId="1AF652375AA14E86949D613EFBD4AFBD">
    <w:name w:val="1AF652375AA14E86949D613EFBD4AFBD"/>
    <w:rsid w:val="00A0240A"/>
  </w:style>
  <w:style w:type="paragraph" w:customStyle="1" w:styleId="393EC016436B4821B2C0EB75B49F29A2">
    <w:name w:val="393EC016436B4821B2C0EB75B49F29A2"/>
    <w:rsid w:val="00A0240A"/>
  </w:style>
  <w:style w:type="paragraph" w:customStyle="1" w:styleId="9972C7DD1463405C9C9078449FC17E4D">
    <w:name w:val="9972C7DD1463405C9C9078449FC17E4D"/>
    <w:rsid w:val="00A0240A"/>
  </w:style>
  <w:style w:type="paragraph" w:customStyle="1" w:styleId="8A44675E52004621B5CB8ED2C7CA5406">
    <w:name w:val="8A44675E52004621B5CB8ED2C7CA5406"/>
    <w:rsid w:val="00A0240A"/>
  </w:style>
  <w:style w:type="paragraph" w:customStyle="1" w:styleId="6CE953352B87491282305DCDD7654CA3">
    <w:name w:val="6CE953352B87491282305DCDD7654CA3"/>
    <w:rsid w:val="00A0240A"/>
  </w:style>
  <w:style w:type="paragraph" w:customStyle="1" w:styleId="67CC31605DA949E2A2835F960A44170E">
    <w:name w:val="67CC31605DA949E2A2835F960A44170E"/>
    <w:rsid w:val="00A0240A"/>
  </w:style>
  <w:style w:type="paragraph" w:customStyle="1" w:styleId="CE3EC42F2B1E4FA19A419A07B2B6248C">
    <w:name w:val="CE3EC42F2B1E4FA19A419A07B2B6248C"/>
    <w:rsid w:val="00A0240A"/>
  </w:style>
  <w:style w:type="paragraph" w:customStyle="1" w:styleId="941183937CB3425A8F06A6D93FC23F66">
    <w:name w:val="941183937CB3425A8F06A6D93FC23F66"/>
    <w:rsid w:val="00A0240A"/>
  </w:style>
  <w:style w:type="paragraph" w:customStyle="1" w:styleId="7D39B969A391467CB9C9C76DF08979BE">
    <w:name w:val="7D39B969A391467CB9C9C76DF08979BE"/>
    <w:rsid w:val="00A0240A"/>
  </w:style>
  <w:style w:type="paragraph" w:customStyle="1" w:styleId="CA2CD2ACCE95400CBC10636EFF50E262">
    <w:name w:val="CA2CD2ACCE95400CBC10636EFF50E262"/>
    <w:rsid w:val="00A0240A"/>
  </w:style>
  <w:style w:type="paragraph" w:customStyle="1" w:styleId="BC960C8AF1324008ABE1C945AA8119F0">
    <w:name w:val="BC960C8AF1324008ABE1C945AA8119F0"/>
    <w:rsid w:val="00A0240A"/>
  </w:style>
  <w:style w:type="paragraph" w:customStyle="1" w:styleId="30EB8DCF0FF449E582A3A7A37B3E5611">
    <w:name w:val="30EB8DCF0FF449E582A3A7A37B3E5611"/>
    <w:rsid w:val="00A0240A"/>
  </w:style>
  <w:style w:type="paragraph" w:customStyle="1" w:styleId="95EC0AEA69AC44C4A01C131CF9CDB708">
    <w:name w:val="95EC0AEA69AC44C4A01C131CF9CDB708"/>
    <w:rsid w:val="00A0240A"/>
  </w:style>
  <w:style w:type="paragraph" w:customStyle="1" w:styleId="E275CE57B75D42D29A2DAADD97C06AE7">
    <w:name w:val="E275CE57B75D42D29A2DAADD97C06AE7"/>
    <w:rsid w:val="00A0240A"/>
  </w:style>
  <w:style w:type="paragraph" w:customStyle="1" w:styleId="B690BFE91914478B84D1DF622D07E8B6">
    <w:name w:val="B690BFE91914478B84D1DF622D07E8B6"/>
    <w:rsid w:val="00A0240A"/>
  </w:style>
  <w:style w:type="paragraph" w:customStyle="1" w:styleId="A95BBB6B592A4024AEB8751C24CCED2D">
    <w:name w:val="A95BBB6B592A4024AEB8751C24CCED2D"/>
    <w:rsid w:val="00A0240A"/>
  </w:style>
  <w:style w:type="paragraph" w:customStyle="1" w:styleId="B2D178B797F349F4B1F702BFCD59B743">
    <w:name w:val="B2D178B797F349F4B1F702BFCD59B743"/>
    <w:rsid w:val="00A0240A"/>
  </w:style>
  <w:style w:type="paragraph" w:customStyle="1" w:styleId="7ABAAD78A7A644009283FEEFC494B467">
    <w:name w:val="7ABAAD78A7A644009283FEEFC494B467"/>
    <w:rsid w:val="00A0240A"/>
  </w:style>
  <w:style w:type="paragraph" w:customStyle="1" w:styleId="FE3C398E57BF4AED988E34C8BA5CBBA4">
    <w:name w:val="FE3C398E57BF4AED988E34C8BA5CBBA4"/>
    <w:rsid w:val="00A0240A"/>
  </w:style>
  <w:style w:type="paragraph" w:customStyle="1" w:styleId="233C7E223D7B46B5BE70B65F31BEA2F3">
    <w:name w:val="233C7E223D7B46B5BE70B65F31BEA2F3"/>
    <w:rsid w:val="00A0240A"/>
  </w:style>
  <w:style w:type="paragraph" w:customStyle="1" w:styleId="3824A16E25BE45CA87C3B1A48A884F96">
    <w:name w:val="3824A16E25BE45CA87C3B1A48A884F96"/>
    <w:rsid w:val="00A0240A"/>
  </w:style>
  <w:style w:type="paragraph" w:customStyle="1" w:styleId="C61D8BF290094712AEF01D46E46BABF9">
    <w:name w:val="C61D8BF290094712AEF01D46E46BABF9"/>
    <w:rsid w:val="00A0240A"/>
  </w:style>
  <w:style w:type="paragraph" w:customStyle="1" w:styleId="FE823E6A6897470991C41ECB72ED39CE">
    <w:name w:val="FE823E6A6897470991C41ECB72ED39CE"/>
    <w:rsid w:val="00A0240A"/>
  </w:style>
  <w:style w:type="paragraph" w:customStyle="1" w:styleId="4ECCDEFE67044B59ABC80ACF588373D1">
    <w:name w:val="4ECCDEFE67044B59ABC80ACF588373D1"/>
    <w:rsid w:val="00A0240A"/>
  </w:style>
  <w:style w:type="paragraph" w:customStyle="1" w:styleId="02AD6798069A4B3DAA872CF8BBF887C0">
    <w:name w:val="02AD6798069A4B3DAA872CF8BBF887C0"/>
    <w:rsid w:val="00A0240A"/>
  </w:style>
  <w:style w:type="paragraph" w:customStyle="1" w:styleId="26362C402FFE484BB88B81F6F6B05414">
    <w:name w:val="26362C402FFE484BB88B81F6F6B05414"/>
    <w:rsid w:val="00A0240A"/>
  </w:style>
  <w:style w:type="paragraph" w:customStyle="1" w:styleId="0032AF0195EB43A39F608236DE4F6222">
    <w:name w:val="0032AF0195EB43A39F608236DE4F6222"/>
    <w:rsid w:val="00A0240A"/>
  </w:style>
  <w:style w:type="paragraph" w:customStyle="1" w:styleId="760E485B647B4520BD1C36F1DFA85C91">
    <w:name w:val="760E485B647B4520BD1C36F1DFA85C91"/>
    <w:rsid w:val="00A0240A"/>
  </w:style>
  <w:style w:type="paragraph" w:customStyle="1" w:styleId="E890AD30A9F044838A36960422166118">
    <w:name w:val="E890AD30A9F044838A36960422166118"/>
    <w:rsid w:val="00A0240A"/>
  </w:style>
  <w:style w:type="paragraph" w:customStyle="1" w:styleId="305D5D4F1FFA49B5A071BD22656C60B2">
    <w:name w:val="305D5D4F1FFA49B5A071BD22656C60B2"/>
    <w:rsid w:val="00A0240A"/>
  </w:style>
  <w:style w:type="paragraph" w:customStyle="1" w:styleId="3D5FF1DC2D5849A89EF342426601D0E2">
    <w:name w:val="3D5FF1DC2D5849A89EF342426601D0E2"/>
    <w:rsid w:val="00A0240A"/>
  </w:style>
  <w:style w:type="paragraph" w:customStyle="1" w:styleId="43997016D0AC41DD95F584EC07AA5FDA">
    <w:name w:val="43997016D0AC41DD95F584EC07AA5FDA"/>
    <w:rsid w:val="00A0240A"/>
  </w:style>
  <w:style w:type="paragraph" w:customStyle="1" w:styleId="525F8A19C97E4C1E93712339825DF67F">
    <w:name w:val="525F8A19C97E4C1E93712339825DF67F"/>
    <w:rsid w:val="00A0240A"/>
  </w:style>
  <w:style w:type="paragraph" w:customStyle="1" w:styleId="9A708EEC1F0A470F9E48247DF93CD5EF">
    <w:name w:val="9A708EEC1F0A470F9E48247DF93CD5EF"/>
    <w:rsid w:val="00A0240A"/>
  </w:style>
  <w:style w:type="paragraph" w:customStyle="1" w:styleId="2215B7F9DAC14262A47CC343DFECF840">
    <w:name w:val="2215B7F9DAC14262A47CC343DFECF840"/>
    <w:rsid w:val="00A0240A"/>
  </w:style>
  <w:style w:type="paragraph" w:customStyle="1" w:styleId="C0B1204D9BCA4589AEF0A73CDDB737EE">
    <w:name w:val="C0B1204D9BCA4589AEF0A73CDDB737EE"/>
    <w:rsid w:val="00A0240A"/>
  </w:style>
  <w:style w:type="paragraph" w:customStyle="1" w:styleId="2495149A151C4CBE9DA312D05CE00A25">
    <w:name w:val="2495149A151C4CBE9DA312D05CE00A25"/>
    <w:rsid w:val="00A0240A"/>
  </w:style>
  <w:style w:type="paragraph" w:customStyle="1" w:styleId="4B772EF957F845C0ACFEF045BA9BB140">
    <w:name w:val="4B772EF957F845C0ACFEF045BA9BB140"/>
    <w:rsid w:val="00A0240A"/>
  </w:style>
  <w:style w:type="paragraph" w:customStyle="1" w:styleId="99779EE1B85540918982A77344BC36FD">
    <w:name w:val="99779EE1B85540918982A77344BC36FD"/>
    <w:rsid w:val="00A0240A"/>
  </w:style>
  <w:style w:type="paragraph" w:customStyle="1" w:styleId="578CB522C0D34DA5885F8562B366FE78">
    <w:name w:val="578CB522C0D34DA5885F8562B366FE78"/>
    <w:rsid w:val="00A0240A"/>
  </w:style>
  <w:style w:type="paragraph" w:customStyle="1" w:styleId="135793F3E3D947BCB2418D82F7653CF6">
    <w:name w:val="135793F3E3D947BCB2418D82F7653CF6"/>
    <w:rsid w:val="00A0240A"/>
  </w:style>
  <w:style w:type="paragraph" w:customStyle="1" w:styleId="C87EC713D1A645D9AC864F60D4DEAE80">
    <w:name w:val="C87EC713D1A645D9AC864F60D4DEAE80"/>
    <w:rsid w:val="00A0240A"/>
  </w:style>
  <w:style w:type="paragraph" w:customStyle="1" w:styleId="05EC4619004A4598B0C67DCB53A2E15E">
    <w:name w:val="05EC4619004A4598B0C67DCB53A2E15E"/>
    <w:rsid w:val="00A0240A"/>
  </w:style>
  <w:style w:type="paragraph" w:customStyle="1" w:styleId="88F9E5A1E58442CBAD300C82A3312598">
    <w:name w:val="88F9E5A1E58442CBAD300C82A3312598"/>
    <w:rsid w:val="00A0240A"/>
  </w:style>
  <w:style w:type="paragraph" w:customStyle="1" w:styleId="D74131823D644A1EA5DB0CE33B37F49C">
    <w:name w:val="D74131823D644A1EA5DB0CE33B37F49C"/>
    <w:rsid w:val="00A0240A"/>
  </w:style>
  <w:style w:type="paragraph" w:customStyle="1" w:styleId="A0A32E44FCF045B6BDA5DDB933D0A9B4">
    <w:name w:val="A0A32E44FCF045B6BDA5DDB933D0A9B4"/>
    <w:rsid w:val="00A0240A"/>
  </w:style>
  <w:style w:type="paragraph" w:customStyle="1" w:styleId="4C3072E7E8C14BCDA612C73AFA6AFD30">
    <w:name w:val="4C3072E7E8C14BCDA612C73AFA6AFD30"/>
    <w:rsid w:val="00A0240A"/>
  </w:style>
  <w:style w:type="paragraph" w:customStyle="1" w:styleId="1F6E31E1A85F40FAA41F1422DDEF5CE6">
    <w:name w:val="1F6E31E1A85F40FAA41F1422DDEF5CE6"/>
    <w:rsid w:val="00A0240A"/>
  </w:style>
  <w:style w:type="paragraph" w:customStyle="1" w:styleId="2D1E2541FEBE4B889BA5FDB68FE3FD3A">
    <w:name w:val="2D1E2541FEBE4B889BA5FDB68FE3FD3A"/>
    <w:rsid w:val="00A0240A"/>
  </w:style>
  <w:style w:type="paragraph" w:customStyle="1" w:styleId="2EDAF124D5BE4BCE849E60D13464A2A8">
    <w:name w:val="2EDAF124D5BE4BCE849E60D13464A2A8"/>
    <w:rsid w:val="00A0240A"/>
  </w:style>
  <w:style w:type="paragraph" w:customStyle="1" w:styleId="629DAFCBAE1141279DE16B3EEADB3969">
    <w:name w:val="629DAFCBAE1141279DE16B3EEADB3969"/>
    <w:rsid w:val="00A0240A"/>
  </w:style>
  <w:style w:type="paragraph" w:customStyle="1" w:styleId="A6F2EAD7D590468AAD05949633AC1679">
    <w:name w:val="A6F2EAD7D590468AAD05949633AC1679"/>
    <w:rsid w:val="00A0240A"/>
  </w:style>
  <w:style w:type="paragraph" w:customStyle="1" w:styleId="30E801C8ACD1480CB0BE124C1AEB9D3B">
    <w:name w:val="30E801C8ACD1480CB0BE124C1AEB9D3B"/>
    <w:rsid w:val="00A0240A"/>
  </w:style>
  <w:style w:type="paragraph" w:customStyle="1" w:styleId="40188C0AAC1E43A58A821423598D72AD">
    <w:name w:val="40188C0AAC1E43A58A821423598D72AD"/>
    <w:rsid w:val="00A0240A"/>
  </w:style>
  <w:style w:type="paragraph" w:customStyle="1" w:styleId="1695323A3A0343FDB9B79BAAF567324A">
    <w:name w:val="1695323A3A0343FDB9B79BAAF567324A"/>
    <w:rsid w:val="00A0240A"/>
  </w:style>
  <w:style w:type="paragraph" w:customStyle="1" w:styleId="FAC1F4A7D9EF4CEC96B4F167E5CB027D">
    <w:name w:val="FAC1F4A7D9EF4CEC96B4F167E5CB027D"/>
    <w:rsid w:val="00A0240A"/>
  </w:style>
  <w:style w:type="paragraph" w:customStyle="1" w:styleId="D038DB57819243AB8EC12AC798105754">
    <w:name w:val="D038DB57819243AB8EC12AC798105754"/>
    <w:rsid w:val="00A0240A"/>
  </w:style>
  <w:style w:type="paragraph" w:customStyle="1" w:styleId="88BF8B05540C45A1B4729ED4E934E8F4">
    <w:name w:val="88BF8B05540C45A1B4729ED4E934E8F4"/>
    <w:rsid w:val="00A0240A"/>
  </w:style>
  <w:style w:type="paragraph" w:customStyle="1" w:styleId="FFA2E3B6DEC84133A3A7B7655C8993F6">
    <w:name w:val="FFA2E3B6DEC84133A3A7B7655C8993F6"/>
    <w:rsid w:val="00A0240A"/>
  </w:style>
  <w:style w:type="paragraph" w:customStyle="1" w:styleId="81D5A84003FE4C1A987A865E7983A4D6">
    <w:name w:val="81D5A84003FE4C1A987A865E7983A4D6"/>
    <w:rsid w:val="00A0240A"/>
  </w:style>
  <w:style w:type="paragraph" w:customStyle="1" w:styleId="7AC9D8EC29784AF09B5D608574C52E4D">
    <w:name w:val="7AC9D8EC29784AF09B5D608574C52E4D"/>
    <w:rsid w:val="00A0240A"/>
  </w:style>
  <w:style w:type="paragraph" w:customStyle="1" w:styleId="05A23111FF1941ADAA36B4F4D4172874">
    <w:name w:val="05A23111FF1941ADAA36B4F4D4172874"/>
    <w:rsid w:val="00A0240A"/>
  </w:style>
  <w:style w:type="paragraph" w:customStyle="1" w:styleId="A3CF75B09C814325ACA3EEFFA2035A4F">
    <w:name w:val="A3CF75B09C814325ACA3EEFFA2035A4F"/>
    <w:rsid w:val="00A0240A"/>
  </w:style>
  <w:style w:type="paragraph" w:customStyle="1" w:styleId="9340143048A740F0B39CFB491C3F9A98">
    <w:name w:val="9340143048A740F0B39CFB491C3F9A98"/>
    <w:rsid w:val="00A0240A"/>
  </w:style>
  <w:style w:type="paragraph" w:customStyle="1" w:styleId="84F6F900EEFB4C249892A94171644AD7">
    <w:name w:val="84F6F900EEFB4C249892A94171644AD7"/>
    <w:rsid w:val="00A0240A"/>
  </w:style>
  <w:style w:type="paragraph" w:customStyle="1" w:styleId="5566C53265D6472FABCE12DFADF20F06">
    <w:name w:val="5566C53265D6472FABCE12DFADF20F06"/>
    <w:rsid w:val="00A0240A"/>
  </w:style>
  <w:style w:type="paragraph" w:customStyle="1" w:styleId="DBB48ADC82A24205A9776FD09920AFC8">
    <w:name w:val="DBB48ADC82A24205A9776FD09920AFC8"/>
    <w:rsid w:val="00A0240A"/>
  </w:style>
  <w:style w:type="paragraph" w:customStyle="1" w:styleId="D57B74CAC46A49298276C19D833E8CD9">
    <w:name w:val="D57B74CAC46A49298276C19D833E8CD9"/>
    <w:rsid w:val="00A0240A"/>
  </w:style>
  <w:style w:type="paragraph" w:customStyle="1" w:styleId="763873375AF74C3D9868687EF8B5FD57">
    <w:name w:val="763873375AF74C3D9868687EF8B5FD57"/>
    <w:rsid w:val="00A0240A"/>
  </w:style>
  <w:style w:type="paragraph" w:customStyle="1" w:styleId="3BB53B512D884857BBC08D493E31D452">
    <w:name w:val="3BB53B512D884857BBC08D493E31D452"/>
    <w:rsid w:val="00A0240A"/>
  </w:style>
  <w:style w:type="paragraph" w:customStyle="1" w:styleId="FF8828C881AA4F1AB4AA78456AE452B5">
    <w:name w:val="FF8828C881AA4F1AB4AA78456AE452B5"/>
    <w:rsid w:val="00A0240A"/>
  </w:style>
  <w:style w:type="paragraph" w:customStyle="1" w:styleId="BDB5AC8315E2449DBD126C8B0EFC64A8">
    <w:name w:val="BDB5AC8315E2449DBD126C8B0EFC64A8"/>
    <w:rsid w:val="00A0240A"/>
  </w:style>
  <w:style w:type="paragraph" w:customStyle="1" w:styleId="45EDD79B849F4731B70984A3798DCA06">
    <w:name w:val="45EDD79B849F4731B70984A3798DCA06"/>
    <w:rsid w:val="00A0240A"/>
  </w:style>
  <w:style w:type="paragraph" w:customStyle="1" w:styleId="39AD0170D3F946959E09ABD566A5FF0C">
    <w:name w:val="39AD0170D3F946959E09ABD566A5FF0C"/>
    <w:rsid w:val="00A0240A"/>
  </w:style>
  <w:style w:type="paragraph" w:customStyle="1" w:styleId="935210E3A81D4E1383A2352112A574E7">
    <w:name w:val="935210E3A81D4E1383A2352112A574E7"/>
    <w:rsid w:val="00A0240A"/>
  </w:style>
  <w:style w:type="paragraph" w:customStyle="1" w:styleId="984B848EA9E043CC992E577152140B7C">
    <w:name w:val="984B848EA9E043CC992E577152140B7C"/>
    <w:rsid w:val="00A0240A"/>
  </w:style>
  <w:style w:type="paragraph" w:customStyle="1" w:styleId="969E84627A8E4D868687D7FE1EE4E338">
    <w:name w:val="969E84627A8E4D868687D7FE1EE4E338"/>
    <w:rsid w:val="00A0240A"/>
  </w:style>
  <w:style w:type="paragraph" w:customStyle="1" w:styleId="BB9EEB2B57C946CAAA105DF0C5B4AF12">
    <w:name w:val="BB9EEB2B57C946CAAA105DF0C5B4AF12"/>
    <w:rsid w:val="00A0240A"/>
  </w:style>
  <w:style w:type="paragraph" w:customStyle="1" w:styleId="991B5FA3DFC845F795BA2A8DCB09AFB9">
    <w:name w:val="991B5FA3DFC845F795BA2A8DCB09AFB9"/>
    <w:rsid w:val="00A0240A"/>
  </w:style>
  <w:style w:type="paragraph" w:customStyle="1" w:styleId="F524B1BC61B14222B05AB8511E546E17">
    <w:name w:val="F524B1BC61B14222B05AB8511E546E17"/>
    <w:rsid w:val="00A0240A"/>
  </w:style>
  <w:style w:type="paragraph" w:customStyle="1" w:styleId="E2706B486FC248558B9DF913632D8271">
    <w:name w:val="E2706B486FC248558B9DF913632D8271"/>
    <w:rsid w:val="00A0240A"/>
  </w:style>
  <w:style w:type="paragraph" w:customStyle="1" w:styleId="550E9E9560E14AFDB8AD0259BB848829">
    <w:name w:val="550E9E9560E14AFDB8AD0259BB848829"/>
    <w:rsid w:val="00A0240A"/>
  </w:style>
  <w:style w:type="paragraph" w:customStyle="1" w:styleId="EB54E706621948439BABFC3BA7BEA56A">
    <w:name w:val="EB54E706621948439BABFC3BA7BEA56A"/>
    <w:rsid w:val="00A0240A"/>
  </w:style>
  <w:style w:type="paragraph" w:customStyle="1" w:styleId="48284E0096AA4AE38090349CAE8116CA">
    <w:name w:val="48284E0096AA4AE38090349CAE8116CA"/>
    <w:rsid w:val="00A0240A"/>
  </w:style>
  <w:style w:type="paragraph" w:customStyle="1" w:styleId="5E910B91E07D4A7D8DC54C587D0A46BD">
    <w:name w:val="5E910B91E07D4A7D8DC54C587D0A46BD"/>
    <w:rsid w:val="00A0240A"/>
  </w:style>
  <w:style w:type="paragraph" w:customStyle="1" w:styleId="39EB23C5044F4A80A017490562EFF3D9">
    <w:name w:val="39EB23C5044F4A80A017490562EFF3D9"/>
    <w:rsid w:val="00A0240A"/>
  </w:style>
  <w:style w:type="paragraph" w:customStyle="1" w:styleId="17ADB2FD74D24440973B1765979F3C26">
    <w:name w:val="17ADB2FD74D24440973B1765979F3C26"/>
    <w:rsid w:val="00A0240A"/>
  </w:style>
  <w:style w:type="paragraph" w:customStyle="1" w:styleId="4AC148C1DE0443E1BD06D9A535D086DB">
    <w:name w:val="4AC148C1DE0443E1BD06D9A535D086DB"/>
    <w:rsid w:val="00A0240A"/>
  </w:style>
  <w:style w:type="paragraph" w:customStyle="1" w:styleId="2A6B402BA23D46D785751908F8DE43A6">
    <w:name w:val="2A6B402BA23D46D785751908F8DE43A6"/>
    <w:rsid w:val="00A0240A"/>
  </w:style>
  <w:style w:type="paragraph" w:customStyle="1" w:styleId="0F9ABADF4AD24951BE595B2D35C2063A">
    <w:name w:val="0F9ABADF4AD24951BE595B2D35C2063A"/>
    <w:rsid w:val="00A0240A"/>
  </w:style>
  <w:style w:type="paragraph" w:customStyle="1" w:styleId="84A2E67352DA44E8A890BBB2A80131F3">
    <w:name w:val="84A2E67352DA44E8A890BBB2A80131F3"/>
    <w:rsid w:val="00A0240A"/>
  </w:style>
  <w:style w:type="paragraph" w:customStyle="1" w:styleId="0DB10F24E4F748D293B21F012FF099B0">
    <w:name w:val="0DB10F24E4F748D293B21F012FF099B0"/>
    <w:rsid w:val="00A0240A"/>
  </w:style>
  <w:style w:type="paragraph" w:customStyle="1" w:styleId="8CC410F1546C4F458478D0982BFDB00D">
    <w:name w:val="8CC410F1546C4F458478D0982BFDB00D"/>
    <w:rsid w:val="00A0240A"/>
  </w:style>
  <w:style w:type="paragraph" w:customStyle="1" w:styleId="B8A7863993704A8E97494370058678AE">
    <w:name w:val="B8A7863993704A8E97494370058678AE"/>
    <w:rsid w:val="00A0240A"/>
  </w:style>
  <w:style w:type="paragraph" w:customStyle="1" w:styleId="F1A553FCB9794B578243D14F7E8833F4">
    <w:name w:val="F1A553FCB9794B578243D14F7E8833F4"/>
    <w:rsid w:val="00A0240A"/>
  </w:style>
  <w:style w:type="paragraph" w:customStyle="1" w:styleId="81D10E70D32749EEB547A1FA0A151E67">
    <w:name w:val="81D10E70D32749EEB547A1FA0A151E67"/>
    <w:rsid w:val="00A0240A"/>
  </w:style>
  <w:style w:type="paragraph" w:customStyle="1" w:styleId="B43500BC81A34BD2ADE06BA67A88AFFA">
    <w:name w:val="B43500BC81A34BD2ADE06BA67A88AFFA"/>
    <w:rsid w:val="00A0240A"/>
  </w:style>
  <w:style w:type="paragraph" w:customStyle="1" w:styleId="0565E7C6EB3D4D438A9A10A1A0561854">
    <w:name w:val="0565E7C6EB3D4D438A9A10A1A0561854"/>
    <w:rsid w:val="00A0240A"/>
  </w:style>
  <w:style w:type="paragraph" w:customStyle="1" w:styleId="6D2F80D935AE480A827824B19E4A4A87">
    <w:name w:val="6D2F80D935AE480A827824B19E4A4A87"/>
    <w:rsid w:val="00A0240A"/>
  </w:style>
  <w:style w:type="paragraph" w:customStyle="1" w:styleId="FBBE67BEE5A44CBD92AB116ACF4E8423">
    <w:name w:val="FBBE67BEE5A44CBD92AB116ACF4E8423"/>
    <w:rsid w:val="00A0240A"/>
  </w:style>
  <w:style w:type="paragraph" w:customStyle="1" w:styleId="9EB8C130C2C94C9A9DDEF36C1EFAFD19">
    <w:name w:val="9EB8C130C2C94C9A9DDEF36C1EFAFD19"/>
    <w:rsid w:val="00A0240A"/>
  </w:style>
  <w:style w:type="paragraph" w:customStyle="1" w:styleId="756D324C39D0452B8BB246CA1A78D4ED">
    <w:name w:val="756D324C39D0452B8BB246CA1A78D4ED"/>
    <w:rsid w:val="00A0240A"/>
  </w:style>
  <w:style w:type="paragraph" w:customStyle="1" w:styleId="50947483A9E34259A50C2A2270A69419">
    <w:name w:val="50947483A9E34259A50C2A2270A69419"/>
    <w:rsid w:val="00A0240A"/>
  </w:style>
  <w:style w:type="paragraph" w:customStyle="1" w:styleId="5EA2207230364F859982963D4976B7D6">
    <w:name w:val="5EA2207230364F859982963D4976B7D6"/>
    <w:rsid w:val="00A0240A"/>
  </w:style>
  <w:style w:type="paragraph" w:customStyle="1" w:styleId="AFE89879CD1A41E38B3E1E78FC896FE1">
    <w:name w:val="AFE89879CD1A41E38B3E1E78FC896FE1"/>
    <w:rsid w:val="00A0240A"/>
  </w:style>
  <w:style w:type="paragraph" w:customStyle="1" w:styleId="66853C9BFC864562A76A511974C2C635">
    <w:name w:val="66853C9BFC864562A76A511974C2C635"/>
    <w:rsid w:val="00A0240A"/>
  </w:style>
  <w:style w:type="paragraph" w:customStyle="1" w:styleId="6015E0D81DE045C68B8B5D9315D15B70">
    <w:name w:val="6015E0D81DE045C68B8B5D9315D15B70"/>
    <w:rsid w:val="00A0240A"/>
  </w:style>
  <w:style w:type="paragraph" w:customStyle="1" w:styleId="DD85D2B45FF842EC9827001C7610AA26">
    <w:name w:val="DD85D2B45FF842EC9827001C7610AA26"/>
    <w:rsid w:val="00A0240A"/>
  </w:style>
  <w:style w:type="paragraph" w:customStyle="1" w:styleId="5CA2F2F164464BE2A335305A9574D3AF">
    <w:name w:val="5CA2F2F164464BE2A335305A9574D3AF"/>
    <w:rsid w:val="00A0240A"/>
  </w:style>
  <w:style w:type="paragraph" w:customStyle="1" w:styleId="895D1919142A4DC2BCA940C5CA3E1BBD">
    <w:name w:val="895D1919142A4DC2BCA940C5CA3E1BBD"/>
    <w:rsid w:val="00A0240A"/>
  </w:style>
  <w:style w:type="paragraph" w:customStyle="1" w:styleId="8E524B51B21F4596AE4B42F3B58B6BF2">
    <w:name w:val="8E524B51B21F4596AE4B42F3B58B6BF2"/>
    <w:rsid w:val="00A0240A"/>
  </w:style>
  <w:style w:type="paragraph" w:customStyle="1" w:styleId="3D850F81253E4268A2426BD2F1FD4846">
    <w:name w:val="3D850F81253E4268A2426BD2F1FD4846"/>
    <w:rsid w:val="00A0240A"/>
  </w:style>
  <w:style w:type="paragraph" w:customStyle="1" w:styleId="8A0F1B45365F4D4A8D846C1FAA1A0D04">
    <w:name w:val="8A0F1B45365F4D4A8D846C1FAA1A0D04"/>
    <w:rsid w:val="00A0240A"/>
  </w:style>
  <w:style w:type="paragraph" w:customStyle="1" w:styleId="06E7CDB2C6FD4554A74AAE2F5D6CBF4F">
    <w:name w:val="06E7CDB2C6FD4554A74AAE2F5D6CBF4F"/>
    <w:rsid w:val="00A0240A"/>
  </w:style>
  <w:style w:type="paragraph" w:customStyle="1" w:styleId="CB2513E2E83B4E30A7D4CABA0FE33431">
    <w:name w:val="CB2513E2E83B4E30A7D4CABA0FE33431"/>
    <w:rsid w:val="00A0240A"/>
  </w:style>
  <w:style w:type="paragraph" w:customStyle="1" w:styleId="68AEC533BEEC4A9DAB0904E0F044BF0E">
    <w:name w:val="68AEC533BEEC4A9DAB0904E0F044BF0E"/>
    <w:rsid w:val="00A0240A"/>
  </w:style>
  <w:style w:type="paragraph" w:customStyle="1" w:styleId="F0272B0826214C05A7358C1ABA2A3B65">
    <w:name w:val="F0272B0826214C05A7358C1ABA2A3B65"/>
    <w:rsid w:val="00A0240A"/>
  </w:style>
  <w:style w:type="paragraph" w:customStyle="1" w:styleId="5210A754CD864432B85AA82CBF3C7C4A">
    <w:name w:val="5210A754CD864432B85AA82CBF3C7C4A"/>
    <w:rsid w:val="00A0240A"/>
  </w:style>
  <w:style w:type="paragraph" w:customStyle="1" w:styleId="778AC98042594ED6AAA9A3DC2DD9859C">
    <w:name w:val="778AC98042594ED6AAA9A3DC2DD9859C"/>
    <w:rsid w:val="00A0240A"/>
  </w:style>
  <w:style w:type="paragraph" w:customStyle="1" w:styleId="8A54131CA95B43A199D48AAA2E962090">
    <w:name w:val="8A54131CA95B43A199D48AAA2E962090"/>
    <w:rsid w:val="00A0240A"/>
  </w:style>
  <w:style w:type="paragraph" w:customStyle="1" w:styleId="03B7700C8F98468F86FDA091ADFBA416">
    <w:name w:val="03B7700C8F98468F86FDA091ADFBA416"/>
    <w:rsid w:val="00A0240A"/>
  </w:style>
  <w:style w:type="paragraph" w:customStyle="1" w:styleId="D6BBDDC3E58C459ABE7EE56AFA73290D">
    <w:name w:val="D6BBDDC3E58C459ABE7EE56AFA73290D"/>
    <w:rsid w:val="00A0240A"/>
  </w:style>
  <w:style w:type="paragraph" w:customStyle="1" w:styleId="AE821A139CFC4A198CE594C42F6560B3">
    <w:name w:val="AE821A139CFC4A198CE594C42F6560B3"/>
    <w:rsid w:val="00A0240A"/>
  </w:style>
  <w:style w:type="paragraph" w:customStyle="1" w:styleId="A6FEE18B6F63478CA09CD22317C92241">
    <w:name w:val="A6FEE18B6F63478CA09CD22317C92241"/>
    <w:rsid w:val="00A0240A"/>
  </w:style>
  <w:style w:type="paragraph" w:customStyle="1" w:styleId="9303CDF50AA048D98BE89EA5D755AC73">
    <w:name w:val="9303CDF50AA048D98BE89EA5D755AC73"/>
    <w:rsid w:val="00A0240A"/>
  </w:style>
  <w:style w:type="paragraph" w:customStyle="1" w:styleId="7ABE52B35E0542679E68B3E59128D0E7">
    <w:name w:val="7ABE52B35E0542679E68B3E59128D0E7"/>
    <w:rsid w:val="00A0240A"/>
  </w:style>
  <w:style w:type="paragraph" w:customStyle="1" w:styleId="A4749EAAD5C241CA8796C50AF9FD9B54">
    <w:name w:val="A4749EAAD5C241CA8796C50AF9FD9B54"/>
    <w:rsid w:val="00A0240A"/>
  </w:style>
  <w:style w:type="paragraph" w:customStyle="1" w:styleId="28F293B4948B43F89734A7FF52E3E03C">
    <w:name w:val="28F293B4948B43F89734A7FF52E3E03C"/>
    <w:rsid w:val="00A0240A"/>
  </w:style>
  <w:style w:type="paragraph" w:customStyle="1" w:styleId="49318A8F7C844D05B1407BC913B9AB0E">
    <w:name w:val="49318A8F7C844D05B1407BC913B9AB0E"/>
    <w:rsid w:val="00A0240A"/>
  </w:style>
  <w:style w:type="paragraph" w:customStyle="1" w:styleId="4EE6E01AA2A04B458B853CBD80109944">
    <w:name w:val="4EE6E01AA2A04B458B853CBD80109944"/>
    <w:rsid w:val="00A0240A"/>
  </w:style>
  <w:style w:type="paragraph" w:customStyle="1" w:styleId="9CAC60D0359D4989BF25679F6F393CF8">
    <w:name w:val="9CAC60D0359D4989BF25679F6F393CF8"/>
    <w:rsid w:val="00A0240A"/>
  </w:style>
  <w:style w:type="paragraph" w:customStyle="1" w:styleId="BE0430DC92F741829EC09F848E644FB6">
    <w:name w:val="BE0430DC92F741829EC09F848E644FB6"/>
    <w:rsid w:val="00A0240A"/>
  </w:style>
  <w:style w:type="paragraph" w:customStyle="1" w:styleId="8C154195DA9F40FFBD5184061098D874">
    <w:name w:val="8C154195DA9F40FFBD5184061098D874"/>
    <w:rsid w:val="00A0240A"/>
  </w:style>
  <w:style w:type="paragraph" w:customStyle="1" w:styleId="B8EF30EF5E574A03B3850389A030AA84">
    <w:name w:val="B8EF30EF5E574A03B3850389A030AA84"/>
    <w:rsid w:val="00A0240A"/>
  </w:style>
  <w:style w:type="paragraph" w:customStyle="1" w:styleId="6344CBD28CD94326AE25DFF00C075C13">
    <w:name w:val="6344CBD28CD94326AE25DFF00C075C13"/>
    <w:rsid w:val="00A0240A"/>
  </w:style>
  <w:style w:type="paragraph" w:customStyle="1" w:styleId="5EA45E391D0C439EB45FE95A7FF70BB7">
    <w:name w:val="5EA45E391D0C439EB45FE95A7FF70BB7"/>
    <w:rsid w:val="00A0240A"/>
  </w:style>
  <w:style w:type="paragraph" w:customStyle="1" w:styleId="DF6BCA9CD836440785DEEA371A48A79D">
    <w:name w:val="DF6BCA9CD836440785DEEA371A48A79D"/>
    <w:rsid w:val="00A0240A"/>
  </w:style>
  <w:style w:type="paragraph" w:customStyle="1" w:styleId="0AA816741DE84719856183D4F6651DF5">
    <w:name w:val="0AA816741DE84719856183D4F6651DF5"/>
    <w:rsid w:val="00A0240A"/>
  </w:style>
  <w:style w:type="paragraph" w:customStyle="1" w:styleId="B7B19F27D45B4F77BF1A14F5F03D3235">
    <w:name w:val="B7B19F27D45B4F77BF1A14F5F03D3235"/>
    <w:rsid w:val="00A0240A"/>
  </w:style>
  <w:style w:type="paragraph" w:customStyle="1" w:styleId="067FD861B51C4225AFB4250AAB679807">
    <w:name w:val="067FD861B51C4225AFB4250AAB679807"/>
    <w:rsid w:val="00A0240A"/>
  </w:style>
  <w:style w:type="paragraph" w:customStyle="1" w:styleId="17690C6D244E4823941DBFE0C16DAC2F">
    <w:name w:val="17690C6D244E4823941DBFE0C16DAC2F"/>
    <w:rsid w:val="00A0240A"/>
  </w:style>
  <w:style w:type="paragraph" w:customStyle="1" w:styleId="65DC05866FAD436A8D4CB7F832A52C4D">
    <w:name w:val="65DC05866FAD436A8D4CB7F832A52C4D"/>
    <w:rsid w:val="00A0240A"/>
  </w:style>
  <w:style w:type="paragraph" w:customStyle="1" w:styleId="F05A5C610CAD4BB9BB39636EF8D1CB21">
    <w:name w:val="F05A5C610CAD4BB9BB39636EF8D1CB21"/>
    <w:rsid w:val="00A0240A"/>
  </w:style>
  <w:style w:type="paragraph" w:customStyle="1" w:styleId="F977C1F9097B43CAB6A7F6A40ACB3035">
    <w:name w:val="F977C1F9097B43CAB6A7F6A40ACB3035"/>
    <w:rsid w:val="00A0240A"/>
  </w:style>
  <w:style w:type="paragraph" w:customStyle="1" w:styleId="A3C5AAB1E7C8459BA66620E0A0120824">
    <w:name w:val="A3C5AAB1E7C8459BA66620E0A0120824"/>
    <w:rsid w:val="00A0240A"/>
  </w:style>
  <w:style w:type="paragraph" w:customStyle="1" w:styleId="1758F83A8C5141F8B3896F6F9BAAC8BA">
    <w:name w:val="1758F83A8C5141F8B3896F6F9BAAC8BA"/>
    <w:rsid w:val="00A0240A"/>
  </w:style>
  <w:style w:type="paragraph" w:customStyle="1" w:styleId="81DFA33868A34BFA9376B8DCFE74FDCF">
    <w:name w:val="81DFA33868A34BFA9376B8DCFE74FDCF"/>
    <w:rsid w:val="00A0240A"/>
  </w:style>
  <w:style w:type="paragraph" w:customStyle="1" w:styleId="0F0120C45AA64297BC3E3BAB918A1A6F">
    <w:name w:val="0F0120C45AA64297BC3E3BAB918A1A6F"/>
    <w:rsid w:val="00A0240A"/>
  </w:style>
  <w:style w:type="paragraph" w:customStyle="1" w:styleId="BCFEC65E9F4E4A28B0D43898589469AC">
    <w:name w:val="BCFEC65E9F4E4A28B0D43898589469AC"/>
    <w:rsid w:val="00A0240A"/>
  </w:style>
  <w:style w:type="paragraph" w:customStyle="1" w:styleId="A4974FFB49F84823B38B4B337D95D3AA">
    <w:name w:val="A4974FFB49F84823B38B4B337D95D3AA"/>
    <w:rsid w:val="00A0240A"/>
  </w:style>
  <w:style w:type="paragraph" w:customStyle="1" w:styleId="40E74DCD2E2241A7AB7C944AC950E1A3">
    <w:name w:val="40E74DCD2E2241A7AB7C944AC950E1A3"/>
    <w:rsid w:val="00A0240A"/>
  </w:style>
  <w:style w:type="paragraph" w:customStyle="1" w:styleId="1B709721FCA641F2AD077F4EA79473B9">
    <w:name w:val="1B709721FCA641F2AD077F4EA79473B9"/>
    <w:rsid w:val="00A0240A"/>
  </w:style>
  <w:style w:type="paragraph" w:customStyle="1" w:styleId="27B7DC8C456F4D3687DFE0A4908633CF">
    <w:name w:val="27B7DC8C456F4D3687DFE0A4908633CF"/>
    <w:rsid w:val="00A0240A"/>
  </w:style>
  <w:style w:type="paragraph" w:customStyle="1" w:styleId="27371B3B2D58453B8E368796BBB58575">
    <w:name w:val="27371B3B2D58453B8E368796BBB58575"/>
    <w:rsid w:val="00A0240A"/>
  </w:style>
  <w:style w:type="paragraph" w:customStyle="1" w:styleId="099E147390D143A1A5AF5ABA5370B218">
    <w:name w:val="099E147390D143A1A5AF5ABA5370B218"/>
    <w:rsid w:val="00A0240A"/>
  </w:style>
  <w:style w:type="paragraph" w:customStyle="1" w:styleId="4C7218556A144128965AF50E92F76729">
    <w:name w:val="4C7218556A144128965AF50E92F76729"/>
    <w:rsid w:val="00A0240A"/>
  </w:style>
  <w:style w:type="paragraph" w:customStyle="1" w:styleId="2823DF3EAB8E4E8EA4033A4465A10D43">
    <w:name w:val="2823DF3EAB8E4E8EA4033A4465A10D43"/>
    <w:rsid w:val="00A0240A"/>
  </w:style>
  <w:style w:type="paragraph" w:customStyle="1" w:styleId="F105E183DAEC42C6892090D65CD9694B">
    <w:name w:val="F105E183DAEC42C6892090D65CD9694B"/>
    <w:rsid w:val="00A0240A"/>
  </w:style>
  <w:style w:type="paragraph" w:customStyle="1" w:styleId="67C3FB5B1575497AAA5A17DD325F176C">
    <w:name w:val="67C3FB5B1575497AAA5A17DD325F176C"/>
    <w:rsid w:val="00A0240A"/>
  </w:style>
  <w:style w:type="paragraph" w:customStyle="1" w:styleId="9BA2541AD365474B9563B998FA14BC56">
    <w:name w:val="9BA2541AD365474B9563B998FA14BC56"/>
    <w:rsid w:val="00A0240A"/>
  </w:style>
  <w:style w:type="paragraph" w:customStyle="1" w:styleId="7DAB0BB67069420F832108071CD60F60">
    <w:name w:val="7DAB0BB67069420F832108071CD60F60"/>
    <w:rsid w:val="00A0240A"/>
  </w:style>
  <w:style w:type="paragraph" w:customStyle="1" w:styleId="2B09CAB63F7A423DA1B6BD1126945E9A">
    <w:name w:val="2B09CAB63F7A423DA1B6BD1126945E9A"/>
    <w:rsid w:val="00A0240A"/>
  </w:style>
  <w:style w:type="paragraph" w:customStyle="1" w:styleId="A91852914AEA46C0A2DD2D1315384065">
    <w:name w:val="A91852914AEA46C0A2DD2D1315384065"/>
    <w:rsid w:val="00A0240A"/>
  </w:style>
  <w:style w:type="paragraph" w:customStyle="1" w:styleId="77B9365D430C4D92B3CAB6FFE01409F7">
    <w:name w:val="77B9365D430C4D92B3CAB6FFE01409F7"/>
    <w:rsid w:val="00A0240A"/>
  </w:style>
  <w:style w:type="paragraph" w:customStyle="1" w:styleId="C2B5235145B7414DA53C13274A69F9E8">
    <w:name w:val="C2B5235145B7414DA53C13274A69F9E8"/>
    <w:rsid w:val="00A0240A"/>
  </w:style>
  <w:style w:type="paragraph" w:customStyle="1" w:styleId="98CCF1536B6648F2B4E6AAA4F1D71CC5">
    <w:name w:val="98CCF1536B6648F2B4E6AAA4F1D71CC5"/>
    <w:rsid w:val="00A0240A"/>
  </w:style>
  <w:style w:type="paragraph" w:customStyle="1" w:styleId="56B7D24D12724CF7A50C914CE6ECE280">
    <w:name w:val="56B7D24D12724CF7A50C914CE6ECE280"/>
    <w:rsid w:val="00A0240A"/>
  </w:style>
  <w:style w:type="paragraph" w:customStyle="1" w:styleId="FABCC50A0F944FB2B36B3EA85DADC382">
    <w:name w:val="FABCC50A0F944FB2B36B3EA85DADC382"/>
    <w:rsid w:val="00A0240A"/>
  </w:style>
  <w:style w:type="paragraph" w:customStyle="1" w:styleId="CEDA744515EA40CA84380614B2FBE04B">
    <w:name w:val="CEDA744515EA40CA84380614B2FBE04B"/>
    <w:rsid w:val="00A0240A"/>
  </w:style>
  <w:style w:type="paragraph" w:customStyle="1" w:styleId="49B0E92592624FEAB3092F76082CC174">
    <w:name w:val="49B0E92592624FEAB3092F76082CC174"/>
    <w:rsid w:val="00A0240A"/>
  </w:style>
  <w:style w:type="paragraph" w:customStyle="1" w:styleId="CBB94F8325AC414E990E193E3C857A5F">
    <w:name w:val="CBB94F8325AC414E990E193E3C857A5F"/>
    <w:rsid w:val="00A0240A"/>
  </w:style>
  <w:style w:type="paragraph" w:customStyle="1" w:styleId="7B1BCE55A3C74C58968EE2B0D96D402E">
    <w:name w:val="7B1BCE55A3C74C58968EE2B0D96D402E"/>
    <w:rsid w:val="00A0240A"/>
  </w:style>
  <w:style w:type="paragraph" w:customStyle="1" w:styleId="212011F2B7C140C7A9BDF66DEF1E7BB3">
    <w:name w:val="212011F2B7C140C7A9BDF66DEF1E7BB3"/>
    <w:rsid w:val="00A0240A"/>
  </w:style>
  <w:style w:type="paragraph" w:customStyle="1" w:styleId="9F827F0E88CC4D2FB149ED062D356E12">
    <w:name w:val="9F827F0E88CC4D2FB149ED062D356E12"/>
    <w:rsid w:val="00A0240A"/>
  </w:style>
  <w:style w:type="paragraph" w:customStyle="1" w:styleId="06067958757B40CCAF474EA435722060">
    <w:name w:val="06067958757B40CCAF474EA435722060"/>
    <w:rsid w:val="00A0240A"/>
  </w:style>
  <w:style w:type="paragraph" w:customStyle="1" w:styleId="8CC886B65F124F68AE8A3B6108995129">
    <w:name w:val="8CC886B65F124F68AE8A3B6108995129"/>
    <w:rsid w:val="00A0240A"/>
  </w:style>
  <w:style w:type="paragraph" w:customStyle="1" w:styleId="6803EF54C231459A8210DB11E028D57C">
    <w:name w:val="6803EF54C231459A8210DB11E028D57C"/>
    <w:rsid w:val="00A0240A"/>
  </w:style>
  <w:style w:type="paragraph" w:customStyle="1" w:styleId="14FB1035FA9340A78066CBFCEE67C6A5">
    <w:name w:val="14FB1035FA9340A78066CBFCEE67C6A5"/>
    <w:rsid w:val="00A0240A"/>
  </w:style>
  <w:style w:type="paragraph" w:customStyle="1" w:styleId="E8637463DE1646F39EF7CC25AFE943A2">
    <w:name w:val="E8637463DE1646F39EF7CC25AFE943A2"/>
    <w:rsid w:val="00A0240A"/>
  </w:style>
  <w:style w:type="paragraph" w:customStyle="1" w:styleId="2B108D64D44E42E98BC2FCE0F2D36896">
    <w:name w:val="2B108D64D44E42E98BC2FCE0F2D36896"/>
    <w:rsid w:val="00A0240A"/>
  </w:style>
  <w:style w:type="paragraph" w:customStyle="1" w:styleId="8EEBBDFE24EC4C32BF6E9B682036348A">
    <w:name w:val="8EEBBDFE24EC4C32BF6E9B682036348A"/>
    <w:rsid w:val="00A0240A"/>
  </w:style>
  <w:style w:type="paragraph" w:customStyle="1" w:styleId="B89C6CC252094D8B91878E0ED9F030CA">
    <w:name w:val="B89C6CC252094D8B91878E0ED9F030CA"/>
    <w:rsid w:val="00A0240A"/>
  </w:style>
  <w:style w:type="paragraph" w:customStyle="1" w:styleId="7C5E9F5D05B24B38963139774A8020CC">
    <w:name w:val="7C5E9F5D05B24B38963139774A8020CC"/>
    <w:rsid w:val="00A0240A"/>
  </w:style>
  <w:style w:type="paragraph" w:customStyle="1" w:styleId="AF3D4F06910E4EF8AB334F8E50AF04B0">
    <w:name w:val="AF3D4F06910E4EF8AB334F8E50AF04B0"/>
    <w:rsid w:val="00A0240A"/>
  </w:style>
  <w:style w:type="paragraph" w:customStyle="1" w:styleId="52AB111453A74C499F7C39B7CC078D1D">
    <w:name w:val="52AB111453A74C499F7C39B7CC078D1D"/>
    <w:rsid w:val="00A0240A"/>
  </w:style>
  <w:style w:type="paragraph" w:customStyle="1" w:styleId="6E3A7BBC72184A59AD8A851CB97765CE">
    <w:name w:val="6E3A7BBC72184A59AD8A851CB97765CE"/>
    <w:rsid w:val="00A0240A"/>
  </w:style>
  <w:style w:type="paragraph" w:customStyle="1" w:styleId="77E5631591D34F928FD6824EFDDE534D">
    <w:name w:val="77E5631591D34F928FD6824EFDDE534D"/>
    <w:rsid w:val="00A0240A"/>
  </w:style>
  <w:style w:type="paragraph" w:customStyle="1" w:styleId="AF2AD12CFD4040C3BA9F5BB4DF14A1E8">
    <w:name w:val="AF2AD12CFD4040C3BA9F5BB4DF14A1E8"/>
    <w:rsid w:val="00A0240A"/>
  </w:style>
  <w:style w:type="paragraph" w:customStyle="1" w:styleId="16E9A25267B843ABAA8E9D022C2B9441">
    <w:name w:val="16E9A25267B843ABAA8E9D022C2B9441"/>
    <w:rsid w:val="00A0240A"/>
  </w:style>
  <w:style w:type="paragraph" w:customStyle="1" w:styleId="31ECF3A9D2F24A189C67EADCB67E355F">
    <w:name w:val="31ECF3A9D2F24A189C67EADCB67E355F"/>
    <w:rsid w:val="00A0240A"/>
  </w:style>
  <w:style w:type="paragraph" w:customStyle="1" w:styleId="A3A2E7433E6C4AE4B78A453BA113D034">
    <w:name w:val="A3A2E7433E6C4AE4B78A453BA113D034"/>
    <w:rsid w:val="00A0240A"/>
  </w:style>
  <w:style w:type="paragraph" w:customStyle="1" w:styleId="679799447E324CA698B1334A021BA0C3">
    <w:name w:val="679799447E324CA698B1334A021BA0C3"/>
    <w:rsid w:val="00A0240A"/>
  </w:style>
  <w:style w:type="paragraph" w:customStyle="1" w:styleId="BAF6A4FD7DC2417E917C4803CD6586E0">
    <w:name w:val="BAF6A4FD7DC2417E917C4803CD6586E0"/>
    <w:rsid w:val="00A0240A"/>
  </w:style>
  <w:style w:type="paragraph" w:customStyle="1" w:styleId="8F7A619AF637435F9779A313F7954804">
    <w:name w:val="8F7A619AF637435F9779A313F7954804"/>
    <w:rsid w:val="00A0240A"/>
  </w:style>
  <w:style w:type="paragraph" w:customStyle="1" w:styleId="5FF211B46C904678BD17AC85C5D65C97">
    <w:name w:val="5FF211B46C904678BD17AC85C5D65C97"/>
    <w:rsid w:val="00A0240A"/>
  </w:style>
  <w:style w:type="paragraph" w:customStyle="1" w:styleId="93D9E94243534A528D0181E411A4DB09">
    <w:name w:val="93D9E94243534A528D0181E411A4DB09"/>
    <w:rsid w:val="00A0240A"/>
  </w:style>
  <w:style w:type="paragraph" w:customStyle="1" w:styleId="BF390EA8C07C4B5993B1E0C67D19151D">
    <w:name w:val="BF390EA8C07C4B5993B1E0C67D19151D"/>
    <w:rsid w:val="00A0240A"/>
  </w:style>
  <w:style w:type="paragraph" w:customStyle="1" w:styleId="3199766341EA491B9F6792A43253F3AB">
    <w:name w:val="3199766341EA491B9F6792A43253F3AB"/>
    <w:rsid w:val="00A0240A"/>
  </w:style>
  <w:style w:type="paragraph" w:customStyle="1" w:styleId="94E9865F15A946019A8D05BB8CB93112">
    <w:name w:val="94E9865F15A946019A8D05BB8CB93112"/>
    <w:rsid w:val="00A0240A"/>
  </w:style>
  <w:style w:type="paragraph" w:customStyle="1" w:styleId="12ADDCF3FBDA497B933C2D1FFCF16FB6">
    <w:name w:val="12ADDCF3FBDA497B933C2D1FFCF16FB6"/>
    <w:rsid w:val="00A0240A"/>
  </w:style>
  <w:style w:type="paragraph" w:customStyle="1" w:styleId="0C160561A48345F09EDE5CD8193407CA">
    <w:name w:val="0C160561A48345F09EDE5CD8193407CA"/>
    <w:rsid w:val="00A0240A"/>
  </w:style>
  <w:style w:type="paragraph" w:customStyle="1" w:styleId="40FA9CF5F36F4F3C8970B27CED3AA152">
    <w:name w:val="40FA9CF5F36F4F3C8970B27CED3AA152"/>
    <w:rsid w:val="00A0240A"/>
  </w:style>
  <w:style w:type="paragraph" w:customStyle="1" w:styleId="C2C8E7A92C2941FA8072AED21CCB8196">
    <w:name w:val="C2C8E7A92C2941FA8072AED21CCB8196"/>
    <w:rsid w:val="00A0240A"/>
  </w:style>
  <w:style w:type="paragraph" w:customStyle="1" w:styleId="13F5E63041BB4B428934A0201AB08BF0">
    <w:name w:val="13F5E63041BB4B428934A0201AB08BF0"/>
    <w:rsid w:val="00A0240A"/>
  </w:style>
  <w:style w:type="paragraph" w:customStyle="1" w:styleId="EDD4337E34ED47FBA472797EF9887EEB">
    <w:name w:val="EDD4337E34ED47FBA472797EF9887EEB"/>
    <w:rsid w:val="00A0240A"/>
  </w:style>
  <w:style w:type="paragraph" w:customStyle="1" w:styleId="09FB81851DF84D8683B54AF6548651AC">
    <w:name w:val="09FB81851DF84D8683B54AF6548651AC"/>
    <w:rsid w:val="00A0240A"/>
  </w:style>
  <w:style w:type="paragraph" w:customStyle="1" w:styleId="55571AD818CA44A0BA19DD08F43C2DDE">
    <w:name w:val="55571AD818CA44A0BA19DD08F43C2DDE"/>
    <w:rsid w:val="00A0240A"/>
  </w:style>
  <w:style w:type="paragraph" w:customStyle="1" w:styleId="3E0365B2B22A4C0C9A8999C8BF77AD13">
    <w:name w:val="3E0365B2B22A4C0C9A8999C8BF77AD13"/>
    <w:rsid w:val="00A0240A"/>
  </w:style>
  <w:style w:type="paragraph" w:customStyle="1" w:styleId="6BBFF9919881478AAE11A2348958A73B">
    <w:name w:val="6BBFF9919881478AAE11A2348958A73B"/>
    <w:rsid w:val="00A0240A"/>
  </w:style>
  <w:style w:type="paragraph" w:customStyle="1" w:styleId="550EDBE2CC9A43C683A2D06BBBA12DE6">
    <w:name w:val="550EDBE2CC9A43C683A2D06BBBA12DE6"/>
    <w:rsid w:val="00A0240A"/>
  </w:style>
  <w:style w:type="paragraph" w:customStyle="1" w:styleId="05AD9E78CB6D4822917EBF5DD58EBD8E">
    <w:name w:val="05AD9E78CB6D4822917EBF5DD58EBD8E"/>
    <w:rsid w:val="00A0240A"/>
  </w:style>
  <w:style w:type="paragraph" w:customStyle="1" w:styleId="4CEE7260FE174E8BA3D4F1C803FA4EEF">
    <w:name w:val="4CEE7260FE174E8BA3D4F1C803FA4EEF"/>
    <w:rsid w:val="00A0240A"/>
  </w:style>
  <w:style w:type="paragraph" w:customStyle="1" w:styleId="9D5B94BA28304831BB317FF594440338">
    <w:name w:val="9D5B94BA28304831BB317FF594440338"/>
    <w:rsid w:val="00A0240A"/>
  </w:style>
  <w:style w:type="paragraph" w:customStyle="1" w:styleId="B42E35BBEA6E400AA13BE590547597B0">
    <w:name w:val="B42E35BBEA6E400AA13BE590547597B0"/>
    <w:rsid w:val="00A0240A"/>
  </w:style>
  <w:style w:type="paragraph" w:customStyle="1" w:styleId="25B94C57B9634DD8A5753F31AB681E9B">
    <w:name w:val="25B94C57B9634DD8A5753F31AB681E9B"/>
    <w:rsid w:val="00A0240A"/>
  </w:style>
  <w:style w:type="paragraph" w:customStyle="1" w:styleId="A8B60536AC6944E691A3042FEC308172">
    <w:name w:val="A8B60536AC6944E691A3042FEC308172"/>
    <w:rsid w:val="00A0240A"/>
  </w:style>
  <w:style w:type="paragraph" w:customStyle="1" w:styleId="A2D03CEAEB4B435087F7B3DEEBF07CB2">
    <w:name w:val="A2D03CEAEB4B435087F7B3DEEBF07CB2"/>
    <w:rsid w:val="00A0240A"/>
  </w:style>
  <w:style w:type="paragraph" w:customStyle="1" w:styleId="78172591E44F4689A1D18F0F7046ED6C">
    <w:name w:val="78172591E44F4689A1D18F0F7046ED6C"/>
    <w:rsid w:val="00A0240A"/>
  </w:style>
  <w:style w:type="paragraph" w:customStyle="1" w:styleId="878BE9A403EE47DA89204C9F47B5D920">
    <w:name w:val="878BE9A403EE47DA89204C9F47B5D920"/>
    <w:rsid w:val="00A0240A"/>
  </w:style>
  <w:style w:type="paragraph" w:customStyle="1" w:styleId="6E2EE50DCE4B4FF19A20A77424DD7326">
    <w:name w:val="6E2EE50DCE4B4FF19A20A77424DD7326"/>
    <w:rsid w:val="00A0240A"/>
  </w:style>
  <w:style w:type="paragraph" w:customStyle="1" w:styleId="5423796988CC40C5A82EC5D1DDB70910">
    <w:name w:val="5423796988CC40C5A82EC5D1DDB70910"/>
    <w:rsid w:val="00A0240A"/>
  </w:style>
  <w:style w:type="paragraph" w:customStyle="1" w:styleId="E6E5CD5C160D4C8BA7EB5F1F24583A7A">
    <w:name w:val="E6E5CD5C160D4C8BA7EB5F1F24583A7A"/>
    <w:rsid w:val="00A0240A"/>
  </w:style>
  <w:style w:type="paragraph" w:customStyle="1" w:styleId="ABABBA6712C448AC8FC81209D2904924">
    <w:name w:val="ABABBA6712C448AC8FC81209D2904924"/>
    <w:rsid w:val="00A0240A"/>
  </w:style>
  <w:style w:type="paragraph" w:customStyle="1" w:styleId="212AB6F2CB0E4C5C842D1DA42BFD43F2">
    <w:name w:val="212AB6F2CB0E4C5C842D1DA42BFD43F2"/>
    <w:rsid w:val="00A0240A"/>
  </w:style>
  <w:style w:type="paragraph" w:customStyle="1" w:styleId="D563FB215C5E4A6B9F137AE5A1F55DFF">
    <w:name w:val="D563FB215C5E4A6B9F137AE5A1F55DFF"/>
    <w:rsid w:val="00A0240A"/>
  </w:style>
  <w:style w:type="paragraph" w:customStyle="1" w:styleId="5418553A6A924B7AA6E0986DD65E497F">
    <w:name w:val="5418553A6A924B7AA6E0986DD65E497F"/>
    <w:rsid w:val="00A0240A"/>
  </w:style>
  <w:style w:type="paragraph" w:customStyle="1" w:styleId="DDA8936241A344F299CB38EAAB6FBEB4">
    <w:name w:val="DDA8936241A344F299CB38EAAB6FBEB4"/>
    <w:rsid w:val="00A0240A"/>
  </w:style>
  <w:style w:type="paragraph" w:customStyle="1" w:styleId="FCB1E08235F04D85AE08A5BF779AAFFE">
    <w:name w:val="FCB1E08235F04D85AE08A5BF779AAFFE"/>
    <w:rsid w:val="00A0240A"/>
  </w:style>
  <w:style w:type="paragraph" w:customStyle="1" w:styleId="1EF6272A049749C78FCA305AA3342EFE">
    <w:name w:val="1EF6272A049749C78FCA305AA3342EFE"/>
    <w:rsid w:val="00A0240A"/>
  </w:style>
  <w:style w:type="paragraph" w:customStyle="1" w:styleId="9EF0F4926E7246A3B4DCACACD993FECF">
    <w:name w:val="9EF0F4926E7246A3B4DCACACD993FECF"/>
    <w:rsid w:val="00A0240A"/>
  </w:style>
  <w:style w:type="paragraph" w:customStyle="1" w:styleId="72FBCE6DE8E64DDBB89CBDB0AFFF40DB">
    <w:name w:val="72FBCE6DE8E64DDBB89CBDB0AFFF40DB"/>
    <w:rsid w:val="00A0240A"/>
  </w:style>
  <w:style w:type="paragraph" w:customStyle="1" w:styleId="E5BF18353A4243FB847E5B46DCEE78FF">
    <w:name w:val="E5BF18353A4243FB847E5B46DCEE78FF"/>
    <w:rsid w:val="00A0240A"/>
  </w:style>
  <w:style w:type="paragraph" w:customStyle="1" w:styleId="5B969F1C4562406B94F43252E4A310F9">
    <w:name w:val="5B969F1C4562406B94F43252E4A310F9"/>
    <w:rsid w:val="00A0240A"/>
  </w:style>
  <w:style w:type="paragraph" w:customStyle="1" w:styleId="0BFA3B684E0C4A829EA2A3862683587B">
    <w:name w:val="0BFA3B684E0C4A829EA2A3862683587B"/>
    <w:rsid w:val="00A0240A"/>
  </w:style>
  <w:style w:type="paragraph" w:customStyle="1" w:styleId="240F55BF8836466EA8E1EB3E9F0C8F63">
    <w:name w:val="240F55BF8836466EA8E1EB3E9F0C8F63"/>
    <w:rsid w:val="00A0240A"/>
  </w:style>
  <w:style w:type="paragraph" w:customStyle="1" w:styleId="20846C9A12454F88AD34C2255583C5C8">
    <w:name w:val="20846C9A12454F88AD34C2255583C5C8"/>
    <w:rsid w:val="00A0240A"/>
  </w:style>
  <w:style w:type="paragraph" w:customStyle="1" w:styleId="BE54D45A293E45169B63E95CF9AEBF1A">
    <w:name w:val="BE54D45A293E45169B63E95CF9AEBF1A"/>
    <w:rsid w:val="00A0240A"/>
  </w:style>
  <w:style w:type="paragraph" w:customStyle="1" w:styleId="8413357787A845B4AA78BCC30668097A">
    <w:name w:val="8413357787A845B4AA78BCC30668097A"/>
    <w:rsid w:val="00A0240A"/>
  </w:style>
  <w:style w:type="paragraph" w:customStyle="1" w:styleId="14C3DC00B642459597F9F7FCC088A3B2">
    <w:name w:val="14C3DC00B642459597F9F7FCC088A3B2"/>
    <w:rsid w:val="00A0240A"/>
  </w:style>
  <w:style w:type="paragraph" w:customStyle="1" w:styleId="52F1748C9239451B82D6D648ABDFF2CA">
    <w:name w:val="52F1748C9239451B82D6D648ABDFF2CA"/>
    <w:rsid w:val="00A0240A"/>
  </w:style>
  <w:style w:type="paragraph" w:customStyle="1" w:styleId="0A10A87A73A34A20835E148FBBD78D1F">
    <w:name w:val="0A10A87A73A34A20835E148FBBD78D1F"/>
    <w:rsid w:val="00A0240A"/>
  </w:style>
  <w:style w:type="paragraph" w:customStyle="1" w:styleId="04562592F8324D69B93202138778DCC1">
    <w:name w:val="04562592F8324D69B93202138778DCC1"/>
    <w:rsid w:val="00A0240A"/>
  </w:style>
  <w:style w:type="paragraph" w:customStyle="1" w:styleId="DC58395D3BFA4AC494DDC0F0A165E0BD">
    <w:name w:val="DC58395D3BFA4AC494DDC0F0A165E0BD"/>
    <w:rsid w:val="00A0240A"/>
  </w:style>
  <w:style w:type="paragraph" w:customStyle="1" w:styleId="76416B56058C4178A8BB7AE4DC503B79">
    <w:name w:val="76416B56058C4178A8BB7AE4DC503B79"/>
    <w:rsid w:val="00A0240A"/>
  </w:style>
  <w:style w:type="paragraph" w:customStyle="1" w:styleId="7F28E0BB5903460997CB2045AAC4C263">
    <w:name w:val="7F28E0BB5903460997CB2045AAC4C263"/>
    <w:rsid w:val="00A0240A"/>
  </w:style>
  <w:style w:type="paragraph" w:customStyle="1" w:styleId="6F80986F8ECA463BA16AC95C9FB7ADF5">
    <w:name w:val="6F80986F8ECA463BA16AC95C9FB7ADF5"/>
    <w:rsid w:val="00A0240A"/>
  </w:style>
  <w:style w:type="paragraph" w:customStyle="1" w:styleId="01D61DF4C88A468CB377ABDC2078F320">
    <w:name w:val="01D61DF4C88A468CB377ABDC2078F320"/>
    <w:rsid w:val="00A0240A"/>
  </w:style>
  <w:style w:type="paragraph" w:customStyle="1" w:styleId="0FC612627AE94EB6B196245BF7F918A5">
    <w:name w:val="0FC612627AE94EB6B196245BF7F918A5"/>
    <w:rsid w:val="00A0240A"/>
  </w:style>
  <w:style w:type="paragraph" w:customStyle="1" w:styleId="02E8FA7BB93D42A498B44C5EAE652055">
    <w:name w:val="02E8FA7BB93D42A498B44C5EAE652055"/>
    <w:rsid w:val="00A0240A"/>
  </w:style>
  <w:style w:type="paragraph" w:customStyle="1" w:styleId="677BA5D712894A49B4CEFFBC4E2C1F1A">
    <w:name w:val="677BA5D712894A49B4CEFFBC4E2C1F1A"/>
    <w:rsid w:val="00A0240A"/>
  </w:style>
  <w:style w:type="paragraph" w:customStyle="1" w:styleId="A03F47F57C4342C095763B3B8A6F7E61">
    <w:name w:val="A03F47F57C4342C095763B3B8A6F7E61"/>
    <w:rsid w:val="00A0240A"/>
  </w:style>
  <w:style w:type="paragraph" w:customStyle="1" w:styleId="3BF7CE065D344D0D9B731E56BAD35297">
    <w:name w:val="3BF7CE065D344D0D9B731E56BAD35297"/>
    <w:rsid w:val="00A0240A"/>
  </w:style>
  <w:style w:type="paragraph" w:customStyle="1" w:styleId="314E25883BBB4F93B0175F9E780DEA38">
    <w:name w:val="314E25883BBB4F93B0175F9E780DEA38"/>
    <w:rsid w:val="00A0240A"/>
  </w:style>
  <w:style w:type="paragraph" w:customStyle="1" w:styleId="C1EC026533044A17934533806F7DABB8">
    <w:name w:val="C1EC026533044A17934533806F7DABB8"/>
    <w:rsid w:val="00A0240A"/>
  </w:style>
  <w:style w:type="paragraph" w:customStyle="1" w:styleId="55F9964B55FF47B6A23FC712EEC536E8">
    <w:name w:val="55F9964B55FF47B6A23FC712EEC536E8"/>
    <w:rsid w:val="00A0240A"/>
  </w:style>
  <w:style w:type="paragraph" w:customStyle="1" w:styleId="E0161BD043834CFDBEB766246EE76F99">
    <w:name w:val="E0161BD043834CFDBEB766246EE76F99"/>
    <w:rsid w:val="00A0240A"/>
  </w:style>
  <w:style w:type="paragraph" w:customStyle="1" w:styleId="E261018326A24599A96F609BF3B7B731">
    <w:name w:val="E261018326A24599A96F609BF3B7B731"/>
    <w:rsid w:val="00A0240A"/>
  </w:style>
  <w:style w:type="paragraph" w:customStyle="1" w:styleId="3E8817EB8A764A24A9B6490E86A35E5F">
    <w:name w:val="3E8817EB8A764A24A9B6490E86A35E5F"/>
    <w:rsid w:val="00A0240A"/>
  </w:style>
  <w:style w:type="paragraph" w:customStyle="1" w:styleId="D5319862F2F7437A8C41D58FFA315AC7">
    <w:name w:val="D5319862F2F7437A8C41D58FFA315AC7"/>
    <w:rsid w:val="00A0240A"/>
  </w:style>
  <w:style w:type="paragraph" w:customStyle="1" w:styleId="E4BD76E31A364869828624613E012CB0">
    <w:name w:val="E4BD76E31A364869828624613E012CB0"/>
    <w:rsid w:val="00A0240A"/>
  </w:style>
  <w:style w:type="paragraph" w:customStyle="1" w:styleId="40E089E9A4724CC4AED841CD75858954">
    <w:name w:val="40E089E9A4724CC4AED841CD75858954"/>
    <w:rsid w:val="00A0240A"/>
  </w:style>
  <w:style w:type="paragraph" w:customStyle="1" w:styleId="532B894496FA4BB2903A648DE47AF2D2">
    <w:name w:val="532B894496FA4BB2903A648DE47AF2D2"/>
    <w:rsid w:val="00A0240A"/>
  </w:style>
  <w:style w:type="paragraph" w:customStyle="1" w:styleId="69F75A2910584F22B8AF349FBB3168F9">
    <w:name w:val="69F75A2910584F22B8AF349FBB3168F9"/>
    <w:rsid w:val="00A0240A"/>
  </w:style>
  <w:style w:type="paragraph" w:customStyle="1" w:styleId="3C30E05955D943A69EA1B17F0056C93C">
    <w:name w:val="3C30E05955D943A69EA1B17F0056C93C"/>
    <w:rsid w:val="00A0240A"/>
  </w:style>
  <w:style w:type="paragraph" w:customStyle="1" w:styleId="FA67082A9FB74C218CEBA8BF108CB00A">
    <w:name w:val="FA67082A9FB74C218CEBA8BF108CB00A"/>
    <w:rsid w:val="00A0240A"/>
  </w:style>
  <w:style w:type="paragraph" w:customStyle="1" w:styleId="EDE081FECDDC4195BF03C25EE20A668C">
    <w:name w:val="EDE081FECDDC4195BF03C25EE20A668C"/>
    <w:rsid w:val="00A0240A"/>
  </w:style>
  <w:style w:type="paragraph" w:customStyle="1" w:styleId="D8EA4C1991F14BEB964C3DE4740C29F8">
    <w:name w:val="D8EA4C1991F14BEB964C3DE4740C29F8"/>
    <w:rsid w:val="00A0240A"/>
  </w:style>
  <w:style w:type="paragraph" w:customStyle="1" w:styleId="05DFF652F5D24E908B3DC4039CC8D000">
    <w:name w:val="05DFF652F5D24E908B3DC4039CC8D000"/>
    <w:rsid w:val="00A0240A"/>
  </w:style>
  <w:style w:type="paragraph" w:customStyle="1" w:styleId="B98FB4B109C74232A46C14D6A9A481A3">
    <w:name w:val="B98FB4B109C74232A46C14D6A9A481A3"/>
    <w:rsid w:val="00A0240A"/>
  </w:style>
  <w:style w:type="paragraph" w:customStyle="1" w:styleId="6B03F07A301D4EAAA6F87532491ABE10">
    <w:name w:val="6B03F07A301D4EAAA6F87532491ABE10"/>
    <w:rsid w:val="00A0240A"/>
  </w:style>
  <w:style w:type="paragraph" w:customStyle="1" w:styleId="69B191345D01422C97455AC8B99163B2">
    <w:name w:val="69B191345D01422C97455AC8B99163B2"/>
    <w:rsid w:val="00A0240A"/>
  </w:style>
  <w:style w:type="paragraph" w:customStyle="1" w:styleId="6D459822EE314CF3B498D8C004BB9C68">
    <w:name w:val="6D459822EE314CF3B498D8C004BB9C68"/>
    <w:rsid w:val="00A0240A"/>
  </w:style>
  <w:style w:type="paragraph" w:customStyle="1" w:styleId="E7429D0FBF6245FAA13CABDDD9AEAE30">
    <w:name w:val="E7429D0FBF6245FAA13CABDDD9AEAE30"/>
    <w:rsid w:val="00A0240A"/>
  </w:style>
  <w:style w:type="paragraph" w:customStyle="1" w:styleId="A98B3A7256B34EB492145CCF06E3550E">
    <w:name w:val="A98B3A7256B34EB492145CCF06E3550E"/>
    <w:rsid w:val="00A0240A"/>
  </w:style>
  <w:style w:type="paragraph" w:customStyle="1" w:styleId="B0152A249443461BB837F60BA9D1582E">
    <w:name w:val="B0152A249443461BB837F60BA9D1582E"/>
    <w:rsid w:val="00A0240A"/>
  </w:style>
  <w:style w:type="paragraph" w:customStyle="1" w:styleId="11A5F68B47854C859E5C91BDF1EE5BE6">
    <w:name w:val="11A5F68B47854C859E5C91BDF1EE5BE6"/>
    <w:rsid w:val="00A0240A"/>
  </w:style>
  <w:style w:type="paragraph" w:customStyle="1" w:styleId="6E5C497D77874CCA9AD722C8C7841AED">
    <w:name w:val="6E5C497D77874CCA9AD722C8C7841AED"/>
    <w:rsid w:val="00A0240A"/>
  </w:style>
  <w:style w:type="paragraph" w:customStyle="1" w:styleId="2B6629271A0C45F8A118E8B418742183">
    <w:name w:val="2B6629271A0C45F8A118E8B418742183"/>
    <w:rsid w:val="00A0240A"/>
  </w:style>
  <w:style w:type="paragraph" w:customStyle="1" w:styleId="34B5789B91E94F328BE83EAACAB7C601">
    <w:name w:val="34B5789B91E94F328BE83EAACAB7C601"/>
    <w:rsid w:val="00A0240A"/>
  </w:style>
  <w:style w:type="paragraph" w:customStyle="1" w:styleId="57C4816A44BC4F8A9C6249973BF4EDB6">
    <w:name w:val="57C4816A44BC4F8A9C6249973BF4EDB6"/>
    <w:rsid w:val="00A0240A"/>
  </w:style>
  <w:style w:type="paragraph" w:customStyle="1" w:styleId="CAA68826B9B244289677154973894DDD">
    <w:name w:val="CAA68826B9B244289677154973894DDD"/>
    <w:rsid w:val="00A0240A"/>
  </w:style>
  <w:style w:type="paragraph" w:customStyle="1" w:styleId="40B137D74253411D94F294E315AEAEFD">
    <w:name w:val="40B137D74253411D94F294E315AEAEFD"/>
    <w:rsid w:val="00A0240A"/>
  </w:style>
  <w:style w:type="paragraph" w:customStyle="1" w:styleId="8CC6CD448C124A69B0FDB0A74D5B6A07">
    <w:name w:val="8CC6CD448C124A69B0FDB0A74D5B6A07"/>
    <w:rsid w:val="00A0240A"/>
  </w:style>
  <w:style w:type="paragraph" w:customStyle="1" w:styleId="B489EA03FAAD4BB3B9464CE0868EA5D2">
    <w:name w:val="B489EA03FAAD4BB3B9464CE0868EA5D2"/>
    <w:rsid w:val="00A0240A"/>
  </w:style>
  <w:style w:type="paragraph" w:customStyle="1" w:styleId="CE65BDEDD6AB491ABDC3451779AD1BF6">
    <w:name w:val="CE65BDEDD6AB491ABDC3451779AD1BF6"/>
    <w:rsid w:val="00A0240A"/>
  </w:style>
  <w:style w:type="paragraph" w:customStyle="1" w:styleId="7F20872CDBF64A71A5477E812183F372">
    <w:name w:val="7F20872CDBF64A71A5477E812183F372"/>
    <w:rsid w:val="00A0240A"/>
  </w:style>
  <w:style w:type="paragraph" w:customStyle="1" w:styleId="C90E0B554B9C4F8BBDD69AC58ECF6C29">
    <w:name w:val="C90E0B554B9C4F8BBDD69AC58ECF6C29"/>
    <w:rsid w:val="00A0240A"/>
  </w:style>
  <w:style w:type="paragraph" w:customStyle="1" w:styleId="BFBAA3C84D544EA2817C645BE0C0E39B">
    <w:name w:val="BFBAA3C84D544EA2817C645BE0C0E39B"/>
    <w:rsid w:val="00A0240A"/>
  </w:style>
  <w:style w:type="paragraph" w:customStyle="1" w:styleId="3F90E4F3D2A049F794842B62D16517A1">
    <w:name w:val="3F90E4F3D2A049F794842B62D16517A1"/>
    <w:rsid w:val="00A0240A"/>
  </w:style>
  <w:style w:type="paragraph" w:customStyle="1" w:styleId="529DA227D3F74CCCAF1936C4712160BB">
    <w:name w:val="529DA227D3F74CCCAF1936C4712160BB"/>
    <w:rsid w:val="00A0240A"/>
  </w:style>
  <w:style w:type="paragraph" w:customStyle="1" w:styleId="C69DFA5C7F6E4F74808F2C510218E216">
    <w:name w:val="C69DFA5C7F6E4F74808F2C510218E216"/>
    <w:rsid w:val="00A0240A"/>
  </w:style>
  <w:style w:type="paragraph" w:customStyle="1" w:styleId="7A601F431E434B6D99106BB9AB05CCCD">
    <w:name w:val="7A601F431E434B6D99106BB9AB05CCCD"/>
    <w:rsid w:val="00A0240A"/>
  </w:style>
  <w:style w:type="paragraph" w:customStyle="1" w:styleId="2E55492CD7624C24850D1E40483BC8B0">
    <w:name w:val="2E55492CD7624C24850D1E40483BC8B0"/>
    <w:rsid w:val="00A0240A"/>
  </w:style>
  <w:style w:type="paragraph" w:customStyle="1" w:styleId="6ABFDA26422C45D48D358D29B1D1081D">
    <w:name w:val="6ABFDA26422C45D48D358D29B1D1081D"/>
    <w:rsid w:val="00A0240A"/>
  </w:style>
  <w:style w:type="paragraph" w:customStyle="1" w:styleId="F000BCCB690747CA88B87DF964A95C32">
    <w:name w:val="F000BCCB690747CA88B87DF964A95C32"/>
    <w:rsid w:val="00A0240A"/>
  </w:style>
  <w:style w:type="paragraph" w:customStyle="1" w:styleId="ABC21A710DFF4405BEB531F6AA0DBAA8">
    <w:name w:val="ABC21A710DFF4405BEB531F6AA0DBAA8"/>
    <w:rsid w:val="00A0240A"/>
  </w:style>
  <w:style w:type="paragraph" w:customStyle="1" w:styleId="1C241D7ED2224D938956F24045D4D5B9">
    <w:name w:val="1C241D7ED2224D938956F24045D4D5B9"/>
    <w:rsid w:val="00A0240A"/>
  </w:style>
  <w:style w:type="paragraph" w:customStyle="1" w:styleId="A1F99FE2C29B4A839937050038608BCA">
    <w:name w:val="A1F99FE2C29B4A839937050038608BCA"/>
    <w:rsid w:val="00A0240A"/>
  </w:style>
  <w:style w:type="paragraph" w:customStyle="1" w:styleId="E4D6B0CDD9F24255A7D7AF9364BEA96F">
    <w:name w:val="E4D6B0CDD9F24255A7D7AF9364BEA96F"/>
    <w:rsid w:val="00A0240A"/>
  </w:style>
  <w:style w:type="paragraph" w:customStyle="1" w:styleId="64A2DE3EB2AC4D8A8091F3BDAD364CD9">
    <w:name w:val="64A2DE3EB2AC4D8A8091F3BDAD364CD9"/>
    <w:rsid w:val="00A0240A"/>
  </w:style>
  <w:style w:type="paragraph" w:customStyle="1" w:styleId="13E0CD0294954B5A9E5CFE388145D3C3">
    <w:name w:val="13E0CD0294954B5A9E5CFE388145D3C3"/>
    <w:rsid w:val="00A0240A"/>
  </w:style>
  <w:style w:type="paragraph" w:customStyle="1" w:styleId="047981552894451BAD6745F244CD402F">
    <w:name w:val="047981552894451BAD6745F244CD402F"/>
    <w:rsid w:val="00A0240A"/>
  </w:style>
  <w:style w:type="paragraph" w:customStyle="1" w:styleId="4783970529904BDCACB2A98D6461352F">
    <w:name w:val="4783970529904BDCACB2A98D6461352F"/>
    <w:rsid w:val="00A0240A"/>
  </w:style>
  <w:style w:type="paragraph" w:customStyle="1" w:styleId="0EFFB762FFDA46F8A505DF3A43A3CFC6">
    <w:name w:val="0EFFB762FFDA46F8A505DF3A43A3CFC6"/>
    <w:rsid w:val="00A0240A"/>
  </w:style>
  <w:style w:type="paragraph" w:customStyle="1" w:styleId="A8BA6FFB222C4510B87ACCA4BD062217">
    <w:name w:val="A8BA6FFB222C4510B87ACCA4BD062217"/>
    <w:rsid w:val="00A0240A"/>
  </w:style>
  <w:style w:type="paragraph" w:customStyle="1" w:styleId="207F994556454250B7A6877BE608B599">
    <w:name w:val="207F994556454250B7A6877BE608B599"/>
    <w:rsid w:val="00A0240A"/>
  </w:style>
  <w:style w:type="paragraph" w:customStyle="1" w:styleId="5A361C3C0B204B4A8B249262C7831137">
    <w:name w:val="5A361C3C0B204B4A8B249262C7831137"/>
    <w:rsid w:val="00A0240A"/>
  </w:style>
  <w:style w:type="paragraph" w:customStyle="1" w:styleId="7375A2C1A2214C3D98CBDA0C58EE6472">
    <w:name w:val="7375A2C1A2214C3D98CBDA0C58EE6472"/>
    <w:rsid w:val="00A0240A"/>
  </w:style>
  <w:style w:type="paragraph" w:customStyle="1" w:styleId="2E0F69B1C06548A7887BD83B405B2AFE">
    <w:name w:val="2E0F69B1C06548A7887BD83B405B2AFE"/>
    <w:rsid w:val="00A0240A"/>
  </w:style>
  <w:style w:type="paragraph" w:customStyle="1" w:styleId="65F0C81387F040AFA094D4320255AC1C">
    <w:name w:val="65F0C81387F040AFA094D4320255AC1C"/>
    <w:rsid w:val="00A0240A"/>
  </w:style>
  <w:style w:type="paragraph" w:customStyle="1" w:styleId="4BF89AC9D0FA486AB8776258896CEC85">
    <w:name w:val="4BF89AC9D0FA486AB8776258896CEC85"/>
    <w:rsid w:val="00A0240A"/>
  </w:style>
  <w:style w:type="paragraph" w:customStyle="1" w:styleId="2809DBEB85654103B13F5C5F0D778D9C">
    <w:name w:val="2809DBEB85654103B13F5C5F0D778D9C"/>
    <w:rsid w:val="00A0240A"/>
  </w:style>
  <w:style w:type="paragraph" w:customStyle="1" w:styleId="FA456B253FEE4E47BF349527F30A7209">
    <w:name w:val="FA456B253FEE4E47BF349527F30A7209"/>
    <w:rsid w:val="00A0240A"/>
  </w:style>
  <w:style w:type="paragraph" w:customStyle="1" w:styleId="7F6726D543704E48BA24139305FF4BBE">
    <w:name w:val="7F6726D543704E48BA24139305FF4BBE"/>
    <w:rsid w:val="00A0240A"/>
  </w:style>
  <w:style w:type="paragraph" w:customStyle="1" w:styleId="7D650FCF9C1043E286D0D428D924CE5F">
    <w:name w:val="7D650FCF9C1043E286D0D428D924CE5F"/>
    <w:rsid w:val="00A0240A"/>
  </w:style>
  <w:style w:type="paragraph" w:customStyle="1" w:styleId="FDCB9EAB77164219BF6E8750E3488651">
    <w:name w:val="FDCB9EAB77164219BF6E8750E3488651"/>
    <w:rsid w:val="00A0240A"/>
  </w:style>
  <w:style w:type="paragraph" w:customStyle="1" w:styleId="265D8ED684B94CAD97A77DB0C6EC7B96">
    <w:name w:val="265D8ED684B94CAD97A77DB0C6EC7B96"/>
    <w:rsid w:val="00A0240A"/>
  </w:style>
  <w:style w:type="paragraph" w:customStyle="1" w:styleId="6716E00E3F2F4DC2B26323CA20777759">
    <w:name w:val="6716E00E3F2F4DC2B26323CA20777759"/>
    <w:rsid w:val="00A0240A"/>
  </w:style>
  <w:style w:type="paragraph" w:customStyle="1" w:styleId="E9028F14AD094085888A8CF4D583D05A">
    <w:name w:val="E9028F14AD094085888A8CF4D583D05A"/>
    <w:rsid w:val="00A0240A"/>
  </w:style>
  <w:style w:type="paragraph" w:customStyle="1" w:styleId="5C55813E1C674866A82479018065EA53">
    <w:name w:val="5C55813E1C674866A82479018065EA53"/>
    <w:rsid w:val="00A0240A"/>
  </w:style>
  <w:style w:type="paragraph" w:customStyle="1" w:styleId="AB006D77EED942C99FB024487C408810">
    <w:name w:val="AB006D77EED942C99FB024487C408810"/>
    <w:rsid w:val="00A0240A"/>
  </w:style>
  <w:style w:type="paragraph" w:customStyle="1" w:styleId="4FF936829B89448BBB7CCCEA9FBE35E5">
    <w:name w:val="4FF936829B89448BBB7CCCEA9FBE35E5"/>
    <w:rsid w:val="00A0240A"/>
  </w:style>
  <w:style w:type="paragraph" w:customStyle="1" w:styleId="1C33664410ED4C0AB65347675C1519D2">
    <w:name w:val="1C33664410ED4C0AB65347675C1519D2"/>
    <w:rsid w:val="00A0240A"/>
  </w:style>
  <w:style w:type="paragraph" w:customStyle="1" w:styleId="57C37586FA9949B5A9F69E0141E974D4">
    <w:name w:val="57C37586FA9949B5A9F69E0141E974D4"/>
    <w:rsid w:val="00A0240A"/>
  </w:style>
  <w:style w:type="paragraph" w:customStyle="1" w:styleId="A3542FF4E24F4E418F247E1B94101FAD">
    <w:name w:val="A3542FF4E24F4E418F247E1B94101FAD"/>
    <w:rsid w:val="00A0240A"/>
  </w:style>
  <w:style w:type="paragraph" w:customStyle="1" w:styleId="8986AA5F3B65436699A57FEE71888FF9">
    <w:name w:val="8986AA5F3B65436699A57FEE71888FF9"/>
    <w:rsid w:val="00A0240A"/>
  </w:style>
  <w:style w:type="paragraph" w:customStyle="1" w:styleId="309CE1F278AF49C4BF9938F8472E2DFB">
    <w:name w:val="309CE1F278AF49C4BF9938F8472E2DFB"/>
    <w:rsid w:val="00A0240A"/>
  </w:style>
  <w:style w:type="paragraph" w:customStyle="1" w:styleId="9F74292581E24C2CAC7EF2285CBC4009">
    <w:name w:val="9F74292581E24C2CAC7EF2285CBC4009"/>
    <w:rsid w:val="00A0240A"/>
  </w:style>
  <w:style w:type="paragraph" w:customStyle="1" w:styleId="68A464E987EE4002ACE390A9A2FC0255">
    <w:name w:val="68A464E987EE4002ACE390A9A2FC0255"/>
    <w:rsid w:val="00A0240A"/>
  </w:style>
  <w:style w:type="paragraph" w:customStyle="1" w:styleId="AD50ADE14246498AB3DF887FF16C8EC2">
    <w:name w:val="AD50ADE14246498AB3DF887FF16C8EC2"/>
    <w:rsid w:val="00A0240A"/>
  </w:style>
  <w:style w:type="paragraph" w:customStyle="1" w:styleId="FCD225CA435543EE8A99BE3F0E85D496">
    <w:name w:val="FCD225CA435543EE8A99BE3F0E85D496"/>
    <w:rsid w:val="00A0240A"/>
  </w:style>
  <w:style w:type="paragraph" w:customStyle="1" w:styleId="F81A95921D8642EEB9A31CDECB06ED30">
    <w:name w:val="F81A95921D8642EEB9A31CDECB06ED30"/>
    <w:rsid w:val="00A0240A"/>
  </w:style>
  <w:style w:type="paragraph" w:customStyle="1" w:styleId="BC858EFEA8B44B5A99BD400F0D4A5E4C">
    <w:name w:val="BC858EFEA8B44B5A99BD400F0D4A5E4C"/>
    <w:rsid w:val="00A0240A"/>
  </w:style>
  <w:style w:type="paragraph" w:customStyle="1" w:styleId="F0CA1324CCA44318A66E211841566BEA">
    <w:name w:val="F0CA1324CCA44318A66E211841566BEA"/>
    <w:rsid w:val="00A0240A"/>
  </w:style>
  <w:style w:type="paragraph" w:customStyle="1" w:styleId="40F26F1611DD41ECA675F61656269819">
    <w:name w:val="40F26F1611DD41ECA675F61656269819"/>
    <w:rsid w:val="00A0240A"/>
  </w:style>
  <w:style w:type="paragraph" w:customStyle="1" w:styleId="50AF5500FB3C43D28C0CA734644F092F">
    <w:name w:val="50AF5500FB3C43D28C0CA734644F092F"/>
    <w:rsid w:val="00A0240A"/>
  </w:style>
  <w:style w:type="paragraph" w:customStyle="1" w:styleId="0AFF63E7DD784504A4609794A5E902F2">
    <w:name w:val="0AFF63E7DD784504A4609794A5E902F2"/>
    <w:rsid w:val="00A0240A"/>
  </w:style>
  <w:style w:type="paragraph" w:customStyle="1" w:styleId="005E5839919C4D6D9B69B0F53D632387">
    <w:name w:val="005E5839919C4D6D9B69B0F53D632387"/>
    <w:rsid w:val="00A0240A"/>
  </w:style>
  <w:style w:type="paragraph" w:customStyle="1" w:styleId="C67C5A09F91F4517B215DA1132F50BED">
    <w:name w:val="C67C5A09F91F4517B215DA1132F50BED"/>
    <w:rsid w:val="00A0240A"/>
  </w:style>
  <w:style w:type="paragraph" w:customStyle="1" w:styleId="E30C0CC0AAB442FBA9AEEEA03B0A9A58">
    <w:name w:val="E30C0CC0AAB442FBA9AEEEA03B0A9A58"/>
    <w:rsid w:val="00A0240A"/>
  </w:style>
  <w:style w:type="paragraph" w:customStyle="1" w:styleId="A21E9A7BF2574D049E9429E070CF1486">
    <w:name w:val="A21E9A7BF2574D049E9429E070CF1486"/>
    <w:rsid w:val="00A0240A"/>
  </w:style>
  <w:style w:type="paragraph" w:customStyle="1" w:styleId="93AE10F205654867B0671AA1C6677CF9">
    <w:name w:val="93AE10F205654867B0671AA1C6677CF9"/>
    <w:rsid w:val="00A0240A"/>
  </w:style>
  <w:style w:type="paragraph" w:customStyle="1" w:styleId="6C55297BF88F448E99B3007E3996C892">
    <w:name w:val="6C55297BF88F448E99B3007E3996C892"/>
    <w:rsid w:val="00A0240A"/>
  </w:style>
  <w:style w:type="paragraph" w:customStyle="1" w:styleId="249CD97E5AEF4B8A9356660FA180001D">
    <w:name w:val="249CD97E5AEF4B8A9356660FA180001D"/>
    <w:rsid w:val="00A0240A"/>
  </w:style>
  <w:style w:type="paragraph" w:customStyle="1" w:styleId="FC1C52051FA14108914FF0CFFAE1C1F1">
    <w:name w:val="FC1C52051FA14108914FF0CFFAE1C1F1"/>
    <w:rsid w:val="00A0240A"/>
  </w:style>
  <w:style w:type="paragraph" w:customStyle="1" w:styleId="1743422233BB4E4E9591D69B9A703691">
    <w:name w:val="1743422233BB4E4E9591D69B9A703691"/>
    <w:rsid w:val="00A0240A"/>
  </w:style>
  <w:style w:type="paragraph" w:customStyle="1" w:styleId="C3009675878843A2B7EC546AEED3B237">
    <w:name w:val="C3009675878843A2B7EC546AEED3B237"/>
    <w:rsid w:val="00A0240A"/>
  </w:style>
  <w:style w:type="paragraph" w:customStyle="1" w:styleId="81AC86EF7FFD43279227D3CE8110BA1F">
    <w:name w:val="81AC86EF7FFD43279227D3CE8110BA1F"/>
    <w:rsid w:val="00A0240A"/>
  </w:style>
  <w:style w:type="paragraph" w:customStyle="1" w:styleId="DDFA5361D8AB40B88E2AAA388947D866">
    <w:name w:val="DDFA5361D8AB40B88E2AAA388947D866"/>
    <w:rsid w:val="00A0240A"/>
  </w:style>
  <w:style w:type="paragraph" w:customStyle="1" w:styleId="3B36CD04629C4F508BC27E8ADD68E29F">
    <w:name w:val="3B36CD04629C4F508BC27E8ADD68E29F"/>
    <w:rsid w:val="00A0240A"/>
  </w:style>
  <w:style w:type="paragraph" w:customStyle="1" w:styleId="A41D072CF65D4B31AE3F8A1F60DDD35F">
    <w:name w:val="A41D072CF65D4B31AE3F8A1F60DDD35F"/>
    <w:rsid w:val="00A0240A"/>
  </w:style>
  <w:style w:type="paragraph" w:customStyle="1" w:styleId="C7F6DE8DB2F246FE9E00773553E8CD2A">
    <w:name w:val="C7F6DE8DB2F246FE9E00773553E8CD2A"/>
    <w:rsid w:val="00A0240A"/>
  </w:style>
  <w:style w:type="paragraph" w:customStyle="1" w:styleId="6D5EA8E33FFF4FC18055D33656293A95">
    <w:name w:val="6D5EA8E33FFF4FC18055D33656293A95"/>
    <w:rsid w:val="00A0240A"/>
  </w:style>
  <w:style w:type="paragraph" w:customStyle="1" w:styleId="075935D705CC43879C72832E02C0DDA2">
    <w:name w:val="075935D705CC43879C72832E02C0DDA2"/>
    <w:rsid w:val="00A0240A"/>
  </w:style>
  <w:style w:type="paragraph" w:customStyle="1" w:styleId="B95600729D0641AAB581909643D49816">
    <w:name w:val="B95600729D0641AAB581909643D49816"/>
    <w:rsid w:val="00A0240A"/>
  </w:style>
  <w:style w:type="paragraph" w:customStyle="1" w:styleId="A8496A6EAAAC431C8155FACB018053E9">
    <w:name w:val="A8496A6EAAAC431C8155FACB018053E9"/>
    <w:rsid w:val="00A0240A"/>
  </w:style>
  <w:style w:type="paragraph" w:customStyle="1" w:styleId="7D3839B3A2754B06A5181F3DD4BB974C">
    <w:name w:val="7D3839B3A2754B06A5181F3DD4BB974C"/>
    <w:rsid w:val="00A0240A"/>
  </w:style>
  <w:style w:type="paragraph" w:customStyle="1" w:styleId="75336B0A495B42858741BC827E6180C2">
    <w:name w:val="75336B0A495B42858741BC827E6180C2"/>
    <w:rsid w:val="00A0240A"/>
  </w:style>
  <w:style w:type="paragraph" w:customStyle="1" w:styleId="7428B4B138D546ED9B284E67CD34F297">
    <w:name w:val="7428B4B138D546ED9B284E67CD34F297"/>
    <w:rsid w:val="00A0240A"/>
  </w:style>
  <w:style w:type="paragraph" w:customStyle="1" w:styleId="FE2F69EB0EA14683A6356E3BABEF004B">
    <w:name w:val="FE2F69EB0EA14683A6356E3BABEF004B"/>
    <w:rsid w:val="00A0240A"/>
  </w:style>
  <w:style w:type="paragraph" w:customStyle="1" w:styleId="95B96BAE7E5948BD9FE924D43541306A">
    <w:name w:val="95B96BAE7E5948BD9FE924D43541306A"/>
    <w:rsid w:val="00A0240A"/>
  </w:style>
  <w:style w:type="paragraph" w:customStyle="1" w:styleId="FDF835F8D3284063B0C936A4881B3AF6">
    <w:name w:val="FDF835F8D3284063B0C936A4881B3AF6"/>
    <w:rsid w:val="00A0240A"/>
  </w:style>
  <w:style w:type="paragraph" w:customStyle="1" w:styleId="CD769CC638DD4B36996C2D87A22C87B4">
    <w:name w:val="CD769CC638DD4B36996C2D87A22C87B4"/>
    <w:rsid w:val="00A0240A"/>
  </w:style>
  <w:style w:type="paragraph" w:customStyle="1" w:styleId="0EEFC2D4F40C459198AEE1D00D5712E6">
    <w:name w:val="0EEFC2D4F40C459198AEE1D00D5712E6"/>
    <w:rsid w:val="00A0240A"/>
  </w:style>
  <w:style w:type="paragraph" w:customStyle="1" w:styleId="2F1991497AEB48A4B87850D1EACC9677">
    <w:name w:val="2F1991497AEB48A4B87850D1EACC9677"/>
    <w:rsid w:val="00A0240A"/>
  </w:style>
  <w:style w:type="paragraph" w:customStyle="1" w:styleId="F2C3875477A34C91883FEE0029FEC8F5">
    <w:name w:val="F2C3875477A34C91883FEE0029FEC8F5"/>
    <w:rsid w:val="00A0240A"/>
  </w:style>
  <w:style w:type="paragraph" w:customStyle="1" w:styleId="8148668E8B204AFA88C76A7040FC941A">
    <w:name w:val="8148668E8B204AFA88C76A7040FC941A"/>
    <w:rsid w:val="00A0240A"/>
  </w:style>
  <w:style w:type="paragraph" w:customStyle="1" w:styleId="1F7F9E5BF3144C49B37708B1BAD56E03">
    <w:name w:val="1F7F9E5BF3144C49B37708B1BAD56E03"/>
    <w:rsid w:val="00A0240A"/>
  </w:style>
  <w:style w:type="paragraph" w:customStyle="1" w:styleId="EB999F259FE745D4968D8A31518E8EA1">
    <w:name w:val="EB999F259FE745D4968D8A31518E8EA1"/>
    <w:rsid w:val="00A0240A"/>
  </w:style>
  <w:style w:type="paragraph" w:customStyle="1" w:styleId="1B75D7DF16034F8BBA8238075636607D">
    <w:name w:val="1B75D7DF16034F8BBA8238075636607D"/>
    <w:rsid w:val="00A0240A"/>
  </w:style>
  <w:style w:type="paragraph" w:customStyle="1" w:styleId="7A7BC05DC88141439FC9EC6A5BA1358D">
    <w:name w:val="7A7BC05DC88141439FC9EC6A5BA1358D"/>
    <w:rsid w:val="00A0240A"/>
  </w:style>
  <w:style w:type="paragraph" w:customStyle="1" w:styleId="5B8E3F633C5C4F23910F141A1E2DFFFE">
    <w:name w:val="5B8E3F633C5C4F23910F141A1E2DFFFE"/>
    <w:rsid w:val="00A0240A"/>
  </w:style>
  <w:style w:type="paragraph" w:customStyle="1" w:styleId="869FD6A3215942F8B4CB5C3B3CB3E74E">
    <w:name w:val="869FD6A3215942F8B4CB5C3B3CB3E74E"/>
    <w:rsid w:val="00A0240A"/>
  </w:style>
  <w:style w:type="paragraph" w:customStyle="1" w:styleId="C94A39873E9842E382AD92DC41ADAA14">
    <w:name w:val="C94A39873E9842E382AD92DC41ADAA14"/>
    <w:rsid w:val="00A0240A"/>
  </w:style>
  <w:style w:type="paragraph" w:customStyle="1" w:styleId="F113F35D456A477D9A56D776E1959B85">
    <w:name w:val="F113F35D456A477D9A56D776E1959B85"/>
    <w:rsid w:val="00A0240A"/>
  </w:style>
  <w:style w:type="paragraph" w:customStyle="1" w:styleId="C6417E4E2CAC4A5E9C496487120D3DB8">
    <w:name w:val="C6417E4E2CAC4A5E9C496487120D3DB8"/>
    <w:rsid w:val="00A0240A"/>
  </w:style>
  <w:style w:type="paragraph" w:customStyle="1" w:styleId="E2D09810691B4505B302C545ED00DD26">
    <w:name w:val="E2D09810691B4505B302C545ED00DD26"/>
    <w:rsid w:val="00A0240A"/>
  </w:style>
  <w:style w:type="paragraph" w:customStyle="1" w:styleId="9FB9B8E2DE2D4667A6D6D1BC962E6696">
    <w:name w:val="9FB9B8E2DE2D4667A6D6D1BC962E6696"/>
    <w:rsid w:val="00A0240A"/>
  </w:style>
  <w:style w:type="paragraph" w:customStyle="1" w:styleId="BF83CC0F6DB14DBDBFB4E29F0B976BC6">
    <w:name w:val="BF83CC0F6DB14DBDBFB4E29F0B976BC6"/>
    <w:rsid w:val="00A0240A"/>
  </w:style>
  <w:style w:type="paragraph" w:customStyle="1" w:styleId="FF95B664B72749889B24A6BBAF2EBCA9">
    <w:name w:val="FF95B664B72749889B24A6BBAF2EBCA9"/>
    <w:rsid w:val="00A0240A"/>
  </w:style>
  <w:style w:type="paragraph" w:customStyle="1" w:styleId="F4D56E1034F74ED0BB3A4238325A379D">
    <w:name w:val="F4D56E1034F74ED0BB3A4238325A379D"/>
    <w:rsid w:val="00A0240A"/>
  </w:style>
  <w:style w:type="paragraph" w:customStyle="1" w:styleId="3B09B7829E814E7284B4440177585160">
    <w:name w:val="3B09B7829E814E7284B4440177585160"/>
    <w:rsid w:val="00A0240A"/>
  </w:style>
  <w:style w:type="paragraph" w:customStyle="1" w:styleId="306915D6181642D590746B664AFF9DE8">
    <w:name w:val="306915D6181642D590746B664AFF9DE8"/>
    <w:rsid w:val="00A0240A"/>
  </w:style>
  <w:style w:type="paragraph" w:customStyle="1" w:styleId="40ABDAACF6824CF48897ACB9FFB9A34B">
    <w:name w:val="40ABDAACF6824CF48897ACB9FFB9A34B"/>
    <w:rsid w:val="00A0240A"/>
  </w:style>
  <w:style w:type="paragraph" w:customStyle="1" w:styleId="EF211D8654E949C5B73BEEC4706F037F">
    <w:name w:val="EF211D8654E949C5B73BEEC4706F037F"/>
    <w:rsid w:val="00A0240A"/>
  </w:style>
  <w:style w:type="paragraph" w:customStyle="1" w:styleId="4441AF6812574083B1FAB9F17625CC11">
    <w:name w:val="4441AF6812574083B1FAB9F17625CC11"/>
    <w:rsid w:val="00A0240A"/>
  </w:style>
  <w:style w:type="paragraph" w:customStyle="1" w:styleId="5D2A00E2F0F6481687EAC0E40C0EE1E9">
    <w:name w:val="5D2A00E2F0F6481687EAC0E40C0EE1E9"/>
    <w:rsid w:val="00A0240A"/>
  </w:style>
  <w:style w:type="paragraph" w:customStyle="1" w:styleId="EC64AA1A049B489792496FAE7DABEED6">
    <w:name w:val="EC64AA1A049B489792496FAE7DABEED6"/>
    <w:rsid w:val="00A0240A"/>
  </w:style>
  <w:style w:type="paragraph" w:customStyle="1" w:styleId="43254B54E2B34C6DAD1F8BDAAEA50EC6">
    <w:name w:val="43254B54E2B34C6DAD1F8BDAAEA50EC6"/>
    <w:rsid w:val="00A0240A"/>
  </w:style>
  <w:style w:type="paragraph" w:customStyle="1" w:styleId="E8604780262E4EBFBCECAE08E746B545">
    <w:name w:val="E8604780262E4EBFBCECAE08E746B545"/>
    <w:rsid w:val="00A0240A"/>
  </w:style>
  <w:style w:type="paragraph" w:customStyle="1" w:styleId="A06834DFE5934B49B5A7310D842EA969">
    <w:name w:val="A06834DFE5934B49B5A7310D842EA969"/>
    <w:rsid w:val="00A0240A"/>
  </w:style>
  <w:style w:type="paragraph" w:customStyle="1" w:styleId="52436F3D42BF41279489D3C7216FD89C">
    <w:name w:val="52436F3D42BF41279489D3C7216FD89C"/>
    <w:rsid w:val="00A0240A"/>
  </w:style>
  <w:style w:type="paragraph" w:customStyle="1" w:styleId="2D7594FC7D704ADE85D6ADC519600DD2">
    <w:name w:val="2D7594FC7D704ADE85D6ADC519600DD2"/>
    <w:rsid w:val="00A0240A"/>
  </w:style>
  <w:style w:type="paragraph" w:customStyle="1" w:styleId="1F3068B22B214AA4A11627904A5C1808">
    <w:name w:val="1F3068B22B214AA4A11627904A5C1808"/>
    <w:rsid w:val="00A0240A"/>
  </w:style>
  <w:style w:type="paragraph" w:customStyle="1" w:styleId="E2D7A539B7D648A4811CD0F738B9D609">
    <w:name w:val="E2D7A539B7D648A4811CD0F738B9D609"/>
    <w:rsid w:val="00A0240A"/>
  </w:style>
  <w:style w:type="paragraph" w:customStyle="1" w:styleId="FE50A4B1257A4387AE5CFAE5B661169C">
    <w:name w:val="FE50A4B1257A4387AE5CFAE5B661169C"/>
    <w:rsid w:val="00A0240A"/>
  </w:style>
  <w:style w:type="paragraph" w:customStyle="1" w:styleId="C2E3C7858C814E3A9E08774DEC566E1D">
    <w:name w:val="C2E3C7858C814E3A9E08774DEC566E1D"/>
    <w:rsid w:val="00A0240A"/>
  </w:style>
  <w:style w:type="paragraph" w:customStyle="1" w:styleId="8A64A939A6FB4AF2AF0B4B85BB665CAA">
    <w:name w:val="8A64A939A6FB4AF2AF0B4B85BB665CAA"/>
    <w:rsid w:val="00A0240A"/>
  </w:style>
  <w:style w:type="paragraph" w:customStyle="1" w:styleId="5A56F156551140858683B3CCD2800846">
    <w:name w:val="5A56F156551140858683B3CCD2800846"/>
    <w:rsid w:val="00A0240A"/>
  </w:style>
  <w:style w:type="paragraph" w:customStyle="1" w:styleId="063300EED39D41D596165FB9AE443F10">
    <w:name w:val="063300EED39D41D596165FB9AE443F10"/>
    <w:rsid w:val="00A0240A"/>
  </w:style>
  <w:style w:type="paragraph" w:customStyle="1" w:styleId="E9FC041E37FC420EA4C1B3C8AB18C6BD">
    <w:name w:val="E9FC041E37FC420EA4C1B3C8AB18C6BD"/>
    <w:rsid w:val="00A0240A"/>
  </w:style>
  <w:style w:type="paragraph" w:customStyle="1" w:styleId="7AF4F19F3EAD4612A217D82407A55F0B">
    <w:name w:val="7AF4F19F3EAD4612A217D82407A55F0B"/>
    <w:rsid w:val="00A0240A"/>
  </w:style>
  <w:style w:type="paragraph" w:customStyle="1" w:styleId="3EB54A67B5C44CB89181E1F415D9BB45">
    <w:name w:val="3EB54A67B5C44CB89181E1F415D9BB45"/>
    <w:rsid w:val="00A0240A"/>
  </w:style>
  <w:style w:type="paragraph" w:customStyle="1" w:styleId="0EA63D4B75C5478D96E1F2A85ED41C41">
    <w:name w:val="0EA63D4B75C5478D96E1F2A85ED41C41"/>
    <w:rsid w:val="00A0240A"/>
  </w:style>
  <w:style w:type="paragraph" w:customStyle="1" w:styleId="2F962D82AC1D4FE9956FE403C50F21B9">
    <w:name w:val="2F962D82AC1D4FE9956FE403C50F21B9"/>
    <w:rsid w:val="00A0240A"/>
  </w:style>
  <w:style w:type="paragraph" w:customStyle="1" w:styleId="973DE5F7395941B9AD93A2E46AB5C727">
    <w:name w:val="973DE5F7395941B9AD93A2E46AB5C727"/>
    <w:rsid w:val="00A0240A"/>
  </w:style>
  <w:style w:type="paragraph" w:customStyle="1" w:styleId="21D0027A563E41C9B75F132DC70A9225">
    <w:name w:val="21D0027A563E41C9B75F132DC70A9225"/>
    <w:rsid w:val="00A0240A"/>
  </w:style>
  <w:style w:type="paragraph" w:customStyle="1" w:styleId="F4028EAA993340C18198F01196642C2F">
    <w:name w:val="F4028EAA993340C18198F01196642C2F"/>
    <w:rsid w:val="00A0240A"/>
  </w:style>
  <w:style w:type="paragraph" w:customStyle="1" w:styleId="E6A73338E9E94388A6DBE404C4D6BB35">
    <w:name w:val="E6A73338E9E94388A6DBE404C4D6BB35"/>
    <w:rsid w:val="00A0240A"/>
  </w:style>
  <w:style w:type="paragraph" w:customStyle="1" w:styleId="8A21184842584CEC8DB8AD2B0DFCE06B">
    <w:name w:val="8A21184842584CEC8DB8AD2B0DFCE06B"/>
    <w:rsid w:val="00A0240A"/>
  </w:style>
  <w:style w:type="paragraph" w:customStyle="1" w:styleId="95397F0DBA3D4793838AA438CD74C984">
    <w:name w:val="95397F0DBA3D4793838AA438CD74C984"/>
    <w:rsid w:val="00A0240A"/>
  </w:style>
  <w:style w:type="paragraph" w:customStyle="1" w:styleId="8372B6B5230047E5B76A8A3E2B4903CC">
    <w:name w:val="8372B6B5230047E5B76A8A3E2B4903CC"/>
    <w:rsid w:val="00A0240A"/>
  </w:style>
  <w:style w:type="paragraph" w:customStyle="1" w:styleId="DA9D91BC47FD41988BB7E86C2FFAC512">
    <w:name w:val="DA9D91BC47FD41988BB7E86C2FFAC512"/>
    <w:rsid w:val="00A0240A"/>
  </w:style>
  <w:style w:type="paragraph" w:customStyle="1" w:styleId="4F24C8BED4FD4655ACE0865935637A47">
    <w:name w:val="4F24C8BED4FD4655ACE0865935637A47"/>
    <w:rsid w:val="00A0240A"/>
  </w:style>
  <w:style w:type="paragraph" w:customStyle="1" w:styleId="6CBCCCCDE2894A3E9D74D079F6FF6C10">
    <w:name w:val="6CBCCCCDE2894A3E9D74D079F6FF6C10"/>
    <w:rsid w:val="00A0240A"/>
  </w:style>
  <w:style w:type="paragraph" w:customStyle="1" w:styleId="AD42E3FAD4FA4A8D9097C75FE24D7465">
    <w:name w:val="AD42E3FAD4FA4A8D9097C75FE24D7465"/>
    <w:rsid w:val="00A0240A"/>
  </w:style>
  <w:style w:type="paragraph" w:customStyle="1" w:styleId="7F40106C1EB84748A75CBB690509F502">
    <w:name w:val="7F40106C1EB84748A75CBB690509F502"/>
    <w:rsid w:val="00A0240A"/>
  </w:style>
  <w:style w:type="paragraph" w:customStyle="1" w:styleId="73C31386AB87486A8B198C5FC3E67A97">
    <w:name w:val="73C31386AB87486A8B198C5FC3E67A97"/>
    <w:rsid w:val="00A0240A"/>
  </w:style>
  <w:style w:type="paragraph" w:customStyle="1" w:styleId="8DFE0DF538AE4EAB936A72E78DDE874A">
    <w:name w:val="8DFE0DF538AE4EAB936A72E78DDE874A"/>
    <w:rsid w:val="00A0240A"/>
  </w:style>
  <w:style w:type="paragraph" w:customStyle="1" w:styleId="FE2A4336A672478AB5C5FC6C54108110">
    <w:name w:val="FE2A4336A672478AB5C5FC6C54108110"/>
    <w:rsid w:val="00A0240A"/>
  </w:style>
  <w:style w:type="paragraph" w:customStyle="1" w:styleId="F0D2BA7CD1EF459CB21843CA3E810013">
    <w:name w:val="F0D2BA7CD1EF459CB21843CA3E810013"/>
    <w:rsid w:val="00A0240A"/>
  </w:style>
  <w:style w:type="paragraph" w:customStyle="1" w:styleId="6C2F87AAEE5845ECA291A5EC3E5E03F7">
    <w:name w:val="6C2F87AAEE5845ECA291A5EC3E5E03F7"/>
    <w:rsid w:val="00A0240A"/>
  </w:style>
  <w:style w:type="paragraph" w:customStyle="1" w:styleId="69A2724C14364746B7FBDBFEBF020FB5">
    <w:name w:val="69A2724C14364746B7FBDBFEBF020FB5"/>
    <w:rsid w:val="00A0240A"/>
  </w:style>
  <w:style w:type="paragraph" w:customStyle="1" w:styleId="613A050CC9DF4D159D1975B025C3D308">
    <w:name w:val="613A050CC9DF4D159D1975B025C3D308"/>
    <w:rsid w:val="00A0240A"/>
  </w:style>
  <w:style w:type="paragraph" w:customStyle="1" w:styleId="3EA81F10CD954ACE8606064F36659397">
    <w:name w:val="3EA81F10CD954ACE8606064F36659397"/>
    <w:rsid w:val="00A0240A"/>
  </w:style>
  <w:style w:type="paragraph" w:customStyle="1" w:styleId="57664FE2C3CB49FABCB395983566EA93">
    <w:name w:val="57664FE2C3CB49FABCB395983566EA93"/>
    <w:rsid w:val="00A0240A"/>
  </w:style>
  <w:style w:type="paragraph" w:customStyle="1" w:styleId="604B99B258134C2AA032F3D8311D08A2">
    <w:name w:val="604B99B258134C2AA032F3D8311D08A2"/>
    <w:rsid w:val="00A0240A"/>
  </w:style>
  <w:style w:type="paragraph" w:customStyle="1" w:styleId="B7FA7AE299C143C78334F1274C46F6B4">
    <w:name w:val="B7FA7AE299C143C78334F1274C46F6B4"/>
    <w:rsid w:val="00A0240A"/>
  </w:style>
  <w:style w:type="paragraph" w:customStyle="1" w:styleId="A9FD643B41FD404BBDA19910407EA540">
    <w:name w:val="A9FD643B41FD404BBDA19910407EA540"/>
    <w:rsid w:val="00A0240A"/>
  </w:style>
  <w:style w:type="paragraph" w:customStyle="1" w:styleId="7505A2DE36984E73A4F59777E3D06927">
    <w:name w:val="7505A2DE36984E73A4F59777E3D06927"/>
    <w:rsid w:val="00A0240A"/>
  </w:style>
  <w:style w:type="paragraph" w:customStyle="1" w:styleId="6079874E999E4DC298BFC4FDA5BC60AF">
    <w:name w:val="6079874E999E4DC298BFC4FDA5BC60AF"/>
    <w:rsid w:val="00A0240A"/>
  </w:style>
  <w:style w:type="paragraph" w:customStyle="1" w:styleId="7BF53158FDCF410CBA1D23E52BF7D472">
    <w:name w:val="7BF53158FDCF410CBA1D23E52BF7D472"/>
    <w:rsid w:val="00A0240A"/>
  </w:style>
  <w:style w:type="paragraph" w:customStyle="1" w:styleId="24092D3E4A4544C68BD69770593A7B19">
    <w:name w:val="24092D3E4A4544C68BD69770593A7B19"/>
    <w:rsid w:val="00A0240A"/>
  </w:style>
  <w:style w:type="paragraph" w:customStyle="1" w:styleId="7195798C21BA49069DD31A9288E79A53">
    <w:name w:val="7195798C21BA49069DD31A9288E79A53"/>
    <w:rsid w:val="00A0240A"/>
  </w:style>
  <w:style w:type="paragraph" w:customStyle="1" w:styleId="2C58C0749777424F882D048A1C8946F3">
    <w:name w:val="2C58C0749777424F882D048A1C8946F3"/>
    <w:rsid w:val="00A0240A"/>
  </w:style>
  <w:style w:type="paragraph" w:customStyle="1" w:styleId="9A5AB290BE2E443391F96575710B0FB5">
    <w:name w:val="9A5AB290BE2E443391F96575710B0FB5"/>
    <w:rsid w:val="00A0240A"/>
  </w:style>
  <w:style w:type="paragraph" w:customStyle="1" w:styleId="FF7336EAF1314F1397702AE04E7C162F">
    <w:name w:val="FF7336EAF1314F1397702AE04E7C162F"/>
    <w:rsid w:val="00A0240A"/>
  </w:style>
  <w:style w:type="paragraph" w:customStyle="1" w:styleId="F0D13C781E8B4AFE808D592D98E9BCAD">
    <w:name w:val="F0D13C781E8B4AFE808D592D98E9BCAD"/>
    <w:rsid w:val="00A0240A"/>
  </w:style>
  <w:style w:type="paragraph" w:customStyle="1" w:styleId="4B050D178234446FA8A602D237075DB5">
    <w:name w:val="4B050D178234446FA8A602D237075DB5"/>
    <w:rsid w:val="00A0240A"/>
  </w:style>
  <w:style w:type="paragraph" w:customStyle="1" w:styleId="6D3CFC69D3834B18939513E881C58A99">
    <w:name w:val="6D3CFC69D3834B18939513E881C58A99"/>
    <w:rsid w:val="00A0240A"/>
  </w:style>
  <w:style w:type="paragraph" w:customStyle="1" w:styleId="496C7921E4104321AA0967FD517D6076">
    <w:name w:val="496C7921E4104321AA0967FD517D6076"/>
    <w:rsid w:val="00A0240A"/>
  </w:style>
  <w:style w:type="paragraph" w:customStyle="1" w:styleId="2A87D956AB814BB3A2582A8C714F32CC">
    <w:name w:val="2A87D956AB814BB3A2582A8C714F32CC"/>
    <w:rsid w:val="00A0240A"/>
  </w:style>
  <w:style w:type="paragraph" w:customStyle="1" w:styleId="60593FF8413E404AB4E45EA195B33DFE">
    <w:name w:val="60593FF8413E404AB4E45EA195B33DFE"/>
    <w:rsid w:val="00A0240A"/>
  </w:style>
  <w:style w:type="paragraph" w:customStyle="1" w:styleId="449D43C247A84F61B985A81C131FE153">
    <w:name w:val="449D43C247A84F61B985A81C131FE153"/>
    <w:rsid w:val="00A0240A"/>
  </w:style>
  <w:style w:type="paragraph" w:customStyle="1" w:styleId="FD9199B70B184BB49038DB50298FE982">
    <w:name w:val="FD9199B70B184BB49038DB50298FE982"/>
    <w:rsid w:val="00A0240A"/>
  </w:style>
  <w:style w:type="paragraph" w:customStyle="1" w:styleId="8C627A94928344B281E122E2F7AA7AC4">
    <w:name w:val="8C627A94928344B281E122E2F7AA7AC4"/>
    <w:rsid w:val="00A0240A"/>
  </w:style>
  <w:style w:type="paragraph" w:customStyle="1" w:styleId="C75A2F00CFB942688ADC209A8C7B8292">
    <w:name w:val="C75A2F00CFB942688ADC209A8C7B8292"/>
    <w:rsid w:val="00A0240A"/>
  </w:style>
  <w:style w:type="paragraph" w:customStyle="1" w:styleId="E8D72D82F2CE4076BC50E469962640BA">
    <w:name w:val="E8D72D82F2CE4076BC50E469962640BA"/>
    <w:rsid w:val="00A0240A"/>
  </w:style>
  <w:style w:type="paragraph" w:customStyle="1" w:styleId="A069E336764247188CAEDBFEE4AD5620">
    <w:name w:val="A069E336764247188CAEDBFEE4AD5620"/>
    <w:rsid w:val="00A0240A"/>
  </w:style>
  <w:style w:type="paragraph" w:customStyle="1" w:styleId="936C2466DF544A2186CAD8A301B6B201">
    <w:name w:val="936C2466DF544A2186CAD8A301B6B201"/>
    <w:rsid w:val="00A0240A"/>
  </w:style>
  <w:style w:type="paragraph" w:customStyle="1" w:styleId="3B3E1AFA04F24E7EBD55D21F907956E7">
    <w:name w:val="3B3E1AFA04F24E7EBD55D21F907956E7"/>
    <w:rsid w:val="00A0240A"/>
  </w:style>
  <w:style w:type="paragraph" w:customStyle="1" w:styleId="F620CFA0B2B940C0B05946EFB319FA43">
    <w:name w:val="F620CFA0B2B940C0B05946EFB319FA43"/>
    <w:rsid w:val="00A0240A"/>
  </w:style>
  <w:style w:type="paragraph" w:customStyle="1" w:styleId="539FAE1E58A442789668A74775BEC2AA">
    <w:name w:val="539FAE1E58A442789668A74775BEC2AA"/>
    <w:rsid w:val="00A0240A"/>
  </w:style>
  <w:style w:type="paragraph" w:customStyle="1" w:styleId="88629B36A1BD40A28550B929D6B1C56A">
    <w:name w:val="88629B36A1BD40A28550B929D6B1C56A"/>
    <w:rsid w:val="00A0240A"/>
  </w:style>
  <w:style w:type="paragraph" w:customStyle="1" w:styleId="1D782A30D7AD4CDD87C56BAF621194AB">
    <w:name w:val="1D782A30D7AD4CDD87C56BAF621194AB"/>
    <w:rsid w:val="00A0240A"/>
  </w:style>
  <w:style w:type="paragraph" w:customStyle="1" w:styleId="A700272B471845A5943465D4510663CB">
    <w:name w:val="A700272B471845A5943465D4510663CB"/>
    <w:rsid w:val="00A0240A"/>
  </w:style>
  <w:style w:type="paragraph" w:customStyle="1" w:styleId="8F8F74FED3BC43D9B19E2CF69DBAC03B">
    <w:name w:val="8F8F74FED3BC43D9B19E2CF69DBAC03B"/>
    <w:rsid w:val="00A0240A"/>
  </w:style>
  <w:style w:type="paragraph" w:customStyle="1" w:styleId="93280E3761C2482D83D8E4C10961C6F0">
    <w:name w:val="93280E3761C2482D83D8E4C10961C6F0"/>
    <w:rsid w:val="00A0240A"/>
  </w:style>
  <w:style w:type="paragraph" w:customStyle="1" w:styleId="EAEFB4ACEE5B4397956333B0C5948FE0">
    <w:name w:val="EAEFB4ACEE5B4397956333B0C5948FE0"/>
    <w:rsid w:val="00A0240A"/>
  </w:style>
  <w:style w:type="paragraph" w:customStyle="1" w:styleId="A069DEA2E39B4524AB5D28C2305ACAB7">
    <w:name w:val="A069DEA2E39B4524AB5D28C2305ACAB7"/>
    <w:rsid w:val="00A0240A"/>
  </w:style>
  <w:style w:type="paragraph" w:customStyle="1" w:styleId="4EAB4E51F86C489097BCA5F606E5201A">
    <w:name w:val="4EAB4E51F86C489097BCA5F606E5201A"/>
    <w:rsid w:val="00A0240A"/>
  </w:style>
  <w:style w:type="paragraph" w:customStyle="1" w:styleId="37BB3CE8A9404312875AFF9BC24696E5">
    <w:name w:val="37BB3CE8A9404312875AFF9BC24696E5"/>
    <w:rsid w:val="00A0240A"/>
  </w:style>
  <w:style w:type="paragraph" w:customStyle="1" w:styleId="73AD4DBD3DE34011A49D758835BFE6AD">
    <w:name w:val="73AD4DBD3DE34011A49D758835BFE6AD"/>
    <w:rsid w:val="00A0240A"/>
  </w:style>
  <w:style w:type="paragraph" w:customStyle="1" w:styleId="E9DA7CDB3BBA41E69C045598C9C7297F">
    <w:name w:val="E9DA7CDB3BBA41E69C045598C9C7297F"/>
    <w:rsid w:val="00A0240A"/>
  </w:style>
  <w:style w:type="paragraph" w:customStyle="1" w:styleId="03912997F976467189445D70F38DBA73">
    <w:name w:val="03912997F976467189445D70F38DBA73"/>
    <w:rsid w:val="00A0240A"/>
  </w:style>
  <w:style w:type="paragraph" w:customStyle="1" w:styleId="8E4D6169E30745CDB8653D2BF3B29826">
    <w:name w:val="8E4D6169E30745CDB8653D2BF3B29826"/>
    <w:rsid w:val="00A0240A"/>
  </w:style>
  <w:style w:type="paragraph" w:customStyle="1" w:styleId="7ED7FC73807D4AF2BA31078E3F3729C5">
    <w:name w:val="7ED7FC73807D4AF2BA31078E3F3729C5"/>
    <w:rsid w:val="00A0240A"/>
  </w:style>
  <w:style w:type="paragraph" w:customStyle="1" w:styleId="F9C388FFAF444336B46E9190475D6C14">
    <w:name w:val="F9C388FFAF444336B46E9190475D6C14"/>
    <w:rsid w:val="00A0240A"/>
  </w:style>
  <w:style w:type="paragraph" w:customStyle="1" w:styleId="5F2EBF384C46449393FD0552F81A7EF1">
    <w:name w:val="5F2EBF384C46449393FD0552F81A7EF1"/>
    <w:rsid w:val="00A0240A"/>
  </w:style>
  <w:style w:type="paragraph" w:customStyle="1" w:styleId="53B50666533443418218AF7C474CC6F1">
    <w:name w:val="53B50666533443418218AF7C474CC6F1"/>
    <w:rsid w:val="00A0240A"/>
  </w:style>
  <w:style w:type="paragraph" w:customStyle="1" w:styleId="B6CDD413E9F541F4AC49AA4983001235">
    <w:name w:val="B6CDD413E9F541F4AC49AA4983001235"/>
    <w:rsid w:val="00A0240A"/>
  </w:style>
  <w:style w:type="paragraph" w:customStyle="1" w:styleId="495FCD8F71A4499AB1FCBF523FD42941">
    <w:name w:val="495FCD8F71A4499AB1FCBF523FD42941"/>
    <w:rsid w:val="00A0240A"/>
  </w:style>
  <w:style w:type="paragraph" w:customStyle="1" w:styleId="8349AA3DC05940C69ACBC901CA4CDB2F">
    <w:name w:val="8349AA3DC05940C69ACBC901CA4CDB2F"/>
    <w:rsid w:val="00A0240A"/>
  </w:style>
  <w:style w:type="paragraph" w:customStyle="1" w:styleId="7D1D79BDCB1C41B49E3DB7AE24A5E2A6">
    <w:name w:val="7D1D79BDCB1C41B49E3DB7AE24A5E2A6"/>
    <w:rsid w:val="00A0240A"/>
  </w:style>
  <w:style w:type="paragraph" w:customStyle="1" w:styleId="9FF78E1971AB46C69D3ED4C80E43B068">
    <w:name w:val="9FF78E1971AB46C69D3ED4C80E43B068"/>
    <w:rsid w:val="00A0240A"/>
  </w:style>
  <w:style w:type="paragraph" w:customStyle="1" w:styleId="129DAEFB4C4C47E081FD1E0E29260DDE">
    <w:name w:val="129DAEFB4C4C47E081FD1E0E29260DDE"/>
    <w:rsid w:val="00A0240A"/>
  </w:style>
  <w:style w:type="paragraph" w:customStyle="1" w:styleId="42AE1FE9ED6E4184A8F254B9312E167A">
    <w:name w:val="42AE1FE9ED6E4184A8F254B9312E167A"/>
    <w:rsid w:val="00A0240A"/>
  </w:style>
  <w:style w:type="paragraph" w:customStyle="1" w:styleId="815E2DC0D53147D19A110883335C9609">
    <w:name w:val="815E2DC0D53147D19A110883335C9609"/>
    <w:rsid w:val="00A0240A"/>
  </w:style>
  <w:style w:type="paragraph" w:customStyle="1" w:styleId="A32242AD19414ABF958A570572D945BF">
    <w:name w:val="A32242AD19414ABF958A570572D945BF"/>
    <w:rsid w:val="00A0240A"/>
  </w:style>
  <w:style w:type="paragraph" w:customStyle="1" w:styleId="644A58ADC3F545788015171217B1CDBF">
    <w:name w:val="644A58ADC3F545788015171217B1CDBF"/>
    <w:rsid w:val="00A0240A"/>
  </w:style>
  <w:style w:type="paragraph" w:customStyle="1" w:styleId="115CEDE12A664A579CF816225C67F2E6">
    <w:name w:val="115CEDE12A664A579CF816225C67F2E6"/>
    <w:rsid w:val="00A0240A"/>
  </w:style>
  <w:style w:type="paragraph" w:customStyle="1" w:styleId="CC1B77DC2238410AB32B74E5EAC259A9">
    <w:name w:val="CC1B77DC2238410AB32B74E5EAC259A9"/>
    <w:rsid w:val="00A0240A"/>
  </w:style>
  <w:style w:type="paragraph" w:customStyle="1" w:styleId="8F9364D550154622A96136F652A12BD8">
    <w:name w:val="8F9364D550154622A96136F652A12BD8"/>
    <w:rsid w:val="00A0240A"/>
  </w:style>
  <w:style w:type="paragraph" w:customStyle="1" w:styleId="AC82833ED0CA41A1A3EEC52767F3FB6B">
    <w:name w:val="AC82833ED0CA41A1A3EEC52767F3FB6B"/>
    <w:rsid w:val="00A0240A"/>
  </w:style>
  <w:style w:type="paragraph" w:customStyle="1" w:styleId="7F73367E179843F5A4FD70706A11309D">
    <w:name w:val="7F73367E179843F5A4FD70706A11309D"/>
    <w:rsid w:val="00A0240A"/>
  </w:style>
  <w:style w:type="paragraph" w:customStyle="1" w:styleId="7E20E69D91524CDFB667C4A743D323B8">
    <w:name w:val="7E20E69D91524CDFB667C4A743D323B8"/>
    <w:rsid w:val="00A0240A"/>
  </w:style>
  <w:style w:type="paragraph" w:customStyle="1" w:styleId="B800EF914F414DFC8BFBAC4C4EC9F612">
    <w:name w:val="B800EF914F414DFC8BFBAC4C4EC9F612"/>
    <w:rsid w:val="00A0240A"/>
  </w:style>
  <w:style w:type="paragraph" w:customStyle="1" w:styleId="B5FC064A362E4F3F87E2E9CEB6D60F6C">
    <w:name w:val="B5FC064A362E4F3F87E2E9CEB6D60F6C"/>
    <w:rsid w:val="00A0240A"/>
  </w:style>
  <w:style w:type="paragraph" w:customStyle="1" w:styleId="8D0F1C4599144FABAB62DCF7A0455386">
    <w:name w:val="8D0F1C4599144FABAB62DCF7A0455386"/>
    <w:rsid w:val="00A0240A"/>
  </w:style>
  <w:style w:type="paragraph" w:customStyle="1" w:styleId="3D4017D5B7F940E8A54B5D7DB79D03F6">
    <w:name w:val="3D4017D5B7F940E8A54B5D7DB79D03F6"/>
    <w:rsid w:val="00A0240A"/>
  </w:style>
  <w:style w:type="paragraph" w:customStyle="1" w:styleId="CB5E1C925C5C4D1EAB8D681BD90EC402">
    <w:name w:val="CB5E1C925C5C4D1EAB8D681BD90EC402"/>
    <w:rsid w:val="00A0240A"/>
  </w:style>
  <w:style w:type="paragraph" w:customStyle="1" w:styleId="E01CCE62948A436889B90EF3676537EB">
    <w:name w:val="E01CCE62948A436889B90EF3676537EB"/>
    <w:rsid w:val="00A0240A"/>
  </w:style>
  <w:style w:type="paragraph" w:customStyle="1" w:styleId="178FADC525374FDA8F62525068948386">
    <w:name w:val="178FADC525374FDA8F62525068948386"/>
    <w:rsid w:val="00A0240A"/>
  </w:style>
  <w:style w:type="paragraph" w:customStyle="1" w:styleId="33FCA724EA22478EBA3DAF9E581407A1">
    <w:name w:val="33FCA724EA22478EBA3DAF9E581407A1"/>
    <w:rsid w:val="00A0240A"/>
  </w:style>
  <w:style w:type="paragraph" w:customStyle="1" w:styleId="C7FCB11E78574788BD6503614F80899C">
    <w:name w:val="C7FCB11E78574788BD6503614F80899C"/>
    <w:rsid w:val="00A0240A"/>
  </w:style>
  <w:style w:type="paragraph" w:customStyle="1" w:styleId="2B013A8E6771432C842978FB34969451">
    <w:name w:val="2B013A8E6771432C842978FB34969451"/>
    <w:rsid w:val="00A0240A"/>
  </w:style>
  <w:style w:type="paragraph" w:customStyle="1" w:styleId="F5A15BE826294E0ABBE17CFE0DF406C5">
    <w:name w:val="F5A15BE826294E0ABBE17CFE0DF406C5"/>
    <w:rsid w:val="00A0240A"/>
  </w:style>
  <w:style w:type="paragraph" w:customStyle="1" w:styleId="993465803AB4480A894AB7C8DA2A31B8">
    <w:name w:val="993465803AB4480A894AB7C8DA2A31B8"/>
    <w:rsid w:val="00A0240A"/>
  </w:style>
  <w:style w:type="paragraph" w:customStyle="1" w:styleId="9E364E25939B4A7E91D91D33CC851211">
    <w:name w:val="9E364E25939B4A7E91D91D33CC851211"/>
    <w:rsid w:val="00A0240A"/>
  </w:style>
  <w:style w:type="paragraph" w:customStyle="1" w:styleId="29FB94C967014F1BA1487685795762CC">
    <w:name w:val="29FB94C967014F1BA1487685795762CC"/>
    <w:rsid w:val="00A0240A"/>
  </w:style>
  <w:style w:type="paragraph" w:customStyle="1" w:styleId="3F763ECC04114658A935F62CF4BF6013">
    <w:name w:val="3F763ECC04114658A935F62CF4BF6013"/>
    <w:rsid w:val="00A0240A"/>
  </w:style>
  <w:style w:type="paragraph" w:customStyle="1" w:styleId="43F951C77F674F7EB693A99598870CA2">
    <w:name w:val="43F951C77F674F7EB693A99598870CA2"/>
    <w:rsid w:val="00A0240A"/>
  </w:style>
  <w:style w:type="paragraph" w:customStyle="1" w:styleId="71753ACC441645A09DB411B3142A184B">
    <w:name w:val="71753ACC441645A09DB411B3142A184B"/>
    <w:rsid w:val="00A0240A"/>
  </w:style>
  <w:style w:type="paragraph" w:customStyle="1" w:styleId="9F15F69929114DDDBBA8AB9AEDF166C3">
    <w:name w:val="9F15F69929114DDDBBA8AB9AEDF166C3"/>
    <w:rsid w:val="00A0240A"/>
  </w:style>
  <w:style w:type="paragraph" w:customStyle="1" w:styleId="E65D037A98494C3893D41F8F2E095F6A">
    <w:name w:val="E65D037A98494C3893D41F8F2E095F6A"/>
    <w:rsid w:val="00A0240A"/>
  </w:style>
  <w:style w:type="paragraph" w:customStyle="1" w:styleId="7063EEB22C344DD0BB6558A9CB00E207">
    <w:name w:val="7063EEB22C344DD0BB6558A9CB00E207"/>
    <w:rsid w:val="00A0240A"/>
  </w:style>
  <w:style w:type="paragraph" w:customStyle="1" w:styleId="52AAA1F4F6DC4B6D9CFBED8AA0E87257">
    <w:name w:val="52AAA1F4F6DC4B6D9CFBED8AA0E87257"/>
    <w:rsid w:val="00A0240A"/>
  </w:style>
  <w:style w:type="paragraph" w:customStyle="1" w:styleId="C1CBCD8D07CB402ABDF69C9DDF06BD11">
    <w:name w:val="C1CBCD8D07CB402ABDF69C9DDF06BD11"/>
    <w:rsid w:val="00A0240A"/>
  </w:style>
  <w:style w:type="paragraph" w:customStyle="1" w:styleId="30F9583AB18E4A84891FF57B9258194D">
    <w:name w:val="30F9583AB18E4A84891FF57B9258194D"/>
    <w:rsid w:val="00A0240A"/>
  </w:style>
  <w:style w:type="paragraph" w:customStyle="1" w:styleId="500E92E5E0134776BA12F8FEE8157328">
    <w:name w:val="500E92E5E0134776BA12F8FEE8157328"/>
    <w:rsid w:val="00A0240A"/>
  </w:style>
  <w:style w:type="paragraph" w:customStyle="1" w:styleId="269DFEBCD64E4A0DB10CC0284F7C3DA1">
    <w:name w:val="269DFEBCD64E4A0DB10CC0284F7C3DA1"/>
    <w:rsid w:val="00A0240A"/>
  </w:style>
  <w:style w:type="paragraph" w:customStyle="1" w:styleId="630B3706C0F949E69284E59401EAFE71">
    <w:name w:val="630B3706C0F949E69284E59401EAFE71"/>
    <w:rsid w:val="00A0240A"/>
  </w:style>
  <w:style w:type="paragraph" w:customStyle="1" w:styleId="F0A64EE88D044A78B2E94A79F770475C">
    <w:name w:val="F0A64EE88D044A78B2E94A79F770475C"/>
    <w:rsid w:val="00A0240A"/>
  </w:style>
  <w:style w:type="paragraph" w:customStyle="1" w:styleId="C27B23F6DD914E8BB590C5E5416226D7">
    <w:name w:val="C27B23F6DD914E8BB590C5E5416226D7"/>
    <w:rsid w:val="00A0240A"/>
  </w:style>
  <w:style w:type="paragraph" w:customStyle="1" w:styleId="6CC811F8401B448DB6FEFADD72CFD9FB">
    <w:name w:val="6CC811F8401B448DB6FEFADD72CFD9FB"/>
    <w:rsid w:val="00A0240A"/>
  </w:style>
  <w:style w:type="paragraph" w:customStyle="1" w:styleId="88572E4E064246C2BABD2CD095E60C8B">
    <w:name w:val="88572E4E064246C2BABD2CD095E60C8B"/>
    <w:rsid w:val="00A0240A"/>
  </w:style>
  <w:style w:type="paragraph" w:customStyle="1" w:styleId="55ECAB796E0F41D48A622AC956CC05E6">
    <w:name w:val="55ECAB796E0F41D48A622AC956CC05E6"/>
    <w:rsid w:val="00A0240A"/>
  </w:style>
  <w:style w:type="paragraph" w:customStyle="1" w:styleId="B7927E87C1E5440C9A73D8E5AAA2B336">
    <w:name w:val="B7927E87C1E5440C9A73D8E5AAA2B336"/>
    <w:rsid w:val="00A0240A"/>
  </w:style>
  <w:style w:type="paragraph" w:customStyle="1" w:styleId="92014FAA8623455BBB151179FECEB09B">
    <w:name w:val="92014FAA8623455BBB151179FECEB09B"/>
    <w:rsid w:val="00A0240A"/>
  </w:style>
  <w:style w:type="paragraph" w:customStyle="1" w:styleId="4343A81C84874B4BAE0FF9A4AFB52F49">
    <w:name w:val="4343A81C84874B4BAE0FF9A4AFB52F49"/>
    <w:rsid w:val="00A0240A"/>
  </w:style>
  <w:style w:type="paragraph" w:customStyle="1" w:styleId="F8704B05236F4AF98CDCAA4493D77185">
    <w:name w:val="F8704B05236F4AF98CDCAA4493D77185"/>
    <w:rsid w:val="00A0240A"/>
  </w:style>
  <w:style w:type="paragraph" w:customStyle="1" w:styleId="8AACE59F683842AC9DD2DCBA396ABB90">
    <w:name w:val="8AACE59F683842AC9DD2DCBA396ABB90"/>
    <w:rsid w:val="00A0240A"/>
  </w:style>
  <w:style w:type="paragraph" w:customStyle="1" w:styleId="036F2AAB625045F58A8E6AA2A84D0F48">
    <w:name w:val="036F2AAB625045F58A8E6AA2A84D0F48"/>
    <w:rsid w:val="00A0240A"/>
  </w:style>
  <w:style w:type="paragraph" w:customStyle="1" w:styleId="B8C7DE7B822940399D0C444646CCD61F">
    <w:name w:val="B8C7DE7B822940399D0C444646CCD61F"/>
    <w:rsid w:val="00A0240A"/>
  </w:style>
  <w:style w:type="paragraph" w:customStyle="1" w:styleId="4A67F8911F9341CBBF81D0D5EAC94DF5">
    <w:name w:val="4A67F8911F9341CBBF81D0D5EAC94DF5"/>
    <w:rsid w:val="00A0240A"/>
  </w:style>
  <w:style w:type="paragraph" w:customStyle="1" w:styleId="B18B1C35EA3C4B53985A165EBCDC556C">
    <w:name w:val="B18B1C35EA3C4B53985A165EBCDC556C"/>
    <w:rsid w:val="00A0240A"/>
  </w:style>
  <w:style w:type="paragraph" w:customStyle="1" w:styleId="8579BC4EAA664B9B88A09101BFF0A282">
    <w:name w:val="8579BC4EAA664B9B88A09101BFF0A282"/>
    <w:rsid w:val="00A0240A"/>
  </w:style>
  <w:style w:type="paragraph" w:customStyle="1" w:styleId="333253AEB6414940B583166C70A49EE6">
    <w:name w:val="333253AEB6414940B583166C70A49EE6"/>
    <w:rsid w:val="00A0240A"/>
  </w:style>
  <w:style w:type="paragraph" w:customStyle="1" w:styleId="315E8FC1546F4F258777B0F8B17EF858">
    <w:name w:val="315E8FC1546F4F258777B0F8B17EF858"/>
    <w:rsid w:val="00A0240A"/>
  </w:style>
  <w:style w:type="paragraph" w:customStyle="1" w:styleId="56B596F425924BF09531BFC65E093023">
    <w:name w:val="56B596F425924BF09531BFC65E093023"/>
    <w:rsid w:val="00A0240A"/>
  </w:style>
  <w:style w:type="paragraph" w:customStyle="1" w:styleId="8B5B0A29EFA2470E87FB45A2F1E4CAB7">
    <w:name w:val="8B5B0A29EFA2470E87FB45A2F1E4CAB7"/>
    <w:rsid w:val="00A0240A"/>
  </w:style>
  <w:style w:type="paragraph" w:customStyle="1" w:styleId="FBD27C8492B64A5FB0D25E97783A287F">
    <w:name w:val="FBD27C8492B64A5FB0D25E97783A287F"/>
    <w:rsid w:val="00A0240A"/>
  </w:style>
  <w:style w:type="paragraph" w:customStyle="1" w:styleId="461959ABA63C47AC8EFE558B7D012989">
    <w:name w:val="461959ABA63C47AC8EFE558B7D012989"/>
    <w:rsid w:val="00A0240A"/>
  </w:style>
  <w:style w:type="paragraph" w:customStyle="1" w:styleId="D40AE58051FC4AB1BADFBA211EB75C18">
    <w:name w:val="D40AE58051FC4AB1BADFBA211EB75C18"/>
    <w:rsid w:val="00A0240A"/>
  </w:style>
  <w:style w:type="paragraph" w:customStyle="1" w:styleId="6BDB93373FD643CAAA9032C98F70EE62">
    <w:name w:val="6BDB93373FD643CAAA9032C98F70EE62"/>
    <w:rsid w:val="00A0240A"/>
  </w:style>
  <w:style w:type="paragraph" w:customStyle="1" w:styleId="A4661D25BEFA4784979958B118FC9082">
    <w:name w:val="A4661D25BEFA4784979958B118FC9082"/>
    <w:rsid w:val="00A0240A"/>
  </w:style>
  <w:style w:type="paragraph" w:customStyle="1" w:styleId="92502779B66E4308AD81878553AF2DA3">
    <w:name w:val="92502779B66E4308AD81878553AF2DA3"/>
    <w:rsid w:val="00A0240A"/>
  </w:style>
  <w:style w:type="paragraph" w:customStyle="1" w:styleId="9EF316EEBE3F430BA3260A5EA0CC4EF2">
    <w:name w:val="9EF316EEBE3F430BA3260A5EA0CC4EF2"/>
    <w:rsid w:val="00A0240A"/>
  </w:style>
  <w:style w:type="paragraph" w:customStyle="1" w:styleId="7264BC5E97E543D5A82FE31FAA958E57">
    <w:name w:val="7264BC5E97E543D5A82FE31FAA958E57"/>
    <w:rsid w:val="00A0240A"/>
  </w:style>
  <w:style w:type="paragraph" w:customStyle="1" w:styleId="81488622BE264F09B3F1A149E4F3A763">
    <w:name w:val="81488622BE264F09B3F1A149E4F3A763"/>
    <w:rsid w:val="00A0240A"/>
  </w:style>
  <w:style w:type="paragraph" w:customStyle="1" w:styleId="7EF3E68A42B6490A9E706573DEB3E568">
    <w:name w:val="7EF3E68A42B6490A9E706573DEB3E568"/>
    <w:rsid w:val="00A0240A"/>
  </w:style>
  <w:style w:type="paragraph" w:customStyle="1" w:styleId="27855574E04A4711AF9A06EDAB3F2B42">
    <w:name w:val="27855574E04A4711AF9A06EDAB3F2B42"/>
    <w:rsid w:val="00A0240A"/>
  </w:style>
  <w:style w:type="paragraph" w:customStyle="1" w:styleId="524EEE7CA2FF4602BE9A75130A8B7E7C">
    <w:name w:val="524EEE7CA2FF4602BE9A75130A8B7E7C"/>
    <w:rsid w:val="00A0240A"/>
  </w:style>
  <w:style w:type="paragraph" w:customStyle="1" w:styleId="90861252FBA143598455CB7F14EA2823">
    <w:name w:val="90861252FBA143598455CB7F14EA2823"/>
    <w:rsid w:val="00A0240A"/>
  </w:style>
  <w:style w:type="paragraph" w:customStyle="1" w:styleId="BCD85DC668324247AC16C0C9439D522B">
    <w:name w:val="BCD85DC668324247AC16C0C9439D522B"/>
    <w:rsid w:val="00A0240A"/>
  </w:style>
  <w:style w:type="paragraph" w:customStyle="1" w:styleId="8712EB6B5AE943A09FAEAABB632EABCE">
    <w:name w:val="8712EB6B5AE943A09FAEAABB632EABCE"/>
    <w:rsid w:val="00A0240A"/>
  </w:style>
  <w:style w:type="paragraph" w:customStyle="1" w:styleId="1E4F78EFA25041FCAE923D1FC65FDB34">
    <w:name w:val="1E4F78EFA25041FCAE923D1FC65FDB34"/>
    <w:rsid w:val="00A0240A"/>
  </w:style>
  <w:style w:type="paragraph" w:customStyle="1" w:styleId="172E5C923C144359ADA7B3540BD7E3E8">
    <w:name w:val="172E5C923C144359ADA7B3540BD7E3E8"/>
    <w:rsid w:val="00A0240A"/>
  </w:style>
  <w:style w:type="paragraph" w:customStyle="1" w:styleId="CA4CB37076BB4C0EAE6EAFCBEC3AAAA4">
    <w:name w:val="CA4CB37076BB4C0EAE6EAFCBEC3AAAA4"/>
    <w:rsid w:val="00A0240A"/>
  </w:style>
  <w:style w:type="paragraph" w:customStyle="1" w:styleId="24DA3D1E37634D86BEDC51FAEBB29045">
    <w:name w:val="24DA3D1E37634D86BEDC51FAEBB29045"/>
    <w:rsid w:val="00A0240A"/>
  </w:style>
  <w:style w:type="paragraph" w:customStyle="1" w:styleId="DDF2EA7183AB412AB1FABEF36D32B8B9">
    <w:name w:val="DDF2EA7183AB412AB1FABEF36D32B8B9"/>
    <w:rsid w:val="00A0240A"/>
  </w:style>
  <w:style w:type="paragraph" w:customStyle="1" w:styleId="8E28814C06354BCC9212526BB677E41A">
    <w:name w:val="8E28814C06354BCC9212526BB677E41A"/>
    <w:rsid w:val="00A0240A"/>
  </w:style>
  <w:style w:type="paragraph" w:customStyle="1" w:styleId="3691D53153064D17A21E7FC46E049532">
    <w:name w:val="3691D53153064D17A21E7FC46E049532"/>
    <w:rsid w:val="00A0240A"/>
  </w:style>
  <w:style w:type="paragraph" w:customStyle="1" w:styleId="540451DEF7F44131A699F9112C28FDEC">
    <w:name w:val="540451DEF7F44131A699F9112C28FDEC"/>
    <w:rsid w:val="00A0240A"/>
  </w:style>
  <w:style w:type="paragraph" w:customStyle="1" w:styleId="1583E6B5DBA4457E81F8872BF66A6A41">
    <w:name w:val="1583E6B5DBA4457E81F8872BF66A6A41"/>
    <w:rsid w:val="00A0240A"/>
  </w:style>
  <w:style w:type="paragraph" w:customStyle="1" w:styleId="8E56B22620234B6EB18F9627F3E04A02">
    <w:name w:val="8E56B22620234B6EB18F9627F3E04A02"/>
    <w:rsid w:val="00A0240A"/>
  </w:style>
  <w:style w:type="paragraph" w:customStyle="1" w:styleId="37BD53F6FE9C43818860A61E2FB716B8">
    <w:name w:val="37BD53F6FE9C43818860A61E2FB716B8"/>
    <w:rsid w:val="00A0240A"/>
  </w:style>
  <w:style w:type="paragraph" w:customStyle="1" w:styleId="26EC9C954A514D91B4029551F2353B31">
    <w:name w:val="26EC9C954A514D91B4029551F2353B31"/>
    <w:rsid w:val="00A0240A"/>
  </w:style>
  <w:style w:type="paragraph" w:customStyle="1" w:styleId="ADE210E995F44FA48D742397BE45FDB9">
    <w:name w:val="ADE210E995F44FA48D742397BE45FDB9"/>
    <w:rsid w:val="00A0240A"/>
  </w:style>
  <w:style w:type="paragraph" w:customStyle="1" w:styleId="6A52610DBF6A4AA7ABB6852DECD1DCE9">
    <w:name w:val="6A52610DBF6A4AA7ABB6852DECD1DCE9"/>
    <w:rsid w:val="00A0240A"/>
  </w:style>
  <w:style w:type="paragraph" w:customStyle="1" w:styleId="3FDF1A3CF0C34BD3B3A26A0DA577CC1E">
    <w:name w:val="3FDF1A3CF0C34BD3B3A26A0DA577CC1E"/>
    <w:rsid w:val="00A0240A"/>
  </w:style>
  <w:style w:type="paragraph" w:customStyle="1" w:styleId="CFB319A245644E2D913785D8E55E8B3C">
    <w:name w:val="CFB319A245644E2D913785D8E55E8B3C"/>
    <w:rsid w:val="00A0240A"/>
  </w:style>
  <w:style w:type="paragraph" w:customStyle="1" w:styleId="0DB1BEB901E247CC80A90AE4EAC0ADEF">
    <w:name w:val="0DB1BEB901E247CC80A90AE4EAC0ADEF"/>
    <w:rsid w:val="00A0240A"/>
  </w:style>
  <w:style w:type="paragraph" w:customStyle="1" w:styleId="B04DC954CA0F4154BDD99C52EB21A8D8">
    <w:name w:val="B04DC954CA0F4154BDD99C52EB21A8D8"/>
    <w:rsid w:val="00A0240A"/>
  </w:style>
  <w:style w:type="paragraph" w:customStyle="1" w:styleId="58368E492CDA483EB1647B4323CF3582">
    <w:name w:val="58368E492CDA483EB1647B4323CF3582"/>
    <w:rsid w:val="00A0240A"/>
  </w:style>
  <w:style w:type="paragraph" w:customStyle="1" w:styleId="FEDB4342CE7E4469A6099B71714304E6">
    <w:name w:val="FEDB4342CE7E4469A6099B71714304E6"/>
    <w:rsid w:val="00A0240A"/>
  </w:style>
  <w:style w:type="paragraph" w:customStyle="1" w:styleId="E825B5AC7DB94D7689E5BAB6030975A7">
    <w:name w:val="E825B5AC7DB94D7689E5BAB6030975A7"/>
    <w:rsid w:val="00A0240A"/>
  </w:style>
  <w:style w:type="paragraph" w:customStyle="1" w:styleId="B2652B0253104860906E7C6DC462D5EA">
    <w:name w:val="B2652B0253104860906E7C6DC462D5EA"/>
    <w:rsid w:val="00A0240A"/>
  </w:style>
  <w:style w:type="paragraph" w:customStyle="1" w:styleId="F3D199F373AF4872B824E246166487E3">
    <w:name w:val="F3D199F373AF4872B824E246166487E3"/>
    <w:rsid w:val="00A0240A"/>
  </w:style>
  <w:style w:type="paragraph" w:customStyle="1" w:styleId="E9C1D0A198A24A5DB4F35EDF4105D515">
    <w:name w:val="E9C1D0A198A24A5DB4F35EDF4105D515"/>
    <w:rsid w:val="00A0240A"/>
  </w:style>
  <w:style w:type="paragraph" w:customStyle="1" w:styleId="B1E9D099F6AE42369A72D06D464CBE4B">
    <w:name w:val="B1E9D099F6AE42369A72D06D464CBE4B"/>
    <w:rsid w:val="00A0240A"/>
  </w:style>
  <w:style w:type="paragraph" w:customStyle="1" w:styleId="AD5E7623E0C948B99274D6D11C3B7A9A">
    <w:name w:val="AD5E7623E0C948B99274D6D11C3B7A9A"/>
    <w:rsid w:val="00A0240A"/>
  </w:style>
  <w:style w:type="paragraph" w:customStyle="1" w:styleId="00BAF50665F4484DABC4DA9B32F740EA">
    <w:name w:val="00BAF50665F4484DABC4DA9B32F740EA"/>
    <w:rsid w:val="00A0240A"/>
  </w:style>
  <w:style w:type="paragraph" w:customStyle="1" w:styleId="77C7BD4C1ECF42FAAEB79FEBEF8BCE37">
    <w:name w:val="77C7BD4C1ECF42FAAEB79FEBEF8BCE37"/>
    <w:rsid w:val="00A0240A"/>
  </w:style>
  <w:style w:type="paragraph" w:customStyle="1" w:styleId="7859D78ED8804BB88CBD8EB8356ECC13">
    <w:name w:val="7859D78ED8804BB88CBD8EB8356ECC13"/>
    <w:rsid w:val="00A0240A"/>
  </w:style>
  <w:style w:type="paragraph" w:customStyle="1" w:styleId="E25D8C8C98E14865A81F76EAE3D2B7E6">
    <w:name w:val="E25D8C8C98E14865A81F76EAE3D2B7E6"/>
    <w:rsid w:val="00A0240A"/>
  </w:style>
  <w:style w:type="paragraph" w:customStyle="1" w:styleId="88C85AFCA5FB4EB0ACE5932E61BA2830">
    <w:name w:val="88C85AFCA5FB4EB0ACE5932E61BA2830"/>
    <w:rsid w:val="00A0240A"/>
  </w:style>
  <w:style w:type="paragraph" w:customStyle="1" w:styleId="FE717DB3C3154E07B31917DCA9DB8216">
    <w:name w:val="FE717DB3C3154E07B31917DCA9DB8216"/>
    <w:rsid w:val="00A0240A"/>
  </w:style>
  <w:style w:type="paragraph" w:customStyle="1" w:styleId="DC5C773C10DA4C658418F86D3C41A8F8">
    <w:name w:val="DC5C773C10DA4C658418F86D3C41A8F8"/>
    <w:rsid w:val="00A0240A"/>
  </w:style>
  <w:style w:type="paragraph" w:customStyle="1" w:styleId="089CAA27B7024BA68879A5453CF0ECEE">
    <w:name w:val="089CAA27B7024BA68879A5453CF0ECEE"/>
    <w:rsid w:val="00A0240A"/>
  </w:style>
  <w:style w:type="paragraph" w:customStyle="1" w:styleId="9CA18F31D95648FE854224CBE9F87E1B">
    <w:name w:val="9CA18F31D95648FE854224CBE9F87E1B"/>
    <w:rsid w:val="00A0240A"/>
  </w:style>
  <w:style w:type="paragraph" w:customStyle="1" w:styleId="D527E90A748C4781BD61E30767E70FDE">
    <w:name w:val="D527E90A748C4781BD61E30767E70FDE"/>
    <w:rsid w:val="00A0240A"/>
  </w:style>
  <w:style w:type="paragraph" w:customStyle="1" w:styleId="917982A743004E109CBD61CF35C7E40B">
    <w:name w:val="917982A743004E109CBD61CF35C7E40B"/>
    <w:rsid w:val="00A0240A"/>
  </w:style>
  <w:style w:type="paragraph" w:customStyle="1" w:styleId="1F6BE80C6C5E4D19A71D3DF69DF422A9">
    <w:name w:val="1F6BE80C6C5E4D19A71D3DF69DF422A9"/>
    <w:rsid w:val="00A0240A"/>
  </w:style>
  <w:style w:type="paragraph" w:customStyle="1" w:styleId="585ADB948CEF43E59A35F9635235F830">
    <w:name w:val="585ADB948CEF43E59A35F9635235F830"/>
    <w:rsid w:val="00A0240A"/>
  </w:style>
  <w:style w:type="paragraph" w:customStyle="1" w:styleId="2F328E49C72F4841A60EBB1A7AF8A66B">
    <w:name w:val="2F328E49C72F4841A60EBB1A7AF8A66B"/>
    <w:rsid w:val="00A0240A"/>
  </w:style>
  <w:style w:type="paragraph" w:customStyle="1" w:styleId="A68AC2614A794665957E8706D1C4F2B3">
    <w:name w:val="A68AC2614A794665957E8706D1C4F2B3"/>
    <w:rsid w:val="00A0240A"/>
  </w:style>
  <w:style w:type="paragraph" w:customStyle="1" w:styleId="21E6227338964F088B4D52EDFA3013B3">
    <w:name w:val="21E6227338964F088B4D52EDFA3013B3"/>
    <w:rsid w:val="00A0240A"/>
  </w:style>
  <w:style w:type="paragraph" w:customStyle="1" w:styleId="36E074431F934A48B863F6C7BD1367CC">
    <w:name w:val="36E074431F934A48B863F6C7BD1367CC"/>
    <w:rsid w:val="00A0240A"/>
  </w:style>
  <w:style w:type="paragraph" w:customStyle="1" w:styleId="5EB077BBA2584AE69ED4461FB324EBC5">
    <w:name w:val="5EB077BBA2584AE69ED4461FB324EBC5"/>
    <w:rsid w:val="00A0240A"/>
  </w:style>
  <w:style w:type="paragraph" w:customStyle="1" w:styleId="115CC4B07772487B9A52BFBAE8193BC4">
    <w:name w:val="115CC4B07772487B9A52BFBAE8193BC4"/>
    <w:rsid w:val="00A0240A"/>
  </w:style>
  <w:style w:type="paragraph" w:customStyle="1" w:styleId="08CA6B7780F9491D9D81CAF9CE7F7A3B">
    <w:name w:val="08CA6B7780F9491D9D81CAF9CE7F7A3B"/>
    <w:rsid w:val="00A0240A"/>
  </w:style>
  <w:style w:type="paragraph" w:customStyle="1" w:styleId="285A184ECA4C4073A8EB78F8F2FEB4F7">
    <w:name w:val="285A184ECA4C4073A8EB78F8F2FEB4F7"/>
    <w:rsid w:val="00A0240A"/>
  </w:style>
  <w:style w:type="paragraph" w:customStyle="1" w:styleId="5389BF39152B4BCCADD83824B89B615B">
    <w:name w:val="5389BF39152B4BCCADD83824B89B615B"/>
    <w:rsid w:val="00A0240A"/>
  </w:style>
  <w:style w:type="paragraph" w:customStyle="1" w:styleId="778B0FC64ECD487A9DAE040AC6006FE5">
    <w:name w:val="778B0FC64ECD487A9DAE040AC6006FE5"/>
    <w:rsid w:val="00A0240A"/>
  </w:style>
  <w:style w:type="paragraph" w:customStyle="1" w:styleId="2EC14962E66143C395A2857F577E2B07">
    <w:name w:val="2EC14962E66143C395A2857F577E2B07"/>
    <w:rsid w:val="00A0240A"/>
  </w:style>
  <w:style w:type="paragraph" w:customStyle="1" w:styleId="5791F69198B54D4FAF831ED96880E06A">
    <w:name w:val="5791F69198B54D4FAF831ED96880E06A"/>
    <w:rsid w:val="00A0240A"/>
  </w:style>
  <w:style w:type="paragraph" w:customStyle="1" w:styleId="B815A5D997CF49F99EAB01D856C754E4">
    <w:name w:val="B815A5D997CF49F99EAB01D856C754E4"/>
    <w:rsid w:val="00A0240A"/>
  </w:style>
  <w:style w:type="paragraph" w:customStyle="1" w:styleId="F7E3BA99E9154B1B82DF8AB9B5A25A85">
    <w:name w:val="F7E3BA99E9154B1B82DF8AB9B5A25A85"/>
    <w:rsid w:val="00A0240A"/>
  </w:style>
  <w:style w:type="paragraph" w:customStyle="1" w:styleId="26EC45DA4F254DB08ED856F76E75A1EF">
    <w:name w:val="26EC45DA4F254DB08ED856F76E75A1EF"/>
    <w:rsid w:val="00A0240A"/>
  </w:style>
  <w:style w:type="paragraph" w:customStyle="1" w:styleId="49B0509DD0154699B64079BA923D51A5">
    <w:name w:val="49B0509DD0154699B64079BA923D51A5"/>
    <w:rsid w:val="00A0240A"/>
  </w:style>
  <w:style w:type="paragraph" w:customStyle="1" w:styleId="F9DB3545277B4696A73786440DA9D389">
    <w:name w:val="F9DB3545277B4696A73786440DA9D389"/>
    <w:rsid w:val="00A0240A"/>
  </w:style>
  <w:style w:type="paragraph" w:customStyle="1" w:styleId="B542401326A440ABA9B5BA4492F0EB94">
    <w:name w:val="B542401326A440ABA9B5BA4492F0EB94"/>
    <w:rsid w:val="00A0240A"/>
  </w:style>
  <w:style w:type="paragraph" w:customStyle="1" w:styleId="65AC7318CFB740519CCADE6DFECE3262">
    <w:name w:val="65AC7318CFB740519CCADE6DFECE3262"/>
    <w:rsid w:val="00A0240A"/>
  </w:style>
  <w:style w:type="paragraph" w:customStyle="1" w:styleId="CE4861F15D7741369360A43BBDBFFB2C">
    <w:name w:val="CE4861F15D7741369360A43BBDBFFB2C"/>
    <w:rsid w:val="00A0240A"/>
  </w:style>
  <w:style w:type="paragraph" w:customStyle="1" w:styleId="48DBDA6CD22F4677B1B7D189142CB619">
    <w:name w:val="48DBDA6CD22F4677B1B7D189142CB619"/>
    <w:rsid w:val="00A0240A"/>
  </w:style>
  <w:style w:type="paragraph" w:customStyle="1" w:styleId="BD61D48AD15C476283444228C2051104">
    <w:name w:val="BD61D48AD15C476283444228C2051104"/>
    <w:rsid w:val="00A0240A"/>
  </w:style>
  <w:style w:type="paragraph" w:customStyle="1" w:styleId="E783C9A50BC24F88A74ADEA12BA69A69">
    <w:name w:val="E783C9A50BC24F88A74ADEA12BA69A69"/>
    <w:rsid w:val="00A0240A"/>
  </w:style>
  <w:style w:type="paragraph" w:customStyle="1" w:styleId="150EEB5BA4154926A9E579A70E50D12C">
    <w:name w:val="150EEB5BA4154926A9E579A70E50D12C"/>
    <w:rsid w:val="00A0240A"/>
  </w:style>
  <w:style w:type="paragraph" w:customStyle="1" w:styleId="C1AE5DFDE2334174A4ED0DF62028A927">
    <w:name w:val="C1AE5DFDE2334174A4ED0DF62028A927"/>
    <w:rsid w:val="00A0240A"/>
  </w:style>
  <w:style w:type="paragraph" w:customStyle="1" w:styleId="E32A0782F3CD4B378173FFAA07F82797">
    <w:name w:val="E32A0782F3CD4B378173FFAA07F82797"/>
    <w:rsid w:val="00A0240A"/>
  </w:style>
  <w:style w:type="paragraph" w:customStyle="1" w:styleId="B32315FE4B05459BAEFD58D13C2906B1">
    <w:name w:val="B32315FE4B05459BAEFD58D13C2906B1"/>
    <w:rsid w:val="00A0240A"/>
  </w:style>
  <w:style w:type="paragraph" w:customStyle="1" w:styleId="1B439368316945C59AFB1E58F8080293">
    <w:name w:val="1B439368316945C59AFB1E58F8080293"/>
    <w:rsid w:val="00A0240A"/>
  </w:style>
  <w:style w:type="paragraph" w:customStyle="1" w:styleId="DF1E0B414C8D4585BD4836C8C64D923D">
    <w:name w:val="DF1E0B414C8D4585BD4836C8C64D923D"/>
    <w:rsid w:val="00A0240A"/>
  </w:style>
  <w:style w:type="paragraph" w:customStyle="1" w:styleId="5CEF7EF0ED8540DAB54EF53EDF5B1767">
    <w:name w:val="5CEF7EF0ED8540DAB54EF53EDF5B1767"/>
    <w:rsid w:val="00A0240A"/>
  </w:style>
  <w:style w:type="paragraph" w:customStyle="1" w:styleId="2D2FC57E0F834CF384EBAE87E2638834">
    <w:name w:val="2D2FC57E0F834CF384EBAE87E2638834"/>
    <w:rsid w:val="00A0240A"/>
  </w:style>
  <w:style w:type="paragraph" w:customStyle="1" w:styleId="1D9571312AB7473B9838D8EDF1BCE8C4">
    <w:name w:val="1D9571312AB7473B9838D8EDF1BCE8C4"/>
    <w:rsid w:val="00A0240A"/>
  </w:style>
  <w:style w:type="paragraph" w:customStyle="1" w:styleId="85D37F148A974683A1F1C99DA7037D29">
    <w:name w:val="85D37F148A974683A1F1C99DA7037D29"/>
    <w:rsid w:val="00A0240A"/>
  </w:style>
  <w:style w:type="paragraph" w:customStyle="1" w:styleId="90A75DD214514A2FA93737DF86AC5E0B">
    <w:name w:val="90A75DD214514A2FA93737DF86AC5E0B"/>
    <w:rsid w:val="00A0240A"/>
  </w:style>
  <w:style w:type="paragraph" w:customStyle="1" w:styleId="A3C8F8BEB28A42109FF6274098A9E64E">
    <w:name w:val="A3C8F8BEB28A42109FF6274098A9E64E"/>
    <w:rsid w:val="00A0240A"/>
  </w:style>
  <w:style w:type="paragraph" w:customStyle="1" w:styleId="E92B81BE4CA0412DB483AA060DE5EA7F">
    <w:name w:val="E92B81BE4CA0412DB483AA060DE5EA7F"/>
    <w:rsid w:val="00A0240A"/>
  </w:style>
  <w:style w:type="paragraph" w:customStyle="1" w:styleId="644250EB232C4EE1AFCE75D8E1C6042B">
    <w:name w:val="644250EB232C4EE1AFCE75D8E1C6042B"/>
    <w:rsid w:val="00A0240A"/>
  </w:style>
  <w:style w:type="paragraph" w:customStyle="1" w:styleId="B553BC0011874D13B0FBBECCD737CEFB">
    <w:name w:val="B553BC0011874D13B0FBBECCD737CEFB"/>
    <w:rsid w:val="00A0240A"/>
  </w:style>
  <w:style w:type="paragraph" w:customStyle="1" w:styleId="0FADF20673BE450C91D94C1ECC57946A">
    <w:name w:val="0FADF20673BE450C91D94C1ECC57946A"/>
    <w:rsid w:val="00A0240A"/>
  </w:style>
  <w:style w:type="paragraph" w:customStyle="1" w:styleId="D5255307E4D1465A81BC968B17F0D375">
    <w:name w:val="D5255307E4D1465A81BC968B17F0D375"/>
    <w:rsid w:val="00A0240A"/>
  </w:style>
  <w:style w:type="paragraph" w:customStyle="1" w:styleId="D9AA45D60BE749179914A29DFCAB6FD4">
    <w:name w:val="D9AA45D60BE749179914A29DFCAB6FD4"/>
    <w:rsid w:val="00A0240A"/>
  </w:style>
  <w:style w:type="paragraph" w:customStyle="1" w:styleId="3AA840170C4848C08105271A03747EC3">
    <w:name w:val="3AA840170C4848C08105271A03747EC3"/>
    <w:rsid w:val="00A0240A"/>
  </w:style>
  <w:style w:type="paragraph" w:customStyle="1" w:styleId="56015EC9C49D48A9853F86887E9F0F0E">
    <w:name w:val="56015EC9C49D48A9853F86887E9F0F0E"/>
    <w:rsid w:val="00A0240A"/>
  </w:style>
  <w:style w:type="paragraph" w:customStyle="1" w:styleId="F9A7AE180CA340F186BBF82E849E49BF">
    <w:name w:val="F9A7AE180CA340F186BBF82E849E49BF"/>
    <w:rsid w:val="00A0240A"/>
  </w:style>
  <w:style w:type="paragraph" w:customStyle="1" w:styleId="FAFB0A0B8AFC400EBD49503F88C3E45A">
    <w:name w:val="FAFB0A0B8AFC400EBD49503F88C3E45A"/>
    <w:rsid w:val="00A0240A"/>
  </w:style>
  <w:style w:type="paragraph" w:customStyle="1" w:styleId="60C3651C5395486ABC0A114D2302CF6C">
    <w:name w:val="60C3651C5395486ABC0A114D2302CF6C"/>
    <w:rsid w:val="00A0240A"/>
  </w:style>
  <w:style w:type="paragraph" w:customStyle="1" w:styleId="3405FEEEB9EC4EAAAB4F8E7AA251B4E0">
    <w:name w:val="3405FEEEB9EC4EAAAB4F8E7AA251B4E0"/>
    <w:rsid w:val="00A0240A"/>
  </w:style>
  <w:style w:type="paragraph" w:customStyle="1" w:styleId="29A842A8453946FE83B51B53AFE142C3">
    <w:name w:val="29A842A8453946FE83B51B53AFE142C3"/>
    <w:rsid w:val="00A0240A"/>
  </w:style>
  <w:style w:type="paragraph" w:customStyle="1" w:styleId="E35674E72A1C49059DB794194BFE1D4A">
    <w:name w:val="E35674E72A1C49059DB794194BFE1D4A"/>
    <w:rsid w:val="00A0240A"/>
  </w:style>
  <w:style w:type="paragraph" w:customStyle="1" w:styleId="B382680021664D68B494B2E071683BB8">
    <w:name w:val="B382680021664D68B494B2E071683BB8"/>
    <w:rsid w:val="00A0240A"/>
  </w:style>
  <w:style w:type="paragraph" w:customStyle="1" w:styleId="38982B33CA57419DB7CDAC2837213E93">
    <w:name w:val="38982B33CA57419DB7CDAC2837213E93"/>
    <w:rsid w:val="00A0240A"/>
  </w:style>
  <w:style w:type="paragraph" w:customStyle="1" w:styleId="3EFE68DA772F431A8EE7074D027CA75B">
    <w:name w:val="3EFE68DA772F431A8EE7074D027CA75B"/>
    <w:rsid w:val="00A0240A"/>
  </w:style>
  <w:style w:type="paragraph" w:customStyle="1" w:styleId="554FAAC08D6840228427B4A825F79900">
    <w:name w:val="554FAAC08D6840228427B4A825F79900"/>
    <w:rsid w:val="00A0240A"/>
  </w:style>
  <w:style w:type="paragraph" w:customStyle="1" w:styleId="F71DAEF24DC642E7B04B9AB782D09687">
    <w:name w:val="F71DAEF24DC642E7B04B9AB782D09687"/>
    <w:rsid w:val="00A0240A"/>
  </w:style>
  <w:style w:type="paragraph" w:customStyle="1" w:styleId="81810769CD0A4400A11FE1A6F5C0B486">
    <w:name w:val="81810769CD0A4400A11FE1A6F5C0B486"/>
    <w:rsid w:val="00A0240A"/>
  </w:style>
  <w:style w:type="paragraph" w:customStyle="1" w:styleId="1D58415504024F99896D459D1C36C351">
    <w:name w:val="1D58415504024F99896D459D1C36C351"/>
    <w:rsid w:val="00A0240A"/>
  </w:style>
  <w:style w:type="paragraph" w:customStyle="1" w:styleId="FA47882F4019434693E706D1C1444DFB">
    <w:name w:val="FA47882F4019434693E706D1C1444DFB"/>
    <w:rsid w:val="00A0240A"/>
  </w:style>
  <w:style w:type="paragraph" w:customStyle="1" w:styleId="2EC4AC76BD1949A1B82BC5DF0BBC3EFB">
    <w:name w:val="2EC4AC76BD1949A1B82BC5DF0BBC3EFB"/>
    <w:rsid w:val="00A0240A"/>
  </w:style>
  <w:style w:type="paragraph" w:customStyle="1" w:styleId="F6A1105ECA3649E6A7C9BE253E8DC757">
    <w:name w:val="F6A1105ECA3649E6A7C9BE253E8DC757"/>
    <w:rsid w:val="00A0240A"/>
  </w:style>
  <w:style w:type="paragraph" w:customStyle="1" w:styleId="1595FA1BC3134800A69B722BBB53D264">
    <w:name w:val="1595FA1BC3134800A69B722BBB53D264"/>
    <w:rsid w:val="00A0240A"/>
  </w:style>
  <w:style w:type="paragraph" w:customStyle="1" w:styleId="DD6B7299EB6A485098C2F98FCC08ACDA">
    <w:name w:val="DD6B7299EB6A485098C2F98FCC08ACDA"/>
    <w:rsid w:val="00A0240A"/>
  </w:style>
  <w:style w:type="paragraph" w:customStyle="1" w:styleId="DD0C0E011C974E0AAE24794909A91EE0">
    <w:name w:val="DD0C0E011C974E0AAE24794909A91EE0"/>
    <w:rsid w:val="00A0240A"/>
  </w:style>
  <w:style w:type="paragraph" w:customStyle="1" w:styleId="D77385E51C9340B78F5FD11A03FC31FF">
    <w:name w:val="D77385E51C9340B78F5FD11A03FC31FF"/>
    <w:rsid w:val="00A0240A"/>
  </w:style>
  <w:style w:type="paragraph" w:customStyle="1" w:styleId="03FADA48BDC8409B97C473B625258B72">
    <w:name w:val="03FADA48BDC8409B97C473B625258B72"/>
    <w:rsid w:val="00A0240A"/>
  </w:style>
  <w:style w:type="paragraph" w:customStyle="1" w:styleId="3DAE34D54AE349B58AB55E74FDFB1EE3">
    <w:name w:val="3DAE34D54AE349B58AB55E74FDFB1EE3"/>
    <w:rsid w:val="00A0240A"/>
  </w:style>
  <w:style w:type="paragraph" w:customStyle="1" w:styleId="626E6207F3E34C8FBE54C1F835F0E02D">
    <w:name w:val="626E6207F3E34C8FBE54C1F835F0E02D"/>
    <w:rsid w:val="00A0240A"/>
  </w:style>
  <w:style w:type="paragraph" w:customStyle="1" w:styleId="9C72C9529BEC4BD78AF6A0B4685687D6">
    <w:name w:val="9C72C9529BEC4BD78AF6A0B4685687D6"/>
    <w:rsid w:val="00A0240A"/>
  </w:style>
  <w:style w:type="paragraph" w:customStyle="1" w:styleId="BE0D43EA71764557970622EC3D250A57">
    <w:name w:val="BE0D43EA71764557970622EC3D250A57"/>
    <w:rsid w:val="00A0240A"/>
  </w:style>
  <w:style w:type="paragraph" w:customStyle="1" w:styleId="67B3793C73324A2AAB3B80400293B28F">
    <w:name w:val="67B3793C73324A2AAB3B80400293B28F"/>
    <w:rsid w:val="00A0240A"/>
  </w:style>
  <w:style w:type="paragraph" w:customStyle="1" w:styleId="DD2C8FCBA4034AAC954A3AA00E95D074">
    <w:name w:val="DD2C8FCBA4034AAC954A3AA00E95D074"/>
    <w:rsid w:val="00A0240A"/>
  </w:style>
  <w:style w:type="paragraph" w:customStyle="1" w:styleId="8E69C1A857894399919EEB514B7F36A6">
    <w:name w:val="8E69C1A857894399919EEB514B7F36A6"/>
    <w:rsid w:val="00A0240A"/>
  </w:style>
  <w:style w:type="paragraph" w:customStyle="1" w:styleId="BFEC0176030F44668E2263AEA51BAFC7">
    <w:name w:val="BFEC0176030F44668E2263AEA51BAFC7"/>
    <w:rsid w:val="00A0240A"/>
  </w:style>
  <w:style w:type="paragraph" w:customStyle="1" w:styleId="4BE5FB87836348019EB9D8356661E0D9">
    <w:name w:val="4BE5FB87836348019EB9D8356661E0D9"/>
    <w:rsid w:val="00A0240A"/>
  </w:style>
  <w:style w:type="paragraph" w:customStyle="1" w:styleId="5AEEA0269C394BDBA1D6C4C73D82AF8B">
    <w:name w:val="5AEEA0269C394BDBA1D6C4C73D82AF8B"/>
    <w:rsid w:val="00A0240A"/>
  </w:style>
  <w:style w:type="paragraph" w:customStyle="1" w:styleId="122AE3B197214CEE83D2AFD6E696F450">
    <w:name w:val="122AE3B197214CEE83D2AFD6E696F450"/>
    <w:rsid w:val="00A0240A"/>
  </w:style>
  <w:style w:type="paragraph" w:customStyle="1" w:styleId="C50AD7AE4EFA440F92BF991829439963">
    <w:name w:val="C50AD7AE4EFA440F92BF991829439963"/>
    <w:rsid w:val="00A0240A"/>
  </w:style>
  <w:style w:type="paragraph" w:customStyle="1" w:styleId="800C944DFA894ABB9959BF342F9433EB">
    <w:name w:val="800C944DFA894ABB9959BF342F9433EB"/>
    <w:rsid w:val="00A0240A"/>
  </w:style>
  <w:style w:type="paragraph" w:customStyle="1" w:styleId="FAD5A9B9A45F4B87A33BC419F7209703">
    <w:name w:val="FAD5A9B9A45F4B87A33BC419F7209703"/>
    <w:rsid w:val="00A0240A"/>
  </w:style>
  <w:style w:type="paragraph" w:customStyle="1" w:styleId="1AB3C7198E58491885C64348FB33F390">
    <w:name w:val="1AB3C7198E58491885C64348FB33F390"/>
    <w:rsid w:val="00A0240A"/>
  </w:style>
  <w:style w:type="paragraph" w:customStyle="1" w:styleId="6078E60FB230486A83D27A2B872F21C4">
    <w:name w:val="6078E60FB230486A83D27A2B872F21C4"/>
    <w:rsid w:val="00A0240A"/>
  </w:style>
  <w:style w:type="paragraph" w:customStyle="1" w:styleId="63AE061209CE443981EC10DA6A5C7C38">
    <w:name w:val="63AE061209CE443981EC10DA6A5C7C38"/>
    <w:rsid w:val="00A0240A"/>
  </w:style>
  <w:style w:type="paragraph" w:customStyle="1" w:styleId="C5BE8862DF6A4AF580A7E55337BBD672">
    <w:name w:val="C5BE8862DF6A4AF580A7E55337BBD672"/>
    <w:rsid w:val="00A0240A"/>
  </w:style>
  <w:style w:type="paragraph" w:customStyle="1" w:styleId="ADD49D68785F405AB31C13B6E0E33FA9">
    <w:name w:val="ADD49D68785F405AB31C13B6E0E33FA9"/>
    <w:rsid w:val="00A0240A"/>
  </w:style>
  <w:style w:type="paragraph" w:customStyle="1" w:styleId="0F1C12C68B4342DFA38E4D7EBFC026AF">
    <w:name w:val="0F1C12C68B4342DFA38E4D7EBFC026AF"/>
    <w:rsid w:val="00A0240A"/>
  </w:style>
  <w:style w:type="paragraph" w:customStyle="1" w:styleId="FE360963C3534316A692A19900B14EAD">
    <w:name w:val="FE360963C3534316A692A19900B14EAD"/>
    <w:rsid w:val="00A0240A"/>
  </w:style>
  <w:style w:type="paragraph" w:customStyle="1" w:styleId="7DEBD601710F46BABEE5E615483C34E3">
    <w:name w:val="7DEBD601710F46BABEE5E615483C34E3"/>
    <w:rsid w:val="00A0240A"/>
  </w:style>
  <w:style w:type="paragraph" w:customStyle="1" w:styleId="C74F52B66A8947B6A5994482A28021C3">
    <w:name w:val="C74F52B66A8947B6A5994482A28021C3"/>
    <w:rsid w:val="00A0240A"/>
  </w:style>
  <w:style w:type="paragraph" w:customStyle="1" w:styleId="F0073258417C4039B97D6DF5564F9422">
    <w:name w:val="F0073258417C4039B97D6DF5564F9422"/>
    <w:rsid w:val="00A0240A"/>
  </w:style>
  <w:style w:type="paragraph" w:customStyle="1" w:styleId="1FBE4B0E7129463584D2BA0F584BD12C">
    <w:name w:val="1FBE4B0E7129463584D2BA0F584BD12C"/>
    <w:rsid w:val="00A0240A"/>
  </w:style>
  <w:style w:type="paragraph" w:customStyle="1" w:styleId="F919F2DDAE9D47C5A9B41C153FDE98CF">
    <w:name w:val="F919F2DDAE9D47C5A9B41C153FDE98CF"/>
    <w:rsid w:val="00A0240A"/>
  </w:style>
  <w:style w:type="paragraph" w:customStyle="1" w:styleId="C6D1D31FB9C445EDADA93C7F602B754F">
    <w:name w:val="C6D1D31FB9C445EDADA93C7F602B754F"/>
    <w:rsid w:val="00A0240A"/>
  </w:style>
  <w:style w:type="paragraph" w:customStyle="1" w:styleId="318C780561D442E6BEF2F1933B010045">
    <w:name w:val="318C780561D442E6BEF2F1933B010045"/>
    <w:rsid w:val="00A0240A"/>
  </w:style>
  <w:style w:type="paragraph" w:customStyle="1" w:styleId="4650DF81E72E4C6993382FF1352EF68F">
    <w:name w:val="4650DF81E72E4C6993382FF1352EF68F"/>
    <w:rsid w:val="00A0240A"/>
  </w:style>
  <w:style w:type="paragraph" w:customStyle="1" w:styleId="26992C16513042B9AD3E5A5E9BA28A0B">
    <w:name w:val="26992C16513042B9AD3E5A5E9BA28A0B"/>
    <w:rsid w:val="00A0240A"/>
  </w:style>
  <w:style w:type="paragraph" w:customStyle="1" w:styleId="54D227E1E0424109BDFB749012AF9B43">
    <w:name w:val="54D227E1E0424109BDFB749012AF9B43"/>
    <w:rsid w:val="00A0240A"/>
  </w:style>
  <w:style w:type="paragraph" w:customStyle="1" w:styleId="8959BCF1796B46BAA91D1921DDD3AE0C">
    <w:name w:val="8959BCF1796B46BAA91D1921DDD3AE0C"/>
    <w:rsid w:val="00A0240A"/>
  </w:style>
  <w:style w:type="paragraph" w:customStyle="1" w:styleId="FAD009B2C3EC4856B447D0377E801A43">
    <w:name w:val="FAD009B2C3EC4856B447D0377E801A43"/>
    <w:rsid w:val="00A0240A"/>
  </w:style>
  <w:style w:type="paragraph" w:customStyle="1" w:styleId="673CE34F48CE41609026EE1E3BD0BF47">
    <w:name w:val="673CE34F48CE41609026EE1E3BD0BF47"/>
    <w:rsid w:val="00A0240A"/>
  </w:style>
  <w:style w:type="paragraph" w:customStyle="1" w:styleId="16A32B0AEE3B47E49A4B6D89513ACD0B">
    <w:name w:val="16A32B0AEE3B47E49A4B6D89513ACD0B"/>
    <w:rsid w:val="00A0240A"/>
  </w:style>
  <w:style w:type="paragraph" w:customStyle="1" w:styleId="1EDDB3F869F4498FB1676CF971C90C58">
    <w:name w:val="1EDDB3F869F4498FB1676CF971C90C58"/>
    <w:rsid w:val="00A0240A"/>
  </w:style>
  <w:style w:type="paragraph" w:customStyle="1" w:styleId="27CA0EAAE74D4E1886D3374CDBD520C4">
    <w:name w:val="27CA0EAAE74D4E1886D3374CDBD520C4"/>
    <w:rsid w:val="00A0240A"/>
  </w:style>
  <w:style w:type="paragraph" w:customStyle="1" w:styleId="1B1E966847D1413AB9425EA3972DEA50">
    <w:name w:val="1B1E966847D1413AB9425EA3972DEA50"/>
    <w:rsid w:val="00A0240A"/>
  </w:style>
  <w:style w:type="paragraph" w:customStyle="1" w:styleId="35E38B27E9E4471FBAB8A25CC3859165">
    <w:name w:val="35E38B27E9E4471FBAB8A25CC3859165"/>
    <w:rsid w:val="00A0240A"/>
  </w:style>
  <w:style w:type="paragraph" w:customStyle="1" w:styleId="5BDCC9E4BCE04182AB3DE768E3D8C33D">
    <w:name w:val="5BDCC9E4BCE04182AB3DE768E3D8C33D"/>
    <w:rsid w:val="00A0240A"/>
  </w:style>
  <w:style w:type="paragraph" w:customStyle="1" w:styleId="64C23E75F1CF46D0832F3E5DC638556B">
    <w:name w:val="64C23E75F1CF46D0832F3E5DC638556B"/>
    <w:rsid w:val="00A0240A"/>
  </w:style>
  <w:style w:type="paragraph" w:customStyle="1" w:styleId="C408117F6F274C59BCDFA7A0377F7CB8">
    <w:name w:val="C408117F6F274C59BCDFA7A0377F7CB8"/>
    <w:rsid w:val="00A0240A"/>
  </w:style>
  <w:style w:type="paragraph" w:customStyle="1" w:styleId="ABF12E17931E45AE94D9664593D5010B">
    <w:name w:val="ABF12E17931E45AE94D9664593D5010B"/>
    <w:rsid w:val="00A0240A"/>
  </w:style>
  <w:style w:type="paragraph" w:customStyle="1" w:styleId="883E17E9C3FC4E2BB2E58E5804AA47BD">
    <w:name w:val="883E17E9C3FC4E2BB2E58E5804AA47BD"/>
    <w:rsid w:val="00A0240A"/>
  </w:style>
  <w:style w:type="paragraph" w:customStyle="1" w:styleId="30583D1A8A3C4370AD0FC8817178C3F3">
    <w:name w:val="30583D1A8A3C4370AD0FC8817178C3F3"/>
    <w:rsid w:val="00A0240A"/>
  </w:style>
  <w:style w:type="paragraph" w:customStyle="1" w:styleId="A7B41CB9C0914441AB77BD18E1F5947C">
    <w:name w:val="A7B41CB9C0914441AB77BD18E1F5947C"/>
    <w:rsid w:val="00A0240A"/>
  </w:style>
  <w:style w:type="paragraph" w:customStyle="1" w:styleId="01404D8FF8814597B43DB8F8099B0E2C">
    <w:name w:val="01404D8FF8814597B43DB8F8099B0E2C"/>
    <w:rsid w:val="00A0240A"/>
  </w:style>
  <w:style w:type="paragraph" w:customStyle="1" w:styleId="E6C26E1ABA9D42F68CDBB0B682CC485B">
    <w:name w:val="E6C26E1ABA9D42F68CDBB0B682CC485B"/>
    <w:rsid w:val="00A0240A"/>
  </w:style>
  <w:style w:type="paragraph" w:customStyle="1" w:styleId="0A2543944A444649AD1C937F1C5563BA">
    <w:name w:val="0A2543944A444649AD1C937F1C5563BA"/>
    <w:rsid w:val="00A0240A"/>
  </w:style>
  <w:style w:type="paragraph" w:customStyle="1" w:styleId="759BBDAD9E4F4EA8BDBB6A3BFE10B2BA">
    <w:name w:val="759BBDAD9E4F4EA8BDBB6A3BFE10B2BA"/>
    <w:rsid w:val="00A0240A"/>
  </w:style>
  <w:style w:type="paragraph" w:customStyle="1" w:styleId="79674BB15CA84C3D817033BDC50CFEA8">
    <w:name w:val="79674BB15CA84C3D817033BDC50CFEA8"/>
    <w:rsid w:val="00A0240A"/>
  </w:style>
  <w:style w:type="paragraph" w:customStyle="1" w:styleId="504CD468408B4BA8A5AE0EEE4B4571EC">
    <w:name w:val="504CD468408B4BA8A5AE0EEE4B4571EC"/>
    <w:rsid w:val="00A0240A"/>
  </w:style>
  <w:style w:type="paragraph" w:customStyle="1" w:styleId="D928310AAFBF4FB09EDF4D38F2D9F69D">
    <w:name w:val="D928310AAFBF4FB09EDF4D38F2D9F69D"/>
    <w:rsid w:val="00A0240A"/>
  </w:style>
  <w:style w:type="paragraph" w:customStyle="1" w:styleId="146CDD2E18324B38A1B1E60B21C2115E">
    <w:name w:val="146CDD2E18324B38A1B1E60B21C2115E"/>
    <w:rsid w:val="00A0240A"/>
  </w:style>
  <w:style w:type="paragraph" w:customStyle="1" w:styleId="0E45C461ADA54567874B6AB5308D79DB">
    <w:name w:val="0E45C461ADA54567874B6AB5308D79DB"/>
    <w:rsid w:val="00A0240A"/>
  </w:style>
  <w:style w:type="paragraph" w:customStyle="1" w:styleId="C815658E7E884709BD99F44286C23417">
    <w:name w:val="C815658E7E884709BD99F44286C23417"/>
    <w:rsid w:val="00A0240A"/>
  </w:style>
  <w:style w:type="paragraph" w:customStyle="1" w:styleId="063E717020A04678A7E86715A984BFCA">
    <w:name w:val="063E717020A04678A7E86715A984BFCA"/>
    <w:rsid w:val="00A0240A"/>
  </w:style>
  <w:style w:type="paragraph" w:customStyle="1" w:styleId="461E6885B7B348F8A5EAB697F4A9AE51">
    <w:name w:val="461E6885B7B348F8A5EAB697F4A9AE51"/>
    <w:rsid w:val="00A0240A"/>
  </w:style>
  <w:style w:type="paragraph" w:customStyle="1" w:styleId="FBD7E573429E40E6B5275030D5BF3DA3">
    <w:name w:val="FBD7E573429E40E6B5275030D5BF3DA3"/>
    <w:rsid w:val="00A0240A"/>
  </w:style>
  <w:style w:type="paragraph" w:customStyle="1" w:styleId="36C548F42E164889A256C32BC619B09F">
    <w:name w:val="36C548F42E164889A256C32BC619B09F"/>
    <w:rsid w:val="00A0240A"/>
  </w:style>
  <w:style w:type="paragraph" w:customStyle="1" w:styleId="0A5A457957184ED6A63EC4D8D94599AD">
    <w:name w:val="0A5A457957184ED6A63EC4D8D94599AD"/>
    <w:rsid w:val="00A0240A"/>
  </w:style>
  <w:style w:type="paragraph" w:customStyle="1" w:styleId="5A0794E4DB29418C9EA20A622674060C">
    <w:name w:val="5A0794E4DB29418C9EA20A622674060C"/>
    <w:rsid w:val="00A0240A"/>
  </w:style>
  <w:style w:type="paragraph" w:customStyle="1" w:styleId="B6632C107A2A4D1A8DCA7091FCF69045">
    <w:name w:val="B6632C107A2A4D1A8DCA7091FCF69045"/>
    <w:rsid w:val="00A0240A"/>
  </w:style>
  <w:style w:type="paragraph" w:customStyle="1" w:styleId="F348A412C50A44CBA6322691AD960C78">
    <w:name w:val="F348A412C50A44CBA6322691AD960C78"/>
    <w:rsid w:val="00A0240A"/>
  </w:style>
  <w:style w:type="paragraph" w:customStyle="1" w:styleId="80370D4D7E45474EA502D4D225A9F3F4">
    <w:name w:val="80370D4D7E45474EA502D4D225A9F3F4"/>
    <w:rsid w:val="00A0240A"/>
  </w:style>
  <w:style w:type="paragraph" w:customStyle="1" w:styleId="4B791EF2E93C427AB4E107FF8504AE40">
    <w:name w:val="4B791EF2E93C427AB4E107FF8504AE40"/>
    <w:rsid w:val="00A0240A"/>
  </w:style>
  <w:style w:type="paragraph" w:customStyle="1" w:styleId="2391A9F81DEB41A99D8614BB5780B30F">
    <w:name w:val="2391A9F81DEB41A99D8614BB5780B30F"/>
    <w:rsid w:val="00A0240A"/>
  </w:style>
  <w:style w:type="paragraph" w:customStyle="1" w:styleId="FCD23B8A773C43B3AA4588BFF105A9C3">
    <w:name w:val="FCD23B8A773C43B3AA4588BFF105A9C3"/>
    <w:rsid w:val="00A0240A"/>
  </w:style>
  <w:style w:type="paragraph" w:customStyle="1" w:styleId="BE585999230C4723B1D262241F331A47">
    <w:name w:val="BE585999230C4723B1D262241F331A47"/>
    <w:rsid w:val="00A0240A"/>
  </w:style>
  <w:style w:type="paragraph" w:customStyle="1" w:styleId="0AD60DA7417A48578A14136363EFFAB2">
    <w:name w:val="0AD60DA7417A48578A14136363EFFAB2"/>
    <w:rsid w:val="00A0240A"/>
  </w:style>
  <w:style w:type="paragraph" w:customStyle="1" w:styleId="B79AAC3362224E23B32CC572E7A26342">
    <w:name w:val="B79AAC3362224E23B32CC572E7A26342"/>
    <w:rsid w:val="00A0240A"/>
  </w:style>
  <w:style w:type="paragraph" w:customStyle="1" w:styleId="D03F6A59F6E3419AAC9FC2D5AC85B05B">
    <w:name w:val="D03F6A59F6E3419AAC9FC2D5AC85B05B"/>
    <w:rsid w:val="00A0240A"/>
  </w:style>
  <w:style w:type="paragraph" w:customStyle="1" w:styleId="6B7E676B21A244D69936CAADF7C6D986">
    <w:name w:val="6B7E676B21A244D69936CAADF7C6D986"/>
    <w:rsid w:val="00A0240A"/>
  </w:style>
  <w:style w:type="paragraph" w:customStyle="1" w:styleId="859F9106477C4DDDB233D8C7B45750E5">
    <w:name w:val="859F9106477C4DDDB233D8C7B45750E5"/>
    <w:rsid w:val="00A0240A"/>
  </w:style>
  <w:style w:type="paragraph" w:customStyle="1" w:styleId="BF3CCA3840DC4E569813ABE7B9360310">
    <w:name w:val="BF3CCA3840DC4E569813ABE7B9360310"/>
    <w:rsid w:val="00A0240A"/>
  </w:style>
  <w:style w:type="paragraph" w:customStyle="1" w:styleId="D9CF8D67FD5641B4A7BB77322128B30C">
    <w:name w:val="D9CF8D67FD5641B4A7BB77322128B30C"/>
    <w:rsid w:val="00A0240A"/>
  </w:style>
  <w:style w:type="paragraph" w:customStyle="1" w:styleId="8073DC72AB2148B6971BD85816BC6763">
    <w:name w:val="8073DC72AB2148B6971BD85816BC6763"/>
    <w:rsid w:val="00A0240A"/>
  </w:style>
  <w:style w:type="paragraph" w:customStyle="1" w:styleId="07D57F24B6744DA0A474C3F77200CC81">
    <w:name w:val="07D57F24B6744DA0A474C3F77200CC81"/>
    <w:rsid w:val="00A0240A"/>
  </w:style>
  <w:style w:type="paragraph" w:customStyle="1" w:styleId="3C540006C1D24688BDC8D84E0CE92A6A">
    <w:name w:val="3C540006C1D24688BDC8D84E0CE92A6A"/>
    <w:rsid w:val="00A0240A"/>
  </w:style>
  <w:style w:type="paragraph" w:customStyle="1" w:styleId="7FFEE6C43A944B9B9CBBA6C0F02C7E9C">
    <w:name w:val="7FFEE6C43A944B9B9CBBA6C0F02C7E9C"/>
    <w:rsid w:val="00A0240A"/>
  </w:style>
  <w:style w:type="paragraph" w:customStyle="1" w:styleId="55454D3089AE4D9B968BE9F79B505111">
    <w:name w:val="55454D3089AE4D9B968BE9F79B505111"/>
    <w:rsid w:val="00A0240A"/>
  </w:style>
  <w:style w:type="paragraph" w:customStyle="1" w:styleId="B3B885301ECA4212A567075B783BE341">
    <w:name w:val="B3B885301ECA4212A567075B783BE341"/>
    <w:rsid w:val="00A0240A"/>
  </w:style>
  <w:style w:type="paragraph" w:customStyle="1" w:styleId="166AFABBD76F4D4DB02E968E6F19C4D6">
    <w:name w:val="166AFABBD76F4D4DB02E968E6F19C4D6"/>
    <w:rsid w:val="00A0240A"/>
  </w:style>
  <w:style w:type="paragraph" w:customStyle="1" w:styleId="1EC9FA4E2B5B43A1B8BF7E7436411829">
    <w:name w:val="1EC9FA4E2B5B43A1B8BF7E7436411829"/>
    <w:rsid w:val="00A0240A"/>
  </w:style>
  <w:style w:type="paragraph" w:customStyle="1" w:styleId="FB197034BC9744079586BA2E6F8E15F8">
    <w:name w:val="FB197034BC9744079586BA2E6F8E15F8"/>
    <w:rsid w:val="00A0240A"/>
  </w:style>
  <w:style w:type="paragraph" w:customStyle="1" w:styleId="6172FA428A324AA085A778405D19D64A">
    <w:name w:val="6172FA428A324AA085A778405D19D64A"/>
    <w:rsid w:val="00A0240A"/>
  </w:style>
  <w:style w:type="paragraph" w:customStyle="1" w:styleId="2D77F29075C4416BAE1F7659F5B6EE94">
    <w:name w:val="2D77F29075C4416BAE1F7659F5B6EE94"/>
    <w:rsid w:val="00A0240A"/>
  </w:style>
  <w:style w:type="paragraph" w:customStyle="1" w:styleId="F970B7E279E04480821C737BB081B4A7">
    <w:name w:val="F970B7E279E04480821C737BB081B4A7"/>
    <w:rsid w:val="00A0240A"/>
  </w:style>
  <w:style w:type="paragraph" w:customStyle="1" w:styleId="93447B726BB248F6B3906C6CA4AA3C95">
    <w:name w:val="93447B726BB248F6B3906C6CA4AA3C95"/>
    <w:rsid w:val="00A0240A"/>
  </w:style>
  <w:style w:type="paragraph" w:customStyle="1" w:styleId="0755309C6CC640118CE1E00B2DF1FA5E">
    <w:name w:val="0755309C6CC640118CE1E00B2DF1FA5E"/>
    <w:rsid w:val="00A0240A"/>
  </w:style>
  <w:style w:type="paragraph" w:customStyle="1" w:styleId="C0BDB7405F3A49E3AEBF009E83D192BD">
    <w:name w:val="C0BDB7405F3A49E3AEBF009E83D192BD"/>
    <w:rsid w:val="00A0240A"/>
  </w:style>
  <w:style w:type="paragraph" w:customStyle="1" w:styleId="D022690CD6554ACC99936F2E7EFAD5DB">
    <w:name w:val="D022690CD6554ACC99936F2E7EFAD5DB"/>
    <w:rsid w:val="00A0240A"/>
  </w:style>
  <w:style w:type="paragraph" w:customStyle="1" w:styleId="454F622AECDD4E20BB1C703AF56F599A">
    <w:name w:val="454F622AECDD4E20BB1C703AF56F599A"/>
    <w:rsid w:val="00A0240A"/>
  </w:style>
  <w:style w:type="paragraph" w:customStyle="1" w:styleId="565F553B7C4B4DC09760AB74F956EBC5">
    <w:name w:val="565F553B7C4B4DC09760AB74F956EBC5"/>
    <w:rsid w:val="00A0240A"/>
  </w:style>
  <w:style w:type="paragraph" w:customStyle="1" w:styleId="73DE259A486145D3A17EE00A96FC5333">
    <w:name w:val="73DE259A486145D3A17EE00A96FC5333"/>
    <w:rsid w:val="00A0240A"/>
  </w:style>
  <w:style w:type="paragraph" w:customStyle="1" w:styleId="15C489E723614FFB96CA35B6879197C0">
    <w:name w:val="15C489E723614FFB96CA35B6879197C0"/>
    <w:rsid w:val="00A0240A"/>
  </w:style>
  <w:style w:type="paragraph" w:customStyle="1" w:styleId="6486907D34D3461AA31EC047A4FBA40C">
    <w:name w:val="6486907D34D3461AA31EC047A4FBA40C"/>
    <w:rsid w:val="00A0240A"/>
  </w:style>
  <w:style w:type="paragraph" w:customStyle="1" w:styleId="4FB2D2DDFCF44183B86B23985A00088D">
    <w:name w:val="4FB2D2DDFCF44183B86B23985A00088D"/>
    <w:rsid w:val="00A0240A"/>
  </w:style>
  <w:style w:type="paragraph" w:customStyle="1" w:styleId="5201430A27CD47ED8F30C311ED368DAA">
    <w:name w:val="5201430A27CD47ED8F30C311ED368DAA"/>
    <w:rsid w:val="00A0240A"/>
  </w:style>
  <w:style w:type="paragraph" w:customStyle="1" w:styleId="842F6D5BD4914635A8A4DF4611105F49">
    <w:name w:val="842F6D5BD4914635A8A4DF4611105F49"/>
    <w:rsid w:val="00A0240A"/>
  </w:style>
  <w:style w:type="paragraph" w:customStyle="1" w:styleId="63FD70B0A0AC4AB4ADA14F0E9248E9C5">
    <w:name w:val="63FD70B0A0AC4AB4ADA14F0E9248E9C5"/>
    <w:rsid w:val="00A0240A"/>
  </w:style>
  <w:style w:type="paragraph" w:customStyle="1" w:styleId="12BE16A7D7114C149122039D3C3DBA88">
    <w:name w:val="12BE16A7D7114C149122039D3C3DBA88"/>
    <w:rsid w:val="00A0240A"/>
  </w:style>
  <w:style w:type="paragraph" w:customStyle="1" w:styleId="671382DF183A4C0F9745688DB81B2840">
    <w:name w:val="671382DF183A4C0F9745688DB81B2840"/>
    <w:rsid w:val="00A0240A"/>
  </w:style>
  <w:style w:type="paragraph" w:customStyle="1" w:styleId="9D013CB1A577424D8AF6D8ED56E2A288">
    <w:name w:val="9D013CB1A577424D8AF6D8ED56E2A288"/>
    <w:rsid w:val="00A0240A"/>
  </w:style>
  <w:style w:type="paragraph" w:customStyle="1" w:styleId="DD1F5BF367AF478FAC6DB1A66C995F24">
    <w:name w:val="DD1F5BF367AF478FAC6DB1A66C995F24"/>
    <w:rsid w:val="00A0240A"/>
  </w:style>
  <w:style w:type="paragraph" w:customStyle="1" w:styleId="1ADC17D4845547028ED96621411AEF63">
    <w:name w:val="1ADC17D4845547028ED96621411AEF63"/>
    <w:rsid w:val="00A0240A"/>
  </w:style>
  <w:style w:type="paragraph" w:customStyle="1" w:styleId="7552971A7E2F4D91A59AAD39EB2CDB86">
    <w:name w:val="7552971A7E2F4D91A59AAD39EB2CDB86"/>
    <w:rsid w:val="00A0240A"/>
  </w:style>
  <w:style w:type="paragraph" w:customStyle="1" w:styleId="1AD413FF87DF44B4AF980C704725EE11">
    <w:name w:val="1AD413FF87DF44B4AF980C704725EE11"/>
    <w:rsid w:val="00A0240A"/>
  </w:style>
  <w:style w:type="paragraph" w:customStyle="1" w:styleId="F2400807BE5C478E84DAA38343F5BCA5">
    <w:name w:val="F2400807BE5C478E84DAA38343F5BCA5"/>
    <w:rsid w:val="00A0240A"/>
  </w:style>
  <w:style w:type="paragraph" w:customStyle="1" w:styleId="E10E59CBEF7F41DDB87A3D1447F92B0B">
    <w:name w:val="E10E59CBEF7F41DDB87A3D1447F92B0B"/>
    <w:rsid w:val="00A0240A"/>
  </w:style>
  <w:style w:type="paragraph" w:customStyle="1" w:styleId="FD855788035E4B86B96B30F78E950CE4">
    <w:name w:val="FD855788035E4B86B96B30F78E950CE4"/>
    <w:rsid w:val="00A0240A"/>
  </w:style>
  <w:style w:type="paragraph" w:customStyle="1" w:styleId="A162FB0E1C8F4515A0D89EBE50D9D557">
    <w:name w:val="A162FB0E1C8F4515A0D89EBE50D9D557"/>
    <w:rsid w:val="00A0240A"/>
  </w:style>
  <w:style w:type="paragraph" w:customStyle="1" w:styleId="1CA386DD146F4EF1ACFFA4304929F453">
    <w:name w:val="1CA386DD146F4EF1ACFFA4304929F453"/>
    <w:rsid w:val="00A0240A"/>
  </w:style>
  <w:style w:type="paragraph" w:customStyle="1" w:styleId="7A13BD2B4E7F4122971B23CDDB7D216F">
    <w:name w:val="7A13BD2B4E7F4122971B23CDDB7D216F"/>
    <w:rsid w:val="00A0240A"/>
  </w:style>
  <w:style w:type="paragraph" w:customStyle="1" w:styleId="B25058B1B2B94995856B48098A1DBCC0">
    <w:name w:val="B25058B1B2B94995856B48098A1DBCC0"/>
    <w:rsid w:val="00A0240A"/>
  </w:style>
  <w:style w:type="paragraph" w:customStyle="1" w:styleId="66DD2E20862948F98098E09C8D531973">
    <w:name w:val="66DD2E20862948F98098E09C8D531973"/>
    <w:rsid w:val="00A0240A"/>
  </w:style>
  <w:style w:type="paragraph" w:customStyle="1" w:styleId="05FEB95718CB4FEFAF30C47BF8AD9666">
    <w:name w:val="05FEB95718CB4FEFAF30C47BF8AD9666"/>
    <w:rsid w:val="00A0240A"/>
  </w:style>
  <w:style w:type="paragraph" w:customStyle="1" w:styleId="E978EC68881844D8B7BD35427415D86C">
    <w:name w:val="E978EC68881844D8B7BD35427415D86C"/>
    <w:rsid w:val="00A0240A"/>
  </w:style>
  <w:style w:type="paragraph" w:customStyle="1" w:styleId="BBA1F8DF5DD9459FA3711DA512230178">
    <w:name w:val="BBA1F8DF5DD9459FA3711DA512230178"/>
    <w:rsid w:val="00A0240A"/>
  </w:style>
  <w:style w:type="paragraph" w:customStyle="1" w:styleId="954E8AE08665492C870A86DE23645043">
    <w:name w:val="954E8AE08665492C870A86DE23645043"/>
    <w:rsid w:val="00A0240A"/>
  </w:style>
  <w:style w:type="paragraph" w:customStyle="1" w:styleId="571565A1DD2947458F7B0CE02A61CB53">
    <w:name w:val="571565A1DD2947458F7B0CE02A61CB53"/>
    <w:rsid w:val="00A0240A"/>
  </w:style>
  <w:style w:type="paragraph" w:customStyle="1" w:styleId="65E1BA5F6D184B5AB3E98CB04AEE0019">
    <w:name w:val="65E1BA5F6D184B5AB3E98CB04AEE0019"/>
    <w:rsid w:val="00A0240A"/>
  </w:style>
  <w:style w:type="paragraph" w:customStyle="1" w:styleId="ACAFA3747F5643148263B58FD581442E">
    <w:name w:val="ACAFA3747F5643148263B58FD581442E"/>
    <w:rsid w:val="00A0240A"/>
  </w:style>
  <w:style w:type="paragraph" w:customStyle="1" w:styleId="A070D92CE8794682883016E8C71BD50F">
    <w:name w:val="A070D92CE8794682883016E8C71BD50F"/>
    <w:rsid w:val="00A0240A"/>
  </w:style>
  <w:style w:type="paragraph" w:customStyle="1" w:styleId="10DFE356123746218C10160BA0489E8B">
    <w:name w:val="10DFE356123746218C10160BA0489E8B"/>
    <w:rsid w:val="00A0240A"/>
  </w:style>
  <w:style w:type="paragraph" w:customStyle="1" w:styleId="E9B72F3513944C8E97BDA555A72E07DB">
    <w:name w:val="E9B72F3513944C8E97BDA555A72E07DB"/>
    <w:rsid w:val="00A0240A"/>
  </w:style>
  <w:style w:type="paragraph" w:customStyle="1" w:styleId="8C0A9F652FC64CAAB7AB32DE409799C8">
    <w:name w:val="8C0A9F652FC64CAAB7AB32DE409799C8"/>
    <w:rsid w:val="00A0240A"/>
  </w:style>
  <w:style w:type="paragraph" w:customStyle="1" w:styleId="2E3DD5B4540145658C7A73F5590D8EE6">
    <w:name w:val="2E3DD5B4540145658C7A73F5590D8EE6"/>
    <w:rsid w:val="00A0240A"/>
  </w:style>
  <w:style w:type="paragraph" w:customStyle="1" w:styleId="82F8553BD4B946B9B539E2960F439903">
    <w:name w:val="82F8553BD4B946B9B539E2960F439903"/>
    <w:rsid w:val="00A0240A"/>
  </w:style>
  <w:style w:type="paragraph" w:customStyle="1" w:styleId="34C565492842482E8BB19F5C3AC228B8">
    <w:name w:val="34C565492842482E8BB19F5C3AC228B8"/>
    <w:rsid w:val="00A0240A"/>
  </w:style>
  <w:style w:type="paragraph" w:customStyle="1" w:styleId="E11B00C1B10C44E881775A964C4CBEBB">
    <w:name w:val="E11B00C1B10C44E881775A964C4CBEBB"/>
    <w:rsid w:val="00A0240A"/>
  </w:style>
  <w:style w:type="paragraph" w:customStyle="1" w:styleId="6D6F91B42FE5492EACBA80E0B964A2B7">
    <w:name w:val="6D6F91B42FE5492EACBA80E0B964A2B7"/>
    <w:rsid w:val="00A0240A"/>
  </w:style>
  <w:style w:type="paragraph" w:customStyle="1" w:styleId="C15C1726C05F421886D66FE805C74494">
    <w:name w:val="C15C1726C05F421886D66FE805C74494"/>
    <w:rsid w:val="00A0240A"/>
  </w:style>
  <w:style w:type="paragraph" w:customStyle="1" w:styleId="5910C4BDB9F542C59ECAFEF1DF8ED3E0">
    <w:name w:val="5910C4BDB9F542C59ECAFEF1DF8ED3E0"/>
    <w:rsid w:val="00A0240A"/>
  </w:style>
  <w:style w:type="paragraph" w:customStyle="1" w:styleId="00B36E78E7D1457B8366B730ACDEC9D5">
    <w:name w:val="00B36E78E7D1457B8366B730ACDEC9D5"/>
    <w:rsid w:val="00A0240A"/>
  </w:style>
  <w:style w:type="paragraph" w:customStyle="1" w:styleId="BCF9EC1627AC4A91A4B8851FCD7BBB68">
    <w:name w:val="BCF9EC1627AC4A91A4B8851FCD7BBB68"/>
    <w:rsid w:val="00A0240A"/>
  </w:style>
  <w:style w:type="paragraph" w:customStyle="1" w:styleId="61D3433776764EDEA70C377D44350C87">
    <w:name w:val="61D3433776764EDEA70C377D44350C87"/>
    <w:rsid w:val="00A0240A"/>
  </w:style>
  <w:style w:type="paragraph" w:customStyle="1" w:styleId="8731F78D08934F179D7370CD4CBF52DF">
    <w:name w:val="8731F78D08934F179D7370CD4CBF52DF"/>
    <w:rsid w:val="00A0240A"/>
  </w:style>
  <w:style w:type="paragraph" w:customStyle="1" w:styleId="E8575B74314D4837A6D24502BDE21EA6">
    <w:name w:val="E8575B74314D4837A6D24502BDE21EA6"/>
    <w:rsid w:val="00A0240A"/>
  </w:style>
  <w:style w:type="paragraph" w:customStyle="1" w:styleId="47B9B62214C04B97B9E013BA3EE09C27">
    <w:name w:val="47B9B62214C04B97B9E013BA3EE09C27"/>
    <w:rsid w:val="00A0240A"/>
  </w:style>
  <w:style w:type="paragraph" w:customStyle="1" w:styleId="7BD56664C8FA40EB981C5263EF02DDDC">
    <w:name w:val="7BD56664C8FA40EB981C5263EF02DDDC"/>
    <w:rsid w:val="00A0240A"/>
  </w:style>
  <w:style w:type="paragraph" w:customStyle="1" w:styleId="F08563C7BA0C4BA785B2FA6B4F4F84B0">
    <w:name w:val="F08563C7BA0C4BA785B2FA6B4F4F84B0"/>
    <w:rsid w:val="00A0240A"/>
  </w:style>
  <w:style w:type="paragraph" w:customStyle="1" w:styleId="487DB5E1206D4DD6909DA839B0E633EA">
    <w:name w:val="487DB5E1206D4DD6909DA839B0E633EA"/>
    <w:rsid w:val="00A0240A"/>
  </w:style>
  <w:style w:type="paragraph" w:customStyle="1" w:styleId="C2ADDE86279A424BAEFC8EF507780984">
    <w:name w:val="C2ADDE86279A424BAEFC8EF507780984"/>
    <w:rsid w:val="00A0240A"/>
  </w:style>
  <w:style w:type="paragraph" w:customStyle="1" w:styleId="DC2FAB588ADB40959E331821D2B7E87C">
    <w:name w:val="DC2FAB588ADB40959E331821D2B7E87C"/>
    <w:rsid w:val="00A0240A"/>
  </w:style>
  <w:style w:type="paragraph" w:customStyle="1" w:styleId="B09933BA20DF482D9D449805C3D8AAFF">
    <w:name w:val="B09933BA20DF482D9D449805C3D8AAFF"/>
    <w:rsid w:val="00A0240A"/>
  </w:style>
  <w:style w:type="paragraph" w:customStyle="1" w:styleId="92CFBC0445B64105A11C6D8DC5D414C5">
    <w:name w:val="92CFBC0445B64105A11C6D8DC5D414C5"/>
    <w:rsid w:val="00A0240A"/>
  </w:style>
  <w:style w:type="paragraph" w:customStyle="1" w:styleId="7671878510B84736BBD484A4D36BAFCC">
    <w:name w:val="7671878510B84736BBD484A4D36BAFCC"/>
    <w:rsid w:val="00A0240A"/>
  </w:style>
  <w:style w:type="paragraph" w:customStyle="1" w:styleId="51A9999D603B4353A37E1467C8C480C1">
    <w:name w:val="51A9999D603B4353A37E1467C8C480C1"/>
    <w:rsid w:val="00A0240A"/>
  </w:style>
  <w:style w:type="paragraph" w:customStyle="1" w:styleId="60CE0847A46E491A8CFAC5524CF11F72">
    <w:name w:val="60CE0847A46E491A8CFAC5524CF11F72"/>
    <w:rsid w:val="00A0240A"/>
  </w:style>
  <w:style w:type="paragraph" w:customStyle="1" w:styleId="D3690E5B8C8E42F5A32262BAFED8C84D">
    <w:name w:val="D3690E5B8C8E42F5A32262BAFED8C84D"/>
    <w:rsid w:val="00A0240A"/>
  </w:style>
  <w:style w:type="paragraph" w:customStyle="1" w:styleId="9F8F61F2DB06414984E282E892D7381C">
    <w:name w:val="9F8F61F2DB06414984E282E892D7381C"/>
    <w:rsid w:val="00A0240A"/>
  </w:style>
  <w:style w:type="paragraph" w:customStyle="1" w:styleId="D5B46E809FDF4DED928F04153C88F224">
    <w:name w:val="D5B46E809FDF4DED928F04153C88F224"/>
    <w:rsid w:val="00A0240A"/>
  </w:style>
  <w:style w:type="paragraph" w:customStyle="1" w:styleId="3518DD7325634D52920BC69112E0BC7A">
    <w:name w:val="3518DD7325634D52920BC69112E0BC7A"/>
    <w:rsid w:val="00A0240A"/>
  </w:style>
  <w:style w:type="paragraph" w:customStyle="1" w:styleId="5094BF89F3634D328827CCBFEA705D63">
    <w:name w:val="5094BF89F3634D328827CCBFEA705D63"/>
    <w:rsid w:val="00A0240A"/>
  </w:style>
  <w:style w:type="paragraph" w:customStyle="1" w:styleId="849F14DC1B64446CA5052FF900148526">
    <w:name w:val="849F14DC1B64446CA5052FF900148526"/>
    <w:rsid w:val="00A0240A"/>
  </w:style>
  <w:style w:type="paragraph" w:customStyle="1" w:styleId="A10C50D36B3342A38792CA6BE37BA68B">
    <w:name w:val="A10C50D36B3342A38792CA6BE37BA68B"/>
    <w:rsid w:val="00A0240A"/>
  </w:style>
  <w:style w:type="paragraph" w:customStyle="1" w:styleId="63D3416A88DF469AA517023E0BF90E03">
    <w:name w:val="63D3416A88DF469AA517023E0BF90E03"/>
    <w:rsid w:val="00A0240A"/>
  </w:style>
  <w:style w:type="paragraph" w:customStyle="1" w:styleId="AE9DA818BE7741729C283C7D9F43611F">
    <w:name w:val="AE9DA818BE7741729C283C7D9F43611F"/>
    <w:rsid w:val="00A0240A"/>
  </w:style>
  <w:style w:type="paragraph" w:customStyle="1" w:styleId="EE3D0769D5AE41F0B915E5E0946A2EFF">
    <w:name w:val="EE3D0769D5AE41F0B915E5E0946A2EFF"/>
    <w:rsid w:val="00A0240A"/>
  </w:style>
  <w:style w:type="paragraph" w:customStyle="1" w:styleId="552FF62189F941B9A16A46F2D36062E6">
    <w:name w:val="552FF62189F941B9A16A46F2D36062E6"/>
    <w:rsid w:val="00A0240A"/>
  </w:style>
  <w:style w:type="paragraph" w:customStyle="1" w:styleId="95B4AE67DE2444C8928B12D09FC748D3">
    <w:name w:val="95B4AE67DE2444C8928B12D09FC748D3"/>
    <w:rsid w:val="00A0240A"/>
  </w:style>
  <w:style w:type="paragraph" w:customStyle="1" w:styleId="9E315FA66BDD4180A525FC706436D8DD">
    <w:name w:val="9E315FA66BDD4180A525FC706436D8DD"/>
    <w:rsid w:val="00A0240A"/>
  </w:style>
  <w:style w:type="paragraph" w:customStyle="1" w:styleId="6594E1E2989C4B1293CBF0ADB88FC808">
    <w:name w:val="6594E1E2989C4B1293CBF0ADB88FC808"/>
    <w:rsid w:val="00A0240A"/>
  </w:style>
  <w:style w:type="paragraph" w:customStyle="1" w:styleId="4DE9FF97FE3044ED972998504A08AA0A">
    <w:name w:val="4DE9FF97FE3044ED972998504A08AA0A"/>
    <w:rsid w:val="00A0240A"/>
  </w:style>
  <w:style w:type="paragraph" w:customStyle="1" w:styleId="1ACDC6E2B45240ADB619612545A6ED56">
    <w:name w:val="1ACDC6E2B45240ADB619612545A6ED56"/>
    <w:rsid w:val="00A0240A"/>
  </w:style>
  <w:style w:type="paragraph" w:customStyle="1" w:styleId="DDBFEB937A4F4F82862391A9A83C8A35">
    <w:name w:val="DDBFEB937A4F4F82862391A9A83C8A35"/>
    <w:rsid w:val="00A0240A"/>
  </w:style>
  <w:style w:type="paragraph" w:customStyle="1" w:styleId="688FD85943854AB6A7EEDFCF304ED212">
    <w:name w:val="688FD85943854AB6A7EEDFCF304ED212"/>
    <w:rsid w:val="00A0240A"/>
  </w:style>
  <w:style w:type="paragraph" w:customStyle="1" w:styleId="019561284E3F4D06B7B4A1CB76743750">
    <w:name w:val="019561284E3F4D06B7B4A1CB76743750"/>
    <w:rsid w:val="00A0240A"/>
  </w:style>
  <w:style w:type="paragraph" w:customStyle="1" w:styleId="9E815118BA1141CEA7FDC64615A86C75">
    <w:name w:val="9E815118BA1141CEA7FDC64615A86C75"/>
    <w:rsid w:val="00A0240A"/>
  </w:style>
  <w:style w:type="paragraph" w:customStyle="1" w:styleId="7451BA8C3AF347FFAA9EB6A79153F420">
    <w:name w:val="7451BA8C3AF347FFAA9EB6A79153F420"/>
    <w:rsid w:val="00A0240A"/>
  </w:style>
  <w:style w:type="paragraph" w:customStyle="1" w:styleId="79EE9584B8144F4F93E77F39141A5EA3">
    <w:name w:val="79EE9584B8144F4F93E77F39141A5EA3"/>
    <w:rsid w:val="00A0240A"/>
  </w:style>
  <w:style w:type="paragraph" w:customStyle="1" w:styleId="4FC4CF16F7A6452BA1175B81FF16FE03">
    <w:name w:val="4FC4CF16F7A6452BA1175B81FF16FE03"/>
    <w:rsid w:val="00A0240A"/>
  </w:style>
  <w:style w:type="paragraph" w:customStyle="1" w:styleId="8D94C577E1614ABE9D43D09CD441EABB">
    <w:name w:val="8D94C577E1614ABE9D43D09CD441EABB"/>
    <w:rsid w:val="00A0240A"/>
  </w:style>
  <w:style w:type="paragraph" w:customStyle="1" w:styleId="019957019D7948188BABCABEBB30165E">
    <w:name w:val="019957019D7948188BABCABEBB30165E"/>
    <w:rsid w:val="00A0240A"/>
  </w:style>
  <w:style w:type="paragraph" w:customStyle="1" w:styleId="ECE8F2DE780E4CC7A6A7AFF1ECD4E750">
    <w:name w:val="ECE8F2DE780E4CC7A6A7AFF1ECD4E750"/>
    <w:rsid w:val="00A0240A"/>
  </w:style>
  <w:style w:type="paragraph" w:customStyle="1" w:styleId="C4583E04050E4F658E8DDF706A14220E">
    <w:name w:val="C4583E04050E4F658E8DDF706A14220E"/>
    <w:rsid w:val="00A0240A"/>
  </w:style>
  <w:style w:type="paragraph" w:customStyle="1" w:styleId="15099CB51D83490BB484F5DDD1FA1349">
    <w:name w:val="15099CB51D83490BB484F5DDD1FA1349"/>
    <w:rsid w:val="00A0240A"/>
  </w:style>
  <w:style w:type="paragraph" w:customStyle="1" w:styleId="78899C138F7A4F50B41360D3DE62EAB4">
    <w:name w:val="78899C138F7A4F50B41360D3DE62EAB4"/>
    <w:rsid w:val="00A0240A"/>
  </w:style>
  <w:style w:type="paragraph" w:customStyle="1" w:styleId="09D891F8F922454C8EBD5209A4509D46">
    <w:name w:val="09D891F8F922454C8EBD5209A4509D46"/>
    <w:rsid w:val="00A0240A"/>
  </w:style>
  <w:style w:type="paragraph" w:customStyle="1" w:styleId="A6CFD334DF16498484849DC6BD2426BA">
    <w:name w:val="A6CFD334DF16498484849DC6BD2426BA"/>
    <w:rsid w:val="00A0240A"/>
  </w:style>
  <w:style w:type="paragraph" w:customStyle="1" w:styleId="B937E28AAE904AD9BE1674832B6FCC4B">
    <w:name w:val="B937E28AAE904AD9BE1674832B6FCC4B"/>
    <w:rsid w:val="00A0240A"/>
  </w:style>
  <w:style w:type="paragraph" w:customStyle="1" w:styleId="0A4C6E58D420481E86D7AA10220F7EBF">
    <w:name w:val="0A4C6E58D420481E86D7AA10220F7EBF"/>
    <w:rsid w:val="00A0240A"/>
  </w:style>
  <w:style w:type="paragraph" w:customStyle="1" w:styleId="4A043895B83543A8A35A446AC9DA7417">
    <w:name w:val="4A043895B83543A8A35A446AC9DA7417"/>
    <w:rsid w:val="00A0240A"/>
  </w:style>
  <w:style w:type="paragraph" w:customStyle="1" w:styleId="0B03C64FF7A44694837610B88542FF51">
    <w:name w:val="0B03C64FF7A44694837610B88542FF51"/>
    <w:rsid w:val="00A0240A"/>
  </w:style>
  <w:style w:type="paragraph" w:customStyle="1" w:styleId="3C493E121D9646BF97CFC89D70BB34AA">
    <w:name w:val="3C493E121D9646BF97CFC89D70BB34AA"/>
    <w:rsid w:val="00A0240A"/>
  </w:style>
  <w:style w:type="paragraph" w:customStyle="1" w:styleId="183C0623BCA4403182F804C70882D941">
    <w:name w:val="183C0623BCA4403182F804C70882D941"/>
    <w:rsid w:val="00A0240A"/>
  </w:style>
  <w:style w:type="paragraph" w:customStyle="1" w:styleId="7F97839053D14E0FA3708C93F8A7B329">
    <w:name w:val="7F97839053D14E0FA3708C93F8A7B329"/>
    <w:rsid w:val="00A0240A"/>
  </w:style>
  <w:style w:type="paragraph" w:customStyle="1" w:styleId="1B0310AD3CB94DA5A299FB4DE94B2E7A">
    <w:name w:val="1B0310AD3CB94DA5A299FB4DE94B2E7A"/>
    <w:rsid w:val="00A0240A"/>
  </w:style>
  <w:style w:type="paragraph" w:customStyle="1" w:styleId="DEBAB580B93D4749A39285921DC5A114">
    <w:name w:val="DEBAB580B93D4749A39285921DC5A114"/>
    <w:rsid w:val="00A0240A"/>
  </w:style>
  <w:style w:type="paragraph" w:customStyle="1" w:styleId="BE6D82100A97470A868F6DE911F659C8">
    <w:name w:val="BE6D82100A97470A868F6DE911F659C8"/>
    <w:rsid w:val="00A0240A"/>
  </w:style>
  <w:style w:type="paragraph" w:customStyle="1" w:styleId="987FC177C63145439EF3DF7AE594F1D6">
    <w:name w:val="987FC177C63145439EF3DF7AE594F1D6"/>
    <w:rsid w:val="00A0240A"/>
  </w:style>
  <w:style w:type="paragraph" w:customStyle="1" w:styleId="02C5F01C6923416F93F7476133F0AA4D">
    <w:name w:val="02C5F01C6923416F93F7476133F0AA4D"/>
    <w:rsid w:val="00A0240A"/>
  </w:style>
  <w:style w:type="paragraph" w:customStyle="1" w:styleId="85B59D7245FC4EB795FF8D18A5E390B0">
    <w:name w:val="85B59D7245FC4EB795FF8D18A5E390B0"/>
    <w:rsid w:val="00A0240A"/>
  </w:style>
  <w:style w:type="paragraph" w:customStyle="1" w:styleId="D93F0F20F20E4503AC547E930C227F90">
    <w:name w:val="D93F0F20F20E4503AC547E930C227F90"/>
    <w:rsid w:val="00A0240A"/>
  </w:style>
  <w:style w:type="paragraph" w:customStyle="1" w:styleId="C635BE902F58449E93F9479C3B144401">
    <w:name w:val="C635BE902F58449E93F9479C3B144401"/>
    <w:rsid w:val="00A0240A"/>
  </w:style>
  <w:style w:type="paragraph" w:customStyle="1" w:styleId="2FE38D1711EE44B7BABD123F10E7F680">
    <w:name w:val="2FE38D1711EE44B7BABD123F10E7F680"/>
    <w:rsid w:val="00A0240A"/>
  </w:style>
  <w:style w:type="paragraph" w:customStyle="1" w:styleId="942667E55B134A8E824413DD87D77042">
    <w:name w:val="942667E55B134A8E824413DD87D77042"/>
    <w:rsid w:val="00A0240A"/>
  </w:style>
  <w:style w:type="paragraph" w:customStyle="1" w:styleId="867F660DADAB407EBC3CE095F590447E">
    <w:name w:val="867F660DADAB407EBC3CE095F590447E"/>
    <w:rsid w:val="00A0240A"/>
  </w:style>
  <w:style w:type="paragraph" w:customStyle="1" w:styleId="5D71BE3EE470414BA81D0AA28E78F8D3">
    <w:name w:val="5D71BE3EE470414BA81D0AA28E78F8D3"/>
    <w:rsid w:val="00A0240A"/>
  </w:style>
  <w:style w:type="paragraph" w:customStyle="1" w:styleId="7112869DBE1B43709A85AA6E1FD03DBB">
    <w:name w:val="7112869DBE1B43709A85AA6E1FD03DBB"/>
    <w:rsid w:val="00A0240A"/>
  </w:style>
  <w:style w:type="paragraph" w:customStyle="1" w:styleId="0F55F0274F984F758F850CF5C90701FB">
    <w:name w:val="0F55F0274F984F758F850CF5C90701FB"/>
    <w:rsid w:val="00A0240A"/>
  </w:style>
  <w:style w:type="paragraph" w:customStyle="1" w:styleId="8256E42E369C49EEA248825ACD713B86">
    <w:name w:val="8256E42E369C49EEA248825ACD713B86"/>
    <w:rsid w:val="00A0240A"/>
  </w:style>
  <w:style w:type="paragraph" w:customStyle="1" w:styleId="5CF8E611571F4F7FAD8FEC11040F164B">
    <w:name w:val="5CF8E611571F4F7FAD8FEC11040F164B"/>
    <w:rsid w:val="00A0240A"/>
  </w:style>
  <w:style w:type="paragraph" w:customStyle="1" w:styleId="F233E794F3834EA4AC0E8147FB7DDC0B">
    <w:name w:val="F233E794F3834EA4AC0E8147FB7DDC0B"/>
    <w:rsid w:val="00A0240A"/>
  </w:style>
  <w:style w:type="paragraph" w:customStyle="1" w:styleId="E90FB40DD4184594A20DC11FCBEBC40C">
    <w:name w:val="E90FB40DD4184594A20DC11FCBEBC40C"/>
    <w:rsid w:val="00A0240A"/>
  </w:style>
  <w:style w:type="paragraph" w:customStyle="1" w:styleId="39C298A040F646E2A0EF9C8F5A539521">
    <w:name w:val="39C298A040F646E2A0EF9C8F5A539521"/>
    <w:rsid w:val="00A0240A"/>
  </w:style>
  <w:style w:type="paragraph" w:customStyle="1" w:styleId="B531C9F3129A49C9B1622193D2E1ECBF">
    <w:name w:val="B531C9F3129A49C9B1622193D2E1ECBF"/>
    <w:rsid w:val="00A0240A"/>
  </w:style>
  <w:style w:type="paragraph" w:customStyle="1" w:styleId="FDAB81C276274277A87861B57F72BE63">
    <w:name w:val="FDAB81C276274277A87861B57F72BE63"/>
    <w:rsid w:val="00A0240A"/>
  </w:style>
  <w:style w:type="paragraph" w:customStyle="1" w:styleId="90D6433204824A08ADC09481462592DB">
    <w:name w:val="90D6433204824A08ADC09481462592DB"/>
    <w:rsid w:val="00A0240A"/>
  </w:style>
  <w:style w:type="paragraph" w:customStyle="1" w:styleId="83946D159D7F40C88B3AD0E15B5B094E">
    <w:name w:val="83946D159D7F40C88B3AD0E15B5B094E"/>
    <w:rsid w:val="00A0240A"/>
  </w:style>
  <w:style w:type="paragraph" w:customStyle="1" w:styleId="D5BE115064BD497D9E8DEAC8069905B5">
    <w:name w:val="D5BE115064BD497D9E8DEAC8069905B5"/>
    <w:rsid w:val="00A0240A"/>
  </w:style>
  <w:style w:type="paragraph" w:customStyle="1" w:styleId="C6144D3D6ED447989093ACFB73D0F895">
    <w:name w:val="C6144D3D6ED447989093ACFB73D0F895"/>
    <w:rsid w:val="00A0240A"/>
  </w:style>
  <w:style w:type="paragraph" w:customStyle="1" w:styleId="E849DD3C319E44F893FF67CD35FCEA1E">
    <w:name w:val="E849DD3C319E44F893FF67CD35FCEA1E"/>
    <w:rsid w:val="00A0240A"/>
  </w:style>
  <w:style w:type="paragraph" w:customStyle="1" w:styleId="313169B1881D43BE9D58EB159AFBBF68">
    <w:name w:val="313169B1881D43BE9D58EB159AFBBF68"/>
    <w:rsid w:val="00A0240A"/>
  </w:style>
  <w:style w:type="paragraph" w:customStyle="1" w:styleId="92E1CE6FA0FC4A38AE363CC04D27C96D">
    <w:name w:val="92E1CE6FA0FC4A38AE363CC04D27C96D"/>
    <w:rsid w:val="00A0240A"/>
  </w:style>
  <w:style w:type="paragraph" w:customStyle="1" w:styleId="7D8174F4469B44CE9A7CA55AF539ED14">
    <w:name w:val="7D8174F4469B44CE9A7CA55AF539ED14"/>
    <w:rsid w:val="00A0240A"/>
  </w:style>
  <w:style w:type="paragraph" w:customStyle="1" w:styleId="251583BEB18E487EA34A3D4C3DC9413B">
    <w:name w:val="251583BEB18E487EA34A3D4C3DC9413B"/>
    <w:rsid w:val="00A0240A"/>
  </w:style>
  <w:style w:type="paragraph" w:customStyle="1" w:styleId="B688675C9C7941D18945096D5CBD4C2D">
    <w:name w:val="B688675C9C7941D18945096D5CBD4C2D"/>
    <w:rsid w:val="00A0240A"/>
  </w:style>
  <w:style w:type="paragraph" w:customStyle="1" w:styleId="53A32C0C2B2C497AA25111A01D159FB5">
    <w:name w:val="53A32C0C2B2C497AA25111A01D159FB5"/>
    <w:rsid w:val="00A0240A"/>
  </w:style>
  <w:style w:type="paragraph" w:customStyle="1" w:styleId="1A7FFE63EEA540D5BA9EF83CCFD0DEAA">
    <w:name w:val="1A7FFE63EEA540D5BA9EF83CCFD0DEAA"/>
    <w:rsid w:val="00A0240A"/>
  </w:style>
  <w:style w:type="paragraph" w:customStyle="1" w:styleId="8499A029D9F94EB591961BF7AC6CAD20">
    <w:name w:val="8499A029D9F94EB591961BF7AC6CAD20"/>
    <w:rsid w:val="00A0240A"/>
  </w:style>
  <w:style w:type="paragraph" w:customStyle="1" w:styleId="C078335F8E964731B41C82CCD77D9701">
    <w:name w:val="C078335F8E964731B41C82CCD77D9701"/>
    <w:rsid w:val="00A0240A"/>
  </w:style>
  <w:style w:type="paragraph" w:customStyle="1" w:styleId="AC9792250889488E85CECE82FE1E6ADC">
    <w:name w:val="AC9792250889488E85CECE82FE1E6ADC"/>
    <w:rsid w:val="00A0240A"/>
  </w:style>
  <w:style w:type="paragraph" w:customStyle="1" w:styleId="E3B61AEC0D5A40568386C53400FB6F0B">
    <w:name w:val="E3B61AEC0D5A40568386C53400FB6F0B"/>
    <w:rsid w:val="00A0240A"/>
  </w:style>
  <w:style w:type="paragraph" w:customStyle="1" w:styleId="C42732C746ED4BE9AA1CFBF2D961D773">
    <w:name w:val="C42732C746ED4BE9AA1CFBF2D961D773"/>
    <w:rsid w:val="00A0240A"/>
  </w:style>
  <w:style w:type="paragraph" w:customStyle="1" w:styleId="C0EDF87D3DEF418BA3907E7AA9B7902D">
    <w:name w:val="C0EDF87D3DEF418BA3907E7AA9B7902D"/>
    <w:rsid w:val="00A0240A"/>
  </w:style>
  <w:style w:type="paragraph" w:customStyle="1" w:styleId="D20BC3F018424D918905ACA51BC9ADC9">
    <w:name w:val="D20BC3F018424D918905ACA51BC9ADC9"/>
    <w:rsid w:val="00A0240A"/>
  </w:style>
  <w:style w:type="paragraph" w:customStyle="1" w:styleId="6C07D52B468D4ECC87CA0FB0D460FB8E">
    <w:name w:val="6C07D52B468D4ECC87CA0FB0D460FB8E"/>
    <w:rsid w:val="00A0240A"/>
  </w:style>
  <w:style w:type="paragraph" w:customStyle="1" w:styleId="199A869FA903427B9A78A4C4F2289319">
    <w:name w:val="199A869FA903427B9A78A4C4F2289319"/>
    <w:rsid w:val="00A0240A"/>
  </w:style>
  <w:style w:type="paragraph" w:customStyle="1" w:styleId="B705C9AC9272406F97FDE4F6478BB528">
    <w:name w:val="B705C9AC9272406F97FDE4F6478BB528"/>
    <w:rsid w:val="00A0240A"/>
  </w:style>
  <w:style w:type="paragraph" w:customStyle="1" w:styleId="B47D7BA7C12444BAAFB791E12CE507D6">
    <w:name w:val="B47D7BA7C12444BAAFB791E12CE507D6"/>
    <w:rsid w:val="00A0240A"/>
  </w:style>
  <w:style w:type="paragraph" w:customStyle="1" w:styleId="A4FD9E81FA0C4E358F257B47C039787A">
    <w:name w:val="A4FD9E81FA0C4E358F257B47C039787A"/>
    <w:rsid w:val="00A0240A"/>
  </w:style>
  <w:style w:type="paragraph" w:customStyle="1" w:styleId="B6044BBFD6624F0E989B78FC6C63ED58">
    <w:name w:val="B6044BBFD6624F0E989B78FC6C63ED58"/>
    <w:rsid w:val="00A0240A"/>
  </w:style>
  <w:style w:type="paragraph" w:customStyle="1" w:styleId="6C51E5D496A848FBAC7860637F297DF0">
    <w:name w:val="6C51E5D496A848FBAC7860637F297DF0"/>
    <w:rsid w:val="00A0240A"/>
  </w:style>
  <w:style w:type="paragraph" w:customStyle="1" w:styleId="01F7776CFF2E4A8980A5460CBFB98845">
    <w:name w:val="01F7776CFF2E4A8980A5460CBFB98845"/>
    <w:rsid w:val="00A0240A"/>
  </w:style>
  <w:style w:type="paragraph" w:customStyle="1" w:styleId="F7BCF551E2B043868AEE7B2FDDE12BE1">
    <w:name w:val="F7BCF551E2B043868AEE7B2FDDE12BE1"/>
    <w:rsid w:val="00A0240A"/>
  </w:style>
  <w:style w:type="paragraph" w:customStyle="1" w:styleId="4AFEBFF34E594197878C58A711881195">
    <w:name w:val="4AFEBFF34E594197878C58A711881195"/>
    <w:rsid w:val="00A0240A"/>
  </w:style>
  <w:style w:type="paragraph" w:customStyle="1" w:styleId="478F66C72BC14104AFAF9B2E1314F679">
    <w:name w:val="478F66C72BC14104AFAF9B2E1314F679"/>
    <w:rsid w:val="00A0240A"/>
  </w:style>
  <w:style w:type="paragraph" w:customStyle="1" w:styleId="858CA5745B974C85814147F67F2E7648">
    <w:name w:val="858CA5745B974C85814147F67F2E7648"/>
    <w:rsid w:val="00A0240A"/>
  </w:style>
  <w:style w:type="paragraph" w:customStyle="1" w:styleId="925244266FC248639458E452C32AFD79">
    <w:name w:val="925244266FC248639458E452C32AFD79"/>
    <w:rsid w:val="00A0240A"/>
  </w:style>
  <w:style w:type="paragraph" w:customStyle="1" w:styleId="6D73716F5CF24B109BBFA080276D654E">
    <w:name w:val="6D73716F5CF24B109BBFA080276D654E"/>
    <w:rsid w:val="00A0240A"/>
  </w:style>
  <w:style w:type="paragraph" w:customStyle="1" w:styleId="CCC42313B5D54DFEA710FB5DB124ECD2">
    <w:name w:val="CCC42313B5D54DFEA710FB5DB124ECD2"/>
    <w:rsid w:val="00A0240A"/>
  </w:style>
  <w:style w:type="paragraph" w:customStyle="1" w:styleId="A5E20DE74D98427E90C6ACAEEB7EB68E">
    <w:name w:val="A5E20DE74D98427E90C6ACAEEB7EB68E"/>
    <w:rsid w:val="00A0240A"/>
  </w:style>
  <w:style w:type="paragraph" w:customStyle="1" w:styleId="F7542D240A574BE2944AA7FB0A38ADEE">
    <w:name w:val="F7542D240A574BE2944AA7FB0A38ADEE"/>
    <w:rsid w:val="00A0240A"/>
  </w:style>
  <w:style w:type="paragraph" w:customStyle="1" w:styleId="721EEE1548A6479E81CA7EBE030E702A">
    <w:name w:val="721EEE1548A6479E81CA7EBE030E702A"/>
    <w:rsid w:val="00A0240A"/>
  </w:style>
  <w:style w:type="paragraph" w:customStyle="1" w:styleId="2B86C23091F945418FB43250ED6363FD">
    <w:name w:val="2B86C23091F945418FB43250ED6363FD"/>
    <w:rsid w:val="00A0240A"/>
  </w:style>
  <w:style w:type="paragraph" w:customStyle="1" w:styleId="86775FF7922B4DACBF356F16BE6EC0C9">
    <w:name w:val="86775FF7922B4DACBF356F16BE6EC0C9"/>
    <w:rsid w:val="00A0240A"/>
  </w:style>
  <w:style w:type="paragraph" w:customStyle="1" w:styleId="820ADBC049D94E168555953A21821E05">
    <w:name w:val="820ADBC049D94E168555953A21821E05"/>
    <w:rsid w:val="00A0240A"/>
  </w:style>
  <w:style w:type="paragraph" w:customStyle="1" w:styleId="06056BA516A74DFF90D355391B650242">
    <w:name w:val="06056BA516A74DFF90D355391B650242"/>
    <w:rsid w:val="00A0240A"/>
  </w:style>
  <w:style w:type="paragraph" w:customStyle="1" w:styleId="887CEF2585FD4935A0AF0B6BE82D6CD9">
    <w:name w:val="887CEF2585FD4935A0AF0B6BE82D6CD9"/>
    <w:rsid w:val="00A0240A"/>
  </w:style>
  <w:style w:type="paragraph" w:customStyle="1" w:styleId="AD7B1E8E4220430198AABAD3C5A3CF68">
    <w:name w:val="AD7B1E8E4220430198AABAD3C5A3CF68"/>
    <w:rsid w:val="00A0240A"/>
  </w:style>
  <w:style w:type="paragraph" w:customStyle="1" w:styleId="D9F8165E6507413195CD7FA43E4C5B59">
    <w:name w:val="D9F8165E6507413195CD7FA43E4C5B59"/>
    <w:rsid w:val="00A0240A"/>
  </w:style>
  <w:style w:type="paragraph" w:customStyle="1" w:styleId="92F8CE69248A4041AF1D97DD7492B955">
    <w:name w:val="92F8CE69248A4041AF1D97DD7492B955"/>
    <w:rsid w:val="00A0240A"/>
  </w:style>
  <w:style w:type="paragraph" w:customStyle="1" w:styleId="1C2699529F314E38B6AF9729F481FB1A">
    <w:name w:val="1C2699529F314E38B6AF9729F481FB1A"/>
    <w:rsid w:val="00A0240A"/>
  </w:style>
  <w:style w:type="paragraph" w:customStyle="1" w:styleId="26A0E88C707141658E6855FC0742158F">
    <w:name w:val="26A0E88C707141658E6855FC0742158F"/>
    <w:rsid w:val="00A0240A"/>
  </w:style>
  <w:style w:type="paragraph" w:customStyle="1" w:styleId="FE06C8CF94554C738AF8BA6E16CECBB7">
    <w:name w:val="FE06C8CF94554C738AF8BA6E16CECBB7"/>
    <w:rsid w:val="00A0240A"/>
  </w:style>
  <w:style w:type="paragraph" w:customStyle="1" w:styleId="461B83617F014F3C8CAB662C4FAF401B">
    <w:name w:val="461B83617F014F3C8CAB662C4FAF401B"/>
    <w:rsid w:val="00A0240A"/>
  </w:style>
  <w:style w:type="paragraph" w:customStyle="1" w:styleId="D03D6A3247C64C219FCB93F2FFC02C6C">
    <w:name w:val="D03D6A3247C64C219FCB93F2FFC02C6C"/>
    <w:rsid w:val="00A0240A"/>
  </w:style>
  <w:style w:type="paragraph" w:customStyle="1" w:styleId="641F1D0420844B489D87A8E7DB5AD509">
    <w:name w:val="641F1D0420844B489D87A8E7DB5AD509"/>
    <w:rsid w:val="00A0240A"/>
  </w:style>
  <w:style w:type="paragraph" w:customStyle="1" w:styleId="740E0F6F741E4CCCAAC92D54A9C7E5FF">
    <w:name w:val="740E0F6F741E4CCCAAC92D54A9C7E5FF"/>
    <w:rsid w:val="00A0240A"/>
  </w:style>
  <w:style w:type="paragraph" w:customStyle="1" w:styleId="286DEBDE34F6482A93E0EB536721424F">
    <w:name w:val="286DEBDE34F6482A93E0EB536721424F"/>
    <w:rsid w:val="00A0240A"/>
  </w:style>
  <w:style w:type="paragraph" w:customStyle="1" w:styleId="DF345304B7B24E32B5FFB1A4A47CBFB7">
    <w:name w:val="DF345304B7B24E32B5FFB1A4A47CBFB7"/>
    <w:rsid w:val="00A0240A"/>
  </w:style>
  <w:style w:type="paragraph" w:customStyle="1" w:styleId="44B3B14F2B8240D59E1CCC424EFE8374">
    <w:name w:val="44B3B14F2B8240D59E1CCC424EFE8374"/>
    <w:rsid w:val="00A0240A"/>
  </w:style>
  <w:style w:type="paragraph" w:customStyle="1" w:styleId="2E8C7F08D1014713B4C5B2A281ECD1FC">
    <w:name w:val="2E8C7F08D1014713B4C5B2A281ECD1FC"/>
    <w:rsid w:val="00A0240A"/>
  </w:style>
  <w:style w:type="paragraph" w:customStyle="1" w:styleId="AA6B30CBE6744C4B8739543D706AFEF5">
    <w:name w:val="AA6B30CBE6744C4B8739543D706AFEF5"/>
    <w:rsid w:val="00A0240A"/>
  </w:style>
  <w:style w:type="paragraph" w:customStyle="1" w:styleId="DFC44261A82243BEA0CB515DD1875088">
    <w:name w:val="DFC44261A82243BEA0CB515DD1875088"/>
    <w:rsid w:val="00A0240A"/>
  </w:style>
  <w:style w:type="paragraph" w:customStyle="1" w:styleId="3A14D0EF8DEB4F2F9505F946A93EB163">
    <w:name w:val="3A14D0EF8DEB4F2F9505F946A93EB163"/>
    <w:rsid w:val="00A0240A"/>
  </w:style>
  <w:style w:type="paragraph" w:customStyle="1" w:styleId="847272A0F50A48CBAB0297BE20A12D8C">
    <w:name w:val="847272A0F50A48CBAB0297BE20A12D8C"/>
    <w:rsid w:val="00A0240A"/>
  </w:style>
  <w:style w:type="paragraph" w:customStyle="1" w:styleId="765311DC446D48E8ABEF3758C3C9B2BD">
    <w:name w:val="765311DC446D48E8ABEF3758C3C9B2BD"/>
    <w:rsid w:val="00A0240A"/>
  </w:style>
  <w:style w:type="paragraph" w:customStyle="1" w:styleId="6256426E8B1E45CC92B8AA3894E619E0">
    <w:name w:val="6256426E8B1E45CC92B8AA3894E619E0"/>
    <w:rsid w:val="00A0240A"/>
  </w:style>
  <w:style w:type="paragraph" w:customStyle="1" w:styleId="FBC89E4AA164434EB28D391DC96739C6">
    <w:name w:val="FBC89E4AA164434EB28D391DC96739C6"/>
    <w:rsid w:val="00A0240A"/>
  </w:style>
  <w:style w:type="paragraph" w:customStyle="1" w:styleId="E23A69E3B6F147E6ADE6464EF0C00479">
    <w:name w:val="E23A69E3B6F147E6ADE6464EF0C00479"/>
    <w:rsid w:val="00A0240A"/>
  </w:style>
  <w:style w:type="paragraph" w:customStyle="1" w:styleId="683DC0C488154ACBAF72EEBFC0CFA943">
    <w:name w:val="683DC0C488154ACBAF72EEBFC0CFA943"/>
    <w:rsid w:val="00A0240A"/>
  </w:style>
  <w:style w:type="paragraph" w:customStyle="1" w:styleId="173F18FACAF34C268C1F5EAD590A0619">
    <w:name w:val="173F18FACAF34C268C1F5EAD590A0619"/>
    <w:rsid w:val="00A0240A"/>
  </w:style>
  <w:style w:type="paragraph" w:customStyle="1" w:styleId="F0A1FC74881D4E0AAD75DA64E475BAC8">
    <w:name w:val="F0A1FC74881D4E0AAD75DA64E475BAC8"/>
    <w:rsid w:val="00A0240A"/>
  </w:style>
  <w:style w:type="paragraph" w:customStyle="1" w:styleId="5556F18C9C9F43648233146C6FFF4210">
    <w:name w:val="5556F18C9C9F43648233146C6FFF4210"/>
    <w:rsid w:val="00A0240A"/>
  </w:style>
  <w:style w:type="paragraph" w:customStyle="1" w:styleId="C714B8AEFA6A4F7CB870AE9724D88AC1">
    <w:name w:val="C714B8AEFA6A4F7CB870AE9724D88AC1"/>
    <w:rsid w:val="00A0240A"/>
  </w:style>
  <w:style w:type="paragraph" w:customStyle="1" w:styleId="F4852CC45B434AE2B174F5E603CB336E">
    <w:name w:val="F4852CC45B434AE2B174F5E603CB336E"/>
    <w:rsid w:val="00A0240A"/>
  </w:style>
  <w:style w:type="paragraph" w:customStyle="1" w:styleId="02A9660DB5E24565A7F275C1E3848F71">
    <w:name w:val="02A9660DB5E24565A7F275C1E3848F71"/>
    <w:rsid w:val="00A0240A"/>
  </w:style>
  <w:style w:type="paragraph" w:customStyle="1" w:styleId="4F722DFE4C2844D5B3C05AF1DC7D55B9">
    <w:name w:val="4F722DFE4C2844D5B3C05AF1DC7D55B9"/>
    <w:rsid w:val="00A0240A"/>
  </w:style>
  <w:style w:type="paragraph" w:customStyle="1" w:styleId="F54AACC4A23B4949B199C01F6AC28547">
    <w:name w:val="F54AACC4A23B4949B199C01F6AC28547"/>
    <w:rsid w:val="00A0240A"/>
  </w:style>
  <w:style w:type="paragraph" w:customStyle="1" w:styleId="3506BFDBA4CE440CA9E64DE842C3BB5A">
    <w:name w:val="3506BFDBA4CE440CA9E64DE842C3BB5A"/>
    <w:rsid w:val="00A0240A"/>
  </w:style>
  <w:style w:type="paragraph" w:customStyle="1" w:styleId="430C606E7A6F4D828C1B9BE38285B624">
    <w:name w:val="430C606E7A6F4D828C1B9BE38285B624"/>
    <w:rsid w:val="00A0240A"/>
  </w:style>
  <w:style w:type="paragraph" w:customStyle="1" w:styleId="0024DDB882BD4972AC25CDFE4155AFF5">
    <w:name w:val="0024DDB882BD4972AC25CDFE4155AFF5"/>
    <w:rsid w:val="00A0240A"/>
  </w:style>
  <w:style w:type="paragraph" w:customStyle="1" w:styleId="AC06A4B5866948CEABE7B767AE9E703B">
    <w:name w:val="AC06A4B5866948CEABE7B767AE9E703B"/>
    <w:rsid w:val="00A0240A"/>
  </w:style>
  <w:style w:type="paragraph" w:customStyle="1" w:styleId="9E12431B480E4923BC76A6C513862D54">
    <w:name w:val="9E12431B480E4923BC76A6C513862D54"/>
    <w:rsid w:val="00A0240A"/>
  </w:style>
  <w:style w:type="paragraph" w:customStyle="1" w:styleId="454E2087F22D45B894CA036BCD61551E">
    <w:name w:val="454E2087F22D45B894CA036BCD61551E"/>
    <w:rsid w:val="00A0240A"/>
  </w:style>
  <w:style w:type="paragraph" w:customStyle="1" w:styleId="044AFEB2B80341A0ADA177FAD872134C">
    <w:name w:val="044AFEB2B80341A0ADA177FAD872134C"/>
    <w:rsid w:val="00A0240A"/>
  </w:style>
  <w:style w:type="paragraph" w:customStyle="1" w:styleId="A019380F4911465B9F4BD3C81B8CC824">
    <w:name w:val="A019380F4911465B9F4BD3C81B8CC824"/>
    <w:rsid w:val="00A0240A"/>
  </w:style>
  <w:style w:type="paragraph" w:customStyle="1" w:styleId="3C7EFDF744A5438A9F01D05589541E36">
    <w:name w:val="3C7EFDF744A5438A9F01D05589541E36"/>
    <w:rsid w:val="00A0240A"/>
  </w:style>
  <w:style w:type="paragraph" w:customStyle="1" w:styleId="96C5E43D32CD46D39A967976D7A4B143">
    <w:name w:val="96C5E43D32CD46D39A967976D7A4B143"/>
    <w:rsid w:val="00A0240A"/>
  </w:style>
  <w:style w:type="paragraph" w:customStyle="1" w:styleId="4F9310B2FD544B7FA99F3B1A0FFC7A4B">
    <w:name w:val="4F9310B2FD544B7FA99F3B1A0FFC7A4B"/>
    <w:rsid w:val="00A0240A"/>
  </w:style>
  <w:style w:type="paragraph" w:customStyle="1" w:styleId="77544C17FE974B5FBDEC070EB5411135">
    <w:name w:val="77544C17FE974B5FBDEC070EB5411135"/>
    <w:rsid w:val="00A0240A"/>
  </w:style>
  <w:style w:type="paragraph" w:customStyle="1" w:styleId="43C8E74AB86E41BB8F86888290A4DFCC">
    <w:name w:val="43C8E74AB86E41BB8F86888290A4DFCC"/>
    <w:rsid w:val="00A0240A"/>
  </w:style>
  <w:style w:type="paragraph" w:customStyle="1" w:styleId="8BDF99EA2083432998724850341D7AED">
    <w:name w:val="8BDF99EA2083432998724850341D7AED"/>
    <w:rsid w:val="00A0240A"/>
  </w:style>
  <w:style w:type="paragraph" w:customStyle="1" w:styleId="F2B7A16DF845483590BE279808773F57">
    <w:name w:val="F2B7A16DF845483590BE279808773F57"/>
    <w:rsid w:val="00A0240A"/>
  </w:style>
  <w:style w:type="paragraph" w:customStyle="1" w:styleId="BEF80C01B385449EA841604D87E508ED">
    <w:name w:val="BEF80C01B385449EA841604D87E508ED"/>
    <w:rsid w:val="00A0240A"/>
  </w:style>
  <w:style w:type="paragraph" w:customStyle="1" w:styleId="006FD22DFE1B48AE8191A77B5BBBD027">
    <w:name w:val="006FD22DFE1B48AE8191A77B5BBBD027"/>
    <w:rsid w:val="00A0240A"/>
  </w:style>
  <w:style w:type="paragraph" w:customStyle="1" w:styleId="F1C561AE97924F21A7BB781BBE7DC489">
    <w:name w:val="F1C561AE97924F21A7BB781BBE7DC489"/>
    <w:rsid w:val="00A0240A"/>
  </w:style>
  <w:style w:type="paragraph" w:customStyle="1" w:styleId="39D593A92CAB43EB8E0DBCF6F8E0DAF6">
    <w:name w:val="39D593A92CAB43EB8E0DBCF6F8E0DAF6"/>
    <w:rsid w:val="00A0240A"/>
  </w:style>
  <w:style w:type="paragraph" w:customStyle="1" w:styleId="4D49BA859CED4C70BBA034C3374D4343">
    <w:name w:val="4D49BA859CED4C70BBA034C3374D4343"/>
    <w:rsid w:val="00A0240A"/>
  </w:style>
  <w:style w:type="paragraph" w:customStyle="1" w:styleId="117CEDAB85E14F7E9FAC5E66B8D1D0D9">
    <w:name w:val="117CEDAB85E14F7E9FAC5E66B8D1D0D9"/>
    <w:rsid w:val="00A0240A"/>
  </w:style>
  <w:style w:type="paragraph" w:customStyle="1" w:styleId="462CCFF611D049B28354BD1B8D70B262">
    <w:name w:val="462CCFF611D049B28354BD1B8D70B262"/>
    <w:rsid w:val="00A0240A"/>
  </w:style>
  <w:style w:type="paragraph" w:customStyle="1" w:styleId="76FB0A5CAF584B71B8FD6A4BF3B5006F">
    <w:name w:val="76FB0A5CAF584B71B8FD6A4BF3B5006F"/>
    <w:rsid w:val="00A0240A"/>
  </w:style>
  <w:style w:type="paragraph" w:customStyle="1" w:styleId="B8A76D4BD2614C41BEBD2ECBFE22C2BE">
    <w:name w:val="B8A76D4BD2614C41BEBD2ECBFE22C2BE"/>
    <w:rsid w:val="00A0240A"/>
  </w:style>
  <w:style w:type="paragraph" w:customStyle="1" w:styleId="6A7C6805F0E341E2B7C7D5B180F8A319">
    <w:name w:val="6A7C6805F0E341E2B7C7D5B180F8A319"/>
    <w:rsid w:val="00A0240A"/>
  </w:style>
  <w:style w:type="paragraph" w:customStyle="1" w:styleId="2D54D12B07D74C2AA19DB41D71442A86">
    <w:name w:val="2D54D12B07D74C2AA19DB41D71442A86"/>
    <w:rsid w:val="00A0240A"/>
  </w:style>
  <w:style w:type="paragraph" w:customStyle="1" w:styleId="A0FCE7B92ECE481AAAAA68647746D11C">
    <w:name w:val="A0FCE7B92ECE481AAAAA68647746D11C"/>
    <w:rsid w:val="00A0240A"/>
  </w:style>
  <w:style w:type="paragraph" w:customStyle="1" w:styleId="EFAFCD6CBADF4D0E8B4728159934630E">
    <w:name w:val="EFAFCD6CBADF4D0E8B4728159934630E"/>
    <w:rsid w:val="00A0240A"/>
  </w:style>
  <w:style w:type="paragraph" w:customStyle="1" w:styleId="70A8C3BF03C743588DA0881D9F3CCB69">
    <w:name w:val="70A8C3BF03C743588DA0881D9F3CCB69"/>
    <w:rsid w:val="00A0240A"/>
  </w:style>
  <w:style w:type="paragraph" w:customStyle="1" w:styleId="FFD844187EC5414FA94EFC76F8D4C9EB">
    <w:name w:val="FFD844187EC5414FA94EFC76F8D4C9EB"/>
    <w:rsid w:val="00A0240A"/>
  </w:style>
  <w:style w:type="paragraph" w:customStyle="1" w:styleId="5631C24F9A994DB6A2781C2400DCFE34">
    <w:name w:val="5631C24F9A994DB6A2781C2400DCFE34"/>
    <w:rsid w:val="00A0240A"/>
  </w:style>
  <w:style w:type="paragraph" w:customStyle="1" w:styleId="A4B7D8B5E416461A8907416DEADC86EB">
    <w:name w:val="A4B7D8B5E416461A8907416DEADC86EB"/>
    <w:rsid w:val="00A0240A"/>
  </w:style>
  <w:style w:type="paragraph" w:customStyle="1" w:styleId="4E2A9FC1ECBE4E3F8B29F3CE3C06D615">
    <w:name w:val="4E2A9FC1ECBE4E3F8B29F3CE3C06D615"/>
    <w:rsid w:val="00A0240A"/>
  </w:style>
  <w:style w:type="paragraph" w:customStyle="1" w:styleId="4711AC43511C4607B76EC4A705A52334">
    <w:name w:val="4711AC43511C4607B76EC4A705A52334"/>
    <w:rsid w:val="00A0240A"/>
  </w:style>
  <w:style w:type="paragraph" w:customStyle="1" w:styleId="A7D5C32DF4B64516877B0B6A4F3657F8">
    <w:name w:val="A7D5C32DF4B64516877B0B6A4F3657F8"/>
    <w:rsid w:val="00A0240A"/>
  </w:style>
  <w:style w:type="paragraph" w:customStyle="1" w:styleId="47E1D224758F493AA95FA0C6EEE2C3A6">
    <w:name w:val="47E1D224758F493AA95FA0C6EEE2C3A6"/>
    <w:rsid w:val="00A0240A"/>
  </w:style>
  <w:style w:type="paragraph" w:customStyle="1" w:styleId="B8DE1710CA354269B0508B84D01FB1E2">
    <w:name w:val="B8DE1710CA354269B0508B84D01FB1E2"/>
    <w:rsid w:val="00A0240A"/>
  </w:style>
  <w:style w:type="paragraph" w:customStyle="1" w:styleId="B78BE13DC67644428A003333FA6E2E3A">
    <w:name w:val="B78BE13DC67644428A003333FA6E2E3A"/>
    <w:rsid w:val="00A0240A"/>
  </w:style>
  <w:style w:type="paragraph" w:customStyle="1" w:styleId="CF89F93A03CD401EBC369E73991C0025">
    <w:name w:val="CF89F93A03CD401EBC369E73991C0025"/>
    <w:rsid w:val="00A0240A"/>
  </w:style>
  <w:style w:type="paragraph" w:customStyle="1" w:styleId="AF252EB32FCD4E838A06F31F3F932009">
    <w:name w:val="AF252EB32FCD4E838A06F31F3F932009"/>
    <w:rsid w:val="00A0240A"/>
  </w:style>
  <w:style w:type="paragraph" w:customStyle="1" w:styleId="C56A5CA68C9745A8855F5A846BB79A2E">
    <w:name w:val="C56A5CA68C9745A8855F5A846BB79A2E"/>
    <w:rsid w:val="00A0240A"/>
  </w:style>
  <w:style w:type="paragraph" w:customStyle="1" w:styleId="8E0A1299FEBC4EDC9582C9522D9013AC">
    <w:name w:val="8E0A1299FEBC4EDC9582C9522D9013AC"/>
    <w:rsid w:val="00A0240A"/>
  </w:style>
  <w:style w:type="paragraph" w:customStyle="1" w:styleId="0E9AD73B3732455FA7A943850AFFF092">
    <w:name w:val="0E9AD73B3732455FA7A943850AFFF092"/>
    <w:rsid w:val="00A0240A"/>
  </w:style>
  <w:style w:type="paragraph" w:customStyle="1" w:styleId="121045C00832402296FF0092D7704B07">
    <w:name w:val="121045C00832402296FF0092D7704B07"/>
    <w:rsid w:val="00A0240A"/>
  </w:style>
  <w:style w:type="paragraph" w:customStyle="1" w:styleId="A8C04E6C248244FCA8D84B965DC57CB8">
    <w:name w:val="A8C04E6C248244FCA8D84B965DC57CB8"/>
    <w:rsid w:val="00A0240A"/>
  </w:style>
  <w:style w:type="paragraph" w:customStyle="1" w:styleId="25AA93BCF64F453F886FD063779AF8AF">
    <w:name w:val="25AA93BCF64F453F886FD063779AF8AF"/>
    <w:rsid w:val="00A0240A"/>
  </w:style>
  <w:style w:type="paragraph" w:customStyle="1" w:styleId="83D352AD77554290BA49527B2CD226CE">
    <w:name w:val="83D352AD77554290BA49527B2CD226CE"/>
    <w:rsid w:val="00A0240A"/>
  </w:style>
  <w:style w:type="paragraph" w:customStyle="1" w:styleId="3196DA3DD6274FF68F5D3AE4BC2DB3C9">
    <w:name w:val="3196DA3DD6274FF68F5D3AE4BC2DB3C9"/>
    <w:rsid w:val="00A0240A"/>
  </w:style>
  <w:style w:type="paragraph" w:customStyle="1" w:styleId="829079744FF8491D8166FA41E7941E4E">
    <w:name w:val="829079744FF8491D8166FA41E7941E4E"/>
    <w:rsid w:val="00A0240A"/>
  </w:style>
  <w:style w:type="paragraph" w:customStyle="1" w:styleId="17C95674A9B847DCB94AC0EF0A909C97">
    <w:name w:val="17C95674A9B847DCB94AC0EF0A909C97"/>
    <w:rsid w:val="00A0240A"/>
  </w:style>
  <w:style w:type="paragraph" w:customStyle="1" w:styleId="0CF4B4EF0D1F49E8967CD474FD703DD5">
    <w:name w:val="0CF4B4EF0D1F49E8967CD474FD703DD5"/>
    <w:rsid w:val="00A0240A"/>
  </w:style>
  <w:style w:type="paragraph" w:customStyle="1" w:styleId="8C1F3074988D4763B7D6EEA8C52B6772">
    <w:name w:val="8C1F3074988D4763B7D6EEA8C52B6772"/>
    <w:rsid w:val="00A0240A"/>
  </w:style>
  <w:style w:type="paragraph" w:customStyle="1" w:styleId="F6C0FD914A6544AA9E66F92BC1CD2524">
    <w:name w:val="F6C0FD914A6544AA9E66F92BC1CD2524"/>
    <w:rsid w:val="00A0240A"/>
  </w:style>
  <w:style w:type="paragraph" w:customStyle="1" w:styleId="0681A99EEDB44B4EA7CC9765285B96C3">
    <w:name w:val="0681A99EEDB44B4EA7CC9765285B96C3"/>
    <w:rsid w:val="00A0240A"/>
  </w:style>
  <w:style w:type="paragraph" w:customStyle="1" w:styleId="FA734B1A04DB45CDA9098E3EE52E9F3D">
    <w:name w:val="FA734B1A04DB45CDA9098E3EE52E9F3D"/>
    <w:rsid w:val="00A0240A"/>
  </w:style>
  <w:style w:type="paragraph" w:customStyle="1" w:styleId="A2ABF872B4FE43D5BF36C4CB98BA4DE6">
    <w:name w:val="A2ABF872B4FE43D5BF36C4CB98BA4DE6"/>
    <w:rsid w:val="00A0240A"/>
  </w:style>
  <w:style w:type="paragraph" w:customStyle="1" w:styleId="09C17621A6594DB6B07DF82FA9A507E9">
    <w:name w:val="09C17621A6594DB6B07DF82FA9A507E9"/>
    <w:rsid w:val="00A0240A"/>
  </w:style>
  <w:style w:type="paragraph" w:customStyle="1" w:styleId="AFD7E61E2D38477995DD8EAF63F99135">
    <w:name w:val="AFD7E61E2D38477995DD8EAF63F99135"/>
    <w:rsid w:val="00A0240A"/>
  </w:style>
  <w:style w:type="paragraph" w:customStyle="1" w:styleId="F09547BBF5A24CAEB803A7BD67435F58">
    <w:name w:val="F09547BBF5A24CAEB803A7BD67435F58"/>
    <w:rsid w:val="00A0240A"/>
  </w:style>
  <w:style w:type="paragraph" w:customStyle="1" w:styleId="E2674D0E45364AB68855737DD57CEDC0">
    <w:name w:val="E2674D0E45364AB68855737DD57CEDC0"/>
    <w:rsid w:val="00A0240A"/>
  </w:style>
  <w:style w:type="paragraph" w:customStyle="1" w:styleId="8A2D34ACDCDA46AA9D6B846242653035">
    <w:name w:val="8A2D34ACDCDA46AA9D6B846242653035"/>
    <w:rsid w:val="00A0240A"/>
  </w:style>
  <w:style w:type="paragraph" w:customStyle="1" w:styleId="710063770CF34C0B9CCF01072F5DAAAD">
    <w:name w:val="710063770CF34C0B9CCF01072F5DAAAD"/>
    <w:rsid w:val="00A0240A"/>
  </w:style>
  <w:style w:type="paragraph" w:customStyle="1" w:styleId="CEEE17610C76418DAFA75ABC877C1890">
    <w:name w:val="CEEE17610C76418DAFA75ABC877C1890"/>
    <w:rsid w:val="00A0240A"/>
  </w:style>
  <w:style w:type="paragraph" w:customStyle="1" w:styleId="877A2CBBA8FD407A8F2176784FB76B3F">
    <w:name w:val="877A2CBBA8FD407A8F2176784FB76B3F"/>
    <w:rsid w:val="00A0240A"/>
  </w:style>
  <w:style w:type="paragraph" w:customStyle="1" w:styleId="C854DF51154944A380E4B3C27E9B90D3">
    <w:name w:val="C854DF51154944A380E4B3C27E9B90D3"/>
    <w:rsid w:val="00A0240A"/>
  </w:style>
  <w:style w:type="paragraph" w:customStyle="1" w:styleId="BF0EBE13DE3F4246864782FAA1B977BB">
    <w:name w:val="BF0EBE13DE3F4246864782FAA1B977BB"/>
    <w:rsid w:val="00A0240A"/>
  </w:style>
  <w:style w:type="paragraph" w:customStyle="1" w:styleId="CAA902115B054C2C96C31F6E8F4E14A8">
    <w:name w:val="CAA902115B054C2C96C31F6E8F4E14A8"/>
    <w:rsid w:val="00A0240A"/>
  </w:style>
  <w:style w:type="paragraph" w:customStyle="1" w:styleId="13DB781D60CB4035AE9DD8B1F277C2CD">
    <w:name w:val="13DB781D60CB4035AE9DD8B1F277C2CD"/>
    <w:rsid w:val="00A0240A"/>
  </w:style>
  <w:style w:type="paragraph" w:customStyle="1" w:styleId="89CA5892EED945AE868A2B8B45D65306">
    <w:name w:val="89CA5892EED945AE868A2B8B45D65306"/>
    <w:rsid w:val="00A0240A"/>
  </w:style>
  <w:style w:type="paragraph" w:customStyle="1" w:styleId="A04655C8A3FB4D92947B92CCAE955EC8">
    <w:name w:val="A04655C8A3FB4D92947B92CCAE955EC8"/>
    <w:rsid w:val="00A0240A"/>
  </w:style>
  <w:style w:type="paragraph" w:customStyle="1" w:styleId="B8875D87BAC8492BACCD8093728884FB">
    <w:name w:val="B8875D87BAC8492BACCD8093728884FB"/>
    <w:rsid w:val="00A0240A"/>
  </w:style>
  <w:style w:type="paragraph" w:customStyle="1" w:styleId="8FEE32FEF67B479DAC4D029535AF4179">
    <w:name w:val="8FEE32FEF67B479DAC4D029535AF4179"/>
    <w:rsid w:val="00A0240A"/>
  </w:style>
  <w:style w:type="paragraph" w:customStyle="1" w:styleId="F13D4EA3802542DA9CCCF8982E1C6D87">
    <w:name w:val="F13D4EA3802542DA9CCCF8982E1C6D87"/>
    <w:rsid w:val="00A0240A"/>
  </w:style>
  <w:style w:type="paragraph" w:customStyle="1" w:styleId="668DFA4607254893978EE1063F0F28C9">
    <w:name w:val="668DFA4607254893978EE1063F0F28C9"/>
    <w:rsid w:val="00A0240A"/>
  </w:style>
  <w:style w:type="paragraph" w:customStyle="1" w:styleId="AB352567915148758912AF40F0708335">
    <w:name w:val="AB352567915148758912AF40F0708335"/>
    <w:rsid w:val="00A0240A"/>
  </w:style>
  <w:style w:type="paragraph" w:customStyle="1" w:styleId="E8345D79713F40D9AD7CBE3B870B4070">
    <w:name w:val="E8345D79713F40D9AD7CBE3B870B4070"/>
    <w:rsid w:val="00A0240A"/>
  </w:style>
  <w:style w:type="paragraph" w:customStyle="1" w:styleId="4ADE64797AC1432E9BC08F1375A620C2">
    <w:name w:val="4ADE64797AC1432E9BC08F1375A620C2"/>
    <w:rsid w:val="00A0240A"/>
  </w:style>
  <w:style w:type="paragraph" w:customStyle="1" w:styleId="C036D8666C064F1B9133E7FA2DB4E39C">
    <w:name w:val="C036D8666C064F1B9133E7FA2DB4E39C"/>
    <w:rsid w:val="00A0240A"/>
  </w:style>
  <w:style w:type="paragraph" w:customStyle="1" w:styleId="91129DC7FECF4069951B22A32356E1A8">
    <w:name w:val="91129DC7FECF4069951B22A32356E1A8"/>
    <w:rsid w:val="00A0240A"/>
  </w:style>
  <w:style w:type="paragraph" w:customStyle="1" w:styleId="7BD171B68CB1436E9127F641A3E0FBC7">
    <w:name w:val="7BD171B68CB1436E9127F641A3E0FBC7"/>
    <w:rsid w:val="00A0240A"/>
  </w:style>
  <w:style w:type="paragraph" w:customStyle="1" w:styleId="1D0EE31F9D604371852C2A475712BB03">
    <w:name w:val="1D0EE31F9D604371852C2A475712BB03"/>
    <w:rsid w:val="00A0240A"/>
  </w:style>
  <w:style w:type="paragraph" w:customStyle="1" w:styleId="1A1E46A340AD491BB55D0C7AAE253F0B">
    <w:name w:val="1A1E46A340AD491BB55D0C7AAE253F0B"/>
    <w:rsid w:val="00A0240A"/>
  </w:style>
  <w:style w:type="paragraph" w:customStyle="1" w:styleId="744DF8D798FF465BA195982863E3E372">
    <w:name w:val="744DF8D798FF465BA195982863E3E372"/>
    <w:rsid w:val="00A0240A"/>
  </w:style>
  <w:style w:type="paragraph" w:customStyle="1" w:styleId="6D0F7A2AC9D14F2C8DB52D75FCB38923">
    <w:name w:val="6D0F7A2AC9D14F2C8DB52D75FCB38923"/>
    <w:rsid w:val="00A0240A"/>
  </w:style>
  <w:style w:type="paragraph" w:customStyle="1" w:styleId="00082795D7B04C0ABB5A97FE7D7B5FCC">
    <w:name w:val="00082795D7B04C0ABB5A97FE7D7B5FCC"/>
    <w:rsid w:val="00A0240A"/>
  </w:style>
  <w:style w:type="paragraph" w:customStyle="1" w:styleId="D1A147A4AE2842FEA2D9B33EA87EC93F">
    <w:name w:val="D1A147A4AE2842FEA2D9B33EA87EC93F"/>
    <w:rsid w:val="00A0240A"/>
  </w:style>
  <w:style w:type="paragraph" w:customStyle="1" w:styleId="C47E738B6FA64BC8AFDB646EB136CB7A">
    <w:name w:val="C47E738B6FA64BC8AFDB646EB136CB7A"/>
    <w:rsid w:val="00A0240A"/>
  </w:style>
  <w:style w:type="paragraph" w:customStyle="1" w:styleId="6C589F9F46CA4CC59F4258DCEBC76376">
    <w:name w:val="6C589F9F46CA4CC59F4258DCEBC76376"/>
    <w:rsid w:val="00A0240A"/>
  </w:style>
  <w:style w:type="paragraph" w:customStyle="1" w:styleId="153690BBE56741668DD0837134881F52">
    <w:name w:val="153690BBE56741668DD0837134881F52"/>
    <w:rsid w:val="00A0240A"/>
  </w:style>
  <w:style w:type="paragraph" w:customStyle="1" w:styleId="FDFD045ECD754F9BA8660A55B1610BFF">
    <w:name w:val="FDFD045ECD754F9BA8660A55B1610BFF"/>
    <w:rsid w:val="00A0240A"/>
  </w:style>
  <w:style w:type="paragraph" w:customStyle="1" w:styleId="1A424E647E5F4ACAACBB0984DFE4980C">
    <w:name w:val="1A424E647E5F4ACAACBB0984DFE4980C"/>
    <w:rsid w:val="00A0240A"/>
  </w:style>
  <w:style w:type="paragraph" w:customStyle="1" w:styleId="45BD8FD850B84027A6F7B7B49BEB913E">
    <w:name w:val="45BD8FD850B84027A6F7B7B49BEB913E"/>
    <w:rsid w:val="00A0240A"/>
  </w:style>
  <w:style w:type="paragraph" w:customStyle="1" w:styleId="D16DBF7589A448D29D77D91E5D316FD8">
    <w:name w:val="D16DBF7589A448D29D77D91E5D316FD8"/>
    <w:rsid w:val="00A0240A"/>
  </w:style>
  <w:style w:type="paragraph" w:customStyle="1" w:styleId="B3BC48246F1D42489270486085F8617D">
    <w:name w:val="B3BC48246F1D42489270486085F8617D"/>
    <w:rsid w:val="00A0240A"/>
  </w:style>
  <w:style w:type="paragraph" w:customStyle="1" w:styleId="594507B80C78494D81DA77406D73F308">
    <w:name w:val="594507B80C78494D81DA77406D73F308"/>
    <w:rsid w:val="00A0240A"/>
  </w:style>
  <w:style w:type="paragraph" w:customStyle="1" w:styleId="3F7C980232754E41886C6207064051D6">
    <w:name w:val="3F7C980232754E41886C6207064051D6"/>
    <w:rsid w:val="00A0240A"/>
  </w:style>
  <w:style w:type="paragraph" w:customStyle="1" w:styleId="EFBA1AC323394A6CB83FF6F3BBEB591B">
    <w:name w:val="EFBA1AC323394A6CB83FF6F3BBEB591B"/>
    <w:rsid w:val="00A0240A"/>
  </w:style>
  <w:style w:type="paragraph" w:customStyle="1" w:styleId="4C53B7CB6F6544DF81A6FF933576EE0E">
    <w:name w:val="4C53B7CB6F6544DF81A6FF933576EE0E"/>
    <w:rsid w:val="00A0240A"/>
  </w:style>
  <w:style w:type="paragraph" w:customStyle="1" w:styleId="FBE81A6B35814F54B2B3F05168A270D8">
    <w:name w:val="FBE81A6B35814F54B2B3F05168A270D8"/>
    <w:rsid w:val="00A0240A"/>
  </w:style>
  <w:style w:type="paragraph" w:customStyle="1" w:styleId="99E0533EE98C4F5BBBCC3F6A9CC202F6">
    <w:name w:val="99E0533EE98C4F5BBBCC3F6A9CC202F6"/>
    <w:rsid w:val="00A0240A"/>
  </w:style>
  <w:style w:type="paragraph" w:customStyle="1" w:styleId="FB4F5FF4245340238DF31E3ABC8AC7DF">
    <w:name w:val="FB4F5FF4245340238DF31E3ABC8AC7DF"/>
    <w:rsid w:val="00A0240A"/>
  </w:style>
  <w:style w:type="paragraph" w:customStyle="1" w:styleId="DB86F442E09C47F19AE02381549AAA25">
    <w:name w:val="DB86F442E09C47F19AE02381549AAA25"/>
    <w:rsid w:val="00A0240A"/>
  </w:style>
  <w:style w:type="paragraph" w:customStyle="1" w:styleId="1C0C3E13F774481C8EC2233BA44CBFC3">
    <w:name w:val="1C0C3E13F774481C8EC2233BA44CBFC3"/>
    <w:rsid w:val="00A0240A"/>
  </w:style>
  <w:style w:type="paragraph" w:customStyle="1" w:styleId="8E2CA1B2BCB34DE7BC1B8EDADA7E56CB">
    <w:name w:val="8E2CA1B2BCB34DE7BC1B8EDADA7E56CB"/>
    <w:rsid w:val="00A0240A"/>
  </w:style>
  <w:style w:type="paragraph" w:customStyle="1" w:styleId="0C7A5BCA3D7548D9B0B1DEAF20921B74">
    <w:name w:val="0C7A5BCA3D7548D9B0B1DEAF20921B74"/>
    <w:rsid w:val="00A0240A"/>
  </w:style>
  <w:style w:type="paragraph" w:customStyle="1" w:styleId="707EE8BE6CE44B609069CFDF1EC68740">
    <w:name w:val="707EE8BE6CE44B609069CFDF1EC68740"/>
    <w:rsid w:val="00A0240A"/>
  </w:style>
  <w:style w:type="paragraph" w:customStyle="1" w:styleId="6F4341162BEF43088E9E66E5EDBA78F8">
    <w:name w:val="6F4341162BEF43088E9E66E5EDBA78F8"/>
    <w:rsid w:val="00A0240A"/>
  </w:style>
  <w:style w:type="paragraph" w:customStyle="1" w:styleId="F1619F54B94C4FED9914CD417ECFF6AF">
    <w:name w:val="F1619F54B94C4FED9914CD417ECFF6AF"/>
    <w:rsid w:val="00A0240A"/>
  </w:style>
  <w:style w:type="paragraph" w:customStyle="1" w:styleId="3871EAD5CA814699A5292C0BA6E0B604">
    <w:name w:val="3871EAD5CA814699A5292C0BA6E0B604"/>
    <w:rsid w:val="00A0240A"/>
  </w:style>
  <w:style w:type="paragraph" w:customStyle="1" w:styleId="9848777E2C9F4050AAA65AD88F6B38C1">
    <w:name w:val="9848777E2C9F4050AAA65AD88F6B38C1"/>
    <w:rsid w:val="00A0240A"/>
  </w:style>
  <w:style w:type="paragraph" w:customStyle="1" w:styleId="2B268CFC1B7540D4825ABFAFB40C9F52">
    <w:name w:val="2B268CFC1B7540D4825ABFAFB40C9F52"/>
    <w:rsid w:val="00A0240A"/>
  </w:style>
  <w:style w:type="paragraph" w:customStyle="1" w:styleId="6F2F2E8EE6074B679CB12F0406476634">
    <w:name w:val="6F2F2E8EE6074B679CB12F0406476634"/>
    <w:rsid w:val="00A0240A"/>
  </w:style>
  <w:style w:type="paragraph" w:customStyle="1" w:styleId="AA335DB7D0A64280A695EFF11A23C4FB">
    <w:name w:val="AA335DB7D0A64280A695EFF11A23C4FB"/>
    <w:rsid w:val="00A0240A"/>
  </w:style>
  <w:style w:type="paragraph" w:customStyle="1" w:styleId="13F6B4FC216247DDBAA0F2A5C1B358D3">
    <w:name w:val="13F6B4FC216247DDBAA0F2A5C1B358D3"/>
    <w:rsid w:val="00A0240A"/>
  </w:style>
  <w:style w:type="paragraph" w:customStyle="1" w:styleId="A031D5C6AC83436EBEA59172EB644AFA">
    <w:name w:val="A031D5C6AC83436EBEA59172EB644AFA"/>
    <w:rsid w:val="00A0240A"/>
  </w:style>
  <w:style w:type="paragraph" w:customStyle="1" w:styleId="5C8B7B3444D24D95B190F9FB21F1FA91">
    <w:name w:val="5C8B7B3444D24D95B190F9FB21F1FA91"/>
    <w:rsid w:val="00A0240A"/>
  </w:style>
  <w:style w:type="paragraph" w:customStyle="1" w:styleId="055789EDE585417AB605E672C0838172">
    <w:name w:val="055789EDE585417AB605E672C0838172"/>
    <w:rsid w:val="00A0240A"/>
  </w:style>
  <w:style w:type="paragraph" w:customStyle="1" w:styleId="5E8877E167384F92907C33ADEB6020E5">
    <w:name w:val="5E8877E167384F92907C33ADEB6020E5"/>
    <w:rsid w:val="00A0240A"/>
  </w:style>
  <w:style w:type="paragraph" w:customStyle="1" w:styleId="3C97D1956EAD409CAD17A108DD594E65">
    <w:name w:val="3C97D1956EAD409CAD17A108DD594E65"/>
    <w:rsid w:val="00472118"/>
  </w:style>
  <w:style w:type="paragraph" w:customStyle="1" w:styleId="B688CF6303E04099AF3E47F612F74C6C">
    <w:name w:val="B688CF6303E04099AF3E47F612F74C6C"/>
    <w:rsid w:val="00652312"/>
  </w:style>
  <w:style w:type="paragraph" w:customStyle="1" w:styleId="D9CE234AD8964BA18800E5B3F96D276C">
    <w:name w:val="D9CE234AD8964BA18800E5B3F96D276C"/>
    <w:rsid w:val="00652312"/>
  </w:style>
  <w:style w:type="paragraph" w:customStyle="1" w:styleId="F722D5782E32493E994AA240C1986605">
    <w:name w:val="F722D5782E32493E994AA240C1986605"/>
    <w:rsid w:val="00652312"/>
  </w:style>
  <w:style w:type="paragraph" w:customStyle="1" w:styleId="163BDB0D5BCF4040A75EC6F2FFA2660B">
    <w:name w:val="163BDB0D5BCF4040A75EC6F2FFA2660B"/>
    <w:rsid w:val="00652312"/>
  </w:style>
  <w:style w:type="paragraph" w:customStyle="1" w:styleId="26F31ACD71054551A55C36790E949FDE">
    <w:name w:val="26F31ACD71054551A55C36790E949FDE"/>
    <w:rsid w:val="00652312"/>
  </w:style>
  <w:style w:type="paragraph" w:customStyle="1" w:styleId="99D3A21199944A08BAE396517606028C">
    <w:name w:val="99D3A21199944A08BAE396517606028C"/>
    <w:rsid w:val="00652312"/>
  </w:style>
  <w:style w:type="paragraph" w:customStyle="1" w:styleId="309359EFB2F34BA38782854C2187657B">
    <w:name w:val="309359EFB2F34BA38782854C2187657B"/>
    <w:rsid w:val="00652312"/>
  </w:style>
  <w:style w:type="paragraph" w:customStyle="1" w:styleId="78704AA33D6849228A78171FDB6C9B7F">
    <w:name w:val="78704AA33D6849228A78171FDB6C9B7F"/>
    <w:rsid w:val="00652312"/>
  </w:style>
  <w:style w:type="paragraph" w:customStyle="1" w:styleId="EF58F002F6B44CFC8000C478D8EFC023">
    <w:name w:val="EF58F002F6B44CFC8000C478D8EFC023"/>
    <w:rsid w:val="00652312"/>
  </w:style>
  <w:style w:type="paragraph" w:customStyle="1" w:styleId="A02B67B516E4406DB8496583829A65D8">
    <w:name w:val="A02B67B516E4406DB8496583829A65D8"/>
    <w:rsid w:val="00BB34D0"/>
  </w:style>
  <w:style w:type="paragraph" w:customStyle="1" w:styleId="2DC84751E9794D1B9EF7AB7A045A0696">
    <w:name w:val="2DC84751E9794D1B9EF7AB7A045A0696"/>
    <w:rsid w:val="00BB34D0"/>
  </w:style>
  <w:style w:type="paragraph" w:customStyle="1" w:styleId="844666946E5947F0949C11B66717AD19">
    <w:name w:val="844666946E5947F0949C11B66717AD19"/>
    <w:rsid w:val="00BB34D0"/>
  </w:style>
  <w:style w:type="paragraph" w:customStyle="1" w:styleId="4EE9626AFFB048158BA33B4FF1317034">
    <w:name w:val="4EE9626AFFB048158BA33B4FF1317034"/>
    <w:rsid w:val="00BB34D0"/>
  </w:style>
  <w:style w:type="paragraph" w:customStyle="1" w:styleId="7869CAC5A9EC4F1E98EF362555D0B629">
    <w:name w:val="7869CAC5A9EC4F1E98EF362555D0B629"/>
    <w:rsid w:val="00BB34D0"/>
  </w:style>
  <w:style w:type="paragraph" w:customStyle="1" w:styleId="73F8A528D758426D9ED1889D4D01B4A8">
    <w:name w:val="73F8A528D758426D9ED1889D4D01B4A8"/>
    <w:rsid w:val="00BB34D0"/>
  </w:style>
  <w:style w:type="paragraph" w:customStyle="1" w:styleId="2C519729EFCE4DE6B4FB98B50E0B56DE">
    <w:name w:val="2C519729EFCE4DE6B4FB98B50E0B56DE"/>
    <w:rsid w:val="00BB34D0"/>
  </w:style>
  <w:style w:type="paragraph" w:customStyle="1" w:styleId="BF4756010D574AECAB2A70E3882EEB7D">
    <w:name w:val="BF4756010D574AECAB2A70E3882EEB7D"/>
    <w:rsid w:val="00BB34D0"/>
  </w:style>
  <w:style w:type="paragraph" w:customStyle="1" w:styleId="64ACC281953E43DEBC7AF5ED6750A94F2">
    <w:name w:val="64ACC281953E43DEBC7AF5ED6750A94F2"/>
    <w:rsid w:val="00863BE1"/>
    <w:pPr>
      <w:spacing w:after="180"/>
    </w:pPr>
    <w:rPr>
      <w:rFonts w:eastAsiaTheme="minorHAnsi"/>
      <w:lang w:eastAsia="en-US"/>
    </w:rPr>
  </w:style>
  <w:style w:type="paragraph" w:customStyle="1" w:styleId="709713F7FD9740899EE84BA3B1677996">
    <w:name w:val="709713F7FD9740899EE84BA3B1677996"/>
    <w:rsid w:val="00863BE1"/>
    <w:pPr>
      <w:spacing w:after="180"/>
    </w:pPr>
    <w:rPr>
      <w:rFonts w:eastAsiaTheme="minorHAnsi"/>
      <w:lang w:eastAsia="en-US"/>
    </w:rPr>
  </w:style>
  <w:style w:type="paragraph" w:customStyle="1" w:styleId="9875C1D0BD6A453AAF893A7054CA0EFB">
    <w:name w:val="9875C1D0BD6A453AAF893A7054CA0EFB"/>
    <w:rsid w:val="00863BE1"/>
    <w:pPr>
      <w:spacing w:after="180"/>
    </w:pPr>
    <w:rPr>
      <w:rFonts w:eastAsiaTheme="minorHAnsi"/>
      <w:lang w:eastAsia="en-US"/>
    </w:rPr>
  </w:style>
  <w:style w:type="paragraph" w:customStyle="1" w:styleId="DF5D0466581B474CBBF37F5216D291DC">
    <w:name w:val="DF5D0466581B474CBBF37F5216D291DC"/>
    <w:rsid w:val="00863BE1"/>
    <w:pPr>
      <w:spacing w:after="180"/>
    </w:pPr>
    <w:rPr>
      <w:rFonts w:eastAsiaTheme="minorHAnsi"/>
      <w:lang w:eastAsia="en-US"/>
    </w:rPr>
  </w:style>
  <w:style w:type="paragraph" w:customStyle="1" w:styleId="0B8982A6DF084F26B50B442E872E7A81">
    <w:name w:val="0B8982A6DF084F26B50B442E872E7A81"/>
    <w:rsid w:val="00863BE1"/>
    <w:pPr>
      <w:spacing w:after="180"/>
    </w:pPr>
    <w:rPr>
      <w:rFonts w:eastAsiaTheme="minorHAnsi"/>
      <w:lang w:eastAsia="en-US"/>
    </w:rPr>
  </w:style>
  <w:style w:type="paragraph" w:customStyle="1" w:styleId="ED6B3CF6B2D046FCB9528C8942A7D405">
    <w:name w:val="ED6B3CF6B2D046FCB9528C8942A7D405"/>
    <w:rsid w:val="004E42ED"/>
    <w:pPr>
      <w:spacing w:after="180"/>
    </w:pPr>
    <w:rPr>
      <w:rFonts w:eastAsiaTheme="minorHAnsi"/>
      <w:lang w:eastAsia="en-US"/>
    </w:rPr>
  </w:style>
  <w:style w:type="paragraph" w:customStyle="1" w:styleId="D537BDFACD6A4D7BAB3A1DD9AD408656">
    <w:name w:val="D537BDFACD6A4D7BAB3A1DD9AD408656"/>
    <w:rsid w:val="004E42ED"/>
    <w:pPr>
      <w:spacing w:after="180"/>
    </w:pPr>
    <w:rPr>
      <w:rFonts w:eastAsiaTheme="minorHAnsi"/>
      <w:lang w:eastAsia="en-US"/>
    </w:rPr>
  </w:style>
  <w:style w:type="paragraph" w:customStyle="1" w:styleId="4E0BC51EFA0449B596154DD0A018650B">
    <w:name w:val="4E0BC51EFA0449B596154DD0A018650B"/>
    <w:rsid w:val="004E42ED"/>
    <w:pPr>
      <w:spacing w:after="180"/>
    </w:pPr>
    <w:rPr>
      <w:rFonts w:eastAsiaTheme="minorHAnsi"/>
      <w:lang w:eastAsia="en-US"/>
    </w:rPr>
  </w:style>
  <w:style w:type="paragraph" w:customStyle="1" w:styleId="0DD7E35F007D4DA5837692B9B3DC1557">
    <w:name w:val="0DD7E35F007D4DA5837692B9B3DC1557"/>
    <w:rsid w:val="004E42ED"/>
    <w:pPr>
      <w:spacing w:after="180"/>
    </w:pPr>
    <w:rPr>
      <w:rFonts w:eastAsiaTheme="minorHAnsi"/>
      <w:lang w:eastAsia="en-US"/>
    </w:rPr>
  </w:style>
  <w:style w:type="paragraph" w:customStyle="1" w:styleId="0B809D6FFE8E4FF1ACD5638C4E509F6A">
    <w:name w:val="0B809D6FFE8E4FF1ACD5638C4E509F6A"/>
    <w:rsid w:val="009F277A"/>
    <w:pPr>
      <w:spacing w:after="180"/>
    </w:pPr>
    <w:rPr>
      <w:rFonts w:eastAsiaTheme="minorHAnsi"/>
      <w:lang w:eastAsia="en-US"/>
    </w:rPr>
  </w:style>
  <w:style w:type="paragraph" w:customStyle="1" w:styleId="AE36F46D68BC4712B57753773F9CA8FA">
    <w:name w:val="AE36F46D68BC4712B57753773F9CA8FA"/>
    <w:rsid w:val="009F277A"/>
    <w:pPr>
      <w:spacing w:after="180"/>
    </w:pPr>
    <w:rPr>
      <w:rFonts w:eastAsiaTheme="minorHAnsi"/>
      <w:lang w:eastAsia="en-US"/>
    </w:rPr>
  </w:style>
  <w:style w:type="paragraph" w:customStyle="1" w:styleId="DBD5F8F92E4445ED92C37DB580E634B2">
    <w:name w:val="DBD5F8F92E4445ED92C37DB580E634B2"/>
    <w:rsid w:val="009F277A"/>
    <w:pPr>
      <w:spacing w:after="180"/>
    </w:pPr>
    <w:rPr>
      <w:rFonts w:eastAsiaTheme="minorHAnsi"/>
      <w:lang w:eastAsia="en-US"/>
    </w:rPr>
  </w:style>
  <w:style w:type="paragraph" w:customStyle="1" w:styleId="9CBCD4B53FFC445EBB58FEE7DEBF9187">
    <w:name w:val="9CBCD4B53FFC445EBB58FEE7DEBF9187"/>
    <w:rsid w:val="009F277A"/>
    <w:pPr>
      <w:spacing w:after="180"/>
    </w:pPr>
    <w:rPr>
      <w:rFonts w:eastAsiaTheme="minorHAnsi"/>
      <w:lang w:eastAsia="en-US"/>
    </w:rPr>
  </w:style>
  <w:style w:type="paragraph" w:customStyle="1" w:styleId="0B809D6FFE8E4FF1ACD5638C4E509F6A1">
    <w:name w:val="0B809D6FFE8E4FF1ACD5638C4E509F6A1"/>
    <w:rsid w:val="009F277A"/>
    <w:pPr>
      <w:spacing w:after="180"/>
    </w:pPr>
    <w:rPr>
      <w:rFonts w:eastAsiaTheme="minorHAnsi"/>
      <w:lang w:eastAsia="en-US"/>
    </w:rPr>
  </w:style>
  <w:style w:type="paragraph" w:customStyle="1" w:styleId="AE36F46D68BC4712B57753773F9CA8FA1">
    <w:name w:val="AE36F46D68BC4712B57753773F9CA8FA1"/>
    <w:rsid w:val="009F277A"/>
    <w:pPr>
      <w:spacing w:after="180"/>
    </w:pPr>
    <w:rPr>
      <w:rFonts w:eastAsiaTheme="minorHAnsi"/>
      <w:lang w:eastAsia="en-US"/>
    </w:rPr>
  </w:style>
  <w:style w:type="paragraph" w:customStyle="1" w:styleId="DBD5F8F92E4445ED92C37DB580E634B21">
    <w:name w:val="DBD5F8F92E4445ED92C37DB580E634B21"/>
    <w:rsid w:val="009F277A"/>
    <w:pPr>
      <w:spacing w:after="180"/>
    </w:pPr>
    <w:rPr>
      <w:rFonts w:eastAsiaTheme="minorHAnsi"/>
      <w:lang w:eastAsia="en-US"/>
    </w:rPr>
  </w:style>
  <w:style w:type="paragraph" w:customStyle="1" w:styleId="9CBCD4B53FFC445EBB58FEE7DEBF91871">
    <w:name w:val="9CBCD4B53FFC445EBB58FEE7DEBF91871"/>
    <w:rsid w:val="009F277A"/>
    <w:pPr>
      <w:spacing w:after="180"/>
    </w:pPr>
    <w:rPr>
      <w:rFonts w:eastAsiaTheme="minorHAnsi"/>
      <w:lang w:eastAsia="en-US"/>
    </w:rPr>
  </w:style>
  <w:style w:type="paragraph" w:customStyle="1" w:styleId="0B809D6FFE8E4FF1ACD5638C4E509F6A2">
    <w:name w:val="0B809D6FFE8E4FF1ACD5638C4E509F6A2"/>
    <w:rsid w:val="009F277A"/>
    <w:pPr>
      <w:spacing w:after="180"/>
    </w:pPr>
    <w:rPr>
      <w:rFonts w:eastAsiaTheme="minorHAnsi"/>
      <w:lang w:eastAsia="en-US"/>
    </w:rPr>
  </w:style>
  <w:style w:type="paragraph" w:customStyle="1" w:styleId="AE36F46D68BC4712B57753773F9CA8FA2">
    <w:name w:val="AE36F46D68BC4712B57753773F9CA8FA2"/>
    <w:rsid w:val="009F277A"/>
    <w:pPr>
      <w:spacing w:after="180"/>
    </w:pPr>
    <w:rPr>
      <w:rFonts w:eastAsiaTheme="minorHAnsi"/>
      <w:lang w:eastAsia="en-US"/>
    </w:rPr>
  </w:style>
  <w:style w:type="paragraph" w:customStyle="1" w:styleId="DBD5F8F92E4445ED92C37DB580E634B22">
    <w:name w:val="DBD5F8F92E4445ED92C37DB580E634B22"/>
    <w:rsid w:val="009F277A"/>
    <w:pPr>
      <w:spacing w:after="180"/>
    </w:pPr>
    <w:rPr>
      <w:rFonts w:eastAsiaTheme="minorHAnsi"/>
      <w:lang w:eastAsia="en-US"/>
    </w:rPr>
  </w:style>
  <w:style w:type="paragraph" w:customStyle="1" w:styleId="9CBCD4B53FFC445EBB58FEE7DEBF91872">
    <w:name w:val="9CBCD4B53FFC445EBB58FEE7DEBF91872"/>
    <w:rsid w:val="009F277A"/>
    <w:pPr>
      <w:spacing w:after="180"/>
    </w:pPr>
    <w:rPr>
      <w:rFonts w:eastAsiaTheme="minorHAnsi"/>
      <w:lang w:eastAsia="en-US"/>
    </w:rPr>
  </w:style>
  <w:style w:type="paragraph" w:customStyle="1" w:styleId="0B809D6FFE8E4FF1ACD5638C4E509F6A3">
    <w:name w:val="0B809D6FFE8E4FF1ACD5638C4E509F6A3"/>
    <w:rsid w:val="009F277A"/>
    <w:pPr>
      <w:spacing w:after="180"/>
    </w:pPr>
    <w:rPr>
      <w:rFonts w:eastAsiaTheme="minorHAnsi"/>
      <w:lang w:eastAsia="en-US"/>
    </w:rPr>
  </w:style>
  <w:style w:type="paragraph" w:customStyle="1" w:styleId="AE36F46D68BC4712B57753773F9CA8FA3">
    <w:name w:val="AE36F46D68BC4712B57753773F9CA8FA3"/>
    <w:rsid w:val="009F277A"/>
    <w:pPr>
      <w:spacing w:after="180"/>
    </w:pPr>
    <w:rPr>
      <w:rFonts w:eastAsiaTheme="minorHAnsi"/>
      <w:lang w:eastAsia="en-US"/>
    </w:rPr>
  </w:style>
  <w:style w:type="paragraph" w:customStyle="1" w:styleId="DBD5F8F92E4445ED92C37DB580E634B23">
    <w:name w:val="DBD5F8F92E4445ED92C37DB580E634B23"/>
    <w:rsid w:val="009F277A"/>
    <w:pPr>
      <w:spacing w:after="180"/>
    </w:pPr>
    <w:rPr>
      <w:rFonts w:eastAsiaTheme="minorHAnsi"/>
      <w:lang w:eastAsia="en-US"/>
    </w:rPr>
  </w:style>
  <w:style w:type="paragraph" w:customStyle="1" w:styleId="9CBCD4B53FFC445EBB58FEE7DEBF91873">
    <w:name w:val="9CBCD4B53FFC445EBB58FEE7DEBF91873"/>
    <w:rsid w:val="009F277A"/>
    <w:pPr>
      <w:spacing w:after="180"/>
    </w:pPr>
    <w:rPr>
      <w:rFonts w:eastAsiaTheme="minorHAnsi"/>
      <w:lang w:eastAsia="en-US"/>
    </w:rPr>
  </w:style>
  <w:style w:type="paragraph" w:customStyle="1" w:styleId="0B809D6FFE8E4FF1ACD5638C4E509F6A4">
    <w:name w:val="0B809D6FFE8E4FF1ACD5638C4E509F6A4"/>
    <w:rsid w:val="009F277A"/>
    <w:pPr>
      <w:spacing w:after="180"/>
    </w:pPr>
    <w:rPr>
      <w:rFonts w:eastAsiaTheme="minorHAnsi"/>
      <w:lang w:eastAsia="en-US"/>
    </w:rPr>
  </w:style>
  <w:style w:type="paragraph" w:customStyle="1" w:styleId="AE36F46D68BC4712B57753773F9CA8FA4">
    <w:name w:val="AE36F46D68BC4712B57753773F9CA8FA4"/>
    <w:rsid w:val="009F277A"/>
    <w:pPr>
      <w:spacing w:after="180"/>
    </w:pPr>
    <w:rPr>
      <w:rFonts w:eastAsiaTheme="minorHAnsi"/>
      <w:lang w:eastAsia="en-US"/>
    </w:rPr>
  </w:style>
  <w:style w:type="paragraph" w:customStyle="1" w:styleId="DBD5F8F92E4445ED92C37DB580E634B24">
    <w:name w:val="DBD5F8F92E4445ED92C37DB580E634B24"/>
    <w:rsid w:val="009F277A"/>
    <w:pPr>
      <w:spacing w:after="180"/>
    </w:pPr>
    <w:rPr>
      <w:rFonts w:eastAsiaTheme="minorHAnsi"/>
      <w:lang w:eastAsia="en-US"/>
    </w:rPr>
  </w:style>
  <w:style w:type="paragraph" w:customStyle="1" w:styleId="9CBCD4B53FFC445EBB58FEE7DEBF91874">
    <w:name w:val="9CBCD4B53FFC445EBB58FEE7DEBF91874"/>
    <w:rsid w:val="009F277A"/>
    <w:pPr>
      <w:spacing w:after="180"/>
    </w:pPr>
    <w:rPr>
      <w:rFonts w:eastAsiaTheme="minorHAnsi"/>
      <w:lang w:eastAsia="en-US"/>
    </w:rPr>
  </w:style>
  <w:style w:type="paragraph" w:customStyle="1" w:styleId="0B809D6FFE8E4FF1ACD5638C4E509F6A5">
    <w:name w:val="0B809D6FFE8E4FF1ACD5638C4E509F6A5"/>
    <w:rsid w:val="009F277A"/>
    <w:pPr>
      <w:spacing w:after="180"/>
    </w:pPr>
    <w:rPr>
      <w:rFonts w:eastAsiaTheme="minorHAnsi"/>
      <w:lang w:eastAsia="en-US"/>
    </w:rPr>
  </w:style>
  <w:style w:type="paragraph" w:customStyle="1" w:styleId="AE36F46D68BC4712B57753773F9CA8FA5">
    <w:name w:val="AE36F46D68BC4712B57753773F9CA8FA5"/>
    <w:rsid w:val="009F277A"/>
    <w:pPr>
      <w:spacing w:after="180"/>
    </w:pPr>
    <w:rPr>
      <w:rFonts w:eastAsiaTheme="minorHAnsi"/>
      <w:lang w:eastAsia="en-US"/>
    </w:rPr>
  </w:style>
  <w:style w:type="paragraph" w:customStyle="1" w:styleId="DBD5F8F92E4445ED92C37DB580E634B25">
    <w:name w:val="DBD5F8F92E4445ED92C37DB580E634B25"/>
    <w:rsid w:val="009F277A"/>
    <w:pPr>
      <w:spacing w:after="180"/>
    </w:pPr>
    <w:rPr>
      <w:rFonts w:eastAsiaTheme="minorHAnsi"/>
      <w:lang w:eastAsia="en-US"/>
    </w:rPr>
  </w:style>
  <w:style w:type="paragraph" w:customStyle="1" w:styleId="9CBCD4B53FFC445EBB58FEE7DEBF91875">
    <w:name w:val="9CBCD4B53FFC445EBB58FEE7DEBF91875"/>
    <w:rsid w:val="009F277A"/>
    <w:pPr>
      <w:spacing w:after="180"/>
    </w:pPr>
    <w:rPr>
      <w:rFonts w:eastAsiaTheme="minorHAnsi"/>
      <w:lang w:eastAsia="en-US"/>
    </w:rPr>
  </w:style>
  <w:style w:type="paragraph" w:customStyle="1" w:styleId="0B809D6FFE8E4FF1ACD5638C4E509F6A6">
    <w:name w:val="0B809D6FFE8E4FF1ACD5638C4E509F6A6"/>
    <w:rsid w:val="009F277A"/>
    <w:pPr>
      <w:spacing w:after="180"/>
    </w:pPr>
    <w:rPr>
      <w:rFonts w:eastAsiaTheme="minorHAnsi"/>
      <w:lang w:eastAsia="en-US"/>
    </w:rPr>
  </w:style>
  <w:style w:type="paragraph" w:customStyle="1" w:styleId="AE36F46D68BC4712B57753773F9CA8FA6">
    <w:name w:val="AE36F46D68BC4712B57753773F9CA8FA6"/>
    <w:rsid w:val="009F277A"/>
    <w:pPr>
      <w:spacing w:after="180"/>
    </w:pPr>
    <w:rPr>
      <w:rFonts w:eastAsiaTheme="minorHAnsi"/>
      <w:lang w:eastAsia="en-US"/>
    </w:rPr>
  </w:style>
  <w:style w:type="paragraph" w:customStyle="1" w:styleId="DBD5F8F92E4445ED92C37DB580E634B26">
    <w:name w:val="DBD5F8F92E4445ED92C37DB580E634B26"/>
    <w:rsid w:val="009F277A"/>
    <w:pPr>
      <w:spacing w:after="180"/>
    </w:pPr>
    <w:rPr>
      <w:rFonts w:eastAsiaTheme="minorHAnsi"/>
      <w:lang w:eastAsia="en-US"/>
    </w:rPr>
  </w:style>
  <w:style w:type="paragraph" w:customStyle="1" w:styleId="9CBCD4B53FFC445EBB58FEE7DEBF91876">
    <w:name w:val="9CBCD4B53FFC445EBB58FEE7DEBF91876"/>
    <w:rsid w:val="009F277A"/>
    <w:pPr>
      <w:spacing w:after="180"/>
    </w:pPr>
    <w:rPr>
      <w:rFonts w:eastAsiaTheme="minorHAnsi"/>
      <w:lang w:eastAsia="en-US"/>
    </w:rPr>
  </w:style>
  <w:style w:type="paragraph" w:customStyle="1" w:styleId="0B809D6FFE8E4FF1ACD5638C4E509F6A7">
    <w:name w:val="0B809D6FFE8E4FF1ACD5638C4E509F6A7"/>
    <w:rsid w:val="009F277A"/>
    <w:pPr>
      <w:spacing w:after="180"/>
    </w:pPr>
    <w:rPr>
      <w:rFonts w:eastAsiaTheme="minorHAnsi"/>
      <w:lang w:eastAsia="en-US"/>
    </w:rPr>
  </w:style>
  <w:style w:type="paragraph" w:customStyle="1" w:styleId="AE36F46D68BC4712B57753773F9CA8FA7">
    <w:name w:val="AE36F46D68BC4712B57753773F9CA8FA7"/>
    <w:rsid w:val="009F277A"/>
    <w:pPr>
      <w:spacing w:after="180"/>
    </w:pPr>
    <w:rPr>
      <w:rFonts w:eastAsiaTheme="minorHAnsi"/>
      <w:lang w:eastAsia="en-US"/>
    </w:rPr>
  </w:style>
  <w:style w:type="paragraph" w:customStyle="1" w:styleId="DBD5F8F92E4445ED92C37DB580E634B27">
    <w:name w:val="DBD5F8F92E4445ED92C37DB580E634B27"/>
    <w:rsid w:val="009F277A"/>
    <w:pPr>
      <w:spacing w:after="180"/>
    </w:pPr>
    <w:rPr>
      <w:rFonts w:eastAsiaTheme="minorHAnsi"/>
      <w:lang w:eastAsia="en-US"/>
    </w:rPr>
  </w:style>
  <w:style w:type="paragraph" w:customStyle="1" w:styleId="9CBCD4B53FFC445EBB58FEE7DEBF91877">
    <w:name w:val="9CBCD4B53FFC445EBB58FEE7DEBF91877"/>
    <w:rsid w:val="009F277A"/>
    <w:pPr>
      <w:spacing w:after="180"/>
    </w:pPr>
    <w:rPr>
      <w:rFonts w:eastAsiaTheme="minorHAnsi"/>
      <w:lang w:eastAsia="en-US"/>
    </w:rPr>
  </w:style>
  <w:style w:type="paragraph" w:customStyle="1" w:styleId="0B809D6FFE8E4FF1ACD5638C4E509F6A8">
    <w:name w:val="0B809D6FFE8E4FF1ACD5638C4E509F6A8"/>
    <w:rsid w:val="009F277A"/>
    <w:pPr>
      <w:spacing w:after="180"/>
    </w:pPr>
    <w:rPr>
      <w:rFonts w:eastAsiaTheme="minorHAnsi"/>
      <w:lang w:eastAsia="en-US"/>
    </w:rPr>
  </w:style>
  <w:style w:type="paragraph" w:customStyle="1" w:styleId="AE36F46D68BC4712B57753773F9CA8FA8">
    <w:name w:val="AE36F46D68BC4712B57753773F9CA8FA8"/>
    <w:rsid w:val="009F277A"/>
    <w:pPr>
      <w:spacing w:after="180"/>
    </w:pPr>
    <w:rPr>
      <w:rFonts w:eastAsiaTheme="minorHAnsi"/>
      <w:lang w:eastAsia="en-US"/>
    </w:rPr>
  </w:style>
  <w:style w:type="paragraph" w:customStyle="1" w:styleId="DBD5F8F92E4445ED92C37DB580E634B28">
    <w:name w:val="DBD5F8F92E4445ED92C37DB580E634B28"/>
    <w:rsid w:val="009F277A"/>
    <w:pPr>
      <w:spacing w:after="180"/>
    </w:pPr>
    <w:rPr>
      <w:rFonts w:eastAsiaTheme="minorHAnsi"/>
      <w:lang w:eastAsia="en-US"/>
    </w:rPr>
  </w:style>
  <w:style w:type="paragraph" w:customStyle="1" w:styleId="9CBCD4B53FFC445EBB58FEE7DEBF91878">
    <w:name w:val="9CBCD4B53FFC445EBB58FEE7DEBF91878"/>
    <w:rsid w:val="009F277A"/>
    <w:pPr>
      <w:spacing w:after="180"/>
    </w:pPr>
    <w:rPr>
      <w:rFonts w:eastAsiaTheme="minorHAnsi"/>
      <w:lang w:eastAsia="en-US"/>
    </w:rPr>
  </w:style>
  <w:style w:type="paragraph" w:customStyle="1" w:styleId="0B809D6FFE8E4FF1ACD5638C4E509F6A9">
    <w:name w:val="0B809D6FFE8E4FF1ACD5638C4E509F6A9"/>
    <w:rsid w:val="009F277A"/>
    <w:pPr>
      <w:spacing w:after="180"/>
    </w:pPr>
    <w:rPr>
      <w:rFonts w:eastAsiaTheme="minorHAnsi"/>
      <w:lang w:eastAsia="en-US"/>
    </w:rPr>
  </w:style>
  <w:style w:type="paragraph" w:customStyle="1" w:styleId="AE36F46D68BC4712B57753773F9CA8FA9">
    <w:name w:val="AE36F46D68BC4712B57753773F9CA8FA9"/>
    <w:rsid w:val="009F277A"/>
    <w:pPr>
      <w:spacing w:after="180"/>
    </w:pPr>
    <w:rPr>
      <w:rFonts w:eastAsiaTheme="minorHAnsi"/>
      <w:lang w:eastAsia="en-US"/>
    </w:rPr>
  </w:style>
  <w:style w:type="paragraph" w:customStyle="1" w:styleId="DBD5F8F92E4445ED92C37DB580E634B29">
    <w:name w:val="DBD5F8F92E4445ED92C37DB580E634B29"/>
    <w:rsid w:val="009F277A"/>
    <w:pPr>
      <w:spacing w:after="180"/>
    </w:pPr>
    <w:rPr>
      <w:rFonts w:eastAsiaTheme="minorHAnsi"/>
      <w:lang w:eastAsia="en-US"/>
    </w:rPr>
  </w:style>
  <w:style w:type="paragraph" w:customStyle="1" w:styleId="9CBCD4B53FFC445EBB58FEE7DEBF91879">
    <w:name w:val="9CBCD4B53FFC445EBB58FEE7DEBF91879"/>
    <w:rsid w:val="009F277A"/>
    <w:pPr>
      <w:spacing w:after="180"/>
    </w:pPr>
    <w:rPr>
      <w:rFonts w:eastAsiaTheme="minorHAnsi"/>
      <w:lang w:eastAsia="en-US"/>
    </w:rPr>
  </w:style>
  <w:style w:type="paragraph" w:customStyle="1" w:styleId="0B809D6FFE8E4FF1ACD5638C4E509F6A10">
    <w:name w:val="0B809D6FFE8E4FF1ACD5638C4E509F6A10"/>
    <w:rsid w:val="009F277A"/>
    <w:pPr>
      <w:spacing w:after="180"/>
    </w:pPr>
    <w:rPr>
      <w:rFonts w:eastAsiaTheme="minorHAnsi"/>
      <w:lang w:eastAsia="en-US"/>
    </w:rPr>
  </w:style>
  <w:style w:type="paragraph" w:customStyle="1" w:styleId="AE36F46D68BC4712B57753773F9CA8FA10">
    <w:name w:val="AE36F46D68BC4712B57753773F9CA8FA10"/>
    <w:rsid w:val="009F277A"/>
    <w:pPr>
      <w:spacing w:after="180"/>
    </w:pPr>
    <w:rPr>
      <w:rFonts w:eastAsiaTheme="minorHAnsi"/>
      <w:lang w:eastAsia="en-US"/>
    </w:rPr>
  </w:style>
  <w:style w:type="paragraph" w:customStyle="1" w:styleId="DBD5F8F92E4445ED92C37DB580E634B210">
    <w:name w:val="DBD5F8F92E4445ED92C37DB580E634B210"/>
    <w:rsid w:val="009F277A"/>
    <w:pPr>
      <w:spacing w:after="180"/>
    </w:pPr>
    <w:rPr>
      <w:rFonts w:eastAsiaTheme="minorHAnsi"/>
      <w:lang w:eastAsia="en-US"/>
    </w:rPr>
  </w:style>
  <w:style w:type="paragraph" w:customStyle="1" w:styleId="9CBCD4B53FFC445EBB58FEE7DEBF918710">
    <w:name w:val="9CBCD4B53FFC445EBB58FEE7DEBF918710"/>
    <w:rsid w:val="009F277A"/>
    <w:pPr>
      <w:spacing w:after="180"/>
    </w:pPr>
    <w:rPr>
      <w:rFonts w:eastAsiaTheme="minorHAnsi"/>
      <w:lang w:eastAsia="en-US"/>
    </w:rPr>
  </w:style>
  <w:style w:type="paragraph" w:customStyle="1" w:styleId="0B809D6FFE8E4FF1ACD5638C4E509F6A11">
    <w:name w:val="0B809D6FFE8E4FF1ACD5638C4E509F6A11"/>
    <w:rsid w:val="009F277A"/>
    <w:pPr>
      <w:spacing w:after="180"/>
    </w:pPr>
    <w:rPr>
      <w:rFonts w:eastAsiaTheme="minorHAnsi"/>
      <w:lang w:eastAsia="en-US"/>
    </w:rPr>
  </w:style>
  <w:style w:type="paragraph" w:customStyle="1" w:styleId="AE36F46D68BC4712B57753773F9CA8FA11">
    <w:name w:val="AE36F46D68BC4712B57753773F9CA8FA11"/>
    <w:rsid w:val="009F277A"/>
    <w:pPr>
      <w:spacing w:after="180"/>
    </w:pPr>
    <w:rPr>
      <w:rFonts w:eastAsiaTheme="minorHAnsi"/>
      <w:lang w:eastAsia="en-US"/>
    </w:rPr>
  </w:style>
  <w:style w:type="paragraph" w:customStyle="1" w:styleId="DBD5F8F92E4445ED92C37DB580E634B211">
    <w:name w:val="DBD5F8F92E4445ED92C37DB580E634B211"/>
    <w:rsid w:val="009F277A"/>
    <w:pPr>
      <w:spacing w:after="180"/>
    </w:pPr>
    <w:rPr>
      <w:rFonts w:eastAsiaTheme="minorHAnsi"/>
      <w:lang w:eastAsia="en-US"/>
    </w:rPr>
  </w:style>
  <w:style w:type="paragraph" w:customStyle="1" w:styleId="9CBCD4B53FFC445EBB58FEE7DEBF918711">
    <w:name w:val="9CBCD4B53FFC445EBB58FEE7DEBF918711"/>
    <w:rsid w:val="009F277A"/>
    <w:pPr>
      <w:spacing w:after="180"/>
    </w:pPr>
    <w:rPr>
      <w:rFonts w:eastAsiaTheme="minorHAnsi"/>
      <w:lang w:eastAsia="en-US"/>
    </w:rPr>
  </w:style>
  <w:style w:type="paragraph" w:customStyle="1" w:styleId="0B809D6FFE8E4FF1ACD5638C4E509F6A12">
    <w:name w:val="0B809D6FFE8E4FF1ACD5638C4E509F6A12"/>
    <w:rsid w:val="009F277A"/>
    <w:pPr>
      <w:spacing w:after="180"/>
    </w:pPr>
    <w:rPr>
      <w:rFonts w:eastAsiaTheme="minorHAnsi"/>
      <w:lang w:eastAsia="en-US"/>
    </w:rPr>
  </w:style>
  <w:style w:type="paragraph" w:customStyle="1" w:styleId="AE36F46D68BC4712B57753773F9CA8FA12">
    <w:name w:val="AE36F46D68BC4712B57753773F9CA8FA12"/>
    <w:rsid w:val="009F277A"/>
    <w:pPr>
      <w:spacing w:after="180"/>
    </w:pPr>
    <w:rPr>
      <w:rFonts w:eastAsiaTheme="minorHAnsi"/>
      <w:lang w:eastAsia="en-US"/>
    </w:rPr>
  </w:style>
  <w:style w:type="paragraph" w:customStyle="1" w:styleId="DBD5F8F92E4445ED92C37DB580E634B212">
    <w:name w:val="DBD5F8F92E4445ED92C37DB580E634B212"/>
    <w:rsid w:val="009F277A"/>
    <w:pPr>
      <w:spacing w:after="180"/>
    </w:pPr>
    <w:rPr>
      <w:rFonts w:eastAsiaTheme="minorHAnsi"/>
      <w:lang w:eastAsia="en-US"/>
    </w:rPr>
  </w:style>
  <w:style w:type="paragraph" w:customStyle="1" w:styleId="9CBCD4B53FFC445EBB58FEE7DEBF918712">
    <w:name w:val="9CBCD4B53FFC445EBB58FEE7DEBF918712"/>
    <w:rsid w:val="009F277A"/>
    <w:pPr>
      <w:spacing w:after="180"/>
    </w:pPr>
    <w:rPr>
      <w:rFonts w:eastAsiaTheme="minorHAnsi"/>
      <w:lang w:eastAsia="en-US"/>
    </w:rPr>
  </w:style>
  <w:style w:type="paragraph" w:customStyle="1" w:styleId="FCC7534631954E05BCF59EA68994C376">
    <w:name w:val="FCC7534631954E05BCF59EA68994C376"/>
    <w:rsid w:val="00EE3C41"/>
    <w:pPr>
      <w:spacing w:after="180"/>
    </w:pPr>
    <w:rPr>
      <w:rFonts w:eastAsiaTheme="minorHAnsi"/>
      <w:lang w:eastAsia="en-US"/>
    </w:rPr>
  </w:style>
  <w:style w:type="paragraph" w:customStyle="1" w:styleId="A200918114EC441FB4EDED0A2B2F668D">
    <w:name w:val="A200918114EC441FB4EDED0A2B2F668D"/>
    <w:rsid w:val="00EE3C41"/>
    <w:pPr>
      <w:spacing w:after="180"/>
    </w:pPr>
    <w:rPr>
      <w:rFonts w:eastAsiaTheme="minorHAnsi"/>
      <w:lang w:eastAsia="en-US"/>
    </w:rPr>
  </w:style>
  <w:style w:type="paragraph" w:customStyle="1" w:styleId="D9149CBD00154DD998B0CFB09EDB34B5">
    <w:name w:val="D9149CBD00154DD998B0CFB09EDB34B5"/>
    <w:rsid w:val="00EE3C41"/>
    <w:pPr>
      <w:spacing w:after="180"/>
    </w:pPr>
    <w:rPr>
      <w:rFonts w:eastAsiaTheme="minorHAnsi"/>
      <w:lang w:eastAsia="en-US"/>
    </w:rPr>
  </w:style>
  <w:style w:type="paragraph" w:customStyle="1" w:styleId="681F6A4DE66941608FE9FE8CBE750DFF">
    <w:name w:val="681F6A4DE66941608FE9FE8CBE750DFF"/>
    <w:rsid w:val="00EE3C41"/>
    <w:pPr>
      <w:spacing w:after="180"/>
    </w:pPr>
    <w:rPr>
      <w:rFonts w:eastAsiaTheme="minorHAnsi"/>
      <w:lang w:eastAsia="en-US"/>
    </w:rPr>
  </w:style>
  <w:style w:type="paragraph" w:customStyle="1" w:styleId="FCC7534631954E05BCF59EA68994C3761">
    <w:name w:val="FCC7534631954E05BCF59EA68994C3761"/>
    <w:rsid w:val="00EE3C41"/>
    <w:pPr>
      <w:spacing w:after="180"/>
    </w:pPr>
    <w:rPr>
      <w:rFonts w:eastAsiaTheme="minorHAnsi"/>
      <w:lang w:eastAsia="en-US"/>
    </w:rPr>
  </w:style>
  <w:style w:type="paragraph" w:customStyle="1" w:styleId="A200918114EC441FB4EDED0A2B2F668D1">
    <w:name w:val="A200918114EC441FB4EDED0A2B2F668D1"/>
    <w:rsid w:val="00EE3C41"/>
    <w:pPr>
      <w:spacing w:after="180"/>
    </w:pPr>
    <w:rPr>
      <w:rFonts w:eastAsiaTheme="minorHAnsi"/>
      <w:lang w:eastAsia="en-US"/>
    </w:rPr>
  </w:style>
  <w:style w:type="paragraph" w:customStyle="1" w:styleId="D9149CBD00154DD998B0CFB09EDB34B51">
    <w:name w:val="D9149CBD00154DD998B0CFB09EDB34B51"/>
    <w:rsid w:val="00EE3C41"/>
    <w:pPr>
      <w:spacing w:after="180"/>
    </w:pPr>
    <w:rPr>
      <w:rFonts w:eastAsiaTheme="minorHAnsi"/>
      <w:lang w:eastAsia="en-US"/>
    </w:rPr>
  </w:style>
  <w:style w:type="paragraph" w:customStyle="1" w:styleId="681F6A4DE66941608FE9FE8CBE750DFF1">
    <w:name w:val="681F6A4DE66941608FE9FE8CBE750DFF1"/>
    <w:rsid w:val="00EE3C41"/>
    <w:pPr>
      <w:spacing w:after="180"/>
    </w:pPr>
    <w:rPr>
      <w:rFonts w:eastAsiaTheme="minorHAnsi"/>
      <w:lang w:eastAsia="en-US"/>
    </w:rPr>
  </w:style>
  <w:style w:type="paragraph" w:customStyle="1" w:styleId="FCC7534631954E05BCF59EA68994C3762">
    <w:name w:val="FCC7534631954E05BCF59EA68994C3762"/>
    <w:rsid w:val="00EE3C41"/>
    <w:pPr>
      <w:spacing w:after="180"/>
    </w:pPr>
    <w:rPr>
      <w:rFonts w:eastAsiaTheme="minorHAnsi"/>
      <w:lang w:eastAsia="en-US"/>
    </w:rPr>
  </w:style>
  <w:style w:type="paragraph" w:customStyle="1" w:styleId="A200918114EC441FB4EDED0A2B2F668D2">
    <w:name w:val="A200918114EC441FB4EDED0A2B2F668D2"/>
    <w:rsid w:val="00EE3C41"/>
    <w:pPr>
      <w:spacing w:after="180"/>
    </w:pPr>
    <w:rPr>
      <w:rFonts w:eastAsiaTheme="minorHAnsi"/>
      <w:lang w:eastAsia="en-US"/>
    </w:rPr>
  </w:style>
  <w:style w:type="paragraph" w:customStyle="1" w:styleId="D9149CBD00154DD998B0CFB09EDB34B52">
    <w:name w:val="D9149CBD00154DD998B0CFB09EDB34B52"/>
    <w:rsid w:val="00EE3C41"/>
    <w:pPr>
      <w:spacing w:after="180"/>
    </w:pPr>
    <w:rPr>
      <w:rFonts w:eastAsiaTheme="minorHAnsi"/>
      <w:lang w:eastAsia="en-US"/>
    </w:rPr>
  </w:style>
  <w:style w:type="paragraph" w:customStyle="1" w:styleId="681F6A4DE66941608FE9FE8CBE750DFF2">
    <w:name w:val="681F6A4DE66941608FE9FE8CBE750DFF2"/>
    <w:rsid w:val="00EE3C41"/>
    <w:pPr>
      <w:spacing w:after="180"/>
    </w:pPr>
    <w:rPr>
      <w:rFonts w:eastAsiaTheme="minorHAnsi"/>
      <w:lang w:eastAsia="en-US"/>
    </w:rPr>
  </w:style>
  <w:style w:type="paragraph" w:customStyle="1" w:styleId="FCC7534631954E05BCF59EA68994C3763">
    <w:name w:val="FCC7534631954E05BCF59EA68994C3763"/>
    <w:rsid w:val="00EE3C41"/>
    <w:pPr>
      <w:spacing w:after="180"/>
    </w:pPr>
    <w:rPr>
      <w:rFonts w:eastAsiaTheme="minorHAnsi"/>
      <w:lang w:eastAsia="en-US"/>
    </w:rPr>
  </w:style>
  <w:style w:type="paragraph" w:customStyle="1" w:styleId="A200918114EC441FB4EDED0A2B2F668D3">
    <w:name w:val="A200918114EC441FB4EDED0A2B2F668D3"/>
    <w:rsid w:val="00EE3C41"/>
    <w:pPr>
      <w:spacing w:after="180"/>
    </w:pPr>
    <w:rPr>
      <w:rFonts w:eastAsiaTheme="minorHAnsi"/>
      <w:lang w:eastAsia="en-US"/>
    </w:rPr>
  </w:style>
  <w:style w:type="paragraph" w:customStyle="1" w:styleId="D9149CBD00154DD998B0CFB09EDB34B53">
    <w:name w:val="D9149CBD00154DD998B0CFB09EDB34B53"/>
    <w:rsid w:val="00EE3C41"/>
    <w:pPr>
      <w:spacing w:after="180"/>
    </w:pPr>
    <w:rPr>
      <w:rFonts w:eastAsiaTheme="minorHAnsi"/>
      <w:lang w:eastAsia="en-US"/>
    </w:rPr>
  </w:style>
  <w:style w:type="paragraph" w:customStyle="1" w:styleId="681F6A4DE66941608FE9FE8CBE750DFF3">
    <w:name w:val="681F6A4DE66941608FE9FE8CBE750DFF3"/>
    <w:rsid w:val="00EE3C41"/>
    <w:pPr>
      <w:spacing w:after="180"/>
    </w:pPr>
    <w:rPr>
      <w:rFonts w:eastAsiaTheme="minorHAnsi"/>
      <w:lang w:eastAsia="en-US"/>
    </w:rPr>
  </w:style>
  <w:style w:type="paragraph" w:customStyle="1" w:styleId="FCC7534631954E05BCF59EA68994C3764">
    <w:name w:val="FCC7534631954E05BCF59EA68994C3764"/>
    <w:rsid w:val="00EE3C41"/>
    <w:pPr>
      <w:spacing w:after="180"/>
    </w:pPr>
    <w:rPr>
      <w:rFonts w:eastAsiaTheme="minorHAnsi"/>
      <w:lang w:eastAsia="en-US"/>
    </w:rPr>
  </w:style>
  <w:style w:type="paragraph" w:customStyle="1" w:styleId="A200918114EC441FB4EDED0A2B2F668D4">
    <w:name w:val="A200918114EC441FB4EDED0A2B2F668D4"/>
    <w:rsid w:val="00EE3C41"/>
    <w:pPr>
      <w:spacing w:after="180"/>
    </w:pPr>
    <w:rPr>
      <w:rFonts w:eastAsiaTheme="minorHAnsi"/>
      <w:lang w:eastAsia="en-US"/>
    </w:rPr>
  </w:style>
  <w:style w:type="paragraph" w:customStyle="1" w:styleId="D9149CBD00154DD998B0CFB09EDB34B54">
    <w:name w:val="D9149CBD00154DD998B0CFB09EDB34B54"/>
    <w:rsid w:val="00EE3C41"/>
    <w:pPr>
      <w:spacing w:after="180"/>
    </w:pPr>
    <w:rPr>
      <w:rFonts w:eastAsiaTheme="minorHAnsi"/>
      <w:lang w:eastAsia="en-US"/>
    </w:rPr>
  </w:style>
  <w:style w:type="paragraph" w:customStyle="1" w:styleId="681F6A4DE66941608FE9FE8CBE750DFF4">
    <w:name w:val="681F6A4DE66941608FE9FE8CBE750DFF4"/>
    <w:rsid w:val="00EE3C41"/>
    <w:pPr>
      <w:spacing w:after="180"/>
    </w:pPr>
    <w:rPr>
      <w:rFonts w:eastAsiaTheme="minorHAnsi"/>
      <w:lang w:eastAsia="en-US"/>
    </w:rPr>
  </w:style>
  <w:style w:type="paragraph" w:customStyle="1" w:styleId="FCC7534631954E05BCF59EA68994C3765">
    <w:name w:val="FCC7534631954E05BCF59EA68994C3765"/>
    <w:rsid w:val="00EE3C41"/>
    <w:pPr>
      <w:spacing w:after="180"/>
    </w:pPr>
    <w:rPr>
      <w:rFonts w:eastAsiaTheme="minorHAnsi"/>
      <w:lang w:eastAsia="en-US"/>
    </w:rPr>
  </w:style>
  <w:style w:type="paragraph" w:customStyle="1" w:styleId="A200918114EC441FB4EDED0A2B2F668D5">
    <w:name w:val="A200918114EC441FB4EDED0A2B2F668D5"/>
    <w:rsid w:val="00EE3C41"/>
    <w:pPr>
      <w:spacing w:after="180"/>
    </w:pPr>
    <w:rPr>
      <w:rFonts w:eastAsiaTheme="minorHAnsi"/>
      <w:lang w:eastAsia="en-US"/>
    </w:rPr>
  </w:style>
  <w:style w:type="paragraph" w:customStyle="1" w:styleId="D9149CBD00154DD998B0CFB09EDB34B55">
    <w:name w:val="D9149CBD00154DD998B0CFB09EDB34B55"/>
    <w:rsid w:val="00EE3C41"/>
    <w:pPr>
      <w:spacing w:after="180"/>
    </w:pPr>
    <w:rPr>
      <w:rFonts w:eastAsiaTheme="minorHAnsi"/>
      <w:lang w:eastAsia="en-US"/>
    </w:rPr>
  </w:style>
  <w:style w:type="paragraph" w:customStyle="1" w:styleId="681F6A4DE66941608FE9FE8CBE750DFF5">
    <w:name w:val="681F6A4DE66941608FE9FE8CBE750DFF5"/>
    <w:rsid w:val="00EE3C41"/>
    <w:pPr>
      <w:spacing w:after="180"/>
    </w:pPr>
    <w:rPr>
      <w:rFonts w:eastAsiaTheme="minorHAnsi"/>
      <w:lang w:eastAsia="en-US"/>
    </w:rPr>
  </w:style>
  <w:style w:type="paragraph" w:customStyle="1" w:styleId="FCC7534631954E05BCF59EA68994C3766">
    <w:name w:val="FCC7534631954E05BCF59EA68994C3766"/>
    <w:rsid w:val="00EE3C41"/>
    <w:pPr>
      <w:spacing w:after="180"/>
    </w:pPr>
    <w:rPr>
      <w:rFonts w:eastAsiaTheme="minorHAnsi"/>
      <w:lang w:eastAsia="en-US"/>
    </w:rPr>
  </w:style>
  <w:style w:type="paragraph" w:customStyle="1" w:styleId="A200918114EC441FB4EDED0A2B2F668D6">
    <w:name w:val="A200918114EC441FB4EDED0A2B2F668D6"/>
    <w:rsid w:val="00EE3C41"/>
    <w:pPr>
      <w:spacing w:after="180"/>
    </w:pPr>
    <w:rPr>
      <w:rFonts w:eastAsiaTheme="minorHAnsi"/>
      <w:lang w:eastAsia="en-US"/>
    </w:rPr>
  </w:style>
  <w:style w:type="paragraph" w:customStyle="1" w:styleId="D9149CBD00154DD998B0CFB09EDB34B56">
    <w:name w:val="D9149CBD00154DD998B0CFB09EDB34B56"/>
    <w:rsid w:val="00EE3C41"/>
    <w:pPr>
      <w:spacing w:after="180"/>
    </w:pPr>
    <w:rPr>
      <w:rFonts w:eastAsiaTheme="minorHAnsi"/>
      <w:lang w:eastAsia="en-US"/>
    </w:rPr>
  </w:style>
  <w:style w:type="paragraph" w:customStyle="1" w:styleId="681F6A4DE66941608FE9FE8CBE750DFF6">
    <w:name w:val="681F6A4DE66941608FE9FE8CBE750DFF6"/>
    <w:rsid w:val="00EE3C41"/>
    <w:pPr>
      <w:spacing w:after="180"/>
    </w:pPr>
    <w:rPr>
      <w:rFonts w:eastAsiaTheme="minorHAnsi"/>
      <w:lang w:eastAsia="en-US"/>
    </w:rPr>
  </w:style>
  <w:style w:type="paragraph" w:customStyle="1" w:styleId="FCC7534631954E05BCF59EA68994C3767">
    <w:name w:val="FCC7534631954E05BCF59EA68994C3767"/>
    <w:rsid w:val="00EE3C41"/>
    <w:pPr>
      <w:spacing w:after="180"/>
    </w:pPr>
    <w:rPr>
      <w:rFonts w:eastAsiaTheme="minorHAnsi"/>
      <w:lang w:eastAsia="en-US"/>
    </w:rPr>
  </w:style>
  <w:style w:type="paragraph" w:customStyle="1" w:styleId="A200918114EC441FB4EDED0A2B2F668D7">
    <w:name w:val="A200918114EC441FB4EDED0A2B2F668D7"/>
    <w:rsid w:val="00EE3C41"/>
    <w:pPr>
      <w:spacing w:after="180"/>
    </w:pPr>
    <w:rPr>
      <w:rFonts w:eastAsiaTheme="minorHAnsi"/>
      <w:lang w:eastAsia="en-US"/>
    </w:rPr>
  </w:style>
  <w:style w:type="paragraph" w:customStyle="1" w:styleId="D9149CBD00154DD998B0CFB09EDB34B57">
    <w:name w:val="D9149CBD00154DD998B0CFB09EDB34B57"/>
    <w:rsid w:val="00EE3C41"/>
    <w:pPr>
      <w:spacing w:after="180"/>
    </w:pPr>
    <w:rPr>
      <w:rFonts w:eastAsiaTheme="minorHAnsi"/>
      <w:lang w:eastAsia="en-US"/>
    </w:rPr>
  </w:style>
  <w:style w:type="paragraph" w:customStyle="1" w:styleId="681F6A4DE66941608FE9FE8CBE750DFF7">
    <w:name w:val="681F6A4DE66941608FE9FE8CBE750DFF7"/>
    <w:rsid w:val="00EE3C41"/>
    <w:pPr>
      <w:spacing w:after="180"/>
    </w:pPr>
    <w:rPr>
      <w:rFonts w:eastAsiaTheme="minorHAnsi"/>
      <w:lang w:eastAsia="en-US"/>
    </w:rPr>
  </w:style>
  <w:style w:type="paragraph" w:customStyle="1" w:styleId="FCC7534631954E05BCF59EA68994C3768">
    <w:name w:val="FCC7534631954E05BCF59EA68994C3768"/>
    <w:rsid w:val="00EE3C41"/>
    <w:pPr>
      <w:spacing w:after="180"/>
    </w:pPr>
    <w:rPr>
      <w:rFonts w:eastAsiaTheme="minorHAnsi"/>
      <w:lang w:eastAsia="en-US"/>
    </w:rPr>
  </w:style>
  <w:style w:type="paragraph" w:customStyle="1" w:styleId="A200918114EC441FB4EDED0A2B2F668D8">
    <w:name w:val="A200918114EC441FB4EDED0A2B2F668D8"/>
    <w:rsid w:val="00EE3C41"/>
    <w:pPr>
      <w:spacing w:after="180"/>
    </w:pPr>
    <w:rPr>
      <w:rFonts w:eastAsiaTheme="minorHAnsi"/>
      <w:lang w:eastAsia="en-US"/>
    </w:rPr>
  </w:style>
  <w:style w:type="paragraph" w:customStyle="1" w:styleId="D9149CBD00154DD998B0CFB09EDB34B58">
    <w:name w:val="D9149CBD00154DD998B0CFB09EDB34B58"/>
    <w:rsid w:val="00EE3C41"/>
    <w:pPr>
      <w:spacing w:after="180"/>
    </w:pPr>
    <w:rPr>
      <w:rFonts w:eastAsiaTheme="minorHAnsi"/>
      <w:lang w:eastAsia="en-US"/>
    </w:rPr>
  </w:style>
  <w:style w:type="paragraph" w:customStyle="1" w:styleId="681F6A4DE66941608FE9FE8CBE750DFF8">
    <w:name w:val="681F6A4DE66941608FE9FE8CBE750DFF8"/>
    <w:rsid w:val="00EE3C41"/>
    <w:pPr>
      <w:spacing w:after="180"/>
    </w:pPr>
    <w:rPr>
      <w:rFonts w:eastAsiaTheme="minorHAnsi"/>
      <w:lang w:eastAsia="en-US"/>
    </w:rPr>
  </w:style>
  <w:style w:type="paragraph" w:customStyle="1" w:styleId="FCC7534631954E05BCF59EA68994C3769">
    <w:name w:val="FCC7534631954E05BCF59EA68994C3769"/>
    <w:rsid w:val="00EE3C41"/>
    <w:pPr>
      <w:spacing w:after="180"/>
    </w:pPr>
    <w:rPr>
      <w:rFonts w:eastAsiaTheme="minorHAnsi"/>
      <w:lang w:eastAsia="en-US"/>
    </w:rPr>
  </w:style>
  <w:style w:type="paragraph" w:customStyle="1" w:styleId="A200918114EC441FB4EDED0A2B2F668D9">
    <w:name w:val="A200918114EC441FB4EDED0A2B2F668D9"/>
    <w:rsid w:val="00EE3C41"/>
    <w:pPr>
      <w:spacing w:after="180"/>
    </w:pPr>
    <w:rPr>
      <w:rFonts w:eastAsiaTheme="minorHAnsi"/>
      <w:lang w:eastAsia="en-US"/>
    </w:rPr>
  </w:style>
  <w:style w:type="paragraph" w:customStyle="1" w:styleId="D9149CBD00154DD998B0CFB09EDB34B59">
    <w:name w:val="D9149CBD00154DD998B0CFB09EDB34B59"/>
    <w:rsid w:val="00EE3C41"/>
    <w:pPr>
      <w:spacing w:after="180"/>
    </w:pPr>
    <w:rPr>
      <w:rFonts w:eastAsiaTheme="minorHAnsi"/>
      <w:lang w:eastAsia="en-US"/>
    </w:rPr>
  </w:style>
  <w:style w:type="paragraph" w:customStyle="1" w:styleId="681F6A4DE66941608FE9FE8CBE750DFF9">
    <w:name w:val="681F6A4DE66941608FE9FE8CBE750DFF9"/>
    <w:rsid w:val="00EE3C41"/>
    <w:pPr>
      <w:spacing w:after="180"/>
    </w:pPr>
    <w:rPr>
      <w:rFonts w:eastAsiaTheme="minorHAnsi"/>
      <w:lang w:eastAsia="en-US"/>
    </w:rPr>
  </w:style>
  <w:style w:type="paragraph" w:customStyle="1" w:styleId="FCC7534631954E05BCF59EA68994C37610">
    <w:name w:val="FCC7534631954E05BCF59EA68994C37610"/>
    <w:rsid w:val="00EE3C41"/>
    <w:pPr>
      <w:spacing w:after="180"/>
    </w:pPr>
    <w:rPr>
      <w:rFonts w:eastAsiaTheme="minorHAnsi"/>
      <w:lang w:eastAsia="en-US"/>
    </w:rPr>
  </w:style>
  <w:style w:type="paragraph" w:customStyle="1" w:styleId="A200918114EC441FB4EDED0A2B2F668D10">
    <w:name w:val="A200918114EC441FB4EDED0A2B2F668D10"/>
    <w:rsid w:val="00EE3C41"/>
    <w:pPr>
      <w:spacing w:after="180"/>
    </w:pPr>
    <w:rPr>
      <w:rFonts w:eastAsiaTheme="minorHAnsi"/>
      <w:lang w:eastAsia="en-US"/>
    </w:rPr>
  </w:style>
  <w:style w:type="paragraph" w:customStyle="1" w:styleId="D9149CBD00154DD998B0CFB09EDB34B510">
    <w:name w:val="D9149CBD00154DD998B0CFB09EDB34B510"/>
    <w:rsid w:val="00EE3C41"/>
    <w:pPr>
      <w:spacing w:after="180"/>
    </w:pPr>
    <w:rPr>
      <w:rFonts w:eastAsiaTheme="minorHAnsi"/>
      <w:lang w:eastAsia="en-US"/>
    </w:rPr>
  </w:style>
  <w:style w:type="paragraph" w:customStyle="1" w:styleId="681F6A4DE66941608FE9FE8CBE750DFF10">
    <w:name w:val="681F6A4DE66941608FE9FE8CBE750DFF10"/>
    <w:rsid w:val="00EE3C41"/>
    <w:pPr>
      <w:spacing w:after="180"/>
    </w:pPr>
    <w:rPr>
      <w:rFonts w:eastAsiaTheme="minorHAnsi"/>
      <w:lang w:eastAsia="en-US"/>
    </w:rPr>
  </w:style>
  <w:style w:type="paragraph" w:customStyle="1" w:styleId="FCC7534631954E05BCF59EA68994C37611">
    <w:name w:val="FCC7534631954E05BCF59EA68994C37611"/>
    <w:rsid w:val="00EE3C41"/>
    <w:pPr>
      <w:spacing w:after="180"/>
    </w:pPr>
    <w:rPr>
      <w:rFonts w:eastAsiaTheme="minorHAnsi"/>
      <w:lang w:eastAsia="en-US"/>
    </w:rPr>
  </w:style>
  <w:style w:type="paragraph" w:customStyle="1" w:styleId="A200918114EC441FB4EDED0A2B2F668D11">
    <w:name w:val="A200918114EC441FB4EDED0A2B2F668D11"/>
    <w:rsid w:val="00EE3C41"/>
    <w:pPr>
      <w:spacing w:after="180"/>
    </w:pPr>
    <w:rPr>
      <w:rFonts w:eastAsiaTheme="minorHAnsi"/>
      <w:lang w:eastAsia="en-US"/>
    </w:rPr>
  </w:style>
  <w:style w:type="paragraph" w:customStyle="1" w:styleId="D9149CBD00154DD998B0CFB09EDB34B511">
    <w:name w:val="D9149CBD00154DD998B0CFB09EDB34B511"/>
    <w:rsid w:val="00EE3C41"/>
    <w:pPr>
      <w:spacing w:after="180"/>
    </w:pPr>
    <w:rPr>
      <w:rFonts w:eastAsiaTheme="minorHAnsi"/>
      <w:lang w:eastAsia="en-US"/>
    </w:rPr>
  </w:style>
  <w:style w:type="paragraph" w:customStyle="1" w:styleId="681F6A4DE66941608FE9FE8CBE750DFF11">
    <w:name w:val="681F6A4DE66941608FE9FE8CBE750DFF11"/>
    <w:rsid w:val="00EE3C41"/>
    <w:pPr>
      <w:spacing w:after="180"/>
    </w:pPr>
    <w:rPr>
      <w:rFonts w:eastAsiaTheme="minorHAnsi"/>
      <w:lang w:eastAsia="en-US"/>
    </w:rPr>
  </w:style>
  <w:style w:type="paragraph" w:customStyle="1" w:styleId="FCC7534631954E05BCF59EA68994C37612">
    <w:name w:val="FCC7534631954E05BCF59EA68994C37612"/>
    <w:rsid w:val="00EE3C41"/>
    <w:pPr>
      <w:spacing w:after="180"/>
    </w:pPr>
    <w:rPr>
      <w:rFonts w:eastAsiaTheme="minorHAnsi"/>
      <w:lang w:eastAsia="en-US"/>
    </w:rPr>
  </w:style>
  <w:style w:type="paragraph" w:customStyle="1" w:styleId="A200918114EC441FB4EDED0A2B2F668D12">
    <w:name w:val="A200918114EC441FB4EDED0A2B2F668D12"/>
    <w:rsid w:val="00EE3C41"/>
    <w:pPr>
      <w:spacing w:after="180"/>
    </w:pPr>
    <w:rPr>
      <w:rFonts w:eastAsiaTheme="minorHAnsi"/>
      <w:lang w:eastAsia="en-US"/>
    </w:rPr>
  </w:style>
  <w:style w:type="paragraph" w:customStyle="1" w:styleId="D9149CBD00154DD998B0CFB09EDB34B512">
    <w:name w:val="D9149CBD00154DD998B0CFB09EDB34B512"/>
    <w:rsid w:val="00EE3C41"/>
    <w:pPr>
      <w:spacing w:after="180"/>
    </w:pPr>
    <w:rPr>
      <w:rFonts w:eastAsiaTheme="minorHAnsi"/>
      <w:lang w:eastAsia="en-US"/>
    </w:rPr>
  </w:style>
  <w:style w:type="paragraph" w:customStyle="1" w:styleId="681F6A4DE66941608FE9FE8CBE750DFF12">
    <w:name w:val="681F6A4DE66941608FE9FE8CBE750DFF12"/>
    <w:rsid w:val="00EE3C41"/>
    <w:pPr>
      <w:spacing w:after="180"/>
    </w:pPr>
    <w:rPr>
      <w:rFonts w:eastAsiaTheme="minorHAnsi"/>
      <w:lang w:eastAsia="en-US"/>
    </w:rPr>
  </w:style>
  <w:style w:type="paragraph" w:customStyle="1" w:styleId="FCC7534631954E05BCF59EA68994C37613">
    <w:name w:val="FCC7534631954E05BCF59EA68994C37613"/>
    <w:rsid w:val="00EE3C41"/>
    <w:pPr>
      <w:spacing w:after="180"/>
    </w:pPr>
    <w:rPr>
      <w:rFonts w:eastAsiaTheme="minorHAnsi"/>
      <w:lang w:eastAsia="en-US"/>
    </w:rPr>
  </w:style>
  <w:style w:type="paragraph" w:customStyle="1" w:styleId="A200918114EC441FB4EDED0A2B2F668D13">
    <w:name w:val="A200918114EC441FB4EDED0A2B2F668D13"/>
    <w:rsid w:val="00EE3C41"/>
    <w:pPr>
      <w:spacing w:after="180"/>
    </w:pPr>
    <w:rPr>
      <w:rFonts w:eastAsiaTheme="minorHAnsi"/>
      <w:lang w:eastAsia="en-US"/>
    </w:rPr>
  </w:style>
  <w:style w:type="paragraph" w:customStyle="1" w:styleId="D9149CBD00154DD998B0CFB09EDB34B513">
    <w:name w:val="D9149CBD00154DD998B0CFB09EDB34B513"/>
    <w:rsid w:val="00EE3C41"/>
    <w:pPr>
      <w:spacing w:after="180"/>
    </w:pPr>
    <w:rPr>
      <w:rFonts w:eastAsiaTheme="minorHAnsi"/>
      <w:lang w:eastAsia="en-US"/>
    </w:rPr>
  </w:style>
  <w:style w:type="paragraph" w:customStyle="1" w:styleId="681F6A4DE66941608FE9FE8CBE750DFF13">
    <w:name w:val="681F6A4DE66941608FE9FE8CBE750DFF13"/>
    <w:rsid w:val="00EE3C41"/>
    <w:pPr>
      <w:spacing w:after="180"/>
    </w:pPr>
    <w:rPr>
      <w:rFonts w:eastAsiaTheme="minorHAnsi"/>
      <w:lang w:eastAsia="en-US"/>
    </w:rPr>
  </w:style>
  <w:style w:type="paragraph" w:customStyle="1" w:styleId="FCC7534631954E05BCF59EA68994C37614">
    <w:name w:val="FCC7534631954E05BCF59EA68994C37614"/>
    <w:rsid w:val="00EE3C41"/>
    <w:pPr>
      <w:spacing w:after="180"/>
    </w:pPr>
    <w:rPr>
      <w:rFonts w:eastAsiaTheme="minorHAnsi"/>
      <w:lang w:eastAsia="en-US"/>
    </w:rPr>
  </w:style>
  <w:style w:type="paragraph" w:customStyle="1" w:styleId="A200918114EC441FB4EDED0A2B2F668D14">
    <w:name w:val="A200918114EC441FB4EDED0A2B2F668D14"/>
    <w:rsid w:val="00EE3C41"/>
    <w:pPr>
      <w:spacing w:after="180"/>
    </w:pPr>
    <w:rPr>
      <w:rFonts w:eastAsiaTheme="minorHAnsi"/>
      <w:lang w:eastAsia="en-US"/>
    </w:rPr>
  </w:style>
  <w:style w:type="paragraph" w:customStyle="1" w:styleId="D9149CBD00154DD998B0CFB09EDB34B514">
    <w:name w:val="D9149CBD00154DD998B0CFB09EDB34B514"/>
    <w:rsid w:val="00EE3C41"/>
    <w:pPr>
      <w:spacing w:after="180"/>
    </w:pPr>
    <w:rPr>
      <w:rFonts w:eastAsiaTheme="minorHAnsi"/>
      <w:lang w:eastAsia="en-US"/>
    </w:rPr>
  </w:style>
  <w:style w:type="paragraph" w:customStyle="1" w:styleId="681F6A4DE66941608FE9FE8CBE750DFF14">
    <w:name w:val="681F6A4DE66941608FE9FE8CBE750DFF14"/>
    <w:rsid w:val="00EE3C41"/>
    <w:pPr>
      <w:spacing w:after="180"/>
    </w:pPr>
    <w:rPr>
      <w:rFonts w:eastAsiaTheme="minorHAnsi"/>
      <w:lang w:eastAsia="en-US"/>
    </w:rPr>
  </w:style>
  <w:style w:type="paragraph" w:customStyle="1" w:styleId="FCC7534631954E05BCF59EA68994C37615">
    <w:name w:val="FCC7534631954E05BCF59EA68994C37615"/>
    <w:rsid w:val="00EE3C41"/>
    <w:pPr>
      <w:spacing w:after="180"/>
    </w:pPr>
    <w:rPr>
      <w:rFonts w:eastAsiaTheme="minorHAnsi"/>
      <w:lang w:eastAsia="en-US"/>
    </w:rPr>
  </w:style>
  <w:style w:type="paragraph" w:customStyle="1" w:styleId="A200918114EC441FB4EDED0A2B2F668D15">
    <w:name w:val="A200918114EC441FB4EDED0A2B2F668D15"/>
    <w:rsid w:val="00EE3C41"/>
    <w:pPr>
      <w:spacing w:after="180"/>
    </w:pPr>
    <w:rPr>
      <w:rFonts w:eastAsiaTheme="minorHAnsi"/>
      <w:lang w:eastAsia="en-US"/>
    </w:rPr>
  </w:style>
  <w:style w:type="paragraph" w:customStyle="1" w:styleId="D9149CBD00154DD998B0CFB09EDB34B515">
    <w:name w:val="D9149CBD00154DD998B0CFB09EDB34B515"/>
    <w:rsid w:val="00EE3C41"/>
    <w:pPr>
      <w:spacing w:after="180"/>
    </w:pPr>
    <w:rPr>
      <w:rFonts w:eastAsiaTheme="minorHAnsi"/>
      <w:lang w:eastAsia="en-US"/>
    </w:rPr>
  </w:style>
  <w:style w:type="paragraph" w:customStyle="1" w:styleId="681F6A4DE66941608FE9FE8CBE750DFF15">
    <w:name w:val="681F6A4DE66941608FE9FE8CBE750DFF15"/>
    <w:rsid w:val="00EE3C41"/>
    <w:pPr>
      <w:spacing w:after="180"/>
    </w:pPr>
    <w:rPr>
      <w:rFonts w:eastAsiaTheme="minorHAnsi"/>
      <w:lang w:eastAsia="en-US"/>
    </w:rPr>
  </w:style>
  <w:style w:type="paragraph" w:customStyle="1" w:styleId="FCC7534631954E05BCF59EA68994C37616">
    <w:name w:val="FCC7534631954E05BCF59EA68994C37616"/>
    <w:rsid w:val="00EE3C41"/>
    <w:pPr>
      <w:spacing w:after="180"/>
    </w:pPr>
    <w:rPr>
      <w:rFonts w:eastAsiaTheme="minorHAnsi"/>
      <w:lang w:eastAsia="en-US"/>
    </w:rPr>
  </w:style>
  <w:style w:type="paragraph" w:customStyle="1" w:styleId="A200918114EC441FB4EDED0A2B2F668D16">
    <w:name w:val="A200918114EC441FB4EDED0A2B2F668D16"/>
    <w:rsid w:val="00EE3C41"/>
    <w:pPr>
      <w:spacing w:after="180"/>
    </w:pPr>
    <w:rPr>
      <w:rFonts w:eastAsiaTheme="minorHAnsi"/>
      <w:lang w:eastAsia="en-US"/>
    </w:rPr>
  </w:style>
  <w:style w:type="paragraph" w:customStyle="1" w:styleId="D9149CBD00154DD998B0CFB09EDB34B516">
    <w:name w:val="D9149CBD00154DD998B0CFB09EDB34B516"/>
    <w:rsid w:val="00EE3C41"/>
    <w:pPr>
      <w:spacing w:after="180"/>
    </w:pPr>
    <w:rPr>
      <w:rFonts w:eastAsiaTheme="minorHAnsi"/>
      <w:lang w:eastAsia="en-US"/>
    </w:rPr>
  </w:style>
  <w:style w:type="paragraph" w:customStyle="1" w:styleId="681F6A4DE66941608FE9FE8CBE750DFF16">
    <w:name w:val="681F6A4DE66941608FE9FE8CBE750DFF16"/>
    <w:rsid w:val="00EE3C41"/>
    <w:pPr>
      <w:spacing w:after="180"/>
    </w:pPr>
    <w:rPr>
      <w:rFonts w:eastAsiaTheme="minorHAnsi"/>
      <w:lang w:eastAsia="en-US"/>
    </w:rPr>
  </w:style>
  <w:style w:type="paragraph" w:customStyle="1" w:styleId="FCC7534631954E05BCF59EA68994C37617">
    <w:name w:val="FCC7534631954E05BCF59EA68994C37617"/>
    <w:rsid w:val="00EE3C41"/>
    <w:pPr>
      <w:spacing w:after="180"/>
    </w:pPr>
    <w:rPr>
      <w:rFonts w:eastAsiaTheme="minorHAnsi"/>
      <w:lang w:eastAsia="en-US"/>
    </w:rPr>
  </w:style>
  <w:style w:type="paragraph" w:customStyle="1" w:styleId="A200918114EC441FB4EDED0A2B2F668D17">
    <w:name w:val="A200918114EC441FB4EDED0A2B2F668D17"/>
    <w:rsid w:val="00EE3C41"/>
    <w:pPr>
      <w:spacing w:after="180"/>
    </w:pPr>
    <w:rPr>
      <w:rFonts w:eastAsiaTheme="minorHAnsi"/>
      <w:lang w:eastAsia="en-US"/>
    </w:rPr>
  </w:style>
  <w:style w:type="paragraph" w:customStyle="1" w:styleId="D9149CBD00154DD998B0CFB09EDB34B517">
    <w:name w:val="D9149CBD00154DD998B0CFB09EDB34B517"/>
    <w:rsid w:val="00EE3C41"/>
    <w:pPr>
      <w:spacing w:after="180"/>
    </w:pPr>
    <w:rPr>
      <w:rFonts w:eastAsiaTheme="minorHAnsi"/>
      <w:lang w:eastAsia="en-US"/>
    </w:rPr>
  </w:style>
  <w:style w:type="paragraph" w:customStyle="1" w:styleId="681F6A4DE66941608FE9FE8CBE750DFF17">
    <w:name w:val="681F6A4DE66941608FE9FE8CBE750DFF17"/>
    <w:rsid w:val="00EE3C41"/>
    <w:pPr>
      <w:spacing w:after="180"/>
    </w:pPr>
    <w:rPr>
      <w:rFonts w:eastAsiaTheme="minorHAnsi"/>
      <w:lang w:eastAsia="en-US"/>
    </w:rPr>
  </w:style>
  <w:style w:type="paragraph" w:customStyle="1" w:styleId="FCC7534631954E05BCF59EA68994C37618">
    <w:name w:val="FCC7534631954E05BCF59EA68994C37618"/>
    <w:rsid w:val="00EE3C41"/>
    <w:pPr>
      <w:spacing w:after="180"/>
    </w:pPr>
    <w:rPr>
      <w:rFonts w:eastAsiaTheme="minorHAnsi"/>
      <w:lang w:eastAsia="en-US"/>
    </w:rPr>
  </w:style>
  <w:style w:type="paragraph" w:customStyle="1" w:styleId="A200918114EC441FB4EDED0A2B2F668D18">
    <w:name w:val="A200918114EC441FB4EDED0A2B2F668D18"/>
    <w:rsid w:val="00EE3C41"/>
    <w:pPr>
      <w:spacing w:after="180"/>
    </w:pPr>
    <w:rPr>
      <w:rFonts w:eastAsiaTheme="minorHAnsi"/>
      <w:lang w:eastAsia="en-US"/>
    </w:rPr>
  </w:style>
  <w:style w:type="paragraph" w:customStyle="1" w:styleId="D9149CBD00154DD998B0CFB09EDB34B518">
    <w:name w:val="D9149CBD00154DD998B0CFB09EDB34B518"/>
    <w:rsid w:val="00EE3C41"/>
    <w:pPr>
      <w:spacing w:after="180"/>
    </w:pPr>
    <w:rPr>
      <w:rFonts w:eastAsiaTheme="minorHAnsi"/>
      <w:lang w:eastAsia="en-US"/>
    </w:rPr>
  </w:style>
  <w:style w:type="paragraph" w:customStyle="1" w:styleId="681F6A4DE66941608FE9FE8CBE750DFF18">
    <w:name w:val="681F6A4DE66941608FE9FE8CBE750DFF18"/>
    <w:rsid w:val="00EE3C41"/>
    <w:pPr>
      <w:spacing w:after="180"/>
    </w:pPr>
    <w:rPr>
      <w:rFonts w:eastAsiaTheme="minorHAnsi"/>
      <w:lang w:eastAsia="en-US"/>
    </w:rPr>
  </w:style>
  <w:style w:type="paragraph" w:customStyle="1" w:styleId="FCC7534631954E05BCF59EA68994C37619">
    <w:name w:val="FCC7534631954E05BCF59EA68994C37619"/>
    <w:rsid w:val="00EE3C41"/>
    <w:pPr>
      <w:spacing w:after="180"/>
    </w:pPr>
    <w:rPr>
      <w:rFonts w:eastAsiaTheme="minorHAnsi"/>
      <w:lang w:eastAsia="en-US"/>
    </w:rPr>
  </w:style>
  <w:style w:type="paragraph" w:customStyle="1" w:styleId="A200918114EC441FB4EDED0A2B2F668D19">
    <w:name w:val="A200918114EC441FB4EDED0A2B2F668D19"/>
    <w:rsid w:val="00EE3C41"/>
    <w:pPr>
      <w:spacing w:after="180"/>
    </w:pPr>
    <w:rPr>
      <w:rFonts w:eastAsiaTheme="minorHAnsi"/>
      <w:lang w:eastAsia="en-US"/>
    </w:rPr>
  </w:style>
  <w:style w:type="paragraph" w:customStyle="1" w:styleId="D9149CBD00154DD998B0CFB09EDB34B519">
    <w:name w:val="D9149CBD00154DD998B0CFB09EDB34B519"/>
    <w:rsid w:val="00EE3C41"/>
    <w:pPr>
      <w:spacing w:after="180"/>
    </w:pPr>
    <w:rPr>
      <w:rFonts w:eastAsiaTheme="minorHAnsi"/>
      <w:lang w:eastAsia="en-US"/>
    </w:rPr>
  </w:style>
  <w:style w:type="paragraph" w:customStyle="1" w:styleId="681F6A4DE66941608FE9FE8CBE750DFF19">
    <w:name w:val="681F6A4DE66941608FE9FE8CBE750DFF19"/>
    <w:rsid w:val="00EE3C41"/>
    <w:pPr>
      <w:spacing w:after="180"/>
    </w:pPr>
    <w:rPr>
      <w:rFonts w:eastAsiaTheme="minorHAnsi"/>
      <w:lang w:eastAsia="en-US"/>
    </w:rPr>
  </w:style>
  <w:style w:type="paragraph" w:customStyle="1" w:styleId="F49878EEA20A4C84AAF382231E5A2388">
    <w:name w:val="F49878EEA20A4C84AAF382231E5A2388"/>
    <w:rsid w:val="000D6D0E"/>
    <w:pPr>
      <w:spacing w:after="180"/>
    </w:pPr>
    <w:rPr>
      <w:rFonts w:eastAsiaTheme="minorHAnsi"/>
      <w:lang w:eastAsia="en-US"/>
    </w:rPr>
  </w:style>
  <w:style w:type="paragraph" w:customStyle="1" w:styleId="E409AE4EBD3B4741A98442F348FD217B">
    <w:name w:val="E409AE4EBD3B4741A98442F348FD217B"/>
    <w:rsid w:val="000D6D0E"/>
    <w:pPr>
      <w:spacing w:after="180"/>
    </w:pPr>
    <w:rPr>
      <w:rFonts w:eastAsiaTheme="minorHAnsi"/>
      <w:lang w:eastAsia="en-US"/>
    </w:rPr>
  </w:style>
  <w:style w:type="paragraph" w:customStyle="1" w:styleId="00A87B55FEDF4A1DB358BADB32510649">
    <w:name w:val="00A87B55FEDF4A1DB358BADB32510649"/>
    <w:rsid w:val="000D6D0E"/>
    <w:pPr>
      <w:spacing w:after="180"/>
    </w:pPr>
    <w:rPr>
      <w:rFonts w:eastAsiaTheme="minorHAnsi"/>
      <w:lang w:eastAsia="en-US"/>
    </w:rPr>
  </w:style>
  <w:style w:type="paragraph" w:customStyle="1" w:styleId="BF2AAD1010A94BA0AB4A906ADCA47D7F">
    <w:name w:val="BF2AAD1010A94BA0AB4A906ADCA47D7F"/>
    <w:rsid w:val="000D6D0E"/>
    <w:pPr>
      <w:spacing w:after="180"/>
    </w:pPr>
    <w:rPr>
      <w:rFonts w:eastAsiaTheme="minorHAnsi"/>
      <w:lang w:eastAsia="en-US"/>
    </w:rPr>
  </w:style>
  <w:style w:type="paragraph" w:customStyle="1" w:styleId="F49878EEA20A4C84AAF382231E5A23881">
    <w:name w:val="F49878EEA20A4C84AAF382231E5A23881"/>
    <w:rsid w:val="000D6D0E"/>
    <w:pPr>
      <w:spacing w:after="180"/>
    </w:pPr>
    <w:rPr>
      <w:rFonts w:eastAsiaTheme="minorHAnsi"/>
      <w:lang w:eastAsia="en-US"/>
    </w:rPr>
  </w:style>
  <w:style w:type="paragraph" w:customStyle="1" w:styleId="E409AE4EBD3B4741A98442F348FD217B1">
    <w:name w:val="E409AE4EBD3B4741A98442F348FD217B1"/>
    <w:rsid w:val="000D6D0E"/>
    <w:pPr>
      <w:spacing w:after="180"/>
    </w:pPr>
    <w:rPr>
      <w:rFonts w:eastAsiaTheme="minorHAnsi"/>
      <w:lang w:eastAsia="en-US"/>
    </w:rPr>
  </w:style>
  <w:style w:type="paragraph" w:customStyle="1" w:styleId="00A87B55FEDF4A1DB358BADB325106491">
    <w:name w:val="00A87B55FEDF4A1DB358BADB325106491"/>
    <w:rsid w:val="000D6D0E"/>
    <w:pPr>
      <w:spacing w:after="180"/>
    </w:pPr>
    <w:rPr>
      <w:rFonts w:eastAsiaTheme="minorHAnsi"/>
      <w:lang w:eastAsia="en-US"/>
    </w:rPr>
  </w:style>
  <w:style w:type="paragraph" w:customStyle="1" w:styleId="BF2AAD1010A94BA0AB4A906ADCA47D7F1">
    <w:name w:val="BF2AAD1010A94BA0AB4A906ADCA47D7F1"/>
    <w:rsid w:val="000D6D0E"/>
    <w:pPr>
      <w:spacing w:after="180"/>
    </w:pPr>
    <w:rPr>
      <w:rFonts w:eastAsiaTheme="minorHAnsi"/>
      <w:lang w:eastAsia="en-US"/>
    </w:rPr>
  </w:style>
  <w:style w:type="paragraph" w:customStyle="1" w:styleId="F49878EEA20A4C84AAF382231E5A23882">
    <w:name w:val="F49878EEA20A4C84AAF382231E5A23882"/>
    <w:rsid w:val="000D6D0E"/>
    <w:pPr>
      <w:spacing w:after="180"/>
    </w:pPr>
    <w:rPr>
      <w:rFonts w:eastAsiaTheme="minorHAnsi"/>
      <w:lang w:eastAsia="en-US"/>
    </w:rPr>
  </w:style>
  <w:style w:type="paragraph" w:customStyle="1" w:styleId="E409AE4EBD3B4741A98442F348FD217B2">
    <w:name w:val="E409AE4EBD3B4741A98442F348FD217B2"/>
    <w:rsid w:val="000D6D0E"/>
    <w:pPr>
      <w:spacing w:after="180"/>
    </w:pPr>
    <w:rPr>
      <w:rFonts w:eastAsiaTheme="minorHAnsi"/>
      <w:lang w:eastAsia="en-US"/>
    </w:rPr>
  </w:style>
  <w:style w:type="paragraph" w:customStyle="1" w:styleId="00A87B55FEDF4A1DB358BADB325106492">
    <w:name w:val="00A87B55FEDF4A1DB358BADB325106492"/>
    <w:rsid w:val="000D6D0E"/>
    <w:pPr>
      <w:spacing w:after="180"/>
    </w:pPr>
    <w:rPr>
      <w:rFonts w:eastAsiaTheme="minorHAnsi"/>
      <w:lang w:eastAsia="en-US"/>
    </w:rPr>
  </w:style>
  <w:style w:type="paragraph" w:customStyle="1" w:styleId="BF2AAD1010A94BA0AB4A906ADCA47D7F2">
    <w:name w:val="BF2AAD1010A94BA0AB4A906ADCA47D7F2"/>
    <w:rsid w:val="000D6D0E"/>
    <w:pPr>
      <w:spacing w:after="180"/>
    </w:pPr>
    <w:rPr>
      <w:rFonts w:eastAsiaTheme="minorHAnsi"/>
      <w:lang w:eastAsia="en-US"/>
    </w:rPr>
  </w:style>
  <w:style w:type="paragraph" w:customStyle="1" w:styleId="F49878EEA20A4C84AAF382231E5A23883">
    <w:name w:val="F49878EEA20A4C84AAF382231E5A23883"/>
    <w:rsid w:val="000D6D0E"/>
    <w:pPr>
      <w:spacing w:after="180"/>
    </w:pPr>
    <w:rPr>
      <w:rFonts w:eastAsiaTheme="minorHAnsi"/>
      <w:lang w:eastAsia="en-US"/>
    </w:rPr>
  </w:style>
  <w:style w:type="paragraph" w:customStyle="1" w:styleId="E409AE4EBD3B4741A98442F348FD217B3">
    <w:name w:val="E409AE4EBD3B4741A98442F348FD217B3"/>
    <w:rsid w:val="000D6D0E"/>
    <w:pPr>
      <w:spacing w:after="180"/>
    </w:pPr>
    <w:rPr>
      <w:rFonts w:eastAsiaTheme="minorHAnsi"/>
      <w:lang w:eastAsia="en-US"/>
    </w:rPr>
  </w:style>
  <w:style w:type="paragraph" w:customStyle="1" w:styleId="00A87B55FEDF4A1DB358BADB325106493">
    <w:name w:val="00A87B55FEDF4A1DB358BADB325106493"/>
    <w:rsid w:val="000D6D0E"/>
    <w:pPr>
      <w:spacing w:after="180"/>
    </w:pPr>
    <w:rPr>
      <w:rFonts w:eastAsiaTheme="minorHAnsi"/>
      <w:lang w:eastAsia="en-US"/>
    </w:rPr>
  </w:style>
  <w:style w:type="paragraph" w:customStyle="1" w:styleId="BF2AAD1010A94BA0AB4A906ADCA47D7F3">
    <w:name w:val="BF2AAD1010A94BA0AB4A906ADCA47D7F3"/>
    <w:rsid w:val="000D6D0E"/>
    <w:pPr>
      <w:spacing w:after="180"/>
    </w:pPr>
    <w:rPr>
      <w:rFonts w:eastAsiaTheme="minorHAnsi"/>
      <w:lang w:eastAsia="en-US"/>
    </w:rPr>
  </w:style>
  <w:style w:type="paragraph" w:customStyle="1" w:styleId="F49878EEA20A4C84AAF382231E5A23884">
    <w:name w:val="F49878EEA20A4C84AAF382231E5A23884"/>
    <w:rsid w:val="000D6D0E"/>
    <w:pPr>
      <w:spacing w:after="180"/>
    </w:pPr>
    <w:rPr>
      <w:rFonts w:eastAsiaTheme="minorHAnsi"/>
      <w:lang w:eastAsia="en-US"/>
    </w:rPr>
  </w:style>
  <w:style w:type="paragraph" w:customStyle="1" w:styleId="E409AE4EBD3B4741A98442F348FD217B4">
    <w:name w:val="E409AE4EBD3B4741A98442F348FD217B4"/>
    <w:rsid w:val="000D6D0E"/>
    <w:pPr>
      <w:spacing w:after="180"/>
    </w:pPr>
    <w:rPr>
      <w:rFonts w:eastAsiaTheme="minorHAnsi"/>
      <w:lang w:eastAsia="en-US"/>
    </w:rPr>
  </w:style>
  <w:style w:type="paragraph" w:customStyle="1" w:styleId="00A87B55FEDF4A1DB358BADB325106494">
    <w:name w:val="00A87B55FEDF4A1DB358BADB325106494"/>
    <w:rsid w:val="000D6D0E"/>
    <w:pPr>
      <w:spacing w:after="180"/>
    </w:pPr>
    <w:rPr>
      <w:rFonts w:eastAsiaTheme="minorHAnsi"/>
      <w:lang w:eastAsia="en-US"/>
    </w:rPr>
  </w:style>
  <w:style w:type="paragraph" w:customStyle="1" w:styleId="BF2AAD1010A94BA0AB4A906ADCA47D7F4">
    <w:name w:val="BF2AAD1010A94BA0AB4A906ADCA47D7F4"/>
    <w:rsid w:val="000D6D0E"/>
    <w:pPr>
      <w:spacing w:after="180"/>
    </w:pPr>
    <w:rPr>
      <w:rFonts w:eastAsiaTheme="minorHAnsi"/>
      <w:lang w:eastAsia="en-US"/>
    </w:rPr>
  </w:style>
  <w:style w:type="paragraph" w:customStyle="1" w:styleId="F49878EEA20A4C84AAF382231E5A23885">
    <w:name w:val="F49878EEA20A4C84AAF382231E5A23885"/>
    <w:rsid w:val="000D6D0E"/>
    <w:pPr>
      <w:spacing w:after="180"/>
    </w:pPr>
    <w:rPr>
      <w:rFonts w:eastAsiaTheme="minorHAnsi"/>
      <w:lang w:eastAsia="en-US"/>
    </w:rPr>
  </w:style>
  <w:style w:type="paragraph" w:customStyle="1" w:styleId="E409AE4EBD3B4741A98442F348FD217B5">
    <w:name w:val="E409AE4EBD3B4741A98442F348FD217B5"/>
    <w:rsid w:val="000D6D0E"/>
    <w:pPr>
      <w:spacing w:after="180"/>
    </w:pPr>
    <w:rPr>
      <w:rFonts w:eastAsiaTheme="minorHAnsi"/>
      <w:lang w:eastAsia="en-US"/>
    </w:rPr>
  </w:style>
  <w:style w:type="paragraph" w:customStyle="1" w:styleId="00A87B55FEDF4A1DB358BADB325106495">
    <w:name w:val="00A87B55FEDF4A1DB358BADB325106495"/>
    <w:rsid w:val="000D6D0E"/>
    <w:pPr>
      <w:spacing w:after="180"/>
    </w:pPr>
    <w:rPr>
      <w:rFonts w:eastAsiaTheme="minorHAnsi"/>
      <w:lang w:eastAsia="en-US"/>
    </w:rPr>
  </w:style>
  <w:style w:type="paragraph" w:customStyle="1" w:styleId="BF2AAD1010A94BA0AB4A906ADCA47D7F5">
    <w:name w:val="BF2AAD1010A94BA0AB4A906ADCA47D7F5"/>
    <w:rsid w:val="000D6D0E"/>
    <w:pPr>
      <w:spacing w:after="180"/>
    </w:pPr>
    <w:rPr>
      <w:rFonts w:eastAsiaTheme="minorHAnsi"/>
      <w:lang w:eastAsia="en-US"/>
    </w:rPr>
  </w:style>
  <w:style w:type="paragraph" w:customStyle="1" w:styleId="F49878EEA20A4C84AAF382231E5A23886">
    <w:name w:val="F49878EEA20A4C84AAF382231E5A23886"/>
    <w:rsid w:val="000D6D0E"/>
    <w:pPr>
      <w:spacing w:after="180"/>
    </w:pPr>
    <w:rPr>
      <w:rFonts w:eastAsiaTheme="minorHAnsi"/>
      <w:lang w:eastAsia="en-US"/>
    </w:rPr>
  </w:style>
  <w:style w:type="paragraph" w:customStyle="1" w:styleId="E409AE4EBD3B4741A98442F348FD217B6">
    <w:name w:val="E409AE4EBD3B4741A98442F348FD217B6"/>
    <w:rsid w:val="000D6D0E"/>
    <w:pPr>
      <w:spacing w:after="180"/>
    </w:pPr>
    <w:rPr>
      <w:rFonts w:eastAsiaTheme="minorHAnsi"/>
      <w:lang w:eastAsia="en-US"/>
    </w:rPr>
  </w:style>
  <w:style w:type="paragraph" w:customStyle="1" w:styleId="00A87B55FEDF4A1DB358BADB325106496">
    <w:name w:val="00A87B55FEDF4A1DB358BADB325106496"/>
    <w:rsid w:val="000D6D0E"/>
    <w:pPr>
      <w:spacing w:after="180"/>
    </w:pPr>
    <w:rPr>
      <w:rFonts w:eastAsiaTheme="minorHAnsi"/>
      <w:lang w:eastAsia="en-US"/>
    </w:rPr>
  </w:style>
  <w:style w:type="paragraph" w:customStyle="1" w:styleId="BF2AAD1010A94BA0AB4A906ADCA47D7F6">
    <w:name w:val="BF2AAD1010A94BA0AB4A906ADCA47D7F6"/>
    <w:rsid w:val="000D6D0E"/>
    <w:pPr>
      <w:spacing w:after="180"/>
    </w:pPr>
    <w:rPr>
      <w:rFonts w:eastAsiaTheme="minorHAnsi"/>
      <w:lang w:eastAsia="en-US"/>
    </w:rPr>
  </w:style>
  <w:style w:type="paragraph" w:customStyle="1" w:styleId="F49878EEA20A4C84AAF382231E5A23887">
    <w:name w:val="F49878EEA20A4C84AAF382231E5A23887"/>
    <w:rsid w:val="000D6D0E"/>
    <w:pPr>
      <w:spacing w:after="180"/>
    </w:pPr>
    <w:rPr>
      <w:rFonts w:eastAsiaTheme="minorHAnsi"/>
      <w:lang w:eastAsia="en-US"/>
    </w:rPr>
  </w:style>
  <w:style w:type="paragraph" w:customStyle="1" w:styleId="E409AE4EBD3B4741A98442F348FD217B7">
    <w:name w:val="E409AE4EBD3B4741A98442F348FD217B7"/>
    <w:rsid w:val="000D6D0E"/>
    <w:pPr>
      <w:spacing w:after="180"/>
    </w:pPr>
    <w:rPr>
      <w:rFonts w:eastAsiaTheme="minorHAnsi"/>
      <w:lang w:eastAsia="en-US"/>
    </w:rPr>
  </w:style>
  <w:style w:type="paragraph" w:customStyle="1" w:styleId="00A87B55FEDF4A1DB358BADB325106497">
    <w:name w:val="00A87B55FEDF4A1DB358BADB325106497"/>
    <w:rsid w:val="000D6D0E"/>
    <w:pPr>
      <w:spacing w:after="180"/>
    </w:pPr>
    <w:rPr>
      <w:rFonts w:eastAsiaTheme="minorHAnsi"/>
      <w:lang w:eastAsia="en-US"/>
    </w:rPr>
  </w:style>
  <w:style w:type="paragraph" w:customStyle="1" w:styleId="BF2AAD1010A94BA0AB4A906ADCA47D7F7">
    <w:name w:val="BF2AAD1010A94BA0AB4A906ADCA47D7F7"/>
    <w:rsid w:val="000D6D0E"/>
    <w:pPr>
      <w:spacing w:after="180"/>
    </w:pPr>
    <w:rPr>
      <w:rFonts w:eastAsiaTheme="minorHAnsi"/>
      <w:lang w:eastAsia="en-US"/>
    </w:rPr>
  </w:style>
  <w:style w:type="paragraph" w:customStyle="1" w:styleId="F49878EEA20A4C84AAF382231E5A23888">
    <w:name w:val="F49878EEA20A4C84AAF382231E5A23888"/>
    <w:rsid w:val="000D6D0E"/>
    <w:pPr>
      <w:spacing w:after="180"/>
    </w:pPr>
    <w:rPr>
      <w:rFonts w:eastAsiaTheme="minorHAnsi"/>
      <w:lang w:eastAsia="en-US"/>
    </w:rPr>
  </w:style>
  <w:style w:type="paragraph" w:customStyle="1" w:styleId="E409AE4EBD3B4741A98442F348FD217B8">
    <w:name w:val="E409AE4EBD3B4741A98442F348FD217B8"/>
    <w:rsid w:val="000D6D0E"/>
    <w:pPr>
      <w:spacing w:after="180"/>
    </w:pPr>
    <w:rPr>
      <w:rFonts w:eastAsiaTheme="minorHAnsi"/>
      <w:lang w:eastAsia="en-US"/>
    </w:rPr>
  </w:style>
  <w:style w:type="paragraph" w:customStyle="1" w:styleId="00A87B55FEDF4A1DB358BADB325106498">
    <w:name w:val="00A87B55FEDF4A1DB358BADB325106498"/>
    <w:rsid w:val="000D6D0E"/>
    <w:pPr>
      <w:spacing w:after="180"/>
    </w:pPr>
    <w:rPr>
      <w:rFonts w:eastAsiaTheme="minorHAnsi"/>
      <w:lang w:eastAsia="en-US"/>
    </w:rPr>
  </w:style>
  <w:style w:type="paragraph" w:customStyle="1" w:styleId="BF2AAD1010A94BA0AB4A906ADCA47D7F8">
    <w:name w:val="BF2AAD1010A94BA0AB4A906ADCA47D7F8"/>
    <w:rsid w:val="000D6D0E"/>
    <w:pPr>
      <w:spacing w:after="180"/>
    </w:pPr>
    <w:rPr>
      <w:rFonts w:eastAsiaTheme="minorHAnsi"/>
      <w:lang w:eastAsia="en-US"/>
    </w:rPr>
  </w:style>
  <w:style w:type="paragraph" w:customStyle="1" w:styleId="F49878EEA20A4C84AAF382231E5A23889">
    <w:name w:val="F49878EEA20A4C84AAF382231E5A23889"/>
    <w:rsid w:val="000D6D0E"/>
    <w:pPr>
      <w:spacing w:after="180"/>
    </w:pPr>
    <w:rPr>
      <w:rFonts w:eastAsiaTheme="minorHAnsi"/>
      <w:lang w:eastAsia="en-US"/>
    </w:rPr>
  </w:style>
  <w:style w:type="paragraph" w:customStyle="1" w:styleId="E409AE4EBD3B4741A98442F348FD217B9">
    <w:name w:val="E409AE4EBD3B4741A98442F348FD217B9"/>
    <w:rsid w:val="000D6D0E"/>
    <w:pPr>
      <w:spacing w:after="180"/>
    </w:pPr>
    <w:rPr>
      <w:rFonts w:eastAsiaTheme="minorHAnsi"/>
      <w:lang w:eastAsia="en-US"/>
    </w:rPr>
  </w:style>
  <w:style w:type="paragraph" w:customStyle="1" w:styleId="00A87B55FEDF4A1DB358BADB325106499">
    <w:name w:val="00A87B55FEDF4A1DB358BADB325106499"/>
    <w:rsid w:val="000D6D0E"/>
    <w:pPr>
      <w:spacing w:after="180"/>
    </w:pPr>
    <w:rPr>
      <w:rFonts w:eastAsiaTheme="minorHAnsi"/>
      <w:lang w:eastAsia="en-US"/>
    </w:rPr>
  </w:style>
  <w:style w:type="paragraph" w:customStyle="1" w:styleId="BF2AAD1010A94BA0AB4A906ADCA47D7F9">
    <w:name w:val="BF2AAD1010A94BA0AB4A906ADCA47D7F9"/>
    <w:rsid w:val="000D6D0E"/>
    <w:pPr>
      <w:spacing w:after="180"/>
    </w:pPr>
    <w:rPr>
      <w:rFonts w:eastAsiaTheme="minorHAnsi"/>
      <w:lang w:eastAsia="en-US"/>
    </w:rPr>
  </w:style>
  <w:style w:type="paragraph" w:customStyle="1" w:styleId="525A8B086F2E48A388FD8C7867074EBE">
    <w:name w:val="525A8B086F2E48A388FD8C7867074EBE"/>
    <w:rsid w:val="00B94958"/>
    <w:pPr>
      <w:spacing w:after="180"/>
    </w:pPr>
    <w:rPr>
      <w:rFonts w:eastAsiaTheme="minorHAnsi"/>
      <w:lang w:eastAsia="en-US"/>
    </w:rPr>
  </w:style>
  <w:style w:type="paragraph" w:customStyle="1" w:styleId="2D21AFCC5E454067ADF33F592FFCDD52">
    <w:name w:val="2D21AFCC5E454067ADF33F592FFCDD52"/>
    <w:rsid w:val="00B94958"/>
    <w:pPr>
      <w:spacing w:after="180"/>
    </w:pPr>
    <w:rPr>
      <w:rFonts w:eastAsiaTheme="minorHAnsi"/>
      <w:lang w:eastAsia="en-US"/>
    </w:rPr>
  </w:style>
  <w:style w:type="paragraph" w:customStyle="1" w:styleId="B295915E1B774DAE8A465DA2117ABBF6">
    <w:name w:val="B295915E1B774DAE8A465DA2117ABBF6"/>
    <w:rsid w:val="00B94958"/>
    <w:pPr>
      <w:spacing w:after="180"/>
    </w:pPr>
    <w:rPr>
      <w:rFonts w:eastAsiaTheme="minorHAnsi"/>
      <w:lang w:eastAsia="en-US"/>
    </w:rPr>
  </w:style>
  <w:style w:type="paragraph" w:customStyle="1" w:styleId="FF185024C5874931AFBF5FCCA448ABDC">
    <w:name w:val="FF185024C5874931AFBF5FCCA448ABDC"/>
    <w:rsid w:val="00B94958"/>
    <w:pPr>
      <w:spacing w:after="180"/>
    </w:pPr>
    <w:rPr>
      <w:rFonts w:eastAsiaTheme="minorHAnsi"/>
      <w:lang w:eastAsia="en-US"/>
    </w:rPr>
  </w:style>
  <w:style w:type="paragraph" w:customStyle="1" w:styleId="525A8B086F2E48A388FD8C7867074EBE1">
    <w:name w:val="525A8B086F2E48A388FD8C7867074EBE1"/>
    <w:rsid w:val="00B94958"/>
    <w:pPr>
      <w:spacing w:after="180"/>
    </w:pPr>
    <w:rPr>
      <w:rFonts w:eastAsiaTheme="minorHAnsi"/>
      <w:lang w:eastAsia="en-US"/>
    </w:rPr>
  </w:style>
  <w:style w:type="paragraph" w:customStyle="1" w:styleId="2D21AFCC5E454067ADF33F592FFCDD521">
    <w:name w:val="2D21AFCC5E454067ADF33F592FFCDD521"/>
    <w:rsid w:val="00B94958"/>
    <w:pPr>
      <w:spacing w:after="180"/>
    </w:pPr>
    <w:rPr>
      <w:rFonts w:eastAsiaTheme="minorHAnsi"/>
      <w:lang w:eastAsia="en-US"/>
    </w:rPr>
  </w:style>
  <w:style w:type="paragraph" w:customStyle="1" w:styleId="B295915E1B774DAE8A465DA2117ABBF61">
    <w:name w:val="B295915E1B774DAE8A465DA2117ABBF61"/>
    <w:rsid w:val="00B94958"/>
    <w:pPr>
      <w:spacing w:after="180"/>
    </w:pPr>
    <w:rPr>
      <w:rFonts w:eastAsiaTheme="minorHAnsi"/>
      <w:lang w:eastAsia="en-US"/>
    </w:rPr>
  </w:style>
  <w:style w:type="paragraph" w:customStyle="1" w:styleId="FF185024C5874931AFBF5FCCA448ABDC1">
    <w:name w:val="FF185024C5874931AFBF5FCCA448ABDC1"/>
    <w:rsid w:val="00B94958"/>
    <w:pPr>
      <w:spacing w:after="180"/>
    </w:pPr>
    <w:rPr>
      <w:rFonts w:eastAsiaTheme="minorHAnsi"/>
      <w:lang w:eastAsia="en-US"/>
    </w:rPr>
  </w:style>
  <w:style w:type="paragraph" w:customStyle="1" w:styleId="525A8B086F2E48A388FD8C7867074EBE2">
    <w:name w:val="525A8B086F2E48A388FD8C7867074EBE2"/>
    <w:rsid w:val="00B94958"/>
    <w:pPr>
      <w:spacing w:after="180"/>
    </w:pPr>
    <w:rPr>
      <w:rFonts w:eastAsiaTheme="minorHAnsi"/>
      <w:lang w:eastAsia="en-US"/>
    </w:rPr>
  </w:style>
  <w:style w:type="paragraph" w:customStyle="1" w:styleId="2D21AFCC5E454067ADF33F592FFCDD522">
    <w:name w:val="2D21AFCC5E454067ADF33F592FFCDD522"/>
    <w:rsid w:val="00B94958"/>
    <w:pPr>
      <w:spacing w:after="180"/>
    </w:pPr>
    <w:rPr>
      <w:rFonts w:eastAsiaTheme="minorHAnsi"/>
      <w:lang w:eastAsia="en-US"/>
    </w:rPr>
  </w:style>
  <w:style w:type="paragraph" w:customStyle="1" w:styleId="B295915E1B774DAE8A465DA2117ABBF62">
    <w:name w:val="B295915E1B774DAE8A465DA2117ABBF62"/>
    <w:rsid w:val="00B94958"/>
    <w:pPr>
      <w:spacing w:after="180"/>
    </w:pPr>
    <w:rPr>
      <w:rFonts w:eastAsiaTheme="minorHAnsi"/>
      <w:lang w:eastAsia="en-US"/>
    </w:rPr>
  </w:style>
  <w:style w:type="paragraph" w:customStyle="1" w:styleId="FF185024C5874931AFBF5FCCA448ABDC2">
    <w:name w:val="FF185024C5874931AFBF5FCCA448ABDC2"/>
    <w:rsid w:val="00B94958"/>
    <w:pPr>
      <w:spacing w:after="180"/>
    </w:pPr>
    <w:rPr>
      <w:rFonts w:eastAsiaTheme="minorHAnsi"/>
      <w:lang w:eastAsia="en-US"/>
    </w:rPr>
  </w:style>
  <w:style w:type="paragraph" w:customStyle="1" w:styleId="525A8B086F2E48A388FD8C7867074EBE3">
    <w:name w:val="525A8B086F2E48A388FD8C7867074EBE3"/>
    <w:rsid w:val="00B94958"/>
    <w:pPr>
      <w:spacing w:after="180"/>
    </w:pPr>
    <w:rPr>
      <w:rFonts w:eastAsiaTheme="minorHAnsi"/>
      <w:lang w:eastAsia="en-US"/>
    </w:rPr>
  </w:style>
  <w:style w:type="paragraph" w:customStyle="1" w:styleId="2D21AFCC5E454067ADF33F592FFCDD523">
    <w:name w:val="2D21AFCC5E454067ADF33F592FFCDD523"/>
    <w:rsid w:val="00B94958"/>
    <w:pPr>
      <w:spacing w:after="180"/>
    </w:pPr>
    <w:rPr>
      <w:rFonts w:eastAsiaTheme="minorHAnsi"/>
      <w:lang w:eastAsia="en-US"/>
    </w:rPr>
  </w:style>
  <w:style w:type="paragraph" w:customStyle="1" w:styleId="B295915E1B774DAE8A465DA2117ABBF63">
    <w:name w:val="B295915E1B774DAE8A465DA2117ABBF63"/>
    <w:rsid w:val="00B94958"/>
    <w:pPr>
      <w:spacing w:after="180"/>
    </w:pPr>
    <w:rPr>
      <w:rFonts w:eastAsiaTheme="minorHAnsi"/>
      <w:lang w:eastAsia="en-US"/>
    </w:rPr>
  </w:style>
  <w:style w:type="paragraph" w:customStyle="1" w:styleId="FF185024C5874931AFBF5FCCA448ABDC3">
    <w:name w:val="FF185024C5874931AFBF5FCCA448ABDC3"/>
    <w:rsid w:val="00B94958"/>
    <w:pPr>
      <w:spacing w:after="180"/>
    </w:pPr>
    <w:rPr>
      <w:rFonts w:eastAsiaTheme="minorHAnsi"/>
      <w:lang w:eastAsia="en-US"/>
    </w:rPr>
  </w:style>
  <w:style w:type="paragraph" w:customStyle="1" w:styleId="525A8B086F2E48A388FD8C7867074EBE4">
    <w:name w:val="525A8B086F2E48A388FD8C7867074EBE4"/>
    <w:rsid w:val="00B94958"/>
    <w:pPr>
      <w:spacing w:after="180"/>
    </w:pPr>
    <w:rPr>
      <w:rFonts w:eastAsiaTheme="minorHAnsi"/>
      <w:lang w:eastAsia="en-US"/>
    </w:rPr>
  </w:style>
  <w:style w:type="paragraph" w:customStyle="1" w:styleId="2D21AFCC5E454067ADF33F592FFCDD524">
    <w:name w:val="2D21AFCC5E454067ADF33F592FFCDD524"/>
    <w:rsid w:val="00B94958"/>
    <w:pPr>
      <w:spacing w:after="180"/>
    </w:pPr>
    <w:rPr>
      <w:rFonts w:eastAsiaTheme="minorHAnsi"/>
      <w:lang w:eastAsia="en-US"/>
    </w:rPr>
  </w:style>
  <w:style w:type="paragraph" w:customStyle="1" w:styleId="B295915E1B774DAE8A465DA2117ABBF64">
    <w:name w:val="B295915E1B774DAE8A465DA2117ABBF64"/>
    <w:rsid w:val="00B94958"/>
    <w:pPr>
      <w:spacing w:after="180"/>
    </w:pPr>
    <w:rPr>
      <w:rFonts w:eastAsiaTheme="minorHAnsi"/>
      <w:lang w:eastAsia="en-US"/>
    </w:rPr>
  </w:style>
  <w:style w:type="paragraph" w:customStyle="1" w:styleId="FF185024C5874931AFBF5FCCA448ABDC4">
    <w:name w:val="FF185024C5874931AFBF5FCCA448ABDC4"/>
    <w:rsid w:val="00B94958"/>
    <w:pPr>
      <w:spacing w:after="180"/>
    </w:pPr>
    <w:rPr>
      <w:rFonts w:eastAsiaTheme="minorHAnsi"/>
      <w:lang w:eastAsia="en-US"/>
    </w:rPr>
  </w:style>
  <w:style w:type="paragraph" w:customStyle="1" w:styleId="525A8B086F2E48A388FD8C7867074EBE5">
    <w:name w:val="525A8B086F2E48A388FD8C7867074EBE5"/>
    <w:rsid w:val="00B94958"/>
    <w:pPr>
      <w:spacing w:after="180"/>
    </w:pPr>
    <w:rPr>
      <w:rFonts w:eastAsiaTheme="minorHAnsi"/>
      <w:lang w:eastAsia="en-US"/>
    </w:rPr>
  </w:style>
  <w:style w:type="paragraph" w:customStyle="1" w:styleId="2D21AFCC5E454067ADF33F592FFCDD525">
    <w:name w:val="2D21AFCC5E454067ADF33F592FFCDD525"/>
    <w:rsid w:val="00B94958"/>
    <w:pPr>
      <w:spacing w:after="180"/>
    </w:pPr>
    <w:rPr>
      <w:rFonts w:eastAsiaTheme="minorHAnsi"/>
      <w:lang w:eastAsia="en-US"/>
    </w:rPr>
  </w:style>
  <w:style w:type="paragraph" w:customStyle="1" w:styleId="B295915E1B774DAE8A465DA2117ABBF65">
    <w:name w:val="B295915E1B774DAE8A465DA2117ABBF65"/>
    <w:rsid w:val="00B94958"/>
    <w:pPr>
      <w:spacing w:after="180"/>
    </w:pPr>
    <w:rPr>
      <w:rFonts w:eastAsiaTheme="minorHAnsi"/>
      <w:lang w:eastAsia="en-US"/>
    </w:rPr>
  </w:style>
  <w:style w:type="paragraph" w:customStyle="1" w:styleId="FF185024C5874931AFBF5FCCA448ABDC5">
    <w:name w:val="FF185024C5874931AFBF5FCCA448ABDC5"/>
    <w:rsid w:val="00B94958"/>
    <w:pPr>
      <w:spacing w:after="180"/>
    </w:pPr>
    <w:rPr>
      <w:rFonts w:eastAsiaTheme="minorHAnsi"/>
      <w:lang w:eastAsia="en-US"/>
    </w:rPr>
  </w:style>
  <w:style w:type="paragraph" w:customStyle="1" w:styleId="525A8B086F2E48A388FD8C7867074EBE6">
    <w:name w:val="525A8B086F2E48A388FD8C7867074EBE6"/>
    <w:rsid w:val="00B94958"/>
    <w:pPr>
      <w:spacing w:after="180"/>
    </w:pPr>
    <w:rPr>
      <w:rFonts w:eastAsiaTheme="minorHAnsi"/>
      <w:lang w:eastAsia="en-US"/>
    </w:rPr>
  </w:style>
  <w:style w:type="paragraph" w:customStyle="1" w:styleId="525A8B086F2E48A388FD8C7867074EBE7">
    <w:name w:val="525A8B086F2E48A388FD8C7867074EBE7"/>
    <w:rsid w:val="00B94958"/>
    <w:pPr>
      <w:spacing w:after="180"/>
    </w:pPr>
    <w:rPr>
      <w:rFonts w:eastAsiaTheme="minorHAnsi"/>
      <w:lang w:eastAsia="en-US"/>
    </w:rPr>
  </w:style>
  <w:style w:type="paragraph" w:customStyle="1" w:styleId="525A8B086F2E48A388FD8C7867074EBE8">
    <w:name w:val="525A8B086F2E48A388FD8C7867074EBE8"/>
    <w:rsid w:val="00B94958"/>
    <w:pPr>
      <w:spacing w:after="180"/>
    </w:pPr>
    <w:rPr>
      <w:rFonts w:eastAsiaTheme="minorHAnsi"/>
      <w:lang w:eastAsia="en-US"/>
    </w:rPr>
  </w:style>
  <w:style w:type="paragraph" w:customStyle="1" w:styleId="2036480D513B46DC8746E5E437AA646F">
    <w:name w:val="2036480D513B46DC8746E5E437AA646F"/>
    <w:rsid w:val="00672DD2"/>
  </w:style>
  <w:style w:type="paragraph" w:customStyle="1" w:styleId="169CD2A5F2B74638B9D96811D17EA3B1">
    <w:name w:val="169CD2A5F2B74638B9D96811D17EA3B1"/>
    <w:rsid w:val="004E4CFB"/>
    <w:pPr>
      <w:spacing w:after="180"/>
    </w:pPr>
    <w:rPr>
      <w:rFonts w:eastAsiaTheme="minorHAnsi"/>
      <w:lang w:eastAsia="en-US"/>
    </w:rPr>
  </w:style>
  <w:style w:type="paragraph" w:customStyle="1" w:styleId="A755C3C52A4E4AC2ABCE14E06E01D1A6">
    <w:name w:val="A755C3C52A4E4AC2ABCE14E06E01D1A6"/>
    <w:rsid w:val="004E4CFB"/>
    <w:pPr>
      <w:spacing w:after="180"/>
    </w:pPr>
    <w:rPr>
      <w:rFonts w:eastAsiaTheme="minorHAnsi"/>
      <w:lang w:eastAsia="en-US"/>
    </w:rPr>
  </w:style>
  <w:style w:type="paragraph" w:customStyle="1" w:styleId="8ECC028AE2774ACEB26B5A56342EF92B">
    <w:name w:val="8ECC028AE2774ACEB26B5A56342EF92B"/>
    <w:rsid w:val="0034178A"/>
    <w:pPr>
      <w:spacing w:after="180"/>
    </w:pPr>
    <w:rPr>
      <w:rFonts w:eastAsiaTheme="minorHAnsi"/>
      <w:lang w:eastAsia="en-US"/>
    </w:rPr>
  </w:style>
  <w:style w:type="paragraph" w:customStyle="1" w:styleId="C0CAA995A70A4B07B18CAC9009183283">
    <w:name w:val="C0CAA995A70A4B07B18CAC9009183283"/>
    <w:rsid w:val="001F4139"/>
    <w:pPr>
      <w:spacing w:after="180"/>
    </w:pPr>
    <w:rPr>
      <w:rFonts w:eastAsiaTheme="minorHAnsi"/>
      <w:lang w:eastAsia="en-US"/>
    </w:rPr>
  </w:style>
  <w:style w:type="paragraph" w:customStyle="1" w:styleId="B97740F38DA34A4C85A68CCC69B30804">
    <w:name w:val="B97740F38DA34A4C85A68CCC69B30804"/>
    <w:rsid w:val="00CC7328"/>
    <w:pPr>
      <w:spacing w:after="180"/>
    </w:pPr>
    <w:rPr>
      <w:rFonts w:eastAsiaTheme="minorHAnsi"/>
      <w:lang w:eastAsia="en-US"/>
    </w:rPr>
  </w:style>
  <w:style w:type="paragraph" w:customStyle="1" w:styleId="A64EC967C609453AB574072DB6E9B288">
    <w:name w:val="A64EC967C609453AB574072DB6E9B288"/>
    <w:rsid w:val="004415BD"/>
  </w:style>
  <w:style w:type="paragraph" w:customStyle="1" w:styleId="5EBF27F0E7A54C10B4C955F34416840B">
    <w:name w:val="5EBF27F0E7A54C10B4C955F34416840B"/>
    <w:rsid w:val="004415BD"/>
  </w:style>
  <w:style w:type="paragraph" w:customStyle="1" w:styleId="0E6ACFE8CF3E4B0EAF6BFB1376C4FDD3">
    <w:name w:val="0E6ACFE8CF3E4B0EAF6BFB1376C4FDD3"/>
    <w:rsid w:val="004415BD"/>
  </w:style>
  <w:style w:type="paragraph" w:customStyle="1" w:styleId="922EE41515B44B51AE5A3BFF3E1E58ED">
    <w:name w:val="922EE41515B44B51AE5A3BFF3E1E58ED"/>
    <w:rsid w:val="004415BD"/>
  </w:style>
  <w:style w:type="paragraph" w:customStyle="1" w:styleId="F5587F961F41485A94833519A7BC83A1">
    <w:name w:val="F5587F961F41485A94833519A7BC83A1"/>
    <w:rsid w:val="004415BD"/>
  </w:style>
  <w:style w:type="paragraph" w:customStyle="1" w:styleId="DBF1F714861E46CD994972018F802E1F">
    <w:name w:val="DBF1F714861E46CD994972018F802E1F"/>
    <w:rsid w:val="004415BD"/>
  </w:style>
  <w:style w:type="paragraph" w:customStyle="1" w:styleId="4A6BA30B966347379FE009B2D9F5F6E7">
    <w:name w:val="4A6BA30B966347379FE009B2D9F5F6E7"/>
    <w:rsid w:val="004415BD"/>
  </w:style>
  <w:style w:type="paragraph" w:customStyle="1" w:styleId="208FDE819BE448A2BEE29E1F339799A1">
    <w:name w:val="208FDE819BE448A2BEE29E1F339799A1"/>
    <w:rsid w:val="004415BD"/>
  </w:style>
  <w:style w:type="paragraph" w:customStyle="1" w:styleId="CBD2990838114C8A9662525C5D4387EE">
    <w:name w:val="CBD2990838114C8A9662525C5D4387EE"/>
    <w:rsid w:val="004415BD"/>
  </w:style>
  <w:style w:type="paragraph" w:customStyle="1" w:styleId="8BF6C0C1D7BF44DB9E0AD28BD9C12ECD">
    <w:name w:val="8BF6C0C1D7BF44DB9E0AD28BD9C12ECD"/>
    <w:rsid w:val="00283E5E"/>
  </w:style>
  <w:style w:type="paragraph" w:customStyle="1" w:styleId="3A5394CD06DD474687917535E777406E">
    <w:name w:val="3A5394CD06DD474687917535E777406E"/>
    <w:rsid w:val="00283E5E"/>
  </w:style>
  <w:style w:type="paragraph" w:customStyle="1" w:styleId="DD9F07E931D8449F996D81E0DE08C47A">
    <w:name w:val="DD9F07E931D8449F996D81E0DE08C47A"/>
    <w:rsid w:val="00283E5E"/>
  </w:style>
  <w:style w:type="paragraph" w:customStyle="1" w:styleId="FC94339404734C76A805C5E5E9A8BD35">
    <w:name w:val="FC94339404734C76A805C5E5E9A8BD35"/>
    <w:rsid w:val="00283E5E"/>
  </w:style>
  <w:style w:type="paragraph" w:customStyle="1" w:styleId="495D5646B0894135A568D139675FD83B">
    <w:name w:val="495D5646B0894135A568D139675FD83B"/>
    <w:rsid w:val="00283E5E"/>
  </w:style>
  <w:style w:type="paragraph" w:customStyle="1" w:styleId="266380216A5D4E2490C30F6661DBF263">
    <w:name w:val="266380216A5D4E2490C30F6661DBF263"/>
    <w:rsid w:val="00283E5E"/>
  </w:style>
  <w:style w:type="paragraph" w:customStyle="1" w:styleId="5BE62607C17B4E3FAF6922884C352442">
    <w:name w:val="5BE62607C17B4E3FAF6922884C352442"/>
    <w:rsid w:val="00283E5E"/>
  </w:style>
  <w:style w:type="paragraph" w:customStyle="1" w:styleId="90AA3986F84F4DAF80D09B0D1E99C154">
    <w:name w:val="90AA3986F84F4DAF80D09B0D1E99C154"/>
    <w:rsid w:val="00283E5E"/>
  </w:style>
  <w:style w:type="paragraph" w:customStyle="1" w:styleId="44812A230AFF47E79C1D91647E375CDA">
    <w:name w:val="44812A230AFF47E79C1D91647E375CDA"/>
    <w:rsid w:val="00283E5E"/>
  </w:style>
  <w:style w:type="paragraph" w:customStyle="1" w:styleId="F08C125892A44927BD4410F468BA9BD4">
    <w:name w:val="F08C125892A44927BD4410F468BA9BD4"/>
    <w:rsid w:val="00283E5E"/>
  </w:style>
  <w:style w:type="paragraph" w:customStyle="1" w:styleId="11F7EF68B74742AC852D891C86B1B29D">
    <w:name w:val="11F7EF68B74742AC852D891C86B1B29D"/>
    <w:rsid w:val="00283E5E"/>
  </w:style>
  <w:style w:type="paragraph" w:customStyle="1" w:styleId="7AB76E10B3B94D9DA63AE032BDFA68FB">
    <w:name w:val="7AB76E10B3B94D9DA63AE032BDFA68FB"/>
    <w:rsid w:val="00283E5E"/>
  </w:style>
  <w:style w:type="paragraph" w:customStyle="1" w:styleId="33B138DD05C547F3847FEC091A8878D9">
    <w:name w:val="33B138DD05C547F3847FEC091A8878D9"/>
    <w:rsid w:val="00283E5E"/>
  </w:style>
  <w:style w:type="paragraph" w:customStyle="1" w:styleId="88B89E6B96284010936DDA918FCC6AA1">
    <w:name w:val="88B89E6B96284010936DDA918FCC6AA1"/>
    <w:rsid w:val="00283E5E"/>
  </w:style>
  <w:style w:type="paragraph" w:customStyle="1" w:styleId="D810B0DFFE34411F91C999310C35C011">
    <w:name w:val="D810B0DFFE34411F91C999310C35C011"/>
    <w:rsid w:val="00283E5E"/>
  </w:style>
  <w:style w:type="paragraph" w:customStyle="1" w:styleId="F82BED45762A46CEAE6208EDB0B0DC48">
    <w:name w:val="F82BED45762A46CEAE6208EDB0B0DC48"/>
    <w:rsid w:val="00283E5E"/>
  </w:style>
  <w:style w:type="paragraph" w:customStyle="1" w:styleId="1D33B821D7774FBFB0C024A0DAFD95D6">
    <w:name w:val="1D33B821D7774FBFB0C024A0DAFD95D6"/>
    <w:rsid w:val="00283E5E"/>
  </w:style>
  <w:style w:type="paragraph" w:customStyle="1" w:styleId="6E672CB6DFA14BC3A727BA42EB169436">
    <w:name w:val="6E672CB6DFA14BC3A727BA42EB169436"/>
    <w:rsid w:val="00283E5E"/>
  </w:style>
  <w:style w:type="paragraph" w:customStyle="1" w:styleId="5315E5244CD64D7A96818D851BE85ACC">
    <w:name w:val="5315E5244CD64D7A96818D851BE85ACC"/>
    <w:rsid w:val="00283E5E"/>
  </w:style>
  <w:style w:type="paragraph" w:customStyle="1" w:styleId="99B49442D77D40DF94F7F77B14870B0E">
    <w:name w:val="99B49442D77D40DF94F7F77B14870B0E"/>
    <w:rsid w:val="00283E5E"/>
  </w:style>
  <w:style w:type="paragraph" w:customStyle="1" w:styleId="ABDBCE2141334D2D8C37C2A36A7D0AF1">
    <w:name w:val="ABDBCE2141334D2D8C37C2A36A7D0AF1"/>
    <w:rsid w:val="00283E5E"/>
  </w:style>
  <w:style w:type="paragraph" w:customStyle="1" w:styleId="8A04299B664B41F9BDB3B26153A97BB3">
    <w:name w:val="8A04299B664B41F9BDB3B26153A97BB3"/>
    <w:rsid w:val="00283E5E"/>
  </w:style>
  <w:style w:type="paragraph" w:customStyle="1" w:styleId="E7D4F7F94FF54A4C917AF91E922DFF70">
    <w:name w:val="E7D4F7F94FF54A4C917AF91E922DFF70"/>
    <w:rsid w:val="00283E5E"/>
  </w:style>
  <w:style w:type="paragraph" w:customStyle="1" w:styleId="7498E636E30843989B4C3710E1ED7B12">
    <w:name w:val="7498E636E30843989B4C3710E1ED7B12"/>
    <w:rsid w:val="00283E5E"/>
  </w:style>
  <w:style w:type="paragraph" w:customStyle="1" w:styleId="326DEE21B1ED4A24AFA0D42511A15607">
    <w:name w:val="326DEE21B1ED4A24AFA0D42511A15607"/>
    <w:rsid w:val="00283E5E"/>
  </w:style>
  <w:style w:type="paragraph" w:customStyle="1" w:styleId="5A4D5EC3CF07497081B7EC082B1AD470">
    <w:name w:val="5A4D5EC3CF07497081B7EC082B1AD470"/>
    <w:rsid w:val="00283E5E"/>
  </w:style>
  <w:style w:type="paragraph" w:customStyle="1" w:styleId="80EBE90EE13E4E7D964F12D34543E8E0">
    <w:name w:val="80EBE90EE13E4E7D964F12D34543E8E0"/>
    <w:rsid w:val="00283E5E"/>
  </w:style>
  <w:style w:type="paragraph" w:customStyle="1" w:styleId="6E1E36C1B0014EFE86B847326257F561">
    <w:name w:val="6E1E36C1B0014EFE86B847326257F561"/>
    <w:rsid w:val="00283E5E"/>
  </w:style>
  <w:style w:type="paragraph" w:customStyle="1" w:styleId="29D6E351EB78451D95206740705F0653">
    <w:name w:val="29D6E351EB78451D95206740705F0653"/>
    <w:rsid w:val="00283E5E"/>
  </w:style>
  <w:style w:type="paragraph" w:customStyle="1" w:styleId="01C47438C0D64835B7A21DAB741C6AB5">
    <w:name w:val="01C47438C0D64835B7A21DAB741C6AB5"/>
    <w:rsid w:val="00283E5E"/>
  </w:style>
  <w:style w:type="paragraph" w:customStyle="1" w:styleId="944D0FBE82974CE88C2C03A88FD82453">
    <w:name w:val="944D0FBE82974CE88C2C03A88FD82453"/>
    <w:rsid w:val="00283E5E"/>
  </w:style>
  <w:style w:type="paragraph" w:customStyle="1" w:styleId="83908144BB0B48B7A20CDBD8AC591E59">
    <w:name w:val="83908144BB0B48B7A20CDBD8AC591E59"/>
    <w:rsid w:val="00283E5E"/>
  </w:style>
  <w:style w:type="paragraph" w:customStyle="1" w:styleId="3A123DE1E2684B9082CCB58E44A9D8B3">
    <w:name w:val="3A123DE1E2684B9082CCB58E44A9D8B3"/>
    <w:rsid w:val="00283E5E"/>
  </w:style>
  <w:style w:type="paragraph" w:customStyle="1" w:styleId="156E20101E064B81807EFA7FB8634411">
    <w:name w:val="156E20101E064B81807EFA7FB8634411"/>
  </w:style>
  <w:style w:type="paragraph" w:customStyle="1" w:styleId="4CC44B3686774594A0B604A59AE400FE">
    <w:name w:val="4CC44B3686774594A0B604A59AE400FE"/>
  </w:style>
  <w:style w:type="paragraph" w:customStyle="1" w:styleId="33E1EBED9CAF48E9AABC38FF417C1A7A">
    <w:name w:val="33E1EBED9CAF48E9AABC38FF417C1A7A"/>
  </w:style>
  <w:style w:type="paragraph" w:customStyle="1" w:styleId="27DB41A2716E493485AEF64B04CD64FC">
    <w:name w:val="27DB41A2716E493485AEF64B04CD64FC"/>
  </w:style>
  <w:style w:type="paragraph" w:customStyle="1" w:styleId="1AFDD95E93234E91AD05E08973A4BF55">
    <w:name w:val="1AFDD95E93234E91AD05E08973A4BF55"/>
  </w:style>
  <w:style w:type="paragraph" w:customStyle="1" w:styleId="5A047A2A5E774143B3AD2280D8615A60">
    <w:name w:val="5A047A2A5E774143B3AD2280D8615A60"/>
  </w:style>
  <w:style w:type="paragraph" w:customStyle="1" w:styleId="CDC137D100964AB7B365053942E4116D">
    <w:name w:val="CDC137D100964AB7B365053942E4116D"/>
  </w:style>
  <w:style w:type="paragraph" w:customStyle="1" w:styleId="E5107CAA3E3C4B5F9B323CFA5A43C242">
    <w:name w:val="E5107CAA3E3C4B5F9B323CFA5A43C242"/>
  </w:style>
  <w:style w:type="paragraph" w:customStyle="1" w:styleId="E8CC9DC9371C4DAA80DEE55FEDB988E3">
    <w:name w:val="E8CC9DC9371C4DAA80DEE55FEDB988E3"/>
  </w:style>
  <w:style w:type="paragraph" w:customStyle="1" w:styleId="F0C50BC3C2ED48AC92E3F93870FEA14E">
    <w:name w:val="F0C50BC3C2ED48AC92E3F93870FEA14E"/>
  </w:style>
  <w:style w:type="paragraph" w:customStyle="1" w:styleId="7AA29F89AAB747EAB45BD27006AAFF47">
    <w:name w:val="7AA29F89AAB747EAB45BD27006AAFF47"/>
  </w:style>
  <w:style w:type="paragraph" w:customStyle="1" w:styleId="1D2A0E40A1654C668B3F564CD9A16BDB">
    <w:name w:val="1D2A0E40A1654C668B3F564CD9A16BDB"/>
  </w:style>
  <w:style w:type="paragraph" w:customStyle="1" w:styleId="D722191970264A10B1B42FDB052F5E5F">
    <w:name w:val="D722191970264A10B1B42FDB052F5E5F"/>
  </w:style>
  <w:style w:type="paragraph" w:customStyle="1" w:styleId="66D4F84882B14AA9BDE05E70E00F950B">
    <w:name w:val="66D4F84882B14AA9BDE05E70E00F950B"/>
  </w:style>
  <w:style w:type="paragraph" w:customStyle="1" w:styleId="3B8F3921A8DF4BD68EF7D50FD817B6FC">
    <w:name w:val="3B8F3921A8DF4BD68EF7D50FD817B6FC"/>
  </w:style>
  <w:style w:type="paragraph" w:customStyle="1" w:styleId="156E20101E064B81807EFA7FB86344111">
    <w:name w:val="156E20101E064B81807EFA7FB86344111"/>
    <w:rsid w:val="00134690"/>
    <w:pPr>
      <w:spacing w:after="180"/>
    </w:pPr>
    <w:rPr>
      <w:rFonts w:eastAsiaTheme="minorHAnsi"/>
      <w:lang w:eastAsia="en-US"/>
    </w:rPr>
  </w:style>
  <w:style w:type="paragraph" w:customStyle="1" w:styleId="4CC44B3686774594A0B604A59AE400FE1">
    <w:name w:val="4CC44B3686774594A0B604A59AE400FE1"/>
    <w:rsid w:val="00134690"/>
    <w:pPr>
      <w:spacing w:after="180"/>
    </w:pPr>
    <w:rPr>
      <w:rFonts w:eastAsiaTheme="minorHAnsi"/>
      <w:lang w:eastAsia="en-US"/>
    </w:rPr>
  </w:style>
  <w:style w:type="paragraph" w:customStyle="1" w:styleId="33E1EBED9CAF48E9AABC38FF417C1A7A1">
    <w:name w:val="33E1EBED9CAF48E9AABC38FF417C1A7A1"/>
    <w:rsid w:val="00134690"/>
    <w:pPr>
      <w:spacing w:after="180"/>
    </w:pPr>
    <w:rPr>
      <w:rFonts w:eastAsiaTheme="minorHAnsi"/>
      <w:lang w:eastAsia="en-US"/>
    </w:rPr>
  </w:style>
  <w:style w:type="paragraph" w:customStyle="1" w:styleId="27DB41A2716E493485AEF64B04CD64FC1">
    <w:name w:val="27DB41A2716E493485AEF64B04CD64FC1"/>
    <w:rsid w:val="00134690"/>
    <w:pPr>
      <w:spacing w:after="180"/>
    </w:pPr>
    <w:rPr>
      <w:rFonts w:eastAsiaTheme="minorHAnsi"/>
      <w:lang w:eastAsia="en-US"/>
    </w:rPr>
  </w:style>
  <w:style w:type="paragraph" w:customStyle="1" w:styleId="1AFDD95E93234E91AD05E08973A4BF551">
    <w:name w:val="1AFDD95E93234E91AD05E08973A4BF551"/>
    <w:rsid w:val="00134690"/>
    <w:pPr>
      <w:spacing w:after="180"/>
    </w:pPr>
    <w:rPr>
      <w:rFonts w:eastAsiaTheme="minorHAnsi"/>
      <w:lang w:eastAsia="en-US"/>
    </w:rPr>
  </w:style>
  <w:style w:type="paragraph" w:customStyle="1" w:styleId="5A047A2A5E774143B3AD2280D8615A601">
    <w:name w:val="5A047A2A5E774143B3AD2280D8615A601"/>
    <w:rsid w:val="00134690"/>
    <w:pPr>
      <w:spacing w:after="180"/>
    </w:pPr>
    <w:rPr>
      <w:rFonts w:eastAsiaTheme="minorHAnsi"/>
      <w:lang w:eastAsia="en-US"/>
    </w:rPr>
  </w:style>
  <w:style w:type="paragraph" w:customStyle="1" w:styleId="CDC137D100964AB7B365053942E4116D1">
    <w:name w:val="CDC137D100964AB7B365053942E4116D1"/>
    <w:rsid w:val="00134690"/>
    <w:pPr>
      <w:spacing w:after="180"/>
    </w:pPr>
    <w:rPr>
      <w:rFonts w:eastAsiaTheme="minorHAnsi"/>
      <w:lang w:eastAsia="en-US"/>
    </w:rPr>
  </w:style>
  <w:style w:type="paragraph" w:customStyle="1" w:styleId="E5107CAA3E3C4B5F9B323CFA5A43C2421">
    <w:name w:val="E5107CAA3E3C4B5F9B323CFA5A43C2421"/>
    <w:rsid w:val="00134690"/>
    <w:pPr>
      <w:spacing w:after="180"/>
    </w:pPr>
    <w:rPr>
      <w:rFonts w:eastAsiaTheme="minorHAnsi"/>
      <w:lang w:eastAsia="en-US"/>
    </w:rPr>
  </w:style>
  <w:style w:type="paragraph" w:customStyle="1" w:styleId="E8CC9DC9371C4DAA80DEE55FEDB988E31">
    <w:name w:val="E8CC9DC9371C4DAA80DEE55FEDB988E31"/>
    <w:rsid w:val="00134690"/>
    <w:pPr>
      <w:spacing w:after="180"/>
    </w:pPr>
    <w:rPr>
      <w:rFonts w:eastAsiaTheme="minorHAnsi"/>
      <w:lang w:eastAsia="en-US"/>
    </w:rPr>
  </w:style>
  <w:style w:type="paragraph" w:customStyle="1" w:styleId="F0C50BC3C2ED48AC92E3F93870FEA14E1">
    <w:name w:val="F0C50BC3C2ED48AC92E3F93870FEA14E1"/>
    <w:rsid w:val="00134690"/>
    <w:pPr>
      <w:spacing w:after="180"/>
    </w:pPr>
    <w:rPr>
      <w:rFonts w:eastAsiaTheme="minorHAnsi"/>
      <w:lang w:eastAsia="en-US"/>
    </w:rPr>
  </w:style>
  <w:style w:type="paragraph" w:customStyle="1" w:styleId="7AA29F89AAB747EAB45BD27006AAFF471">
    <w:name w:val="7AA29F89AAB747EAB45BD27006AAFF471"/>
    <w:rsid w:val="00134690"/>
    <w:pPr>
      <w:spacing w:after="180"/>
    </w:pPr>
    <w:rPr>
      <w:rFonts w:eastAsiaTheme="minorHAnsi"/>
      <w:lang w:eastAsia="en-US"/>
    </w:rPr>
  </w:style>
  <w:style w:type="paragraph" w:customStyle="1" w:styleId="1D2A0E40A1654C668B3F564CD9A16BDB1">
    <w:name w:val="1D2A0E40A1654C668B3F564CD9A16BDB1"/>
    <w:rsid w:val="00134690"/>
    <w:pPr>
      <w:spacing w:after="180"/>
    </w:pPr>
    <w:rPr>
      <w:rFonts w:eastAsiaTheme="minorHAnsi"/>
      <w:lang w:eastAsia="en-US"/>
    </w:rPr>
  </w:style>
  <w:style w:type="paragraph" w:customStyle="1" w:styleId="D722191970264A10B1B42FDB052F5E5F1">
    <w:name w:val="D722191970264A10B1B42FDB052F5E5F1"/>
    <w:rsid w:val="00134690"/>
    <w:pPr>
      <w:spacing w:after="180"/>
    </w:pPr>
    <w:rPr>
      <w:rFonts w:eastAsiaTheme="minorHAnsi"/>
      <w:lang w:eastAsia="en-US"/>
    </w:rPr>
  </w:style>
  <w:style w:type="paragraph" w:customStyle="1" w:styleId="66D4F84882B14AA9BDE05E70E00F950B1">
    <w:name w:val="66D4F84882B14AA9BDE05E70E00F950B1"/>
    <w:rsid w:val="00134690"/>
    <w:pPr>
      <w:spacing w:after="180"/>
    </w:pPr>
    <w:rPr>
      <w:rFonts w:eastAsiaTheme="minorHAnsi"/>
      <w:lang w:eastAsia="en-US"/>
    </w:rPr>
  </w:style>
  <w:style w:type="paragraph" w:customStyle="1" w:styleId="3B8F3921A8DF4BD68EF7D50FD817B6FC1">
    <w:name w:val="3B8F3921A8DF4BD68EF7D50FD817B6FC1"/>
    <w:rsid w:val="00134690"/>
    <w:pPr>
      <w:spacing w:after="180"/>
    </w:pPr>
    <w:rPr>
      <w:rFonts w:eastAsiaTheme="minorHAnsi"/>
      <w:lang w:eastAsia="en-US"/>
    </w:rPr>
  </w:style>
  <w:style w:type="paragraph" w:customStyle="1" w:styleId="00C64667AE957547B461599268DB820A">
    <w:name w:val="00C64667AE957547B461599268DB820A"/>
    <w:rsid w:val="00134690"/>
    <w:pPr>
      <w:spacing w:after="180"/>
    </w:pPr>
    <w:rPr>
      <w:rFonts w:eastAsiaTheme="minorHAnsi"/>
      <w:lang w:eastAsia="en-US"/>
    </w:rPr>
  </w:style>
  <w:style w:type="paragraph" w:customStyle="1" w:styleId="B362173C9A204C4C820D0F0B51E95C0E">
    <w:name w:val="B362173C9A204C4C820D0F0B51E95C0E"/>
    <w:rsid w:val="00130697"/>
    <w:pPr>
      <w:spacing w:after="0" w:line="240" w:lineRule="auto"/>
    </w:pPr>
    <w:rPr>
      <w:sz w:val="24"/>
      <w:szCs w:val="24"/>
      <w:lang w:val="en-US" w:eastAsia="en-US"/>
    </w:rPr>
  </w:style>
  <w:style w:type="paragraph" w:customStyle="1" w:styleId="492BE39326D05E4F9CF7D56D74C84DB7">
    <w:name w:val="492BE39326D05E4F9CF7D56D74C84DB7"/>
    <w:rsid w:val="00130697"/>
    <w:pPr>
      <w:spacing w:after="0" w:line="240" w:lineRule="auto"/>
    </w:pPr>
    <w:rPr>
      <w:sz w:val="24"/>
      <w:szCs w:val="24"/>
      <w:lang w:val="en-US" w:eastAsia="en-US"/>
    </w:rPr>
  </w:style>
  <w:style w:type="paragraph" w:customStyle="1" w:styleId="B4A0D0BD49BB144381E1BFA24E63EE3E">
    <w:name w:val="B4A0D0BD49BB144381E1BFA24E63EE3E"/>
    <w:rsid w:val="00130697"/>
    <w:pPr>
      <w:spacing w:after="0" w:line="240" w:lineRule="auto"/>
    </w:pPr>
    <w:rPr>
      <w:sz w:val="24"/>
      <w:szCs w:val="24"/>
      <w:lang w:val="en-US" w:eastAsia="en-US"/>
    </w:rPr>
  </w:style>
  <w:style w:type="paragraph" w:customStyle="1" w:styleId="86234EC24ABAC942BA6D4067DC2C42DB">
    <w:name w:val="86234EC24ABAC942BA6D4067DC2C42DB"/>
    <w:rsid w:val="00130697"/>
    <w:pPr>
      <w:spacing w:after="0" w:line="240" w:lineRule="auto"/>
    </w:pPr>
    <w:rPr>
      <w:sz w:val="24"/>
      <w:szCs w:val="24"/>
      <w:lang w:val="en-US" w:eastAsia="en-US"/>
    </w:rPr>
  </w:style>
  <w:style w:type="paragraph" w:customStyle="1" w:styleId="B82CDD57452FA148A882BBBF99916898">
    <w:name w:val="B82CDD57452FA148A882BBBF99916898"/>
    <w:rsid w:val="00130697"/>
    <w:pPr>
      <w:spacing w:after="0" w:line="240" w:lineRule="auto"/>
    </w:pPr>
    <w:rPr>
      <w:sz w:val="24"/>
      <w:szCs w:val="24"/>
      <w:lang w:val="en-US" w:eastAsia="en-US"/>
    </w:rPr>
  </w:style>
  <w:style w:type="paragraph" w:customStyle="1" w:styleId="922FE98E9FEA4D4A9132D79F1AADE30E">
    <w:name w:val="922FE98E9FEA4D4A9132D79F1AADE30E"/>
    <w:rsid w:val="00130697"/>
    <w:pPr>
      <w:spacing w:after="0" w:line="240" w:lineRule="auto"/>
    </w:pPr>
    <w:rPr>
      <w:sz w:val="24"/>
      <w:szCs w:val="24"/>
      <w:lang w:val="en-US" w:eastAsia="en-US"/>
    </w:rPr>
  </w:style>
  <w:style w:type="paragraph" w:customStyle="1" w:styleId="D73E9AA456CD5C4790DCC11125C69341">
    <w:name w:val="D73E9AA456CD5C4790DCC11125C69341"/>
    <w:rsid w:val="00130697"/>
    <w:pPr>
      <w:spacing w:after="0" w:line="240" w:lineRule="auto"/>
    </w:pPr>
    <w:rPr>
      <w:sz w:val="24"/>
      <w:szCs w:val="24"/>
      <w:lang w:val="en-US" w:eastAsia="en-US"/>
    </w:rPr>
  </w:style>
  <w:style w:type="paragraph" w:customStyle="1" w:styleId="14FAB378424C194D8F6BE44B51A1B612">
    <w:name w:val="14FAB378424C194D8F6BE44B51A1B612"/>
    <w:rsid w:val="00130697"/>
    <w:pPr>
      <w:spacing w:after="0" w:line="240" w:lineRule="auto"/>
    </w:pPr>
    <w:rPr>
      <w:sz w:val="24"/>
      <w:szCs w:val="24"/>
      <w:lang w:val="en-US" w:eastAsia="en-US"/>
    </w:rPr>
  </w:style>
  <w:style w:type="paragraph" w:customStyle="1" w:styleId="E28FF71B1B581B4BB208AD2D4B7D741B">
    <w:name w:val="E28FF71B1B581B4BB208AD2D4B7D741B"/>
    <w:rsid w:val="00130697"/>
    <w:pPr>
      <w:spacing w:after="0" w:line="240" w:lineRule="auto"/>
    </w:pPr>
    <w:rPr>
      <w:sz w:val="24"/>
      <w:szCs w:val="24"/>
      <w:lang w:val="en-US" w:eastAsia="en-US"/>
    </w:rPr>
  </w:style>
  <w:style w:type="paragraph" w:customStyle="1" w:styleId="4157CD1B5E5A474F86799E29A6FDE47B">
    <w:name w:val="4157CD1B5E5A474F86799E29A6FDE47B"/>
    <w:rsid w:val="00130697"/>
    <w:pPr>
      <w:spacing w:after="0" w:line="240" w:lineRule="auto"/>
    </w:pPr>
    <w:rPr>
      <w:sz w:val="24"/>
      <w:szCs w:val="24"/>
      <w:lang w:val="en-US" w:eastAsia="en-US"/>
    </w:rPr>
  </w:style>
  <w:style w:type="paragraph" w:customStyle="1" w:styleId="76703C2C1D841B4FBA57858545A0B598">
    <w:name w:val="76703C2C1D841B4FBA57858545A0B598"/>
    <w:rsid w:val="00130697"/>
    <w:pPr>
      <w:spacing w:after="0" w:line="240" w:lineRule="auto"/>
    </w:pPr>
    <w:rPr>
      <w:sz w:val="24"/>
      <w:szCs w:val="24"/>
      <w:lang w:val="en-US" w:eastAsia="en-US"/>
    </w:rPr>
  </w:style>
  <w:style w:type="paragraph" w:customStyle="1" w:styleId="6A90E9FC0A908042B329FFBC9AB76388">
    <w:name w:val="6A90E9FC0A908042B329FFBC9AB76388"/>
    <w:rsid w:val="00130697"/>
    <w:pPr>
      <w:spacing w:after="0" w:line="240" w:lineRule="auto"/>
    </w:pPr>
    <w:rPr>
      <w:sz w:val="24"/>
      <w:szCs w:val="24"/>
      <w:lang w:val="en-US" w:eastAsia="en-US"/>
    </w:rPr>
  </w:style>
  <w:style w:type="paragraph" w:customStyle="1" w:styleId="6258462BA131D749BB4E7DA4968532B6">
    <w:name w:val="6258462BA131D749BB4E7DA4968532B6"/>
    <w:rsid w:val="00130697"/>
    <w:pPr>
      <w:spacing w:after="0" w:line="240" w:lineRule="auto"/>
    </w:pPr>
    <w:rPr>
      <w:sz w:val="24"/>
      <w:szCs w:val="24"/>
      <w:lang w:val="en-US" w:eastAsia="en-US"/>
    </w:rPr>
  </w:style>
  <w:style w:type="paragraph" w:customStyle="1" w:styleId="BD592844EE01B748AC2D9030588F10AD">
    <w:name w:val="BD592844EE01B748AC2D9030588F10AD"/>
    <w:rsid w:val="00130697"/>
    <w:pPr>
      <w:spacing w:after="0" w:line="240" w:lineRule="auto"/>
    </w:pPr>
    <w:rPr>
      <w:sz w:val="24"/>
      <w:szCs w:val="24"/>
      <w:lang w:val="en-US" w:eastAsia="en-US"/>
    </w:rPr>
  </w:style>
  <w:style w:type="paragraph" w:customStyle="1" w:styleId="75661D7C7BB49A4E8E61092159F85C00">
    <w:name w:val="75661D7C7BB49A4E8E61092159F85C00"/>
    <w:rsid w:val="00130697"/>
    <w:pPr>
      <w:spacing w:after="0" w:line="240" w:lineRule="auto"/>
    </w:pPr>
    <w:rPr>
      <w:sz w:val="24"/>
      <w:szCs w:val="24"/>
      <w:lang w:val="en-US" w:eastAsia="en-US"/>
    </w:rPr>
  </w:style>
  <w:style w:type="paragraph" w:customStyle="1" w:styleId="A38A6A0CCC291B45AFD2E7C89EDFFFE5">
    <w:name w:val="A38A6A0CCC291B45AFD2E7C89EDFFFE5"/>
    <w:rsid w:val="00130697"/>
    <w:pPr>
      <w:spacing w:after="0" w:line="240" w:lineRule="auto"/>
    </w:pPr>
    <w:rPr>
      <w:sz w:val="24"/>
      <w:szCs w:val="24"/>
      <w:lang w:val="en-US" w:eastAsia="en-US"/>
    </w:rPr>
  </w:style>
  <w:style w:type="paragraph" w:customStyle="1" w:styleId="F4A657925E85B84C9EFEF0356D656E65">
    <w:name w:val="F4A657925E85B84C9EFEF0356D656E65"/>
    <w:rsid w:val="00130697"/>
    <w:pPr>
      <w:spacing w:after="0" w:line="240" w:lineRule="auto"/>
    </w:pPr>
    <w:rPr>
      <w:sz w:val="24"/>
      <w:szCs w:val="24"/>
      <w:lang w:val="en-US" w:eastAsia="en-US"/>
    </w:rPr>
  </w:style>
  <w:style w:type="paragraph" w:customStyle="1" w:styleId="BFDF48AE00F54B4A808660A62450B7D7">
    <w:name w:val="BFDF48AE00F54B4A808660A62450B7D7"/>
    <w:rsid w:val="00130697"/>
    <w:pPr>
      <w:spacing w:after="0" w:line="240" w:lineRule="auto"/>
    </w:pPr>
    <w:rPr>
      <w:sz w:val="24"/>
      <w:szCs w:val="24"/>
      <w:lang w:val="en-US" w:eastAsia="en-US"/>
    </w:rPr>
  </w:style>
  <w:style w:type="paragraph" w:customStyle="1" w:styleId="D9013BD91B5BA3428FB86C0BEFB15FC0">
    <w:name w:val="D9013BD91B5BA3428FB86C0BEFB15FC0"/>
    <w:rsid w:val="00130697"/>
    <w:pPr>
      <w:spacing w:after="0" w:line="240" w:lineRule="auto"/>
    </w:pPr>
    <w:rPr>
      <w:sz w:val="24"/>
      <w:szCs w:val="24"/>
      <w:lang w:val="en-US" w:eastAsia="en-US"/>
    </w:rPr>
  </w:style>
  <w:style w:type="paragraph" w:customStyle="1" w:styleId="622C955398D9E64C818FCC8393AFB456">
    <w:name w:val="622C955398D9E64C818FCC8393AFB456"/>
    <w:rsid w:val="00130697"/>
    <w:pPr>
      <w:spacing w:after="0" w:line="240" w:lineRule="auto"/>
    </w:pPr>
    <w:rPr>
      <w:sz w:val="24"/>
      <w:szCs w:val="24"/>
      <w:lang w:val="en-US" w:eastAsia="en-US"/>
    </w:rPr>
  </w:style>
  <w:style w:type="paragraph" w:customStyle="1" w:styleId="12E15AF2ADA8424CB45D97A6D6AFEB86">
    <w:name w:val="12E15AF2ADA8424CB45D97A6D6AFEB86"/>
    <w:rsid w:val="00130697"/>
    <w:pPr>
      <w:spacing w:after="0" w:line="240" w:lineRule="auto"/>
    </w:pPr>
    <w:rPr>
      <w:sz w:val="24"/>
      <w:szCs w:val="24"/>
      <w:lang w:val="en-US" w:eastAsia="en-US"/>
    </w:rPr>
  </w:style>
  <w:style w:type="paragraph" w:customStyle="1" w:styleId="E892C7E719283E4BA87887EA38DBFD4C">
    <w:name w:val="E892C7E719283E4BA87887EA38DBFD4C"/>
    <w:rsid w:val="00130697"/>
    <w:pPr>
      <w:spacing w:after="0" w:line="240" w:lineRule="auto"/>
    </w:pPr>
    <w:rPr>
      <w:sz w:val="24"/>
      <w:szCs w:val="24"/>
      <w:lang w:val="en-US" w:eastAsia="en-US"/>
    </w:rPr>
  </w:style>
  <w:style w:type="paragraph" w:customStyle="1" w:styleId="56013534D01FCC45BE63454315B4A1E5">
    <w:name w:val="56013534D01FCC45BE63454315B4A1E5"/>
    <w:rsid w:val="00130697"/>
    <w:pPr>
      <w:spacing w:after="0" w:line="240" w:lineRule="auto"/>
    </w:pPr>
    <w:rPr>
      <w:sz w:val="24"/>
      <w:szCs w:val="24"/>
      <w:lang w:val="en-US" w:eastAsia="en-US"/>
    </w:rPr>
  </w:style>
  <w:style w:type="paragraph" w:customStyle="1" w:styleId="E8CA9B0F0B23524E86A8273EE237906C">
    <w:name w:val="E8CA9B0F0B23524E86A8273EE237906C"/>
    <w:rsid w:val="00130697"/>
    <w:pPr>
      <w:spacing w:after="0" w:line="240" w:lineRule="auto"/>
    </w:pPr>
    <w:rPr>
      <w:sz w:val="24"/>
      <w:szCs w:val="24"/>
      <w:lang w:val="en-US" w:eastAsia="en-US"/>
    </w:rPr>
  </w:style>
  <w:style w:type="paragraph" w:customStyle="1" w:styleId="593BCFB64B3F1845AFCE0253B34832A3">
    <w:name w:val="593BCFB64B3F1845AFCE0253B34832A3"/>
    <w:rsid w:val="00130697"/>
    <w:pPr>
      <w:spacing w:after="0" w:line="240" w:lineRule="auto"/>
    </w:pPr>
    <w:rPr>
      <w:sz w:val="24"/>
      <w:szCs w:val="24"/>
      <w:lang w:val="en-US" w:eastAsia="en-US"/>
    </w:rPr>
  </w:style>
  <w:style w:type="paragraph" w:customStyle="1" w:styleId="8709B24C5EC35843B88AED6E2A4A0B37">
    <w:name w:val="8709B24C5EC35843B88AED6E2A4A0B37"/>
    <w:rsid w:val="00130697"/>
    <w:pPr>
      <w:spacing w:after="0" w:line="240" w:lineRule="auto"/>
    </w:pPr>
    <w:rPr>
      <w:sz w:val="24"/>
      <w:szCs w:val="24"/>
      <w:lang w:val="en-US" w:eastAsia="en-US"/>
    </w:rPr>
  </w:style>
  <w:style w:type="paragraph" w:customStyle="1" w:styleId="5E3F1EBF76A30B4F8F0146A567691A04">
    <w:name w:val="5E3F1EBF76A30B4F8F0146A567691A04"/>
    <w:rsid w:val="00130697"/>
    <w:pPr>
      <w:spacing w:after="0" w:line="240" w:lineRule="auto"/>
    </w:pPr>
    <w:rPr>
      <w:sz w:val="24"/>
      <w:szCs w:val="24"/>
      <w:lang w:val="en-US" w:eastAsia="en-US"/>
    </w:rPr>
  </w:style>
  <w:style w:type="paragraph" w:customStyle="1" w:styleId="3631FDE9C5C88348B19FC629ED4231F9">
    <w:name w:val="3631FDE9C5C88348B19FC629ED4231F9"/>
    <w:rsid w:val="00130697"/>
    <w:pPr>
      <w:spacing w:after="0" w:line="240" w:lineRule="auto"/>
    </w:pPr>
    <w:rPr>
      <w:sz w:val="24"/>
      <w:szCs w:val="24"/>
      <w:lang w:val="en-US" w:eastAsia="en-US"/>
    </w:rPr>
  </w:style>
  <w:style w:type="paragraph" w:customStyle="1" w:styleId="06BD088D8A864D4BBBC008E984173AD6">
    <w:name w:val="06BD088D8A864D4BBBC008E984173AD6"/>
    <w:rsid w:val="00130697"/>
    <w:pPr>
      <w:spacing w:after="0" w:line="240" w:lineRule="auto"/>
    </w:pPr>
    <w:rPr>
      <w:sz w:val="24"/>
      <w:szCs w:val="24"/>
      <w:lang w:val="en-US" w:eastAsia="en-US"/>
    </w:rPr>
  </w:style>
  <w:style w:type="paragraph" w:customStyle="1" w:styleId="9E6C644CED695040B8F0CB6925697238">
    <w:name w:val="9E6C644CED695040B8F0CB6925697238"/>
    <w:rsid w:val="00130697"/>
    <w:pPr>
      <w:spacing w:after="0" w:line="240" w:lineRule="auto"/>
    </w:pPr>
    <w:rPr>
      <w:sz w:val="24"/>
      <w:szCs w:val="24"/>
      <w:lang w:val="en-US" w:eastAsia="en-US"/>
    </w:rPr>
  </w:style>
  <w:style w:type="paragraph" w:customStyle="1" w:styleId="9D14BDBDEC4A2B40AE93874DD217E3CB">
    <w:name w:val="9D14BDBDEC4A2B40AE93874DD217E3CB"/>
    <w:rsid w:val="00130697"/>
    <w:pPr>
      <w:spacing w:after="0" w:line="240" w:lineRule="auto"/>
    </w:pPr>
    <w:rPr>
      <w:sz w:val="24"/>
      <w:szCs w:val="24"/>
      <w:lang w:val="en-US" w:eastAsia="en-US"/>
    </w:rPr>
  </w:style>
  <w:style w:type="paragraph" w:customStyle="1" w:styleId="22A1B39C7940DA4491F699E251B5E931">
    <w:name w:val="22A1B39C7940DA4491F699E251B5E931"/>
    <w:rsid w:val="00130697"/>
    <w:pPr>
      <w:spacing w:after="0" w:line="240" w:lineRule="auto"/>
    </w:pPr>
    <w:rPr>
      <w:sz w:val="24"/>
      <w:szCs w:val="24"/>
      <w:lang w:val="en-US" w:eastAsia="en-US"/>
    </w:rPr>
  </w:style>
  <w:style w:type="paragraph" w:customStyle="1" w:styleId="F846A186BEBB6C40B5E986BDDE97A469">
    <w:name w:val="F846A186BEBB6C40B5E986BDDE97A469"/>
    <w:rsid w:val="00130697"/>
    <w:pPr>
      <w:spacing w:after="0" w:line="240" w:lineRule="auto"/>
    </w:pPr>
    <w:rPr>
      <w:sz w:val="24"/>
      <w:szCs w:val="24"/>
      <w:lang w:val="en-US" w:eastAsia="en-US"/>
    </w:rPr>
  </w:style>
  <w:style w:type="paragraph" w:customStyle="1" w:styleId="125D8A2EDBB1C84395199D3732530EFA">
    <w:name w:val="125D8A2EDBB1C84395199D3732530EFA"/>
    <w:rsid w:val="00130697"/>
    <w:pPr>
      <w:spacing w:after="0" w:line="240" w:lineRule="auto"/>
    </w:pPr>
    <w:rPr>
      <w:sz w:val="24"/>
      <w:szCs w:val="24"/>
      <w:lang w:val="en-US" w:eastAsia="en-US"/>
    </w:rPr>
  </w:style>
  <w:style w:type="paragraph" w:customStyle="1" w:styleId="536A0977496EEA47B97E0375EE4AA33F">
    <w:name w:val="536A0977496EEA47B97E0375EE4AA33F"/>
    <w:rsid w:val="00130697"/>
    <w:pPr>
      <w:spacing w:after="0" w:line="240" w:lineRule="auto"/>
    </w:pPr>
    <w:rPr>
      <w:sz w:val="24"/>
      <w:szCs w:val="24"/>
      <w:lang w:val="en-US" w:eastAsia="en-US"/>
    </w:rPr>
  </w:style>
  <w:style w:type="paragraph" w:customStyle="1" w:styleId="ED8435CAA3085045ABED02F8AB9110E6">
    <w:name w:val="ED8435CAA3085045ABED02F8AB9110E6"/>
    <w:rsid w:val="00130697"/>
    <w:pPr>
      <w:spacing w:after="0" w:line="240" w:lineRule="auto"/>
    </w:pPr>
    <w:rPr>
      <w:sz w:val="24"/>
      <w:szCs w:val="24"/>
      <w:lang w:val="en-US" w:eastAsia="en-US"/>
    </w:rPr>
  </w:style>
  <w:style w:type="paragraph" w:customStyle="1" w:styleId="9A334FE64C0B3A46A8840EAFDC46A9C8">
    <w:name w:val="9A334FE64C0B3A46A8840EAFDC46A9C8"/>
    <w:rsid w:val="00130697"/>
    <w:pPr>
      <w:spacing w:after="0" w:line="240" w:lineRule="auto"/>
    </w:pPr>
    <w:rPr>
      <w:sz w:val="24"/>
      <w:szCs w:val="24"/>
      <w:lang w:val="en-US" w:eastAsia="en-US"/>
    </w:rPr>
  </w:style>
  <w:style w:type="paragraph" w:customStyle="1" w:styleId="940C26F74AC1B249A707A5DD1AB4DC1A">
    <w:name w:val="940C26F74AC1B249A707A5DD1AB4DC1A"/>
    <w:rsid w:val="00130697"/>
    <w:pPr>
      <w:spacing w:after="0" w:line="240" w:lineRule="auto"/>
    </w:pPr>
    <w:rPr>
      <w:sz w:val="24"/>
      <w:szCs w:val="24"/>
      <w:lang w:val="en-US" w:eastAsia="en-US"/>
    </w:rPr>
  </w:style>
  <w:style w:type="paragraph" w:customStyle="1" w:styleId="5972A24FB6ED234383FEB7E87B40C999">
    <w:name w:val="5972A24FB6ED234383FEB7E87B40C999"/>
    <w:rsid w:val="00130697"/>
    <w:pPr>
      <w:spacing w:after="0" w:line="240" w:lineRule="auto"/>
    </w:pPr>
    <w:rPr>
      <w:sz w:val="24"/>
      <w:szCs w:val="24"/>
      <w:lang w:val="en-US" w:eastAsia="en-US"/>
    </w:rPr>
  </w:style>
  <w:style w:type="paragraph" w:customStyle="1" w:styleId="86700F54FAE2E646BA6D27AEB2DFA347">
    <w:name w:val="86700F54FAE2E646BA6D27AEB2DFA347"/>
    <w:rsid w:val="00130697"/>
    <w:pPr>
      <w:spacing w:after="0" w:line="240" w:lineRule="auto"/>
    </w:pPr>
    <w:rPr>
      <w:sz w:val="24"/>
      <w:szCs w:val="24"/>
      <w:lang w:val="en-US" w:eastAsia="en-US"/>
    </w:rPr>
  </w:style>
  <w:style w:type="paragraph" w:customStyle="1" w:styleId="EF93563D2924DA4FB64FFBBE3DD74663">
    <w:name w:val="EF93563D2924DA4FB64FFBBE3DD74663"/>
    <w:rsid w:val="00130697"/>
    <w:pPr>
      <w:spacing w:after="0" w:line="240" w:lineRule="auto"/>
    </w:pPr>
    <w:rPr>
      <w:sz w:val="24"/>
      <w:szCs w:val="24"/>
      <w:lang w:val="en-US" w:eastAsia="en-US"/>
    </w:rPr>
  </w:style>
  <w:style w:type="paragraph" w:customStyle="1" w:styleId="FCC0045B25B5A049A961A4EE3FEE8C01">
    <w:name w:val="FCC0045B25B5A049A961A4EE3FEE8C01"/>
    <w:rsid w:val="00130697"/>
    <w:pPr>
      <w:spacing w:after="0" w:line="240" w:lineRule="auto"/>
    </w:pPr>
    <w:rPr>
      <w:sz w:val="24"/>
      <w:szCs w:val="24"/>
      <w:lang w:val="en-US" w:eastAsia="en-US"/>
    </w:rPr>
  </w:style>
  <w:style w:type="paragraph" w:customStyle="1" w:styleId="D8F01B1A4CE29D489DCFFA2154F24032">
    <w:name w:val="D8F01B1A4CE29D489DCFFA2154F24032"/>
    <w:rsid w:val="00130697"/>
    <w:pPr>
      <w:spacing w:after="0" w:line="240" w:lineRule="auto"/>
    </w:pPr>
    <w:rPr>
      <w:sz w:val="24"/>
      <w:szCs w:val="24"/>
      <w:lang w:val="en-US" w:eastAsia="en-US"/>
    </w:rPr>
  </w:style>
  <w:style w:type="paragraph" w:customStyle="1" w:styleId="156E20101E064B81807EFA7FB86344112">
    <w:name w:val="156E20101E064B81807EFA7FB86344112"/>
    <w:rsid w:val="00CE2EF4"/>
    <w:pPr>
      <w:spacing w:after="0" w:line="240" w:lineRule="auto"/>
    </w:pPr>
    <w:rPr>
      <w:rFonts w:eastAsiaTheme="minorHAnsi" w:cs="Arial"/>
      <w:sz w:val="20"/>
      <w:szCs w:val="20"/>
      <w:lang w:eastAsia="en-US"/>
    </w:rPr>
  </w:style>
  <w:style w:type="paragraph" w:customStyle="1" w:styleId="156E20101E064B81807EFA7FB86344113">
    <w:name w:val="156E20101E064B81807EFA7FB86344113"/>
    <w:rsid w:val="00DC7CD6"/>
    <w:pPr>
      <w:spacing w:after="0" w:line="240" w:lineRule="auto"/>
    </w:pPr>
    <w:rPr>
      <w:rFonts w:eastAsiaTheme="minorHAnsi" w:cs="Arial"/>
      <w:sz w:val="20"/>
      <w:szCs w:val="20"/>
      <w:lang w:eastAsia="en-US"/>
    </w:rPr>
  </w:style>
  <w:style w:type="paragraph" w:customStyle="1" w:styleId="9C5D53B3F7BA4354B4D1D9CAEDA0F8B2">
    <w:name w:val="9C5D53B3F7BA4354B4D1D9CAEDA0F8B2"/>
    <w:rsid w:val="001A78B9"/>
  </w:style>
  <w:style w:type="paragraph" w:customStyle="1" w:styleId="E311EAC58A3C4442B761729338DF24F8">
    <w:name w:val="E311EAC58A3C4442B761729338DF24F8"/>
    <w:rsid w:val="001A78B9"/>
  </w:style>
  <w:style w:type="paragraph" w:customStyle="1" w:styleId="FF99BA0AAACE41E985BECA17BD6BBE2E">
    <w:name w:val="FF99BA0AAACE41E985BECA17BD6BBE2E"/>
    <w:rsid w:val="001A78B9"/>
  </w:style>
  <w:style w:type="paragraph" w:customStyle="1" w:styleId="BEDD9DC0B72D4E5EBFB641C88D838A20">
    <w:name w:val="BEDD9DC0B72D4E5EBFB641C88D838A20"/>
    <w:rsid w:val="001A78B9"/>
  </w:style>
  <w:style w:type="paragraph" w:customStyle="1" w:styleId="EBBF4AA688174B7DAAE344344AC17E7F">
    <w:name w:val="EBBF4AA688174B7DAAE344344AC17E7F"/>
    <w:rsid w:val="001A78B9"/>
  </w:style>
  <w:style w:type="paragraph" w:customStyle="1" w:styleId="87B660588C3D4276A5B1AED31263656D">
    <w:name w:val="87B660588C3D4276A5B1AED31263656D"/>
    <w:rsid w:val="001E6CB4"/>
  </w:style>
  <w:style w:type="paragraph" w:customStyle="1" w:styleId="25A6BDA2D9044689AB5D04C6530D9859">
    <w:name w:val="25A6BDA2D9044689AB5D04C6530D9859"/>
    <w:rsid w:val="001E6CB4"/>
  </w:style>
  <w:style w:type="paragraph" w:customStyle="1" w:styleId="C2F1BBC06B7348BBA11BCA15A36AF5A7">
    <w:name w:val="C2F1BBC06B7348BBA11BCA15A36AF5A7"/>
    <w:rsid w:val="001E6CB4"/>
  </w:style>
  <w:style w:type="paragraph" w:customStyle="1" w:styleId="A2BB7EFFE6E14D4DAAFF24BC51203D6F">
    <w:name w:val="A2BB7EFFE6E14D4DAAFF24BC51203D6F"/>
    <w:rsid w:val="001E6CB4"/>
  </w:style>
  <w:style w:type="paragraph" w:customStyle="1" w:styleId="9101875DEF024C8DA3AF65DFEEF7B397">
    <w:name w:val="9101875DEF024C8DA3AF65DFEEF7B397"/>
    <w:rsid w:val="001E6CB4"/>
  </w:style>
  <w:style w:type="paragraph" w:customStyle="1" w:styleId="63B60F7B6D2B4CF98391CB255118D1FD">
    <w:name w:val="63B60F7B6D2B4CF98391CB255118D1FD"/>
    <w:rsid w:val="001E6CB4"/>
  </w:style>
  <w:style w:type="paragraph" w:customStyle="1" w:styleId="51B7D9CE81BB4599BF57C1CC12EF99F0">
    <w:name w:val="51B7D9CE81BB4599BF57C1CC12EF99F0"/>
    <w:rsid w:val="001E6CB4"/>
  </w:style>
  <w:style w:type="paragraph" w:customStyle="1" w:styleId="A0A782773AD546098F301572FFF95931">
    <w:name w:val="A0A782773AD546098F301572FFF95931"/>
    <w:rsid w:val="001E6CB4"/>
  </w:style>
  <w:style w:type="paragraph" w:customStyle="1" w:styleId="56C08E20BA414451B29B28D1A71B3517">
    <w:name w:val="56C08E20BA414451B29B28D1A71B3517"/>
    <w:rsid w:val="001E6CB4"/>
  </w:style>
  <w:style w:type="paragraph" w:customStyle="1" w:styleId="8996DD0305ED4167946CE20F82133301">
    <w:name w:val="8996DD0305ED4167946CE20F82133301"/>
    <w:rsid w:val="001E6CB4"/>
  </w:style>
  <w:style w:type="paragraph" w:customStyle="1" w:styleId="C732F8CD1BC14B3699542051C00C8E10">
    <w:name w:val="C732F8CD1BC14B3699542051C00C8E10"/>
    <w:rsid w:val="001E6CB4"/>
  </w:style>
  <w:style w:type="paragraph" w:customStyle="1" w:styleId="7C227C092DBA4DD1B786B5EB627388F4">
    <w:name w:val="7C227C092DBA4DD1B786B5EB627388F4"/>
    <w:rsid w:val="001E6CB4"/>
  </w:style>
  <w:style w:type="paragraph" w:customStyle="1" w:styleId="923789EE21AE4FD89EC0D25B4FB0A0AC">
    <w:name w:val="923789EE21AE4FD89EC0D25B4FB0A0AC"/>
    <w:rsid w:val="001E6CB4"/>
  </w:style>
  <w:style w:type="paragraph" w:customStyle="1" w:styleId="8DAC1D495BF54389B473468A0FDB8727">
    <w:name w:val="8DAC1D495BF54389B473468A0FDB8727"/>
    <w:rsid w:val="001E6CB4"/>
  </w:style>
  <w:style w:type="paragraph" w:customStyle="1" w:styleId="EFF1EABE33D8470DAE9FE3BEB6FC43D9">
    <w:name w:val="EFF1EABE33D8470DAE9FE3BEB6FC43D9"/>
    <w:rsid w:val="001E6CB4"/>
  </w:style>
  <w:style w:type="paragraph" w:customStyle="1" w:styleId="15603BE121A941A89743415DFD0F80D0">
    <w:name w:val="15603BE121A941A89743415DFD0F80D0"/>
    <w:rsid w:val="001E6CB4"/>
  </w:style>
  <w:style w:type="paragraph" w:customStyle="1" w:styleId="1548F39F03764CC296BA87C2DF1603BA">
    <w:name w:val="1548F39F03764CC296BA87C2DF1603BA"/>
    <w:rsid w:val="001E6CB4"/>
  </w:style>
  <w:style w:type="paragraph" w:customStyle="1" w:styleId="2984A6C5F73A4EF9AC238CFF6668423C">
    <w:name w:val="2984A6C5F73A4EF9AC238CFF6668423C"/>
    <w:rsid w:val="001E6CB4"/>
  </w:style>
  <w:style w:type="paragraph" w:customStyle="1" w:styleId="9A57B762A95B4E07BC892ED2115587AE">
    <w:name w:val="9A57B762A95B4E07BC892ED2115587AE"/>
    <w:rsid w:val="001E6CB4"/>
  </w:style>
  <w:style w:type="paragraph" w:customStyle="1" w:styleId="0A2B516102314037A54FFD46692788AC">
    <w:name w:val="0A2B516102314037A54FFD46692788AC"/>
    <w:rsid w:val="001E6CB4"/>
  </w:style>
  <w:style w:type="paragraph" w:customStyle="1" w:styleId="F9C906E253BE44629A91C19860BB6795">
    <w:name w:val="F9C906E253BE44629A91C19860BB6795"/>
    <w:rsid w:val="001E6CB4"/>
  </w:style>
  <w:style w:type="paragraph" w:customStyle="1" w:styleId="2377FF6468EC4181A999FB47D86E5EA6">
    <w:name w:val="2377FF6468EC4181A999FB47D86E5EA6"/>
    <w:rsid w:val="001E6CB4"/>
  </w:style>
  <w:style w:type="paragraph" w:customStyle="1" w:styleId="6A7FD761CEC64F0DB72973FB19AE8524">
    <w:name w:val="6A7FD761CEC64F0DB72973FB19AE8524"/>
    <w:rsid w:val="001E6CB4"/>
  </w:style>
  <w:style w:type="paragraph" w:customStyle="1" w:styleId="2079ACECBDA84503B1F15F1A9E1228DD">
    <w:name w:val="2079ACECBDA84503B1F15F1A9E1228DD"/>
    <w:rsid w:val="001E6CB4"/>
  </w:style>
  <w:style w:type="paragraph" w:customStyle="1" w:styleId="23E13D6CDF56455ABDE3A03DCCD1AEFA">
    <w:name w:val="23E13D6CDF56455ABDE3A03DCCD1AEFA"/>
    <w:rsid w:val="001E6CB4"/>
  </w:style>
  <w:style w:type="paragraph" w:customStyle="1" w:styleId="0C9353227A684BD8AE4879BD846BD24F">
    <w:name w:val="0C9353227A684BD8AE4879BD846BD24F"/>
    <w:rsid w:val="001E6CB4"/>
  </w:style>
  <w:style w:type="paragraph" w:customStyle="1" w:styleId="17712FF50E3D4A63B5DA4BADB06C3C23">
    <w:name w:val="17712FF50E3D4A63B5DA4BADB06C3C23"/>
    <w:rsid w:val="001E6CB4"/>
  </w:style>
  <w:style w:type="paragraph" w:customStyle="1" w:styleId="4DD35FDAF15149318DC66DC45F6DE853">
    <w:name w:val="4DD35FDAF15149318DC66DC45F6DE853"/>
    <w:rsid w:val="001E6CB4"/>
  </w:style>
  <w:style w:type="paragraph" w:customStyle="1" w:styleId="B404CC652959403E82538E7B126EBE6D">
    <w:name w:val="B404CC652959403E82538E7B126EBE6D"/>
    <w:rsid w:val="001E6CB4"/>
  </w:style>
  <w:style w:type="paragraph" w:customStyle="1" w:styleId="48E67ACEB201424A880226C4F183EC03">
    <w:name w:val="48E67ACEB201424A880226C4F183EC03"/>
    <w:rsid w:val="001E6CB4"/>
  </w:style>
  <w:style w:type="paragraph" w:customStyle="1" w:styleId="711BAE8DA1C944AAA0D9AFF657859620">
    <w:name w:val="711BAE8DA1C944AAA0D9AFF657859620"/>
    <w:rsid w:val="001E6CB4"/>
  </w:style>
  <w:style w:type="paragraph" w:customStyle="1" w:styleId="884B9CAA0F684FDD83FB7FCB151FF1B7">
    <w:name w:val="884B9CAA0F684FDD83FB7FCB151FF1B7"/>
    <w:rsid w:val="001E6CB4"/>
  </w:style>
  <w:style w:type="paragraph" w:customStyle="1" w:styleId="921E3F710CA549D7BE5E4D90EDFA8CA6">
    <w:name w:val="921E3F710CA549D7BE5E4D90EDFA8CA6"/>
    <w:rsid w:val="001E6CB4"/>
  </w:style>
  <w:style w:type="paragraph" w:customStyle="1" w:styleId="95DC082592AD4BA795DCEEE40A0D11D2">
    <w:name w:val="95DC082592AD4BA795DCEEE40A0D11D2"/>
    <w:rsid w:val="001E6CB4"/>
  </w:style>
  <w:style w:type="paragraph" w:customStyle="1" w:styleId="152C2C8EE6D24F1288238B734ACA0942">
    <w:name w:val="152C2C8EE6D24F1288238B734ACA0942"/>
    <w:rsid w:val="001E6CB4"/>
  </w:style>
  <w:style w:type="paragraph" w:customStyle="1" w:styleId="A9DF857A4DD34AB494DD961BF06F9711">
    <w:name w:val="A9DF857A4DD34AB494DD961BF06F9711"/>
    <w:rsid w:val="001E6CB4"/>
  </w:style>
  <w:style w:type="paragraph" w:customStyle="1" w:styleId="FD737E08457340F792FEDE65C866088A">
    <w:name w:val="FD737E08457340F792FEDE65C866088A"/>
    <w:rsid w:val="001E6CB4"/>
  </w:style>
  <w:style w:type="paragraph" w:customStyle="1" w:styleId="6B87834E41844BAAB656C23AE43A9A5C">
    <w:name w:val="6B87834E41844BAAB656C23AE43A9A5C"/>
    <w:rsid w:val="001E6CB4"/>
  </w:style>
  <w:style w:type="paragraph" w:customStyle="1" w:styleId="1106065E96764754867DFF7BD7087B54">
    <w:name w:val="1106065E96764754867DFF7BD7087B54"/>
    <w:rsid w:val="001E6CB4"/>
  </w:style>
  <w:style w:type="paragraph" w:customStyle="1" w:styleId="D523F7BA0E5046729ADF0C0CFD76FFE6">
    <w:name w:val="D523F7BA0E5046729ADF0C0CFD76FFE6"/>
    <w:rsid w:val="001E6CB4"/>
  </w:style>
  <w:style w:type="paragraph" w:customStyle="1" w:styleId="0E16DD256F134E1199073F5054743AE9">
    <w:name w:val="0E16DD256F134E1199073F5054743AE9"/>
    <w:rsid w:val="001E6CB4"/>
  </w:style>
  <w:style w:type="paragraph" w:customStyle="1" w:styleId="B6DD07C9A9344759A2042096B8B103C8">
    <w:name w:val="B6DD07C9A9344759A2042096B8B103C8"/>
    <w:rsid w:val="001E6CB4"/>
  </w:style>
  <w:style w:type="paragraph" w:customStyle="1" w:styleId="50E373DBB92443449C0C703863F2E427">
    <w:name w:val="50E373DBB92443449C0C703863F2E427"/>
    <w:rsid w:val="001E6CB4"/>
  </w:style>
  <w:style w:type="paragraph" w:customStyle="1" w:styleId="72888F5AF7314C6F98F79615F6B5D926">
    <w:name w:val="72888F5AF7314C6F98F79615F6B5D926"/>
    <w:rsid w:val="001E6CB4"/>
  </w:style>
  <w:style w:type="paragraph" w:customStyle="1" w:styleId="A5C64D032EA341E0A9AD6BE18E1BC7F1">
    <w:name w:val="A5C64D032EA341E0A9AD6BE18E1BC7F1"/>
    <w:rsid w:val="001E6CB4"/>
  </w:style>
  <w:style w:type="paragraph" w:customStyle="1" w:styleId="9C53164C2A4F4280B1B4228EB9BAFCE9">
    <w:name w:val="9C53164C2A4F4280B1B4228EB9BAFCE9"/>
    <w:rsid w:val="001E6CB4"/>
  </w:style>
  <w:style w:type="paragraph" w:customStyle="1" w:styleId="420C688EB8E54BB5967FCE5C7C1B0135">
    <w:name w:val="420C688EB8E54BB5967FCE5C7C1B0135"/>
    <w:rsid w:val="001E6CB4"/>
  </w:style>
  <w:style w:type="paragraph" w:customStyle="1" w:styleId="21195D66E9AC4894AF2A2A72AED2E5DB">
    <w:name w:val="21195D66E9AC4894AF2A2A72AED2E5DB"/>
    <w:rsid w:val="001E6CB4"/>
  </w:style>
  <w:style w:type="paragraph" w:customStyle="1" w:styleId="01F8DD26814E4398A8CB4D275EA8FD7B">
    <w:name w:val="01F8DD26814E4398A8CB4D275EA8FD7B"/>
    <w:rsid w:val="001E6CB4"/>
  </w:style>
  <w:style w:type="paragraph" w:customStyle="1" w:styleId="B337A0BA03C448738A8A720F62F7A808">
    <w:name w:val="B337A0BA03C448738A8A720F62F7A808"/>
    <w:rsid w:val="001E6CB4"/>
  </w:style>
  <w:style w:type="paragraph" w:customStyle="1" w:styleId="A0334D73AC6A42CBB3B812CDB85C44C6">
    <w:name w:val="A0334D73AC6A42CBB3B812CDB85C44C6"/>
    <w:rsid w:val="001E6CB4"/>
  </w:style>
  <w:style w:type="paragraph" w:customStyle="1" w:styleId="F654A02DF5714DBEB030F5A0CA6DBE74">
    <w:name w:val="F654A02DF5714DBEB030F5A0CA6DBE74"/>
    <w:rsid w:val="001E6CB4"/>
  </w:style>
  <w:style w:type="paragraph" w:customStyle="1" w:styleId="7D84664859424B94B6DF581652655747">
    <w:name w:val="7D84664859424B94B6DF581652655747"/>
    <w:rsid w:val="00F269C5"/>
  </w:style>
  <w:style w:type="paragraph" w:customStyle="1" w:styleId="11B6CDC23F14444F9E078EF00C476FE3">
    <w:name w:val="11B6CDC23F14444F9E078EF00C476FE3"/>
    <w:rsid w:val="00F269C5"/>
  </w:style>
  <w:style w:type="paragraph" w:customStyle="1" w:styleId="1D36528F2CDA40DDA8D0DC8B89D59930">
    <w:name w:val="1D36528F2CDA40DDA8D0DC8B89D59930"/>
    <w:rsid w:val="00F269C5"/>
  </w:style>
  <w:style w:type="paragraph" w:customStyle="1" w:styleId="5FAD50758BC24D1B901D48382FF6E92D">
    <w:name w:val="5FAD50758BC24D1B901D48382FF6E92D"/>
    <w:rsid w:val="00F269C5"/>
  </w:style>
  <w:style w:type="paragraph" w:customStyle="1" w:styleId="E14685037872489096ABD44D3442D12F">
    <w:name w:val="E14685037872489096ABD44D3442D12F"/>
    <w:rsid w:val="00F269C5"/>
  </w:style>
  <w:style w:type="paragraph" w:customStyle="1" w:styleId="2F1CB6811EF649F784D5D556CD6774B9">
    <w:name w:val="2F1CB6811EF649F784D5D556CD6774B9"/>
    <w:rsid w:val="00F269C5"/>
  </w:style>
  <w:style w:type="paragraph" w:customStyle="1" w:styleId="36E4B881456B45B39D4775DA25D4375A">
    <w:name w:val="36E4B881456B45B39D4775DA25D4375A"/>
    <w:rsid w:val="00F269C5"/>
  </w:style>
  <w:style w:type="paragraph" w:customStyle="1" w:styleId="4F7DF22B88CB4AB293A959AB62612A9C">
    <w:name w:val="4F7DF22B88CB4AB293A959AB62612A9C"/>
    <w:rsid w:val="00F269C5"/>
  </w:style>
  <w:style w:type="paragraph" w:customStyle="1" w:styleId="70E872F293974524A335AB5626FBB141">
    <w:name w:val="70E872F293974524A335AB5626FBB141"/>
    <w:rsid w:val="00F269C5"/>
  </w:style>
  <w:style w:type="paragraph" w:customStyle="1" w:styleId="AE8F45D9C69F41068306312403DC03FE">
    <w:name w:val="AE8F45D9C69F41068306312403DC03FE"/>
    <w:rsid w:val="00F269C5"/>
  </w:style>
  <w:style w:type="paragraph" w:customStyle="1" w:styleId="9828E611C0E0483BBBC3250E18A5BBA4">
    <w:name w:val="9828E611C0E0483BBBC3250E18A5BBA4"/>
    <w:rsid w:val="00F269C5"/>
  </w:style>
  <w:style w:type="paragraph" w:customStyle="1" w:styleId="B5DBEE1071144FB8905D04A015B5624E">
    <w:name w:val="B5DBEE1071144FB8905D04A015B5624E"/>
    <w:rsid w:val="00F269C5"/>
  </w:style>
  <w:style w:type="paragraph" w:customStyle="1" w:styleId="7A3AAD9C5AA843419C08D8D82255618B">
    <w:name w:val="7A3AAD9C5AA843419C08D8D82255618B"/>
    <w:rsid w:val="00F269C5"/>
  </w:style>
  <w:style w:type="paragraph" w:customStyle="1" w:styleId="C496C6CA0A124F77B08F8E61A58839D8">
    <w:name w:val="C496C6CA0A124F77B08F8E61A58839D8"/>
    <w:rsid w:val="00F269C5"/>
  </w:style>
  <w:style w:type="paragraph" w:customStyle="1" w:styleId="D8D9DA32ED3B4329B04931B963DAC999">
    <w:name w:val="D8D9DA32ED3B4329B04931B963DAC999"/>
    <w:rsid w:val="00F269C5"/>
  </w:style>
  <w:style w:type="paragraph" w:customStyle="1" w:styleId="D40F758DB3F243D18164C9D53ED1EE19">
    <w:name w:val="D40F758DB3F243D18164C9D53ED1EE19"/>
    <w:rsid w:val="00F269C5"/>
  </w:style>
  <w:style w:type="paragraph" w:customStyle="1" w:styleId="DC7A5B67147C461EB883C07112111D97">
    <w:name w:val="DC7A5B67147C461EB883C07112111D97"/>
    <w:rsid w:val="00F269C5"/>
  </w:style>
  <w:style w:type="paragraph" w:customStyle="1" w:styleId="FD99720785D44A70A78F1CEC1407504C">
    <w:name w:val="FD99720785D44A70A78F1CEC1407504C"/>
    <w:rsid w:val="00F269C5"/>
  </w:style>
  <w:style w:type="paragraph" w:customStyle="1" w:styleId="6CE20794513F485081E5D79FDB505A61">
    <w:name w:val="6CE20794513F485081E5D79FDB505A61"/>
    <w:rsid w:val="00F269C5"/>
  </w:style>
  <w:style w:type="paragraph" w:customStyle="1" w:styleId="E39570807E0C411D9ACEE4BBAA9B341F">
    <w:name w:val="E39570807E0C411D9ACEE4BBAA9B341F"/>
    <w:rsid w:val="00F269C5"/>
  </w:style>
  <w:style w:type="paragraph" w:customStyle="1" w:styleId="AD85751384C14C3EABBAECDDC8FEFFDA">
    <w:name w:val="AD85751384C14C3EABBAECDDC8FEFFDA"/>
    <w:rsid w:val="00F269C5"/>
  </w:style>
  <w:style w:type="paragraph" w:customStyle="1" w:styleId="2D46ABB548814240B0E4B651CB7CDD9E">
    <w:name w:val="2D46ABB548814240B0E4B651CB7CDD9E"/>
    <w:rsid w:val="00F269C5"/>
  </w:style>
  <w:style w:type="paragraph" w:customStyle="1" w:styleId="03C0774CA2A24B89B0596D1244D88A07">
    <w:name w:val="03C0774CA2A24B89B0596D1244D88A07"/>
    <w:rsid w:val="00F269C5"/>
  </w:style>
  <w:style w:type="paragraph" w:customStyle="1" w:styleId="8ADEB9EBB2974599AFD3F5E863B68F7F">
    <w:name w:val="8ADEB9EBB2974599AFD3F5E863B68F7F"/>
    <w:rsid w:val="00F269C5"/>
  </w:style>
  <w:style w:type="paragraph" w:customStyle="1" w:styleId="5CBAA22D7C49481EBF64DCEA5E1C8B1F">
    <w:name w:val="5CBAA22D7C49481EBF64DCEA5E1C8B1F"/>
    <w:rsid w:val="00F269C5"/>
  </w:style>
  <w:style w:type="paragraph" w:customStyle="1" w:styleId="8414702D88754DB99972B297133BC339">
    <w:name w:val="8414702D88754DB99972B297133BC339"/>
    <w:rsid w:val="00F269C5"/>
  </w:style>
  <w:style w:type="paragraph" w:customStyle="1" w:styleId="948DA9DF9B6C44699B7CEA3D684C9896">
    <w:name w:val="948DA9DF9B6C44699B7CEA3D684C9896"/>
    <w:rsid w:val="00F269C5"/>
  </w:style>
  <w:style w:type="paragraph" w:customStyle="1" w:styleId="89A512006F154A8697566373CAB62D68">
    <w:name w:val="89A512006F154A8697566373CAB62D68"/>
    <w:rsid w:val="00F269C5"/>
  </w:style>
  <w:style w:type="paragraph" w:customStyle="1" w:styleId="44F431070F024AB8ABBE563BCD94C7E4">
    <w:name w:val="44F431070F024AB8ABBE563BCD94C7E4"/>
    <w:rsid w:val="00F269C5"/>
  </w:style>
  <w:style w:type="paragraph" w:customStyle="1" w:styleId="BDC9DAEC46AA4FC58AF4872B97D24859">
    <w:name w:val="BDC9DAEC46AA4FC58AF4872B97D24859"/>
    <w:rsid w:val="00F269C5"/>
  </w:style>
  <w:style w:type="paragraph" w:customStyle="1" w:styleId="EB63779517F0436B96E1EEC9967B68A9">
    <w:name w:val="EB63779517F0436B96E1EEC9967B68A9"/>
    <w:rsid w:val="00F269C5"/>
  </w:style>
  <w:style w:type="paragraph" w:customStyle="1" w:styleId="5CFFE99E47F548E298CC6A9605FBEA5D">
    <w:name w:val="5CFFE99E47F548E298CC6A9605FBEA5D"/>
    <w:rsid w:val="00F269C5"/>
  </w:style>
  <w:style w:type="paragraph" w:customStyle="1" w:styleId="F53A4A8258F1461BB1722E17313F090C">
    <w:name w:val="F53A4A8258F1461BB1722E17313F090C"/>
    <w:rsid w:val="00F269C5"/>
  </w:style>
  <w:style w:type="paragraph" w:customStyle="1" w:styleId="563B07DFC2AE4B7CB3E3425545E7120F">
    <w:name w:val="563B07DFC2AE4B7CB3E3425545E7120F"/>
    <w:rsid w:val="00F269C5"/>
  </w:style>
  <w:style w:type="paragraph" w:customStyle="1" w:styleId="73DD7B1D5F9847E7A4E29874252D252B">
    <w:name w:val="73DD7B1D5F9847E7A4E29874252D252B"/>
    <w:rsid w:val="00F269C5"/>
  </w:style>
  <w:style w:type="paragraph" w:customStyle="1" w:styleId="AB2C77C7713D4066BE021B2A71C734C1">
    <w:name w:val="AB2C77C7713D4066BE021B2A71C734C1"/>
    <w:rsid w:val="00F269C5"/>
  </w:style>
  <w:style w:type="paragraph" w:customStyle="1" w:styleId="E13592F288334070B409DB68127DF13B">
    <w:name w:val="E13592F288334070B409DB68127DF13B"/>
    <w:rsid w:val="00F269C5"/>
  </w:style>
  <w:style w:type="paragraph" w:customStyle="1" w:styleId="DA87B05677934D15B33A08C2CBE4483A">
    <w:name w:val="DA87B05677934D15B33A08C2CBE4483A"/>
    <w:rsid w:val="00F269C5"/>
  </w:style>
  <w:style w:type="paragraph" w:customStyle="1" w:styleId="66C061D717D346C086E34D4974179C40">
    <w:name w:val="66C061D717D346C086E34D4974179C40"/>
    <w:rsid w:val="00F269C5"/>
  </w:style>
  <w:style w:type="paragraph" w:customStyle="1" w:styleId="22775D0BB6A749BBAFA6F33BD11C3629">
    <w:name w:val="22775D0BB6A749BBAFA6F33BD11C3629"/>
    <w:rsid w:val="00F269C5"/>
  </w:style>
  <w:style w:type="paragraph" w:customStyle="1" w:styleId="FB65DAB51BFA436095C8FA5F6B2B843A">
    <w:name w:val="FB65DAB51BFA436095C8FA5F6B2B843A"/>
    <w:rsid w:val="00F269C5"/>
  </w:style>
  <w:style w:type="paragraph" w:customStyle="1" w:styleId="74F619ABD4F645528A53FC89D49F26D3">
    <w:name w:val="74F619ABD4F645528A53FC89D49F26D3"/>
    <w:rsid w:val="00F269C5"/>
  </w:style>
  <w:style w:type="paragraph" w:customStyle="1" w:styleId="05E4D9919775475DADA436B6C0D00E00">
    <w:name w:val="05E4D9919775475DADA436B6C0D00E00"/>
    <w:rsid w:val="00F269C5"/>
  </w:style>
  <w:style w:type="paragraph" w:customStyle="1" w:styleId="EF8F98767ADB4D7DB92274AE9EF35F85">
    <w:name w:val="EF8F98767ADB4D7DB92274AE9EF35F85"/>
    <w:rsid w:val="00F269C5"/>
  </w:style>
  <w:style w:type="paragraph" w:customStyle="1" w:styleId="E3E1CA6E0B6B4692B0A3F13888F02A4A">
    <w:name w:val="E3E1CA6E0B6B4692B0A3F13888F02A4A"/>
    <w:rsid w:val="00F269C5"/>
  </w:style>
  <w:style w:type="paragraph" w:customStyle="1" w:styleId="72739AA66A2C4D41A885424BBF71B56A">
    <w:name w:val="72739AA66A2C4D41A885424BBF71B56A"/>
    <w:rsid w:val="00F269C5"/>
  </w:style>
  <w:style w:type="paragraph" w:customStyle="1" w:styleId="A0F3B4FBC87A4D98A7DCE6AF9FDC17FD">
    <w:name w:val="A0F3B4FBC87A4D98A7DCE6AF9FDC17FD"/>
    <w:rsid w:val="00F269C5"/>
  </w:style>
  <w:style w:type="paragraph" w:customStyle="1" w:styleId="6CAB6FC137104BF8A462FF95B71C521E">
    <w:name w:val="6CAB6FC137104BF8A462FF95B71C521E"/>
    <w:rsid w:val="00F3457F"/>
  </w:style>
  <w:style w:type="paragraph" w:customStyle="1" w:styleId="4D8404189A754AF383C85EA351304F27">
    <w:name w:val="4D8404189A754AF383C85EA351304F27"/>
    <w:rsid w:val="00F3457F"/>
  </w:style>
  <w:style w:type="paragraph" w:customStyle="1" w:styleId="6D14E8D33CA84D3CB8067E9A9538DB41">
    <w:name w:val="6D14E8D33CA84D3CB8067E9A9538DB41"/>
    <w:rsid w:val="00F3457F"/>
  </w:style>
  <w:style w:type="paragraph" w:customStyle="1" w:styleId="10BBB057A1BA49309B1297EE477BC981">
    <w:name w:val="10BBB057A1BA49309B1297EE477BC981"/>
    <w:rsid w:val="00F3457F"/>
  </w:style>
  <w:style w:type="paragraph" w:customStyle="1" w:styleId="225F8BB69E5546E195D7EA61CB50D129">
    <w:name w:val="225F8BB69E5546E195D7EA61CB50D129"/>
    <w:rsid w:val="00F3457F"/>
  </w:style>
  <w:style w:type="paragraph" w:customStyle="1" w:styleId="86046D446ED04CC6A26E5574616AF602">
    <w:name w:val="86046D446ED04CC6A26E5574616AF602"/>
    <w:rsid w:val="00F3457F"/>
  </w:style>
  <w:style w:type="paragraph" w:customStyle="1" w:styleId="363CD6800CCD4A6482C6FC6DDE8C0AB2">
    <w:name w:val="363CD6800CCD4A6482C6FC6DDE8C0AB2"/>
    <w:rsid w:val="00F3457F"/>
  </w:style>
  <w:style w:type="paragraph" w:customStyle="1" w:styleId="F4BB2AF563134A50B578FF761FDCA59F">
    <w:name w:val="F4BB2AF563134A50B578FF761FDCA59F"/>
    <w:rsid w:val="00F3457F"/>
  </w:style>
  <w:style w:type="paragraph" w:customStyle="1" w:styleId="2A2F04B4B67F4DC3A558D36A2CBD2256">
    <w:name w:val="2A2F04B4B67F4DC3A558D36A2CBD2256"/>
    <w:rsid w:val="00F3457F"/>
  </w:style>
  <w:style w:type="paragraph" w:customStyle="1" w:styleId="99DC8AF32B574638BB6FBA5B800EF865">
    <w:name w:val="99DC8AF32B574638BB6FBA5B800EF865"/>
    <w:rsid w:val="00F3457F"/>
  </w:style>
  <w:style w:type="paragraph" w:customStyle="1" w:styleId="96F734E1257E4474A60FA52E7E7AD92C">
    <w:name w:val="96F734E1257E4474A60FA52E7E7AD92C"/>
    <w:rsid w:val="00F3457F"/>
  </w:style>
  <w:style w:type="paragraph" w:customStyle="1" w:styleId="01893A30A6A14B4FAF5CEAB219E7B44D">
    <w:name w:val="01893A30A6A14B4FAF5CEAB219E7B44D"/>
    <w:rsid w:val="00F3457F"/>
  </w:style>
  <w:style w:type="paragraph" w:customStyle="1" w:styleId="75E323CA6E5D4086B84FE9F5EAB1104F">
    <w:name w:val="75E323CA6E5D4086B84FE9F5EAB1104F"/>
    <w:rsid w:val="00F3457F"/>
  </w:style>
  <w:style w:type="paragraph" w:customStyle="1" w:styleId="6FDBDF5144304BC4ADC8870C84C07F16">
    <w:name w:val="6FDBDF5144304BC4ADC8870C84C07F16"/>
    <w:rsid w:val="00F3457F"/>
  </w:style>
  <w:style w:type="paragraph" w:customStyle="1" w:styleId="F7672E9BFA7A4D619A298A1FD871BC7E">
    <w:name w:val="F7672E9BFA7A4D619A298A1FD871BC7E"/>
    <w:rsid w:val="00F3457F"/>
  </w:style>
  <w:style w:type="paragraph" w:customStyle="1" w:styleId="0ED3A9DD864A42EE87A5382CE0B7D9AE">
    <w:name w:val="0ED3A9DD864A42EE87A5382CE0B7D9AE"/>
    <w:rsid w:val="00F3457F"/>
  </w:style>
  <w:style w:type="paragraph" w:customStyle="1" w:styleId="84508C839CAB49C69C6C6A5D6351A869">
    <w:name w:val="84508C839CAB49C69C6C6A5D6351A869"/>
    <w:rsid w:val="00F3457F"/>
  </w:style>
  <w:style w:type="paragraph" w:customStyle="1" w:styleId="E6F1BA5D98F64A76B6332B03737A92B3">
    <w:name w:val="E6F1BA5D98F64A76B6332B03737A92B3"/>
    <w:rsid w:val="00F3457F"/>
  </w:style>
  <w:style w:type="paragraph" w:customStyle="1" w:styleId="F40945716BA6479D8E9C7FE6DB9B2B98">
    <w:name w:val="F40945716BA6479D8E9C7FE6DB9B2B98"/>
    <w:rsid w:val="00F3457F"/>
  </w:style>
  <w:style w:type="paragraph" w:customStyle="1" w:styleId="FAC841555D5A4895B5C028CDED804D62">
    <w:name w:val="FAC841555D5A4895B5C028CDED804D62"/>
    <w:rsid w:val="00F3457F"/>
  </w:style>
  <w:style w:type="paragraph" w:customStyle="1" w:styleId="4617078C74B34635AAE2F3CC07C513CC">
    <w:name w:val="4617078C74B34635AAE2F3CC07C513CC"/>
    <w:rsid w:val="00F3457F"/>
  </w:style>
  <w:style w:type="paragraph" w:customStyle="1" w:styleId="ABFD9AE3A43A411AAB4F966770E3C1F9">
    <w:name w:val="ABFD9AE3A43A411AAB4F966770E3C1F9"/>
    <w:rsid w:val="00F3457F"/>
  </w:style>
  <w:style w:type="paragraph" w:customStyle="1" w:styleId="8E60F503FF914CC6BA4A19795248F884">
    <w:name w:val="8E60F503FF914CC6BA4A19795248F884"/>
    <w:rsid w:val="00F3457F"/>
  </w:style>
  <w:style w:type="paragraph" w:customStyle="1" w:styleId="3858BF22CC3E458887E2ABBAE7112013">
    <w:name w:val="3858BF22CC3E458887E2ABBAE7112013"/>
    <w:rsid w:val="00F3457F"/>
  </w:style>
  <w:style w:type="paragraph" w:customStyle="1" w:styleId="2507E7E9361A4EB2AF517FEC981A04F3">
    <w:name w:val="2507E7E9361A4EB2AF517FEC981A04F3"/>
    <w:rsid w:val="00F3457F"/>
  </w:style>
  <w:style w:type="paragraph" w:customStyle="1" w:styleId="6E3DC5EDB0D6487CB168FAA532A0F75A">
    <w:name w:val="6E3DC5EDB0D6487CB168FAA532A0F75A"/>
    <w:rsid w:val="00F3457F"/>
  </w:style>
  <w:style w:type="paragraph" w:customStyle="1" w:styleId="0F1949B67543440E94BAE28625F26D33">
    <w:name w:val="0F1949B67543440E94BAE28625F26D33"/>
    <w:rsid w:val="00F3457F"/>
  </w:style>
  <w:style w:type="paragraph" w:customStyle="1" w:styleId="EDED38634E7B4DBBBF1525F3094F142A">
    <w:name w:val="EDED38634E7B4DBBBF1525F3094F142A"/>
    <w:rsid w:val="00F3457F"/>
  </w:style>
  <w:style w:type="paragraph" w:customStyle="1" w:styleId="AD508FCFCE9B4F31B6E5F70CC07A5650">
    <w:name w:val="AD508FCFCE9B4F31B6E5F70CC07A5650"/>
    <w:rsid w:val="00F3457F"/>
  </w:style>
  <w:style w:type="paragraph" w:customStyle="1" w:styleId="A07F7B39655B40F5B8FF65B1E836704C">
    <w:name w:val="A07F7B39655B40F5B8FF65B1E836704C"/>
    <w:rsid w:val="00F3457F"/>
  </w:style>
  <w:style w:type="paragraph" w:customStyle="1" w:styleId="476F56FF70E64855A1E66F8ABF5E5E14">
    <w:name w:val="476F56FF70E64855A1E66F8ABF5E5E14"/>
    <w:rsid w:val="00F3457F"/>
  </w:style>
  <w:style w:type="paragraph" w:customStyle="1" w:styleId="368524A1D73B4A35B1111683847F0F0D">
    <w:name w:val="368524A1D73B4A35B1111683847F0F0D"/>
    <w:rsid w:val="00F3457F"/>
  </w:style>
  <w:style w:type="paragraph" w:customStyle="1" w:styleId="1FFB05DF9AF044209809151A9A6D28C2">
    <w:name w:val="1FFB05DF9AF044209809151A9A6D28C2"/>
    <w:rsid w:val="00F3457F"/>
  </w:style>
  <w:style w:type="paragraph" w:customStyle="1" w:styleId="ADEA148EE6CF4B53BFEE0DA557876ED0">
    <w:name w:val="ADEA148EE6CF4B53BFEE0DA557876ED0"/>
    <w:rsid w:val="00F3457F"/>
  </w:style>
  <w:style w:type="paragraph" w:customStyle="1" w:styleId="DAD886F8B2C44E5BA5185B27132ED8F6">
    <w:name w:val="DAD886F8B2C44E5BA5185B27132ED8F6"/>
    <w:rsid w:val="00F3457F"/>
  </w:style>
  <w:style w:type="paragraph" w:customStyle="1" w:styleId="8AFA66CB729B422E9C03EE3AD2075EA5">
    <w:name w:val="8AFA66CB729B422E9C03EE3AD2075EA5"/>
    <w:rsid w:val="00F3457F"/>
  </w:style>
  <w:style w:type="paragraph" w:customStyle="1" w:styleId="7DB201C1B04A481BA93AD44DF0B44FB8">
    <w:name w:val="7DB201C1B04A481BA93AD44DF0B44FB8"/>
    <w:rsid w:val="00F3457F"/>
  </w:style>
  <w:style w:type="paragraph" w:customStyle="1" w:styleId="26EC3333ADEA42D7AAB25E84F5116E60">
    <w:name w:val="26EC3333ADEA42D7AAB25E84F5116E60"/>
    <w:rsid w:val="00F3457F"/>
  </w:style>
  <w:style w:type="paragraph" w:customStyle="1" w:styleId="DD0F553A59634F11888CB45349F6154D">
    <w:name w:val="DD0F553A59634F11888CB45349F6154D"/>
    <w:rsid w:val="00F3457F"/>
  </w:style>
  <w:style w:type="paragraph" w:customStyle="1" w:styleId="F7C5230AD73448DF855AAF6ED27BD6D5">
    <w:name w:val="F7C5230AD73448DF855AAF6ED27BD6D5"/>
    <w:rsid w:val="00F3457F"/>
  </w:style>
  <w:style w:type="paragraph" w:customStyle="1" w:styleId="0EB2456F285442DBA0523595E831FAA5">
    <w:name w:val="0EB2456F285442DBA0523595E831FAA5"/>
    <w:rsid w:val="00F3457F"/>
  </w:style>
  <w:style w:type="paragraph" w:customStyle="1" w:styleId="BADB05A31D52455497AC1D005372B66C">
    <w:name w:val="BADB05A31D52455497AC1D005372B66C"/>
    <w:rsid w:val="00F3457F"/>
  </w:style>
  <w:style w:type="paragraph" w:customStyle="1" w:styleId="6C733F057A2144EAA390EF444C76BE62">
    <w:name w:val="6C733F057A2144EAA390EF444C76BE62"/>
    <w:rsid w:val="00F3457F"/>
  </w:style>
  <w:style w:type="paragraph" w:customStyle="1" w:styleId="A88281C4CC564C45925024529C1B6627">
    <w:name w:val="A88281C4CC564C45925024529C1B6627"/>
    <w:rsid w:val="00F3457F"/>
  </w:style>
  <w:style w:type="paragraph" w:customStyle="1" w:styleId="7F28E5CE77634374800912F1003DB6EA">
    <w:name w:val="7F28E5CE77634374800912F1003DB6EA"/>
    <w:rsid w:val="00F3457F"/>
  </w:style>
  <w:style w:type="paragraph" w:customStyle="1" w:styleId="792E640A613A4882828C5E4F15908003">
    <w:name w:val="792E640A613A4882828C5E4F15908003"/>
    <w:rsid w:val="00F3457F"/>
  </w:style>
  <w:style w:type="paragraph" w:customStyle="1" w:styleId="39E5786B649E48B2816E3B604EB756CD">
    <w:name w:val="39E5786B649E48B2816E3B604EB756CD"/>
    <w:rsid w:val="00F3457F"/>
  </w:style>
  <w:style w:type="paragraph" w:customStyle="1" w:styleId="C8C2ACA9083E4978AA745F73076B204B">
    <w:name w:val="C8C2ACA9083E4978AA745F73076B204B"/>
    <w:rsid w:val="00F3457F"/>
  </w:style>
  <w:style w:type="paragraph" w:customStyle="1" w:styleId="F62F3038795248B7B1816944FFB0EDB7">
    <w:name w:val="F62F3038795248B7B1816944FFB0EDB7"/>
    <w:rsid w:val="00F3457F"/>
  </w:style>
  <w:style w:type="paragraph" w:customStyle="1" w:styleId="B9BB53D1A5B14323B17205C5A43540ED">
    <w:name w:val="B9BB53D1A5B14323B17205C5A43540ED"/>
    <w:rsid w:val="00F3457F"/>
  </w:style>
  <w:style w:type="paragraph" w:customStyle="1" w:styleId="35B425EB3D6F4C0295CE2D303123192D">
    <w:name w:val="35B425EB3D6F4C0295CE2D303123192D"/>
    <w:rsid w:val="00F3457F"/>
  </w:style>
  <w:style w:type="paragraph" w:customStyle="1" w:styleId="7E21F49644704D7DBC05AB2ACE42E9C3">
    <w:name w:val="7E21F49644704D7DBC05AB2ACE42E9C3"/>
    <w:rsid w:val="00F3457F"/>
  </w:style>
  <w:style w:type="paragraph" w:customStyle="1" w:styleId="4907FEF797C440C1BFDFB5D7C92208DC">
    <w:name w:val="4907FEF797C440C1BFDFB5D7C92208DC"/>
    <w:rsid w:val="00F3457F"/>
  </w:style>
  <w:style w:type="paragraph" w:customStyle="1" w:styleId="6B8A06FE41C24819B3DB3B00550745C4">
    <w:name w:val="6B8A06FE41C24819B3DB3B00550745C4"/>
    <w:rsid w:val="00F3457F"/>
  </w:style>
  <w:style w:type="paragraph" w:customStyle="1" w:styleId="2E6D854A83B54AE9B4D4CB9E1B8AA09D">
    <w:name w:val="2E6D854A83B54AE9B4D4CB9E1B8AA09D"/>
    <w:rsid w:val="00F3457F"/>
  </w:style>
  <w:style w:type="paragraph" w:customStyle="1" w:styleId="885F9D4354914B00B63BE776EEBBDA78">
    <w:name w:val="885F9D4354914B00B63BE776EEBBDA78"/>
    <w:rsid w:val="00F3457F"/>
  </w:style>
  <w:style w:type="paragraph" w:customStyle="1" w:styleId="B91EB3ECE3054477AFDDC1EED1C9D865">
    <w:name w:val="B91EB3ECE3054477AFDDC1EED1C9D865"/>
    <w:rsid w:val="00F3457F"/>
  </w:style>
  <w:style w:type="paragraph" w:customStyle="1" w:styleId="CFA6B749B2E74EB48F266BD0B3EDCFB6">
    <w:name w:val="CFA6B749B2E74EB48F266BD0B3EDCFB6"/>
    <w:rsid w:val="00F3457F"/>
  </w:style>
  <w:style w:type="paragraph" w:customStyle="1" w:styleId="8136BC8F7F56438DAE2E0333F27A3FAB">
    <w:name w:val="8136BC8F7F56438DAE2E0333F27A3FAB"/>
    <w:rsid w:val="00F3457F"/>
  </w:style>
  <w:style w:type="paragraph" w:customStyle="1" w:styleId="711F160AF8234FC1A87E8E2255715C46">
    <w:name w:val="711F160AF8234FC1A87E8E2255715C46"/>
    <w:rsid w:val="00F3457F"/>
  </w:style>
  <w:style w:type="paragraph" w:customStyle="1" w:styleId="E4515C49731A43038DB37088406AC2A2">
    <w:name w:val="E4515C49731A43038DB37088406AC2A2"/>
    <w:rsid w:val="00F3457F"/>
  </w:style>
  <w:style w:type="paragraph" w:customStyle="1" w:styleId="DD0A2DBE3AA34FD4A7AD6740D158E009">
    <w:name w:val="DD0A2DBE3AA34FD4A7AD6740D158E009"/>
    <w:rsid w:val="00F3457F"/>
  </w:style>
  <w:style w:type="paragraph" w:customStyle="1" w:styleId="4A45CAED487D452795EDF4630CD98B9F">
    <w:name w:val="4A45CAED487D452795EDF4630CD98B9F"/>
    <w:rsid w:val="00F3457F"/>
  </w:style>
  <w:style w:type="paragraph" w:customStyle="1" w:styleId="3BCB6DCA9DF54AF5AB47A06D2B77D461">
    <w:name w:val="3BCB6DCA9DF54AF5AB47A06D2B77D461"/>
    <w:rsid w:val="00F3457F"/>
  </w:style>
  <w:style w:type="paragraph" w:customStyle="1" w:styleId="3E6CD504413B4DFA82AC35976FF8FD7C">
    <w:name w:val="3E6CD504413B4DFA82AC35976FF8FD7C"/>
    <w:rsid w:val="00F3457F"/>
  </w:style>
  <w:style w:type="paragraph" w:customStyle="1" w:styleId="4F5AE92ADF634F9D9FC222244142A76A">
    <w:name w:val="4F5AE92ADF634F9D9FC222244142A76A"/>
    <w:rsid w:val="00F3457F"/>
  </w:style>
  <w:style w:type="paragraph" w:customStyle="1" w:styleId="F7224D84ADD64749ADF8DE6E46A884CD">
    <w:name w:val="F7224D84ADD64749ADF8DE6E46A884CD"/>
    <w:rsid w:val="00F3457F"/>
  </w:style>
  <w:style w:type="paragraph" w:customStyle="1" w:styleId="6E86E448596D452EAF4D572A3D3B1075">
    <w:name w:val="6E86E448596D452EAF4D572A3D3B1075"/>
    <w:rsid w:val="00F3457F"/>
  </w:style>
  <w:style w:type="paragraph" w:customStyle="1" w:styleId="1A77A14565394F7F948235800765301F">
    <w:name w:val="1A77A14565394F7F948235800765301F"/>
    <w:rsid w:val="00F3457F"/>
  </w:style>
  <w:style w:type="paragraph" w:customStyle="1" w:styleId="19F38272D7CF480C8960AFBA830185C4">
    <w:name w:val="19F38272D7CF480C8960AFBA830185C4"/>
    <w:rsid w:val="00F3457F"/>
  </w:style>
  <w:style w:type="paragraph" w:customStyle="1" w:styleId="E015903028EF4F3E855EA8DCEBB1B351">
    <w:name w:val="E015903028EF4F3E855EA8DCEBB1B351"/>
    <w:rsid w:val="00F3457F"/>
  </w:style>
  <w:style w:type="paragraph" w:customStyle="1" w:styleId="0220A88E24E94C178ABC85F1CCC6742F">
    <w:name w:val="0220A88E24E94C178ABC85F1CCC6742F"/>
    <w:rsid w:val="00F3457F"/>
  </w:style>
  <w:style w:type="paragraph" w:customStyle="1" w:styleId="603158700BBD488492A9C2B17E90409F">
    <w:name w:val="603158700BBD488492A9C2B17E90409F"/>
    <w:rsid w:val="00F3457F"/>
  </w:style>
  <w:style w:type="paragraph" w:customStyle="1" w:styleId="39F707AFD364475B81F56CEEEC52F866">
    <w:name w:val="39F707AFD364475B81F56CEEEC52F866"/>
    <w:rsid w:val="00F3457F"/>
  </w:style>
  <w:style w:type="paragraph" w:customStyle="1" w:styleId="5983C437BD8F4C2F924A7F9DEDB768DD">
    <w:name w:val="5983C437BD8F4C2F924A7F9DEDB768DD"/>
    <w:rsid w:val="00F3457F"/>
  </w:style>
  <w:style w:type="paragraph" w:customStyle="1" w:styleId="1D2B2EAE30294EEFBF5B3D64F337681F">
    <w:name w:val="1D2B2EAE30294EEFBF5B3D64F337681F"/>
    <w:rsid w:val="00F3457F"/>
  </w:style>
  <w:style w:type="paragraph" w:customStyle="1" w:styleId="5AB938D39F5B40688E9ADF7AEE38380F">
    <w:name w:val="5AB938D39F5B40688E9ADF7AEE38380F"/>
    <w:rsid w:val="00F3457F"/>
  </w:style>
  <w:style w:type="paragraph" w:customStyle="1" w:styleId="8778168700A1483D98390D198B2E840A">
    <w:name w:val="8778168700A1483D98390D198B2E840A"/>
    <w:rsid w:val="00F3457F"/>
  </w:style>
  <w:style w:type="paragraph" w:customStyle="1" w:styleId="6C85593EB7FA4268A82947F748B91185">
    <w:name w:val="6C85593EB7FA4268A82947F748B91185"/>
    <w:rsid w:val="00F3457F"/>
  </w:style>
  <w:style w:type="paragraph" w:customStyle="1" w:styleId="A99836B40D654A4A91E9CFF7E68BAEF1">
    <w:name w:val="A99836B40D654A4A91E9CFF7E68BAEF1"/>
    <w:rsid w:val="00F3457F"/>
  </w:style>
  <w:style w:type="paragraph" w:customStyle="1" w:styleId="4ADB4AD2361342B4B36BFB456BBA8B9C">
    <w:name w:val="4ADB4AD2361342B4B36BFB456BBA8B9C"/>
    <w:rsid w:val="00F3457F"/>
  </w:style>
  <w:style w:type="paragraph" w:customStyle="1" w:styleId="C9F07F0663384B9DA9624542DA8C9B44">
    <w:name w:val="C9F07F0663384B9DA9624542DA8C9B44"/>
    <w:rsid w:val="00F3457F"/>
  </w:style>
  <w:style w:type="paragraph" w:customStyle="1" w:styleId="EBB6AA43EEF84403894714BAC3B34E14">
    <w:name w:val="EBB6AA43EEF84403894714BAC3B34E14"/>
    <w:rsid w:val="00F3457F"/>
  </w:style>
  <w:style w:type="paragraph" w:customStyle="1" w:styleId="1498136DEE0E49E28EE74428FE29572C">
    <w:name w:val="1498136DEE0E49E28EE74428FE29572C"/>
    <w:rsid w:val="00F3457F"/>
  </w:style>
  <w:style w:type="paragraph" w:customStyle="1" w:styleId="DEDDE36CFEFD4329A1502FF9585471C3">
    <w:name w:val="DEDDE36CFEFD4329A1502FF9585471C3"/>
    <w:rsid w:val="00F3457F"/>
  </w:style>
  <w:style w:type="paragraph" w:customStyle="1" w:styleId="2B463A4E9AE9459888043E530D364846">
    <w:name w:val="2B463A4E9AE9459888043E530D364846"/>
    <w:rsid w:val="00F3457F"/>
  </w:style>
  <w:style w:type="paragraph" w:customStyle="1" w:styleId="04E1637482944AB7B7C0A1DFF1532F98">
    <w:name w:val="04E1637482944AB7B7C0A1DFF1532F98"/>
    <w:rsid w:val="00F3457F"/>
  </w:style>
  <w:style w:type="paragraph" w:customStyle="1" w:styleId="5A72D74D61354BF28BDD0FDDE230F78D">
    <w:name w:val="5A72D74D61354BF28BDD0FDDE230F78D"/>
    <w:rsid w:val="00F3457F"/>
  </w:style>
  <w:style w:type="paragraph" w:customStyle="1" w:styleId="E9E4944E9CCB41078ED8917779808CA0">
    <w:name w:val="E9E4944E9CCB41078ED8917779808CA0"/>
    <w:rsid w:val="00F3457F"/>
  </w:style>
  <w:style w:type="paragraph" w:customStyle="1" w:styleId="ADE1005E017446A2A4E0B3179BC538FA">
    <w:name w:val="ADE1005E017446A2A4E0B3179BC538FA"/>
    <w:rsid w:val="00F3457F"/>
  </w:style>
  <w:style w:type="paragraph" w:customStyle="1" w:styleId="B564236261854DC2BE57EDEAEE4736CE">
    <w:name w:val="B564236261854DC2BE57EDEAEE4736CE"/>
    <w:rsid w:val="00F3457F"/>
  </w:style>
  <w:style w:type="paragraph" w:customStyle="1" w:styleId="A3222830D8814C3AABBDF8DEA928EB0B">
    <w:name w:val="A3222830D8814C3AABBDF8DEA928EB0B"/>
    <w:rsid w:val="00F3457F"/>
  </w:style>
  <w:style w:type="paragraph" w:customStyle="1" w:styleId="0C0E64062EEF46FD91D163B2E0F9B36B">
    <w:name w:val="0C0E64062EEF46FD91D163B2E0F9B36B"/>
    <w:rsid w:val="00F3457F"/>
  </w:style>
  <w:style w:type="paragraph" w:customStyle="1" w:styleId="1A6832ACCEA14FCB85C1385D677B2929">
    <w:name w:val="1A6832ACCEA14FCB85C1385D677B2929"/>
    <w:rsid w:val="00F3457F"/>
  </w:style>
  <w:style w:type="paragraph" w:customStyle="1" w:styleId="151CEE74CDC045DB812BD85B82CDE820">
    <w:name w:val="151CEE74CDC045DB812BD85B82CDE820"/>
    <w:rsid w:val="00F3457F"/>
  </w:style>
  <w:style w:type="paragraph" w:customStyle="1" w:styleId="BACE1FEBA443480184DC6E4E951DC30F">
    <w:name w:val="BACE1FEBA443480184DC6E4E951DC30F"/>
    <w:rsid w:val="00F3457F"/>
  </w:style>
  <w:style w:type="paragraph" w:customStyle="1" w:styleId="9DC8AC2A14A041A190DE016B73042C64">
    <w:name w:val="9DC8AC2A14A041A190DE016B73042C64"/>
    <w:rsid w:val="00F3457F"/>
  </w:style>
  <w:style w:type="paragraph" w:customStyle="1" w:styleId="6047C3E94BE34B1AA5BB59ACCEFC4ABF">
    <w:name w:val="6047C3E94BE34B1AA5BB59ACCEFC4ABF"/>
    <w:rsid w:val="00F3457F"/>
  </w:style>
  <w:style w:type="paragraph" w:customStyle="1" w:styleId="D42533E095BD4F309E14ABE1C8FC486A">
    <w:name w:val="D42533E095BD4F309E14ABE1C8FC486A"/>
    <w:rsid w:val="00F3457F"/>
  </w:style>
  <w:style w:type="paragraph" w:customStyle="1" w:styleId="90FD8785959545A89493E9761FC2D245">
    <w:name w:val="90FD8785959545A89493E9761FC2D245"/>
    <w:rsid w:val="00F3457F"/>
  </w:style>
  <w:style w:type="paragraph" w:customStyle="1" w:styleId="26A3107A37D1494FA79171EC4031B4F6">
    <w:name w:val="26A3107A37D1494FA79171EC4031B4F6"/>
    <w:rsid w:val="00F3457F"/>
  </w:style>
  <w:style w:type="paragraph" w:customStyle="1" w:styleId="4AAB2622E3B8483691428A1C051E3996">
    <w:name w:val="4AAB2622E3B8483691428A1C051E3996"/>
    <w:rsid w:val="00F3457F"/>
  </w:style>
  <w:style w:type="paragraph" w:customStyle="1" w:styleId="4C587810A27449749D77A8CAF1DDC092">
    <w:name w:val="4C587810A27449749D77A8CAF1DDC092"/>
    <w:rsid w:val="00F3457F"/>
  </w:style>
  <w:style w:type="paragraph" w:customStyle="1" w:styleId="FB441E9CECA34CDDA5B39B30B4679EAA">
    <w:name w:val="FB441E9CECA34CDDA5B39B30B4679EAA"/>
    <w:rsid w:val="00F3457F"/>
  </w:style>
  <w:style w:type="paragraph" w:customStyle="1" w:styleId="C54060EB4CB14E829F7EB572632FB92F">
    <w:name w:val="C54060EB4CB14E829F7EB572632FB92F"/>
    <w:rsid w:val="00F3457F"/>
  </w:style>
  <w:style w:type="paragraph" w:customStyle="1" w:styleId="EB0E9043EB1C438F880D9F67F3E51FC9">
    <w:name w:val="EB0E9043EB1C438F880D9F67F3E51FC9"/>
    <w:rsid w:val="00F3457F"/>
  </w:style>
  <w:style w:type="paragraph" w:customStyle="1" w:styleId="A58985746617450EBB7D5E9D1127D6C5">
    <w:name w:val="A58985746617450EBB7D5E9D1127D6C5"/>
    <w:rsid w:val="00F3457F"/>
  </w:style>
  <w:style w:type="paragraph" w:customStyle="1" w:styleId="49FF01EF16C64E7AB717CE3F704E0798">
    <w:name w:val="49FF01EF16C64E7AB717CE3F704E0798"/>
    <w:rsid w:val="00F3457F"/>
  </w:style>
  <w:style w:type="paragraph" w:customStyle="1" w:styleId="5A9DB053E14F4DC6922710F4D01A8220">
    <w:name w:val="5A9DB053E14F4DC6922710F4D01A8220"/>
    <w:rsid w:val="00F3457F"/>
  </w:style>
  <w:style w:type="paragraph" w:customStyle="1" w:styleId="B9EFC9D82A214774BE105657E2DEA200">
    <w:name w:val="B9EFC9D82A214774BE105657E2DEA200"/>
    <w:rsid w:val="00F3457F"/>
  </w:style>
  <w:style w:type="paragraph" w:customStyle="1" w:styleId="1F9FB964E6224754B4BFB1F23892C8E3">
    <w:name w:val="1F9FB964E6224754B4BFB1F23892C8E3"/>
    <w:rsid w:val="00F3457F"/>
  </w:style>
  <w:style w:type="paragraph" w:customStyle="1" w:styleId="0E1D3EFE6EED4227B7CBB13FEA3F5A43">
    <w:name w:val="0E1D3EFE6EED4227B7CBB13FEA3F5A43"/>
    <w:rsid w:val="00F3457F"/>
  </w:style>
  <w:style w:type="paragraph" w:customStyle="1" w:styleId="D38E41429307472087AF6F9183785FE9">
    <w:name w:val="D38E41429307472087AF6F9183785FE9"/>
    <w:rsid w:val="00F3457F"/>
  </w:style>
  <w:style w:type="paragraph" w:customStyle="1" w:styleId="3A898C53B74A4D6C830219FCC676F246">
    <w:name w:val="3A898C53B74A4D6C830219FCC676F246"/>
    <w:rsid w:val="00F3457F"/>
  </w:style>
  <w:style w:type="paragraph" w:customStyle="1" w:styleId="F22608231F86459C85F2D87C817EA539">
    <w:name w:val="F22608231F86459C85F2D87C817EA539"/>
    <w:rsid w:val="00F3457F"/>
  </w:style>
  <w:style w:type="paragraph" w:customStyle="1" w:styleId="833C9469B0ED4EA0B2C7E130142AC6DC">
    <w:name w:val="833C9469B0ED4EA0B2C7E130142AC6DC"/>
    <w:rsid w:val="00F3457F"/>
  </w:style>
  <w:style w:type="paragraph" w:customStyle="1" w:styleId="C590314EA106467EB658DC4E621CAA14">
    <w:name w:val="C590314EA106467EB658DC4E621CAA14"/>
    <w:rsid w:val="00F3457F"/>
  </w:style>
  <w:style w:type="paragraph" w:customStyle="1" w:styleId="B6ACD7A10AD941FD97C281217E0A4061">
    <w:name w:val="B6ACD7A10AD941FD97C281217E0A4061"/>
    <w:rsid w:val="00F3457F"/>
  </w:style>
  <w:style w:type="paragraph" w:customStyle="1" w:styleId="EBB6EBC569BD47DE859E13488333D88E">
    <w:name w:val="EBB6EBC569BD47DE859E13488333D88E"/>
    <w:rsid w:val="00F3457F"/>
  </w:style>
  <w:style w:type="paragraph" w:customStyle="1" w:styleId="B17AF4F890BE484E835C7A5ACACB04B5">
    <w:name w:val="B17AF4F890BE484E835C7A5ACACB04B5"/>
    <w:rsid w:val="00F3457F"/>
  </w:style>
  <w:style w:type="paragraph" w:customStyle="1" w:styleId="CB3ED9437CEB4B7997723E2F49BBA16A">
    <w:name w:val="CB3ED9437CEB4B7997723E2F49BBA16A"/>
    <w:rsid w:val="00F3457F"/>
  </w:style>
  <w:style w:type="paragraph" w:customStyle="1" w:styleId="019C9A85759341C0A85806D33DD562DC">
    <w:name w:val="019C9A85759341C0A85806D33DD562DC"/>
    <w:rsid w:val="00F3457F"/>
  </w:style>
  <w:style w:type="paragraph" w:customStyle="1" w:styleId="1364040B0E974DEF8FF12D912A6B1438">
    <w:name w:val="1364040B0E974DEF8FF12D912A6B1438"/>
    <w:rsid w:val="00F3457F"/>
  </w:style>
  <w:style w:type="paragraph" w:customStyle="1" w:styleId="0C52E3BD401F4952B21622449F2269A5">
    <w:name w:val="0C52E3BD401F4952B21622449F2269A5"/>
    <w:rsid w:val="00F3457F"/>
  </w:style>
  <w:style w:type="paragraph" w:customStyle="1" w:styleId="DDA7440370B845DFB6D5B6B12EA0A9DA">
    <w:name w:val="DDA7440370B845DFB6D5B6B12EA0A9DA"/>
    <w:rsid w:val="00F3457F"/>
  </w:style>
  <w:style w:type="paragraph" w:customStyle="1" w:styleId="C1C5312B6754459E8FA2A2E5E4127582">
    <w:name w:val="C1C5312B6754459E8FA2A2E5E4127582"/>
    <w:rsid w:val="00F3457F"/>
  </w:style>
  <w:style w:type="paragraph" w:customStyle="1" w:styleId="000D167086E0445D94DE40581DD9709D">
    <w:name w:val="000D167086E0445D94DE40581DD9709D"/>
    <w:rsid w:val="00F3457F"/>
  </w:style>
  <w:style w:type="paragraph" w:customStyle="1" w:styleId="3EE5F578DC1E4BACA1A840FFECF8AACE">
    <w:name w:val="3EE5F578DC1E4BACA1A840FFECF8AACE"/>
    <w:rsid w:val="00F3457F"/>
  </w:style>
  <w:style w:type="paragraph" w:customStyle="1" w:styleId="F44A43C0293041C5B10BA40BDF449E14">
    <w:name w:val="F44A43C0293041C5B10BA40BDF449E14"/>
    <w:rsid w:val="00F3457F"/>
  </w:style>
  <w:style w:type="paragraph" w:customStyle="1" w:styleId="5D0D6362CE274B77A1B53F1C8D7DD04B">
    <w:name w:val="5D0D6362CE274B77A1B53F1C8D7DD04B"/>
    <w:rsid w:val="00F3457F"/>
  </w:style>
  <w:style w:type="paragraph" w:customStyle="1" w:styleId="EBE48F375E92435F964176E2BFDD4BBD">
    <w:name w:val="EBE48F375E92435F964176E2BFDD4BBD"/>
    <w:rsid w:val="00F3457F"/>
  </w:style>
  <w:style w:type="paragraph" w:customStyle="1" w:styleId="EAD207E370BC403D86345B2ACAB26887">
    <w:name w:val="EAD207E370BC403D86345B2ACAB26887"/>
    <w:rsid w:val="00F3457F"/>
  </w:style>
  <w:style w:type="paragraph" w:customStyle="1" w:styleId="9C83271E37764C40AB6D895D9D1E4083">
    <w:name w:val="9C83271E37764C40AB6D895D9D1E4083"/>
    <w:rsid w:val="00F3457F"/>
  </w:style>
  <w:style w:type="paragraph" w:customStyle="1" w:styleId="EB419A76CD474B7AADF1A70FCFA10A94">
    <w:name w:val="EB419A76CD474B7AADF1A70FCFA10A94"/>
    <w:rsid w:val="00F3457F"/>
  </w:style>
  <w:style w:type="paragraph" w:customStyle="1" w:styleId="4B2A381886654B879887CE4D2C557139">
    <w:name w:val="4B2A381886654B879887CE4D2C557139"/>
    <w:rsid w:val="00F3457F"/>
  </w:style>
  <w:style w:type="paragraph" w:customStyle="1" w:styleId="AC2D32896B6249008C9B099F62DA097C">
    <w:name w:val="AC2D32896B6249008C9B099F62DA097C"/>
    <w:rsid w:val="00F3457F"/>
  </w:style>
  <w:style w:type="paragraph" w:customStyle="1" w:styleId="E191959B8C0142BD99FD511DCB2BAAAC">
    <w:name w:val="E191959B8C0142BD99FD511DCB2BAAAC"/>
    <w:rsid w:val="00F3457F"/>
  </w:style>
  <w:style w:type="paragraph" w:customStyle="1" w:styleId="0A32411CDB274E26A6968506C7F7DF83">
    <w:name w:val="0A32411CDB274E26A6968506C7F7DF83"/>
    <w:rsid w:val="00F3457F"/>
  </w:style>
  <w:style w:type="paragraph" w:customStyle="1" w:styleId="71608E1C2F0E4D2FAE93EAC65EB055AB">
    <w:name w:val="71608E1C2F0E4D2FAE93EAC65EB055AB"/>
    <w:rsid w:val="00F3457F"/>
  </w:style>
  <w:style w:type="paragraph" w:customStyle="1" w:styleId="2F08B9DB89DE492091545A95FEE917E6">
    <w:name w:val="2F08B9DB89DE492091545A95FEE917E6"/>
    <w:rsid w:val="00F3457F"/>
  </w:style>
  <w:style w:type="paragraph" w:customStyle="1" w:styleId="2762FADE402D4C688E9758F09394634B">
    <w:name w:val="2762FADE402D4C688E9758F09394634B"/>
    <w:rsid w:val="00F3457F"/>
  </w:style>
  <w:style w:type="paragraph" w:customStyle="1" w:styleId="A82431C0326C4805A671BC3DFA913358">
    <w:name w:val="A82431C0326C4805A671BC3DFA913358"/>
    <w:rsid w:val="00F3457F"/>
  </w:style>
  <w:style w:type="paragraph" w:customStyle="1" w:styleId="D8FA4D38A6CA41C2AF03618CAEE8D284">
    <w:name w:val="D8FA4D38A6CA41C2AF03618CAEE8D284"/>
    <w:rsid w:val="00F3457F"/>
  </w:style>
  <w:style w:type="paragraph" w:customStyle="1" w:styleId="10297889F58C4B3A8080846A280ACE8C">
    <w:name w:val="10297889F58C4B3A8080846A280ACE8C"/>
    <w:rsid w:val="00F3457F"/>
  </w:style>
  <w:style w:type="paragraph" w:customStyle="1" w:styleId="E26005156E8545939553C34CD8837794">
    <w:name w:val="E26005156E8545939553C34CD8837794"/>
    <w:rsid w:val="00F3457F"/>
  </w:style>
  <w:style w:type="paragraph" w:customStyle="1" w:styleId="A7E3EF5A4D3948899DEDB898782A4822">
    <w:name w:val="A7E3EF5A4D3948899DEDB898782A4822"/>
    <w:rsid w:val="00F3457F"/>
  </w:style>
  <w:style w:type="paragraph" w:customStyle="1" w:styleId="81786021E8CD4BBE95493C133EF2F2DD">
    <w:name w:val="81786021E8CD4BBE95493C133EF2F2DD"/>
    <w:rsid w:val="00F3457F"/>
  </w:style>
  <w:style w:type="paragraph" w:customStyle="1" w:styleId="1CC7D8CA67AC4B58BFCF30A3F0B5318B">
    <w:name w:val="1CC7D8CA67AC4B58BFCF30A3F0B5318B"/>
    <w:rsid w:val="00F3457F"/>
  </w:style>
  <w:style w:type="paragraph" w:customStyle="1" w:styleId="3B3C7D393CA04BDDA03473B8793F6364">
    <w:name w:val="3B3C7D393CA04BDDA03473B8793F6364"/>
    <w:rsid w:val="00F3457F"/>
  </w:style>
  <w:style w:type="paragraph" w:customStyle="1" w:styleId="E91F0BBFA8AE4A96BD6E4BA68F9E69B8">
    <w:name w:val="E91F0BBFA8AE4A96BD6E4BA68F9E69B8"/>
    <w:rsid w:val="00F3457F"/>
  </w:style>
  <w:style w:type="paragraph" w:customStyle="1" w:styleId="D855F6BF290742DDB6675051ADEB05C4">
    <w:name w:val="D855F6BF290742DDB6675051ADEB05C4"/>
    <w:rsid w:val="00F3457F"/>
  </w:style>
  <w:style w:type="paragraph" w:customStyle="1" w:styleId="0ABC60C76E374A90B69A1491A18CC0F7">
    <w:name w:val="0ABC60C76E374A90B69A1491A18CC0F7"/>
    <w:rsid w:val="00F3457F"/>
  </w:style>
  <w:style w:type="paragraph" w:customStyle="1" w:styleId="F8188280AF754A3593160C75A168807F">
    <w:name w:val="F8188280AF754A3593160C75A168807F"/>
    <w:rsid w:val="00F3457F"/>
  </w:style>
  <w:style w:type="paragraph" w:customStyle="1" w:styleId="FA782311CA124196A807ABEC047D10B7">
    <w:name w:val="FA782311CA124196A807ABEC047D10B7"/>
    <w:rsid w:val="00F3457F"/>
  </w:style>
  <w:style w:type="paragraph" w:customStyle="1" w:styleId="AC1F54C0A6E748439D0594B8C91F28EC">
    <w:name w:val="AC1F54C0A6E748439D0594B8C91F28EC"/>
    <w:rsid w:val="00F3457F"/>
  </w:style>
  <w:style w:type="paragraph" w:customStyle="1" w:styleId="A07F1C8268E54E6DAC7651D3ABF583D8">
    <w:name w:val="A07F1C8268E54E6DAC7651D3ABF583D8"/>
    <w:rsid w:val="00F3457F"/>
  </w:style>
  <w:style w:type="paragraph" w:customStyle="1" w:styleId="3AD90E0BB3564BBFB3669381FCEEC354">
    <w:name w:val="3AD90E0BB3564BBFB3669381FCEEC354"/>
    <w:rsid w:val="00F3457F"/>
  </w:style>
  <w:style w:type="paragraph" w:customStyle="1" w:styleId="3B4C35573FCA4056846D07760552114F">
    <w:name w:val="3B4C35573FCA4056846D07760552114F"/>
    <w:rsid w:val="00F3457F"/>
  </w:style>
  <w:style w:type="paragraph" w:customStyle="1" w:styleId="68CE78B4F6D24A44BB1127ACAEFC2737">
    <w:name w:val="68CE78B4F6D24A44BB1127ACAEFC2737"/>
    <w:rsid w:val="00F3457F"/>
  </w:style>
  <w:style w:type="paragraph" w:customStyle="1" w:styleId="27EB3C8B504243F4AF1AA9A49B0DB30D">
    <w:name w:val="27EB3C8B504243F4AF1AA9A49B0DB30D"/>
    <w:rsid w:val="00F3457F"/>
  </w:style>
  <w:style w:type="paragraph" w:customStyle="1" w:styleId="AE2E37B4FDA0439EB89552DFF4116843">
    <w:name w:val="AE2E37B4FDA0439EB89552DFF4116843"/>
    <w:rsid w:val="00F3457F"/>
  </w:style>
  <w:style w:type="paragraph" w:customStyle="1" w:styleId="63803B65104F450884BF7CEAE6E5328D">
    <w:name w:val="63803B65104F450884BF7CEAE6E5328D"/>
    <w:rsid w:val="00F3457F"/>
  </w:style>
  <w:style w:type="paragraph" w:customStyle="1" w:styleId="09283C5DF8C049488F75AC6E057EBCCA">
    <w:name w:val="09283C5DF8C049488F75AC6E057EBCCA"/>
    <w:rsid w:val="00F3457F"/>
  </w:style>
  <w:style w:type="paragraph" w:customStyle="1" w:styleId="7BC921776E364C26881777E6045DC20E">
    <w:name w:val="7BC921776E364C26881777E6045DC20E"/>
    <w:rsid w:val="00F3457F"/>
  </w:style>
  <w:style w:type="paragraph" w:customStyle="1" w:styleId="E8E913217E3F4B61911F69E6E7632BEB">
    <w:name w:val="E8E913217E3F4B61911F69E6E7632BEB"/>
    <w:rsid w:val="00F3457F"/>
  </w:style>
  <w:style w:type="paragraph" w:customStyle="1" w:styleId="FCD408924ECC4E129CF02E14392809DE">
    <w:name w:val="FCD408924ECC4E129CF02E14392809DE"/>
    <w:rsid w:val="00F3457F"/>
  </w:style>
  <w:style w:type="paragraph" w:customStyle="1" w:styleId="65745C43835B4B398883364028BBEC6F">
    <w:name w:val="65745C43835B4B398883364028BBEC6F"/>
    <w:rsid w:val="00F3457F"/>
  </w:style>
  <w:style w:type="paragraph" w:customStyle="1" w:styleId="773C229F91964766AC75C03CB6A5842F">
    <w:name w:val="773C229F91964766AC75C03CB6A5842F"/>
    <w:rsid w:val="00F3457F"/>
  </w:style>
  <w:style w:type="paragraph" w:customStyle="1" w:styleId="862B00A1E23142B9A65D85AB06B5202C">
    <w:name w:val="862B00A1E23142B9A65D85AB06B5202C"/>
    <w:rsid w:val="00F3457F"/>
  </w:style>
  <w:style w:type="paragraph" w:customStyle="1" w:styleId="8083FD99D06D4B5B91C212C6C2DF144B">
    <w:name w:val="8083FD99D06D4B5B91C212C6C2DF144B"/>
    <w:rsid w:val="00F3457F"/>
  </w:style>
  <w:style w:type="paragraph" w:customStyle="1" w:styleId="8DD9CCB8DF404BFEB14DFB7FD9553CD9">
    <w:name w:val="8DD9CCB8DF404BFEB14DFB7FD9553CD9"/>
    <w:rsid w:val="00F3457F"/>
  </w:style>
  <w:style w:type="paragraph" w:customStyle="1" w:styleId="F91B1D8FB2F24014983DC1F0D940266B">
    <w:name w:val="F91B1D8FB2F24014983DC1F0D940266B"/>
    <w:rsid w:val="00F3457F"/>
  </w:style>
  <w:style w:type="paragraph" w:customStyle="1" w:styleId="C451CB40417943F0896A7F74FB5652B3">
    <w:name w:val="C451CB40417943F0896A7F74FB5652B3"/>
    <w:rsid w:val="00F3457F"/>
  </w:style>
  <w:style w:type="paragraph" w:customStyle="1" w:styleId="B57C4F5FEBD648EB9E136826F11B5DDD">
    <w:name w:val="B57C4F5FEBD648EB9E136826F11B5DDD"/>
    <w:rsid w:val="00F3457F"/>
  </w:style>
  <w:style w:type="paragraph" w:customStyle="1" w:styleId="3984F19701BC46E981CB45C26B4C9706">
    <w:name w:val="3984F19701BC46E981CB45C26B4C9706"/>
    <w:rsid w:val="00F3457F"/>
  </w:style>
  <w:style w:type="paragraph" w:customStyle="1" w:styleId="C145249C15FA4328AC0CA9D437578A6D">
    <w:name w:val="C145249C15FA4328AC0CA9D437578A6D"/>
    <w:rsid w:val="00F3457F"/>
  </w:style>
  <w:style w:type="paragraph" w:customStyle="1" w:styleId="F191A512EA0F45038A0EB95F7F6CCEDB">
    <w:name w:val="F191A512EA0F45038A0EB95F7F6CCEDB"/>
    <w:rsid w:val="00F3457F"/>
  </w:style>
  <w:style w:type="paragraph" w:customStyle="1" w:styleId="C680E0E1192C44A89452476AB65FC639">
    <w:name w:val="C680E0E1192C44A89452476AB65FC639"/>
    <w:rsid w:val="00F3457F"/>
  </w:style>
  <w:style w:type="paragraph" w:customStyle="1" w:styleId="47867782FDDE4A5CB01D8961D24684C9">
    <w:name w:val="47867782FDDE4A5CB01D8961D24684C9"/>
    <w:rsid w:val="00F3457F"/>
  </w:style>
  <w:style w:type="paragraph" w:customStyle="1" w:styleId="A473ED404FEA491CAFF227264217C956">
    <w:name w:val="A473ED404FEA491CAFF227264217C956"/>
    <w:rsid w:val="00F3457F"/>
  </w:style>
  <w:style w:type="paragraph" w:customStyle="1" w:styleId="F49C1CC62C8744FC92E54545EB15B90A">
    <w:name w:val="F49C1CC62C8744FC92E54545EB15B90A"/>
    <w:rsid w:val="00F3457F"/>
  </w:style>
  <w:style w:type="paragraph" w:customStyle="1" w:styleId="0D51750D91354D49B57F8116EA86ECFB">
    <w:name w:val="0D51750D91354D49B57F8116EA86ECFB"/>
    <w:rsid w:val="00F3457F"/>
  </w:style>
  <w:style w:type="paragraph" w:customStyle="1" w:styleId="163370C2B20D407EACACF4BBA4E67686">
    <w:name w:val="163370C2B20D407EACACF4BBA4E67686"/>
    <w:rsid w:val="00F3457F"/>
  </w:style>
  <w:style w:type="paragraph" w:customStyle="1" w:styleId="C8047D38480342B0B61FEF342A86DF53">
    <w:name w:val="C8047D38480342B0B61FEF342A86DF53"/>
    <w:rsid w:val="00F3457F"/>
  </w:style>
  <w:style w:type="paragraph" w:customStyle="1" w:styleId="8DA3F2541B5F44D1A5B24502BF27187F">
    <w:name w:val="8DA3F2541B5F44D1A5B24502BF27187F"/>
    <w:rsid w:val="00F3457F"/>
  </w:style>
  <w:style w:type="paragraph" w:customStyle="1" w:styleId="6C5F89AF1C054F7F96EE875B8FE5E6BB">
    <w:name w:val="6C5F89AF1C054F7F96EE875B8FE5E6BB"/>
    <w:rsid w:val="00F3457F"/>
  </w:style>
  <w:style w:type="paragraph" w:customStyle="1" w:styleId="D0C0A700A0634FE7832E2C2FD63A2E69">
    <w:name w:val="D0C0A700A0634FE7832E2C2FD63A2E69"/>
    <w:rsid w:val="00F3457F"/>
  </w:style>
  <w:style w:type="paragraph" w:customStyle="1" w:styleId="8D8B0DB115AC473E87C6A1E2421A00B3">
    <w:name w:val="8D8B0DB115AC473E87C6A1E2421A00B3"/>
    <w:rsid w:val="00F3457F"/>
  </w:style>
  <w:style w:type="paragraph" w:customStyle="1" w:styleId="ED94A53DA89D488290EAE184AE46969E">
    <w:name w:val="ED94A53DA89D488290EAE184AE46969E"/>
    <w:rsid w:val="00F3457F"/>
  </w:style>
  <w:style w:type="paragraph" w:customStyle="1" w:styleId="DAABC2F2674E4B8F9271F65B24A173D0">
    <w:name w:val="DAABC2F2674E4B8F9271F65B24A173D0"/>
    <w:rsid w:val="00F3457F"/>
  </w:style>
  <w:style w:type="paragraph" w:customStyle="1" w:styleId="71298064C5714F248A3E6E54DAB5BC9E">
    <w:name w:val="71298064C5714F248A3E6E54DAB5BC9E"/>
    <w:rsid w:val="00F3457F"/>
  </w:style>
  <w:style w:type="paragraph" w:customStyle="1" w:styleId="51268E76C78741E7AB1197E2108D60BD">
    <w:name w:val="51268E76C78741E7AB1197E2108D60BD"/>
    <w:rsid w:val="00F3457F"/>
  </w:style>
  <w:style w:type="paragraph" w:customStyle="1" w:styleId="8A0F43A18FC043419B181DE192C9C6DE">
    <w:name w:val="8A0F43A18FC043419B181DE192C9C6DE"/>
    <w:rsid w:val="00F3457F"/>
  </w:style>
  <w:style w:type="paragraph" w:customStyle="1" w:styleId="96E8CF4E339345D995C6C1FFCAF9A651">
    <w:name w:val="96E8CF4E339345D995C6C1FFCAF9A651"/>
    <w:rsid w:val="00F3457F"/>
  </w:style>
  <w:style w:type="paragraph" w:customStyle="1" w:styleId="152F7B9A464144B6857F50FE0435F928">
    <w:name w:val="152F7B9A464144B6857F50FE0435F928"/>
    <w:rsid w:val="00F3457F"/>
  </w:style>
  <w:style w:type="paragraph" w:customStyle="1" w:styleId="BFD26F1F57274E768944AF20DB0B080C">
    <w:name w:val="BFD26F1F57274E768944AF20DB0B080C"/>
    <w:rsid w:val="00F3457F"/>
  </w:style>
  <w:style w:type="paragraph" w:customStyle="1" w:styleId="AAAEE0C1412D4CF093244724F04A1E21">
    <w:name w:val="AAAEE0C1412D4CF093244724F04A1E21"/>
    <w:rsid w:val="00F3457F"/>
  </w:style>
  <w:style w:type="paragraph" w:customStyle="1" w:styleId="AD5B1C1B592F4808A028E4F940FA948F">
    <w:name w:val="AD5B1C1B592F4808A028E4F940FA948F"/>
    <w:rsid w:val="00F3457F"/>
  </w:style>
  <w:style w:type="paragraph" w:customStyle="1" w:styleId="D27893634D3C43EE92166977D177CE24">
    <w:name w:val="D27893634D3C43EE92166977D177CE24"/>
    <w:rsid w:val="00F3457F"/>
  </w:style>
  <w:style w:type="paragraph" w:customStyle="1" w:styleId="4AAE14FAE506424FA2EBDB02675EDE0D">
    <w:name w:val="4AAE14FAE506424FA2EBDB02675EDE0D"/>
    <w:rsid w:val="00F3457F"/>
  </w:style>
  <w:style w:type="paragraph" w:customStyle="1" w:styleId="C0027BD12E33401EB8D0C5B516C91E37">
    <w:name w:val="C0027BD12E33401EB8D0C5B516C91E37"/>
    <w:rsid w:val="00F3457F"/>
  </w:style>
  <w:style w:type="paragraph" w:customStyle="1" w:styleId="73FE29D8771A4FB4A60700BD47F59474">
    <w:name w:val="73FE29D8771A4FB4A60700BD47F59474"/>
    <w:rsid w:val="00F3457F"/>
  </w:style>
  <w:style w:type="paragraph" w:customStyle="1" w:styleId="64EFFF18FEEE42B88CC4225959147DB4">
    <w:name w:val="64EFFF18FEEE42B88CC4225959147DB4"/>
    <w:rsid w:val="00F3457F"/>
  </w:style>
  <w:style w:type="paragraph" w:customStyle="1" w:styleId="6310E95286784272B44F3B4BAAEE861D">
    <w:name w:val="6310E95286784272B44F3B4BAAEE861D"/>
    <w:rsid w:val="00F3457F"/>
  </w:style>
  <w:style w:type="paragraph" w:customStyle="1" w:styleId="FFE2DEE147414154AED5C78138EB6627">
    <w:name w:val="FFE2DEE147414154AED5C78138EB6627"/>
    <w:rsid w:val="00F3457F"/>
  </w:style>
  <w:style w:type="paragraph" w:customStyle="1" w:styleId="46914D9E6004447D85643CD6DD9614E2">
    <w:name w:val="46914D9E6004447D85643CD6DD9614E2"/>
    <w:rsid w:val="00F3457F"/>
  </w:style>
  <w:style w:type="paragraph" w:customStyle="1" w:styleId="F7F3DB0E58694297998CCE618D2D33EE">
    <w:name w:val="F7F3DB0E58694297998CCE618D2D33EE"/>
    <w:rsid w:val="00F3457F"/>
  </w:style>
  <w:style w:type="paragraph" w:customStyle="1" w:styleId="B4008071B5204F02B69F769A5895190C">
    <w:name w:val="B4008071B5204F02B69F769A5895190C"/>
    <w:rsid w:val="00F3457F"/>
  </w:style>
  <w:style w:type="paragraph" w:customStyle="1" w:styleId="836A95B4FD5F41CB8559B97CA5A7A50F">
    <w:name w:val="836A95B4FD5F41CB8559B97CA5A7A50F"/>
    <w:rsid w:val="00F3457F"/>
  </w:style>
  <w:style w:type="paragraph" w:customStyle="1" w:styleId="8160007C5522492B897EC4A0BF120AA5">
    <w:name w:val="8160007C5522492B897EC4A0BF120AA5"/>
    <w:rsid w:val="00F3457F"/>
  </w:style>
  <w:style w:type="paragraph" w:customStyle="1" w:styleId="13D083818E07420C9CE432F8BC9EDC6B">
    <w:name w:val="13D083818E07420C9CE432F8BC9EDC6B"/>
    <w:rsid w:val="00F3457F"/>
  </w:style>
  <w:style w:type="paragraph" w:customStyle="1" w:styleId="481831E1757A4FB8B8567CBB4AF45617">
    <w:name w:val="481831E1757A4FB8B8567CBB4AF45617"/>
    <w:rsid w:val="00F3457F"/>
  </w:style>
  <w:style w:type="paragraph" w:customStyle="1" w:styleId="E31EC3E67E584157B42BA64821CE091B">
    <w:name w:val="E31EC3E67E584157B42BA64821CE091B"/>
    <w:rsid w:val="00F3457F"/>
  </w:style>
  <w:style w:type="paragraph" w:customStyle="1" w:styleId="C413C10A6D7D41FA8F7A84F29E0BCB22">
    <w:name w:val="C413C10A6D7D41FA8F7A84F29E0BCB22"/>
    <w:rsid w:val="00F3457F"/>
  </w:style>
  <w:style w:type="paragraph" w:customStyle="1" w:styleId="10B4643D0E03449493607E9BA5DFF39B">
    <w:name w:val="10B4643D0E03449493607E9BA5DFF39B"/>
    <w:rsid w:val="00F3457F"/>
  </w:style>
  <w:style w:type="paragraph" w:customStyle="1" w:styleId="15A428DF49564059A309AD38FA9E6022">
    <w:name w:val="15A428DF49564059A309AD38FA9E6022"/>
    <w:rsid w:val="00F3457F"/>
  </w:style>
  <w:style w:type="paragraph" w:customStyle="1" w:styleId="BDEEF2240A8740A499A65420579BA1A1">
    <w:name w:val="BDEEF2240A8740A499A65420579BA1A1"/>
    <w:rsid w:val="00F3457F"/>
  </w:style>
  <w:style w:type="paragraph" w:customStyle="1" w:styleId="0EBB7160760F48A59030AFD422681157">
    <w:name w:val="0EBB7160760F48A59030AFD422681157"/>
    <w:rsid w:val="00F3457F"/>
  </w:style>
  <w:style w:type="paragraph" w:customStyle="1" w:styleId="C200029070EC417999EEEAF022BDE0E8">
    <w:name w:val="C200029070EC417999EEEAF022BDE0E8"/>
    <w:rsid w:val="00F3457F"/>
  </w:style>
  <w:style w:type="paragraph" w:customStyle="1" w:styleId="63F6ED90D1994D07B2DB3BB8D433301C">
    <w:name w:val="63F6ED90D1994D07B2DB3BB8D433301C"/>
    <w:rsid w:val="00F3457F"/>
  </w:style>
  <w:style w:type="paragraph" w:customStyle="1" w:styleId="33A854808A70421CB09DFD65F18FF016">
    <w:name w:val="33A854808A70421CB09DFD65F18FF016"/>
    <w:rsid w:val="00F3457F"/>
  </w:style>
  <w:style w:type="paragraph" w:customStyle="1" w:styleId="82711D892EFB417EA99F97900D90A944">
    <w:name w:val="82711D892EFB417EA99F97900D90A944"/>
    <w:rsid w:val="00F3457F"/>
  </w:style>
  <w:style w:type="paragraph" w:customStyle="1" w:styleId="1DAC859F610F4577A9D24D48B8E740A4">
    <w:name w:val="1DAC859F610F4577A9D24D48B8E740A4"/>
    <w:rsid w:val="00F3457F"/>
  </w:style>
  <w:style w:type="paragraph" w:customStyle="1" w:styleId="6EC1955B41DA4C518A4ECE59508B4D72">
    <w:name w:val="6EC1955B41DA4C518A4ECE59508B4D72"/>
    <w:rsid w:val="00F3457F"/>
  </w:style>
  <w:style w:type="paragraph" w:customStyle="1" w:styleId="8CF754305E9F4852B015B75C0953C1BD">
    <w:name w:val="8CF754305E9F4852B015B75C0953C1BD"/>
    <w:rsid w:val="00F3457F"/>
  </w:style>
  <w:style w:type="paragraph" w:customStyle="1" w:styleId="5E079307ABE745DF8B61F1808B45402D">
    <w:name w:val="5E079307ABE745DF8B61F1808B45402D"/>
    <w:rsid w:val="00F3457F"/>
  </w:style>
  <w:style w:type="paragraph" w:customStyle="1" w:styleId="4DAFEA995CFB413190D3CE1AC4A47F41">
    <w:name w:val="4DAFEA995CFB413190D3CE1AC4A47F41"/>
    <w:rsid w:val="00F3457F"/>
  </w:style>
  <w:style w:type="paragraph" w:customStyle="1" w:styleId="83B6D692E12149AC9C959837600C02A6">
    <w:name w:val="83B6D692E12149AC9C959837600C02A6"/>
    <w:rsid w:val="00F3457F"/>
  </w:style>
  <w:style w:type="paragraph" w:customStyle="1" w:styleId="1DE8198943804C7DB5A5F1E69874A1F0">
    <w:name w:val="1DE8198943804C7DB5A5F1E69874A1F0"/>
    <w:rsid w:val="00F3457F"/>
  </w:style>
  <w:style w:type="paragraph" w:customStyle="1" w:styleId="82E4DF1564C843A69FE734E9A5682E2E">
    <w:name w:val="82E4DF1564C843A69FE734E9A5682E2E"/>
    <w:rsid w:val="00F3457F"/>
  </w:style>
  <w:style w:type="paragraph" w:customStyle="1" w:styleId="C781E0BE386E4C8DB345DD32965268F0">
    <w:name w:val="C781E0BE386E4C8DB345DD32965268F0"/>
    <w:rsid w:val="00F3457F"/>
  </w:style>
  <w:style w:type="paragraph" w:customStyle="1" w:styleId="3EEDC81A7355496F98C0681A3E237ABF">
    <w:name w:val="3EEDC81A7355496F98C0681A3E237ABF"/>
    <w:rsid w:val="00F3457F"/>
  </w:style>
  <w:style w:type="paragraph" w:customStyle="1" w:styleId="E4FAC3D92B7A4F71805B04F46CCC5929">
    <w:name w:val="E4FAC3D92B7A4F71805B04F46CCC5929"/>
    <w:rsid w:val="00F3457F"/>
  </w:style>
  <w:style w:type="paragraph" w:customStyle="1" w:styleId="BC178F8E57D74586876559388BD1117C">
    <w:name w:val="BC178F8E57D74586876559388BD1117C"/>
    <w:rsid w:val="00F3457F"/>
  </w:style>
  <w:style w:type="paragraph" w:customStyle="1" w:styleId="A0A442E9B3484BE298A93B2980133589">
    <w:name w:val="A0A442E9B3484BE298A93B2980133589"/>
    <w:rsid w:val="00F3457F"/>
  </w:style>
  <w:style w:type="paragraph" w:customStyle="1" w:styleId="5650E4853028414E80A3931103B949F3">
    <w:name w:val="5650E4853028414E80A3931103B949F3"/>
    <w:rsid w:val="00F3457F"/>
  </w:style>
  <w:style w:type="paragraph" w:customStyle="1" w:styleId="66B0FA0B8B6E41399CD533631DB35C07">
    <w:name w:val="66B0FA0B8B6E41399CD533631DB35C07"/>
    <w:rsid w:val="00F3457F"/>
  </w:style>
  <w:style w:type="paragraph" w:customStyle="1" w:styleId="8474DD96B0DB47AEB90B748296C44105">
    <w:name w:val="8474DD96B0DB47AEB90B748296C44105"/>
    <w:rsid w:val="00F3457F"/>
  </w:style>
  <w:style w:type="paragraph" w:customStyle="1" w:styleId="309A0571C55744DAB0A43F1CDC69F375">
    <w:name w:val="309A0571C55744DAB0A43F1CDC69F375"/>
    <w:rsid w:val="00F3457F"/>
  </w:style>
  <w:style w:type="paragraph" w:customStyle="1" w:styleId="D7950EA42EEA47AEBEC8BF21607BA8B7">
    <w:name w:val="D7950EA42EEA47AEBEC8BF21607BA8B7"/>
    <w:rsid w:val="00F3457F"/>
  </w:style>
  <w:style w:type="paragraph" w:customStyle="1" w:styleId="687C0E3EAA9849B3A0113AE2106901A0">
    <w:name w:val="687C0E3EAA9849B3A0113AE2106901A0"/>
    <w:rsid w:val="006E3034"/>
  </w:style>
  <w:style w:type="paragraph" w:customStyle="1" w:styleId="A7243B42ABDF47E890A4F353CE830AAE">
    <w:name w:val="A7243B42ABDF47E890A4F353CE830AAE"/>
    <w:rsid w:val="006E3034"/>
  </w:style>
  <w:style w:type="paragraph" w:customStyle="1" w:styleId="9BDD9CE3564A42ADBB99C58384CCC70A">
    <w:name w:val="9BDD9CE3564A42ADBB99C58384CCC70A"/>
    <w:rsid w:val="006E3034"/>
  </w:style>
  <w:style w:type="paragraph" w:customStyle="1" w:styleId="EFD8AD4BC0704ADE81E7A2FAF8421A7F">
    <w:name w:val="EFD8AD4BC0704ADE81E7A2FAF8421A7F"/>
    <w:rsid w:val="006E3034"/>
  </w:style>
  <w:style w:type="paragraph" w:customStyle="1" w:styleId="EE15547B9F9B49FA904C8C1E3D19AB70">
    <w:name w:val="EE15547B9F9B49FA904C8C1E3D19AB70"/>
    <w:rsid w:val="006E3034"/>
  </w:style>
  <w:style w:type="paragraph" w:customStyle="1" w:styleId="4C2206D391314C25BD5BA2D2AC93229F">
    <w:name w:val="4C2206D391314C25BD5BA2D2AC93229F"/>
    <w:rsid w:val="006E3034"/>
  </w:style>
  <w:style w:type="paragraph" w:customStyle="1" w:styleId="617AD65E111B4E2E80D125E3D1A309B0">
    <w:name w:val="617AD65E111B4E2E80D125E3D1A309B0"/>
    <w:rsid w:val="006E3034"/>
  </w:style>
  <w:style w:type="paragraph" w:customStyle="1" w:styleId="389352FA23B04C0A9D47CBFCDA09BF9A">
    <w:name w:val="389352FA23B04C0A9D47CBFCDA09BF9A"/>
    <w:rsid w:val="006E3034"/>
  </w:style>
  <w:style w:type="paragraph" w:customStyle="1" w:styleId="251E2E0F8F334D799F6940B588C043BA">
    <w:name w:val="251E2E0F8F334D799F6940B588C043BA"/>
    <w:rsid w:val="006E3034"/>
  </w:style>
  <w:style w:type="paragraph" w:customStyle="1" w:styleId="DDF2F720FAC94933A1A1181907CE5014">
    <w:name w:val="DDF2F720FAC94933A1A1181907CE5014"/>
    <w:rsid w:val="006E3034"/>
  </w:style>
  <w:style w:type="paragraph" w:customStyle="1" w:styleId="ED4EC1C7DCF34CD7878A0F7E1E07AD75">
    <w:name w:val="ED4EC1C7DCF34CD7878A0F7E1E07AD75"/>
    <w:rsid w:val="006E3034"/>
  </w:style>
  <w:style w:type="paragraph" w:customStyle="1" w:styleId="92B4C532F9E3478A90490CE9926F11CD">
    <w:name w:val="92B4C532F9E3478A90490CE9926F11CD"/>
    <w:rsid w:val="006E3034"/>
  </w:style>
  <w:style w:type="paragraph" w:customStyle="1" w:styleId="A497C2BB8713453CA8CF0E66DD093FD6">
    <w:name w:val="A497C2BB8713453CA8CF0E66DD093FD6"/>
    <w:rsid w:val="006E3034"/>
  </w:style>
  <w:style w:type="paragraph" w:customStyle="1" w:styleId="B7652D02B65B4B7B906C50904DEF0F4E">
    <w:name w:val="B7652D02B65B4B7B906C50904DEF0F4E"/>
    <w:rsid w:val="00075F9F"/>
  </w:style>
  <w:style w:type="paragraph" w:customStyle="1" w:styleId="06394844A8A34AC5B7BBC214940C483A">
    <w:name w:val="06394844A8A34AC5B7BBC214940C483A"/>
    <w:rsid w:val="00075F9F"/>
  </w:style>
  <w:style w:type="paragraph" w:customStyle="1" w:styleId="5532F44AB2CB442F897B577CD5438D50">
    <w:name w:val="5532F44AB2CB442F897B577CD5438D50"/>
    <w:rsid w:val="00075F9F"/>
  </w:style>
  <w:style w:type="paragraph" w:customStyle="1" w:styleId="2D051AFC10C64385A17D7345E2CAF9E3">
    <w:name w:val="2D051AFC10C64385A17D7345E2CAF9E3"/>
    <w:rsid w:val="00075F9F"/>
  </w:style>
  <w:style w:type="paragraph" w:customStyle="1" w:styleId="06970A64A3CE4979B16DE9A3F86DA37A">
    <w:name w:val="06970A64A3CE4979B16DE9A3F86DA37A"/>
    <w:rsid w:val="00075F9F"/>
  </w:style>
  <w:style w:type="paragraph" w:customStyle="1" w:styleId="4BD929E2CE194A8E8ABE6E3756E7CFCA">
    <w:name w:val="4BD929E2CE194A8E8ABE6E3756E7CFCA"/>
    <w:rsid w:val="00075F9F"/>
  </w:style>
  <w:style w:type="paragraph" w:customStyle="1" w:styleId="452AC8D7CD6543CD8FA9562DF10A844E">
    <w:name w:val="452AC8D7CD6543CD8FA9562DF10A844E"/>
    <w:rsid w:val="00075F9F"/>
  </w:style>
  <w:style w:type="paragraph" w:customStyle="1" w:styleId="DFF11500ACA448DE9763F3CB75C024D7">
    <w:name w:val="DFF11500ACA448DE9763F3CB75C024D7"/>
    <w:rsid w:val="00075F9F"/>
  </w:style>
  <w:style w:type="paragraph" w:customStyle="1" w:styleId="089DB61B3DF74C4999A8094B174524D9">
    <w:name w:val="089DB61B3DF74C4999A8094B174524D9"/>
    <w:rsid w:val="00075F9F"/>
  </w:style>
  <w:style w:type="paragraph" w:customStyle="1" w:styleId="88C0BD0FB58C462B9417B4E0D33A3E48">
    <w:name w:val="88C0BD0FB58C462B9417B4E0D33A3E48"/>
    <w:rsid w:val="00075F9F"/>
  </w:style>
  <w:style w:type="paragraph" w:customStyle="1" w:styleId="074068F67AC04372BB857E23709BEF61">
    <w:name w:val="074068F67AC04372BB857E23709BEF61"/>
    <w:rsid w:val="005B412C"/>
  </w:style>
  <w:style w:type="paragraph" w:customStyle="1" w:styleId="DCB89BBEAB654A95923B398189034004">
    <w:name w:val="DCB89BBEAB654A95923B398189034004"/>
    <w:rsid w:val="005B412C"/>
  </w:style>
  <w:style w:type="paragraph" w:customStyle="1" w:styleId="12A48903A60E4942AD0BE3EBDE37C4A4">
    <w:name w:val="12A48903A60E4942AD0BE3EBDE37C4A4"/>
    <w:rsid w:val="005B412C"/>
  </w:style>
  <w:style w:type="paragraph" w:customStyle="1" w:styleId="D6BA8A45289B4997A84E4DEE71D24069">
    <w:name w:val="D6BA8A45289B4997A84E4DEE71D24069"/>
    <w:rsid w:val="005B412C"/>
  </w:style>
  <w:style w:type="paragraph" w:customStyle="1" w:styleId="56F7C3196387497F8A1E9CEF9731851A">
    <w:name w:val="56F7C3196387497F8A1E9CEF9731851A"/>
    <w:rsid w:val="005B412C"/>
  </w:style>
  <w:style w:type="paragraph" w:customStyle="1" w:styleId="50807298F28C482598B20B9BB27B9563">
    <w:name w:val="50807298F28C482598B20B9BB27B9563"/>
    <w:rsid w:val="005B412C"/>
  </w:style>
  <w:style w:type="paragraph" w:customStyle="1" w:styleId="D093B79D1A7542D19881B59AC49F3594">
    <w:name w:val="D093B79D1A7542D19881B59AC49F3594"/>
    <w:rsid w:val="005B412C"/>
  </w:style>
  <w:style w:type="paragraph" w:customStyle="1" w:styleId="A88383094EBE4CBBB9C740252F1C4250">
    <w:name w:val="A88383094EBE4CBBB9C740252F1C4250"/>
    <w:rsid w:val="005B412C"/>
  </w:style>
  <w:style w:type="paragraph" w:customStyle="1" w:styleId="7A1966C339DD458D878861681D4553C1">
    <w:name w:val="7A1966C339DD458D878861681D4553C1"/>
    <w:rsid w:val="005B412C"/>
  </w:style>
  <w:style w:type="paragraph" w:customStyle="1" w:styleId="3BF88E98E4A749C8B80C94E2143E7F8D">
    <w:name w:val="3BF88E98E4A749C8B80C94E2143E7F8D"/>
    <w:rsid w:val="005B412C"/>
  </w:style>
  <w:style w:type="paragraph" w:customStyle="1" w:styleId="2E800E2A17334F918A5F628FB3AE3790">
    <w:name w:val="2E800E2A17334F918A5F628FB3AE3790"/>
    <w:rsid w:val="005B412C"/>
  </w:style>
  <w:style w:type="paragraph" w:customStyle="1" w:styleId="3FCCBD97413C4301B5CFAEC38580128B">
    <w:name w:val="3FCCBD97413C4301B5CFAEC38580128B"/>
    <w:rsid w:val="005B412C"/>
  </w:style>
  <w:style w:type="paragraph" w:customStyle="1" w:styleId="0AE766F012BB46E9B947027107E8824B">
    <w:name w:val="0AE766F012BB46E9B947027107E8824B"/>
    <w:rsid w:val="005B412C"/>
  </w:style>
  <w:style w:type="paragraph" w:customStyle="1" w:styleId="65B09187A7A747858BA7F648F3297156">
    <w:name w:val="65B09187A7A747858BA7F648F3297156"/>
    <w:rsid w:val="005B412C"/>
  </w:style>
  <w:style w:type="paragraph" w:customStyle="1" w:styleId="3E39E5D120D14581BCAD6FC0E2EF6E04">
    <w:name w:val="3E39E5D120D14581BCAD6FC0E2EF6E04"/>
    <w:rsid w:val="005B412C"/>
  </w:style>
  <w:style w:type="paragraph" w:customStyle="1" w:styleId="ADC34631D48D48B58B5B2DBF6020EA13">
    <w:name w:val="ADC34631D48D48B58B5B2DBF6020EA13"/>
    <w:rsid w:val="005B412C"/>
  </w:style>
  <w:style w:type="paragraph" w:customStyle="1" w:styleId="4BD0FAF162E8434F93F3660476A1E6E7">
    <w:name w:val="4BD0FAF162E8434F93F3660476A1E6E7"/>
    <w:rsid w:val="005B412C"/>
  </w:style>
  <w:style w:type="paragraph" w:customStyle="1" w:styleId="C3E3079B0D99489293A8E3CD3638BBB8">
    <w:name w:val="C3E3079B0D99489293A8E3CD3638BBB8"/>
    <w:rsid w:val="00061422"/>
  </w:style>
  <w:style w:type="paragraph" w:customStyle="1" w:styleId="B02FE86E493A437E8EDF994A535BE4C0">
    <w:name w:val="B02FE86E493A437E8EDF994A535BE4C0"/>
    <w:rsid w:val="00061422"/>
  </w:style>
  <w:style w:type="paragraph" w:customStyle="1" w:styleId="C244D979EC8B447BB85ED0B0CF0EBA87">
    <w:name w:val="C244D979EC8B447BB85ED0B0CF0EBA87"/>
    <w:rsid w:val="0083411C"/>
  </w:style>
  <w:style w:type="paragraph" w:customStyle="1" w:styleId="6A072969BF424CF8BFCFF0FC542318BE">
    <w:name w:val="6A072969BF424CF8BFCFF0FC542318BE"/>
    <w:rsid w:val="0083411C"/>
  </w:style>
  <w:style w:type="paragraph" w:customStyle="1" w:styleId="5650E4853028414E80A3931103B949F31">
    <w:name w:val="5650E4853028414E80A3931103B949F31"/>
    <w:rsid w:val="0083411C"/>
    <w:pPr>
      <w:spacing w:after="0" w:line="240" w:lineRule="auto"/>
    </w:pPr>
    <w:rPr>
      <w:rFonts w:eastAsiaTheme="minorHAnsi" w:cs="Arial"/>
      <w:sz w:val="20"/>
      <w:szCs w:val="20"/>
      <w:lang w:eastAsia="en-US"/>
    </w:rPr>
  </w:style>
  <w:style w:type="paragraph" w:customStyle="1" w:styleId="0A1FF2AD8ABD4C169AC4B581C870FB3E">
    <w:name w:val="0A1FF2AD8ABD4C169AC4B581C870FB3E"/>
    <w:rsid w:val="0083411C"/>
  </w:style>
  <w:style w:type="paragraph" w:customStyle="1" w:styleId="E9099C28AD07499FBF5B73C9B928054C">
    <w:name w:val="E9099C28AD07499FBF5B73C9B928054C"/>
    <w:rsid w:val="0083411C"/>
  </w:style>
  <w:style w:type="paragraph" w:customStyle="1" w:styleId="A4FA754EA3424C21A23F230D8C9D3659">
    <w:name w:val="A4FA754EA3424C21A23F230D8C9D3659"/>
    <w:rsid w:val="0083411C"/>
  </w:style>
  <w:style w:type="paragraph" w:customStyle="1" w:styleId="FCF498255D544FF794DF49B036589E33">
    <w:name w:val="FCF498255D544FF794DF49B036589E33"/>
    <w:rsid w:val="0083411C"/>
  </w:style>
  <w:style w:type="paragraph" w:customStyle="1" w:styleId="9AE10BE5CFA440AB9E4D9C9A6D202701">
    <w:name w:val="9AE10BE5CFA440AB9E4D9C9A6D202701"/>
    <w:rsid w:val="0083411C"/>
  </w:style>
  <w:style w:type="paragraph" w:customStyle="1" w:styleId="4188DADAC43741A99DB3176E0406655E">
    <w:name w:val="4188DADAC43741A99DB3176E0406655E"/>
    <w:rsid w:val="0083411C"/>
  </w:style>
  <w:style w:type="paragraph" w:customStyle="1" w:styleId="2C33F8547C8048ED9BED0AA8A107ACEE">
    <w:name w:val="2C33F8547C8048ED9BED0AA8A107ACEE"/>
    <w:rsid w:val="00C5121E"/>
  </w:style>
  <w:style w:type="paragraph" w:customStyle="1" w:styleId="234A57D760734BD5B3CCED13FDCDBE75">
    <w:name w:val="234A57D760734BD5B3CCED13FDCDBE75"/>
    <w:rsid w:val="00C5121E"/>
  </w:style>
  <w:style w:type="paragraph" w:customStyle="1" w:styleId="007CDDBE7DA742A89638910FFE917B78">
    <w:name w:val="007CDDBE7DA742A89638910FFE917B78"/>
    <w:rsid w:val="00C5121E"/>
  </w:style>
  <w:style w:type="paragraph" w:customStyle="1" w:styleId="D5CE6E214E824A8DAFFD137D393AD8FA">
    <w:name w:val="D5CE6E214E824A8DAFFD137D393AD8FA"/>
    <w:rsid w:val="00C5121E"/>
  </w:style>
  <w:style w:type="paragraph" w:customStyle="1" w:styleId="454FEB9526464DCC93DB5F05FC556A1F">
    <w:name w:val="454FEB9526464DCC93DB5F05FC556A1F"/>
    <w:rsid w:val="00C5121E"/>
  </w:style>
  <w:style w:type="paragraph" w:customStyle="1" w:styleId="0A05CA46F74D4CF2A8E7223FBAC8172B">
    <w:name w:val="0A05CA46F74D4CF2A8E7223FBAC8172B"/>
    <w:rsid w:val="00C5121E"/>
  </w:style>
  <w:style w:type="paragraph" w:customStyle="1" w:styleId="DE317031C6914CDD98F6D2EDE0511EE7">
    <w:name w:val="DE317031C6914CDD98F6D2EDE0511EE7"/>
    <w:rsid w:val="00C5121E"/>
  </w:style>
  <w:style w:type="paragraph" w:customStyle="1" w:styleId="43CE712A15624D39A6FF91C08A4870B7">
    <w:name w:val="43CE712A15624D39A6FF91C08A4870B7"/>
    <w:rsid w:val="00C5121E"/>
  </w:style>
  <w:style w:type="paragraph" w:customStyle="1" w:styleId="D38209CE84DC48EF87ED63D453D8B8DA">
    <w:name w:val="D38209CE84DC48EF87ED63D453D8B8DA"/>
    <w:rsid w:val="00C5121E"/>
  </w:style>
  <w:style w:type="paragraph" w:customStyle="1" w:styleId="B26DFA7B9DB34833B0F1B4EA3AA5730D">
    <w:name w:val="B26DFA7B9DB34833B0F1B4EA3AA5730D"/>
    <w:rsid w:val="00C5121E"/>
  </w:style>
  <w:style w:type="paragraph" w:customStyle="1" w:styleId="1C83118585EF4C72AE3700D903C15A92">
    <w:name w:val="1C83118585EF4C72AE3700D903C15A92"/>
    <w:rsid w:val="00C5121E"/>
  </w:style>
  <w:style w:type="paragraph" w:customStyle="1" w:styleId="C81CE50FADD344438546FC07AA1B9554">
    <w:name w:val="C81CE50FADD344438546FC07AA1B9554"/>
    <w:rsid w:val="00C5121E"/>
  </w:style>
  <w:style w:type="paragraph" w:customStyle="1" w:styleId="3AD43CFEF2E9446E806CDBCF65BAF0F0">
    <w:name w:val="3AD43CFEF2E9446E806CDBCF65BAF0F0"/>
    <w:rsid w:val="00C5121E"/>
  </w:style>
  <w:style w:type="paragraph" w:customStyle="1" w:styleId="DD5ADE67EDBC41C1A539B82CD549890F">
    <w:name w:val="DD5ADE67EDBC41C1A539B82CD549890F"/>
    <w:rsid w:val="00C5121E"/>
  </w:style>
  <w:style w:type="paragraph" w:customStyle="1" w:styleId="485534B836CB49A4903C2C2B4E211B60">
    <w:name w:val="485534B836CB49A4903C2C2B4E211B60"/>
    <w:rsid w:val="00C5121E"/>
  </w:style>
  <w:style w:type="paragraph" w:customStyle="1" w:styleId="D78D4EF0AD0E4D979C16EC29BF50BAE0">
    <w:name w:val="D78D4EF0AD0E4D979C16EC29BF50BAE0"/>
    <w:rsid w:val="00C5121E"/>
  </w:style>
  <w:style w:type="paragraph" w:customStyle="1" w:styleId="5E59258FE85545929F6C2B4B9EDB0AB3">
    <w:name w:val="5E59258FE85545929F6C2B4B9EDB0AB3"/>
    <w:rsid w:val="00C5121E"/>
  </w:style>
  <w:style w:type="paragraph" w:customStyle="1" w:styleId="8F2D42C9EA274F7198269988111C04F1">
    <w:name w:val="8F2D42C9EA274F7198269988111C04F1"/>
    <w:rsid w:val="00C5121E"/>
  </w:style>
  <w:style w:type="paragraph" w:customStyle="1" w:styleId="7ADABFE443B44E1AB83E7E4079E21D50">
    <w:name w:val="7ADABFE443B44E1AB83E7E4079E21D50"/>
    <w:rsid w:val="00C5121E"/>
  </w:style>
  <w:style w:type="paragraph" w:customStyle="1" w:styleId="59D66E336CC04ADBAAB05D97EE01DB21">
    <w:name w:val="59D66E336CC04ADBAAB05D97EE01DB21"/>
    <w:rsid w:val="00C5121E"/>
  </w:style>
  <w:style w:type="paragraph" w:customStyle="1" w:styleId="9AB10BD12C2F4AFD8E715345C9F004AA">
    <w:name w:val="9AB10BD12C2F4AFD8E715345C9F004AA"/>
    <w:rsid w:val="00C5121E"/>
  </w:style>
  <w:style w:type="paragraph" w:customStyle="1" w:styleId="6BDDBC9BE9D34D0CB95891012F10DF04">
    <w:name w:val="6BDDBC9BE9D34D0CB95891012F10DF04"/>
    <w:rsid w:val="00C5121E"/>
  </w:style>
  <w:style w:type="paragraph" w:customStyle="1" w:styleId="2E6AD3FF7783478692DA23F9AAEA32E4">
    <w:name w:val="2E6AD3FF7783478692DA23F9AAEA32E4"/>
    <w:rsid w:val="00C5121E"/>
  </w:style>
  <w:style w:type="paragraph" w:customStyle="1" w:styleId="4655D45F3EE44DC8B4C97B7830C74596">
    <w:name w:val="4655D45F3EE44DC8B4C97B7830C74596"/>
    <w:rsid w:val="00C5121E"/>
  </w:style>
  <w:style w:type="paragraph" w:customStyle="1" w:styleId="153076AC77B544BFA214AC3293AC1CF6">
    <w:name w:val="153076AC77B544BFA214AC3293AC1CF6"/>
    <w:rsid w:val="00C5121E"/>
  </w:style>
  <w:style w:type="paragraph" w:customStyle="1" w:styleId="D154B430D6DA477680701764EA988CCD">
    <w:name w:val="D154B430D6DA477680701764EA988CCD"/>
    <w:rsid w:val="00C5121E"/>
  </w:style>
  <w:style w:type="paragraph" w:customStyle="1" w:styleId="BC5C95C3F2AD4828A4E6835F0C0E7EBE">
    <w:name w:val="BC5C95C3F2AD4828A4E6835F0C0E7EBE"/>
    <w:rsid w:val="00C5121E"/>
  </w:style>
  <w:style w:type="paragraph" w:customStyle="1" w:styleId="857D75BE263E4352A596C01699C1A54B">
    <w:name w:val="857D75BE263E4352A596C01699C1A54B"/>
    <w:rsid w:val="00C5121E"/>
  </w:style>
  <w:style w:type="paragraph" w:customStyle="1" w:styleId="BBFB55BED5F04E5FAA34FC001AB31CFD">
    <w:name w:val="BBFB55BED5F04E5FAA34FC001AB31CFD"/>
    <w:rsid w:val="00C5121E"/>
  </w:style>
  <w:style w:type="paragraph" w:customStyle="1" w:styleId="5E0CD206C7FB4150BDF6DD9E4042D071">
    <w:name w:val="5E0CD206C7FB4150BDF6DD9E4042D071"/>
    <w:rsid w:val="00C5121E"/>
  </w:style>
  <w:style w:type="paragraph" w:customStyle="1" w:styleId="2F66EBEAC8A54228AF79886366E8200E">
    <w:name w:val="2F66EBEAC8A54228AF79886366E8200E"/>
    <w:rsid w:val="00C5121E"/>
  </w:style>
  <w:style w:type="paragraph" w:customStyle="1" w:styleId="9986D51722E646948AC17AFE2339CCC9">
    <w:name w:val="9986D51722E646948AC17AFE2339CCC9"/>
    <w:rsid w:val="00C5121E"/>
  </w:style>
  <w:style w:type="paragraph" w:customStyle="1" w:styleId="A76DE93EFCA8484CA56984CA346AE589">
    <w:name w:val="A76DE93EFCA8484CA56984CA346AE589"/>
    <w:rsid w:val="00C5121E"/>
  </w:style>
  <w:style w:type="paragraph" w:customStyle="1" w:styleId="CA61FEA4213A40B9807A393B2F4DB0B9">
    <w:name w:val="CA61FEA4213A40B9807A393B2F4DB0B9"/>
    <w:rsid w:val="00C5121E"/>
  </w:style>
  <w:style w:type="paragraph" w:customStyle="1" w:styleId="9C24E807AAA94D199C916CE9C43A38E3">
    <w:name w:val="9C24E807AAA94D199C916CE9C43A38E3"/>
    <w:rsid w:val="00593C32"/>
  </w:style>
  <w:style w:type="paragraph" w:customStyle="1" w:styleId="E9ED1E7EB8A5442B832027062F3E2775">
    <w:name w:val="E9ED1E7EB8A5442B832027062F3E2775"/>
    <w:rsid w:val="00593C32"/>
  </w:style>
  <w:style w:type="paragraph" w:customStyle="1" w:styleId="79710E05B47040B4B5CC8F4B68774825">
    <w:name w:val="79710E05B47040B4B5CC8F4B68774825"/>
    <w:rsid w:val="00593C32"/>
  </w:style>
  <w:style w:type="paragraph" w:customStyle="1" w:styleId="29499535E8CE41EB8ED75CD3D404C8AB">
    <w:name w:val="29499535E8CE41EB8ED75CD3D404C8AB"/>
    <w:rsid w:val="00593C32"/>
  </w:style>
  <w:style w:type="paragraph" w:customStyle="1" w:styleId="50BFD039E1E34276B5B120051C8C54D4">
    <w:name w:val="50BFD039E1E34276B5B120051C8C54D4"/>
    <w:rsid w:val="00593C32"/>
  </w:style>
  <w:style w:type="paragraph" w:customStyle="1" w:styleId="2E5EC25FD3EF49B5955E4CBAD74F47B6">
    <w:name w:val="2E5EC25FD3EF49B5955E4CBAD74F47B6"/>
    <w:rsid w:val="00593C32"/>
  </w:style>
  <w:style w:type="paragraph" w:customStyle="1" w:styleId="213BAFE1E9B740119BFDAB0633C524A8">
    <w:name w:val="213BAFE1E9B740119BFDAB0633C524A8"/>
    <w:rsid w:val="00593C32"/>
  </w:style>
  <w:style w:type="paragraph" w:customStyle="1" w:styleId="F4F7FA806B8544FE8024C589C59CD4C7">
    <w:name w:val="F4F7FA806B8544FE8024C589C59CD4C7"/>
    <w:rsid w:val="00593C32"/>
  </w:style>
  <w:style w:type="paragraph" w:customStyle="1" w:styleId="381773689E174ED08D493F25D66519BD">
    <w:name w:val="381773689E174ED08D493F25D66519BD"/>
    <w:rsid w:val="00593C32"/>
  </w:style>
  <w:style w:type="paragraph" w:customStyle="1" w:styleId="2820A38242864534A93EED208DCBD836">
    <w:name w:val="2820A38242864534A93EED208DCBD836"/>
    <w:rsid w:val="002A3C22"/>
  </w:style>
  <w:style w:type="paragraph" w:customStyle="1" w:styleId="8C3FAD54685E4C2AA91405CE2952CD61">
    <w:name w:val="8C3FAD54685E4C2AA91405CE2952CD61"/>
    <w:rsid w:val="002A3C22"/>
  </w:style>
  <w:style w:type="paragraph" w:customStyle="1" w:styleId="F80B5C460BFF417E9E3E8B6522369447">
    <w:name w:val="F80B5C460BFF417E9E3E8B6522369447"/>
    <w:rsid w:val="002A3C22"/>
  </w:style>
  <w:style w:type="paragraph" w:customStyle="1" w:styleId="A98C618368BD4AA99EEC123605E2BA7A">
    <w:name w:val="A98C618368BD4AA99EEC123605E2BA7A"/>
    <w:rsid w:val="002A3C22"/>
  </w:style>
  <w:style w:type="paragraph" w:customStyle="1" w:styleId="6A9DB3CD4EAF46D39891FF5256296A0F">
    <w:name w:val="6A9DB3CD4EAF46D39891FF5256296A0F"/>
    <w:rsid w:val="00457D1E"/>
  </w:style>
  <w:style w:type="paragraph" w:customStyle="1" w:styleId="0307807542E74FD1A09E2BCA37BF7A20">
    <w:name w:val="0307807542E74FD1A09E2BCA37BF7A20"/>
    <w:rsid w:val="00457D1E"/>
  </w:style>
  <w:style w:type="paragraph" w:customStyle="1" w:styleId="E9900BE47BC84E37B8B555BE8EF87789">
    <w:name w:val="E9900BE47BC84E37B8B555BE8EF87789"/>
    <w:rsid w:val="00457D1E"/>
  </w:style>
  <w:style w:type="paragraph" w:customStyle="1" w:styleId="9AE188C385C9457887F214D1BAC124D7">
    <w:name w:val="9AE188C385C9457887F214D1BAC124D7"/>
    <w:rsid w:val="00457D1E"/>
  </w:style>
  <w:style w:type="paragraph" w:customStyle="1" w:styleId="2577E27AA69D42699DCC95D5E26DCCF8">
    <w:name w:val="2577E27AA69D42699DCC95D5E26DCCF8"/>
    <w:rsid w:val="001D357F"/>
  </w:style>
  <w:style w:type="paragraph" w:customStyle="1" w:styleId="887938C36E8348668CE6ED683463A786">
    <w:name w:val="887938C36E8348668CE6ED683463A786"/>
    <w:rsid w:val="001D357F"/>
  </w:style>
  <w:style w:type="paragraph" w:customStyle="1" w:styleId="9E9B1D28FDEA47A3A598362485FB7EA3">
    <w:name w:val="9E9B1D28FDEA47A3A598362485FB7EA3"/>
    <w:rsid w:val="001D357F"/>
  </w:style>
  <w:style w:type="paragraph" w:customStyle="1" w:styleId="935E28CE18D046C6B03EE807C27C174B">
    <w:name w:val="935E28CE18D046C6B03EE807C27C174B"/>
    <w:rsid w:val="001D357F"/>
  </w:style>
  <w:style w:type="paragraph" w:customStyle="1" w:styleId="7054FF36CE304B419656533BDAA75933">
    <w:name w:val="7054FF36CE304B419656533BDAA75933"/>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3BAD694183FC4F8D91B331AFB78345A6">
    <w:name w:val="3BAD694183FC4F8D91B331AFB78345A6"/>
    <w:rsid w:val="001D357F"/>
  </w:style>
  <w:style w:type="paragraph" w:customStyle="1" w:styleId="21C3EAFF75D040B0BEC72BEB3FF37BAA">
    <w:name w:val="21C3EAFF75D040B0BEC72BEB3FF37BAA"/>
    <w:rsid w:val="001D357F"/>
  </w:style>
  <w:style w:type="paragraph" w:customStyle="1" w:styleId="7054FF36CE304B419656533BDAA759331">
    <w:name w:val="7054FF36CE304B419656533BDAA759331"/>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4201EE30D1E54AF68927A1414A2A5842">
    <w:name w:val="4201EE30D1E54AF68927A1414A2A5842"/>
    <w:rsid w:val="001D357F"/>
    <w:pPr>
      <w:spacing w:after="0" w:line="240" w:lineRule="auto"/>
    </w:pPr>
    <w:rPr>
      <w:rFonts w:eastAsiaTheme="minorHAnsi" w:cs="Arial"/>
      <w:sz w:val="20"/>
      <w:szCs w:val="20"/>
      <w:lang w:eastAsia="en-US"/>
    </w:rPr>
  </w:style>
  <w:style w:type="paragraph" w:customStyle="1" w:styleId="7054FF36CE304B419656533BDAA759332">
    <w:name w:val="7054FF36CE304B419656533BDAA759332"/>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4201EE30D1E54AF68927A1414A2A58421">
    <w:name w:val="4201EE30D1E54AF68927A1414A2A58421"/>
    <w:rsid w:val="001D357F"/>
    <w:pPr>
      <w:spacing w:after="0" w:line="240" w:lineRule="auto"/>
    </w:pPr>
    <w:rPr>
      <w:rFonts w:eastAsiaTheme="minorHAnsi" w:cs="Arial"/>
      <w:sz w:val="20"/>
      <w:szCs w:val="20"/>
      <w:lang w:eastAsia="en-US"/>
    </w:rPr>
  </w:style>
  <w:style w:type="paragraph" w:customStyle="1" w:styleId="5AC37271A7234950A8216D59F04D4EA0">
    <w:name w:val="5AC37271A7234950A8216D59F04D4EA0"/>
    <w:rsid w:val="001D357F"/>
  </w:style>
  <w:style w:type="paragraph" w:customStyle="1" w:styleId="523E19479ADD4396AF40A2556BF811D1">
    <w:name w:val="523E19479ADD4396AF40A2556BF811D1"/>
    <w:rsid w:val="001D357F"/>
  </w:style>
  <w:style w:type="paragraph" w:customStyle="1" w:styleId="57572E7B126B423885406A77E60B7645">
    <w:name w:val="57572E7B126B423885406A77E60B7645"/>
    <w:rsid w:val="001D357F"/>
  </w:style>
  <w:style w:type="paragraph" w:customStyle="1" w:styleId="3ABE19CFDB0A4474B3CCB59859F78DE0">
    <w:name w:val="3ABE19CFDB0A4474B3CCB59859F78DE0"/>
    <w:rsid w:val="001D357F"/>
  </w:style>
  <w:style w:type="paragraph" w:customStyle="1" w:styleId="D5D73A4E06A84874A95B47D9DF24BF4A">
    <w:name w:val="D5D73A4E06A84874A95B47D9DF24BF4A"/>
    <w:rsid w:val="001D357F"/>
  </w:style>
  <w:style w:type="paragraph" w:customStyle="1" w:styleId="CAF177A70CC1435995F39A5DA766F59D">
    <w:name w:val="CAF177A70CC1435995F39A5DA766F59D"/>
    <w:rsid w:val="001D357F"/>
  </w:style>
  <w:style w:type="paragraph" w:customStyle="1" w:styleId="6A5B135E59A244DD949CEFE801B897EB">
    <w:name w:val="6A5B135E59A244DD949CEFE801B897EB"/>
    <w:rsid w:val="001D357F"/>
  </w:style>
  <w:style w:type="paragraph" w:customStyle="1" w:styleId="FD3C3A0154084201A334CB997112D06A">
    <w:name w:val="FD3C3A0154084201A334CB997112D06A"/>
    <w:rsid w:val="001D357F"/>
  </w:style>
  <w:style w:type="paragraph" w:customStyle="1" w:styleId="F543687E85FD48489749A7DF9A112CC6">
    <w:name w:val="F543687E85FD48489749A7DF9A112CC6"/>
    <w:rsid w:val="001D357F"/>
  </w:style>
  <w:style w:type="paragraph" w:customStyle="1" w:styleId="1A00BDBA4B22439885557E075A191AAD">
    <w:name w:val="1A00BDBA4B22439885557E075A191AAD"/>
    <w:rsid w:val="001D357F"/>
  </w:style>
  <w:style w:type="paragraph" w:customStyle="1" w:styleId="D7436E88F4FB49C79E45E97FDD6A5B9E">
    <w:name w:val="D7436E88F4FB49C79E45E97FDD6A5B9E"/>
    <w:rsid w:val="001D357F"/>
  </w:style>
  <w:style w:type="paragraph" w:customStyle="1" w:styleId="A9236F72BAC24E33830940E5E6927295">
    <w:name w:val="A9236F72BAC24E33830940E5E6927295"/>
    <w:rsid w:val="001D357F"/>
  </w:style>
  <w:style w:type="paragraph" w:customStyle="1" w:styleId="B9AFF166D3C148EF84DAC50EB7468A35">
    <w:name w:val="B9AFF166D3C148EF84DAC50EB7468A35"/>
    <w:rsid w:val="001D357F"/>
  </w:style>
  <w:style w:type="paragraph" w:customStyle="1" w:styleId="CB7638F678604BE982F1C0B372A4D4E7">
    <w:name w:val="CB7638F678604BE982F1C0B372A4D4E7"/>
    <w:rsid w:val="001D357F"/>
  </w:style>
  <w:style w:type="paragraph" w:customStyle="1" w:styleId="C9447C8C42714969AEDDB58AA5362B75">
    <w:name w:val="C9447C8C42714969AEDDB58AA5362B75"/>
    <w:rsid w:val="001D357F"/>
  </w:style>
  <w:style w:type="paragraph" w:customStyle="1" w:styleId="7054FF36CE304B419656533BDAA759333">
    <w:name w:val="7054FF36CE304B419656533BDAA759333"/>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792070D29EAE498AA7567B350365B2BE">
    <w:name w:val="792070D29EAE498AA7567B350365B2BE"/>
    <w:rsid w:val="001D357F"/>
    <w:pPr>
      <w:spacing w:after="0" w:line="240" w:lineRule="auto"/>
    </w:pPr>
    <w:rPr>
      <w:rFonts w:eastAsiaTheme="minorHAnsi" w:cs="Arial"/>
      <w:sz w:val="20"/>
      <w:szCs w:val="20"/>
      <w:lang w:eastAsia="en-US"/>
    </w:rPr>
  </w:style>
  <w:style w:type="paragraph" w:customStyle="1" w:styleId="5AC37271A7234950A8216D59F04D4EA01">
    <w:name w:val="5AC37271A7234950A8216D59F04D4EA01"/>
    <w:rsid w:val="001D357F"/>
    <w:pPr>
      <w:spacing w:after="0" w:line="240" w:lineRule="auto"/>
    </w:pPr>
    <w:rPr>
      <w:rFonts w:eastAsiaTheme="minorHAnsi" w:cs="Arial"/>
      <w:sz w:val="20"/>
      <w:szCs w:val="20"/>
      <w:lang w:eastAsia="en-US"/>
    </w:rPr>
  </w:style>
  <w:style w:type="paragraph" w:customStyle="1" w:styleId="523E19479ADD4396AF40A2556BF811D11">
    <w:name w:val="523E19479ADD4396AF40A2556BF811D11"/>
    <w:rsid w:val="001D357F"/>
    <w:pPr>
      <w:spacing w:after="0" w:line="240" w:lineRule="auto"/>
    </w:pPr>
    <w:rPr>
      <w:rFonts w:eastAsiaTheme="minorHAnsi" w:cs="Arial"/>
      <w:sz w:val="20"/>
      <w:szCs w:val="20"/>
      <w:lang w:eastAsia="en-US"/>
    </w:rPr>
  </w:style>
  <w:style w:type="paragraph" w:customStyle="1" w:styleId="57572E7B126B423885406A77E60B76451">
    <w:name w:val="57572E7B126B423885406A77E60B76451"/>
    <w:rsid w:val="001D357F"/>
    <w:pPr>
      <w:spacing w:after="0" w:line="240" w:lineRule="auto"/>
    </w:pPr>
    <w:rPr>
      <w:rFonts w:eastAsiaTheme="minorHAnsi" w:cs="Arial"/>
      <w:sz w:val="20"/>
      <w:szCs w:val="20"/>
      <w:lang w:eastAsia="en-US"/>
    </w:rPr>
  </w:style>
  <w:style w:type="paragraph" w:customStyle="1" w:styleId="069E6B36C22F42CFBC10CBDDAFFBD66A">
    <w:name w:val="069E6B36C22F42CFBC10CBDDAFFBD66A"/>
    <w:rsid w:val="001D357F"/>
    <w:pPr>
      <w:spacing w:after="0" w:line="240" w:lineRule="auto"/>
    </w:pPr>
    <w:rPr>
      <w:rFonts w:eastAsiaTheme="minorHAnsi" w:cs="Arial"/>
      <w:sz w:val="20"/>
      <w:szCs w:val="20"/>
      <w:lang w:eastAsia="en-US"/>
    </w:rPr>
  </w:style>
  <w:style w:type="paragraph" w:customStyle="1" w:styleId="3ABE19CFDB0A4474B3CCB59859F78DE01">
    <w:name w:val="3ABE19CFDB0A4474B3CCB59859F78DE01"/>
    <w:rsid w:val="001D357F"/>
    <w:pPr>
      <w:spacing w:after="0" w:line="240" w:lineRule="auto"/>
    </w:pPr>
    <w:rPr>
      <w:rFonts w:eastAsiaTheme="minorHAnsi" w:cs="Arial"/>
      <w:sz w:val="20"/>
      <w:szCs w:val="20"/>
      <w:lang w:eastAsia="en-US"/>
    </w:rPr>
  </w:style>
  <w:style w:type="paragraph" w:customStyle="1" w:styleId="D5D73A4E06A84874A95B47D9DF24BF4A1">
    <w:name w:val="D5D73A4E06A84874A95B47D9DF24BF4A1"/>
    <w:rsid w:val="001D357F"/>
    <w:pPr>
      <w:spacing w:after="0" w:line="240" w:lineRule="auto"/>
    </w:pPr>
    <w:rPr>
      <w:rFonts w:eastAsiaTheme="minorHAnsi" w:cs="Arial"/>
      <w:sz w:val="20"/>
      <w:szCs w:val="20"/>
      <w:lang w:eastAsia="en-US"/>
    </w:rPr>
  </w:style>
  <w:style w:type="paragraph" w:customStyle="1" w:styleId="CAF177A70CC1435995F39A5DA766F59D1">
    <w:name w:val="CAF177A70CC1435995F39A5DA766F59D1"/>
    <w:rsid w:val="001D357F"/>
    <w:pPr>
      <w:spacing w:after="0" w:line="240" w:lineRule="auto"/>
    </w:pPr>
    <w:rPr>
      <w:rFonts w:eastAsiaTheme="minorHAnsi" w:cs="Arial"/>
      <w:sz w:val="20"/>
      <w:szCs w:val="20"/>
      <w:lang w:eastAsia="en-US"/>
    </w:rPr>
  </w:style>
  <w:style w:type="paragraph" w:customStyle="1" w:styleId="6A5B135E59A244DD949CEFE801B897EB1">
    <w:name w:val="6A5B135E59A244DD949CEFE801B897EB1"/>
    <w:rsid w:val="001D357F"/>
    <w:pPr>
      <w:spacing w:after="0" w:line="240" w:lineRule="auto"/>
    </w:pPr>
    <w:rPr>
      <w:rFonts w:eastAsiaTheme="minorHAnsi" w:cs="Arial"/>
      <w:sz w:val="20"/>
      <w:szCs w:val="20"/>
      <w:lang w:eastAsia="en-US"/>
    </w:rPr>
  </w:style>
  <w:style w:type="paragraph" w:customStyle="1" w:styleId="FD3C3A0154084201A334CB997112D06A1">
    <w:name w:val="FD3C3A0154084201A334CB997112D06A1"/>
    <w:rsid w:val="001D357F"/>
    <w:pPr>
      <w:spacing w:after="0" w:line="240" w:lineRule="auto"/>
    </w:pPr>
    <w:rPr>
      <w:rFonts w:eastAsiaTheme="minorHAnsi" w:cs="Arial"/>
      <w:sz w:val="20"/>
      <w:szCs w:val="20"/>
      <w:lang w:eastAsia="en-US"/>
    </w:rPr>
  </w:style>
  <w:style w:type="paragraph" w:customStyle="1" w:styleId="F543687E85FD48489749A7DF9A112CC61">
    <w:name w:val="F543687E85FD48489749A7DF9A112CC61"/>
    <w:rsid w:val="001D357F"/>
    <w:pPr>
      <w:spacing w:after="0" w:line="240" w:lineRule="auto"/>
    </w:pPr>
    <w:rPr>
      <w:rFonts w:eastAsiaTheme="minorHAnsi" w:cs="Arial"/>
      <w:sz w:val="20"/>
      <w:szCs w:val="20"/>
      <w:lang w:eastAsia="en-US"/>
    </w:rPr>
  </w:style>
  <w:style w:type="paragraph" w:customStyle="1" w:styleId="1A00BDBA4B22439885557E075A191AAD1">
    <w:name w:val="1A00BDBA4B22439885557E075A191AAD1"/>
    <w:rsid w:val="001D357F"/>
    <w:pPr>
      <w:spacing w:after="0" w:line="240" w:lineRule="auto"/>
    </w:pPr>
    <w:rPr>
      <w:rFonts w:eastAsiaTheme="minorHAnsi" w:cs="Arial"/>
      <w:sz w:val="20"/>
      <w:szCs w:val="20"/>
      <w:lang w:eastAsia="en-US"/>
    </w:rPr>
  </w:style>
  <w:style w:type="paragraph" w:customStyle="1" w:styleId="D7436E88F4FB49C79E45E97FDD6A5B9E1">
    <w:name w:val="D7436E88F4FB49C79E45E97FDD6A5B9E1"/>
    <w:rsid w:val="001D357F"/>
    <w:pPr>
      <w:spacing w:after="0" w:line="240" w:lineRule="auto"/>
    </w:pPr>
    <w:rPr>
      <w:rFonts w:eastAsiaTheme="minorHAnsi" w:cs="Arial"/>
      <w:sz w:val="20"/>
      <w:szCs w:val="20"/>
      <w:lang w:eastAsia="en-US"/>
    </w:rPr>
  </w:style>
  <w:style w:type="paragraph" w:customStyle="1" w:styleId="A9236F72BAC24E33830940E5E69272951">
    <w:name w:val="A9236F72BAC24E33830940E5E69272951"/>
    <w:rsid w:val="001D357F"/>
    <w:pPr>
      <w:spacing w:after="0" w:line="240" w:lineRule="auto"/>
    </w:pPr>
    <w:rPr>
      <w:rFonts w:eastAsiaTheme="minorHAnsi" w:cs="Arial"/>
      <w:sz w:val="20"/>
      <w:szCs w:val="20"/>
      <w:lang w:eastAsia="en-US"/>
    </w:rPr>
  </w:style>
  <w:style w:type="paragraph" w:customStyle="1" w:styleId="B9AFF166D3C148EF84DAC50EB7468A351">
    <w:name w:val="B9AFF166D3C148EF84DAC50EB7468A351"/>
    <w:rsid w:val="001D357F"/>
    <w:pPr>
      <w:spacing w:after="0" w:line="240" w:lineRule="auto"/>
    </w:pPr>
    <w:rPr>
      <w:rFonts w:eastAsiaTheme="minorHAnsi" w:cs="Arial"/>
      <w:sz w:val="20"/>
      <w:szCs w:val="20"/>
      <w:lang w:eastAsia="en-US"/>
    </w:rPr>
  </w:style>
  <w:style w:type="paragraph" w:customStyle="1" w:styleId="CB7638F678604BE982F1C0B372A4D4E71">
    <w:name w:val="CB7638F678604BE982F1C0B372A4D4E71"/>
    <w:rsid w:val="001D357F"/>
    <w:pPr>
      <w:spacing w:after="0" w:line="240" w:lineRule="auto"/>
    </w:pPr>
    <w:rPr>
      <w:rFonts w:eastAsiaTheme="minorHAnsi" w:cs="Arial"/>
      <w:sz w:val="20"/>
      <w:szCs w:val="20"/>
      <w:lang w:eastAsia="en-US"/>
    </w:rPr>
  </w:style>
  <w:style w:type="paragraph" w:customStyle="1" w:styleId="C9447C8C42714969AEDDB58AA5362B751">
    <w:name w:val="C9447C8C42714969AEDDB58AA5362B751"/>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4201EE30D1E54AF68927A1414A2A58422">
    <w:name w:val="4201EE30D1E54AF68927A1414A2A58422"/>
    <w:rsid w:val="001D357F"/>
    <w:pPr>
      <w:spacing w:after="0" w:line="240" w:lineRule="auto"/>
    </w:pPr>
    <w:rPr>
      <w:rFonts w:eastAsiaTheme="minorHAnsi" w:cs="Arial"/>
      <w:sz w:val="20"/>
      <w:szCs w:val="20"/>
      <w:lang w:eastAsia="en-US"/>
    </w:rPr>
  </w:style>
  <w:style w:type="paragraph" w:customStyle="1" w:styleId="D93E31C6933446588DC02E97D5BB7230">
    <w:name w:val="D93E31C6933446588DC02E97D5BB7230"/>
    <w:rsid w:val="001D357F"/>
  </w:style>
  <w:style w:type="paragraph" w:customStyle="1" w:styleId="5D2962ECC21B4323A49DD3B6EF218D8C">
    <w:name w:val="5D2962ECC21B4323A49DD3B6EF218D8C"/>
    <w:rsid w:val="001D357F"/>
  </w:style>
  <w:style w:type="paragraph" w:customStyle="1" w:styleId="C18E77B6EF9744E3B280B7B8604741BD">
    <w:name w:val="C18E77B6EF9744E3B280B7B8604741BD"/>
    <w:rsid w:val="001D357F"/>
  </w:style>
  <w:style w:type="paragraph" w:customStyle="1" w:styleId="3D765F66C1DE4EB48A166E3E549D172C">
    <w:name w:val="3D765F66C1DE4EB48A166E3E549D172C"/>
    <w:rsid w:val="001D357F"/>
  </w:style>
  <w:style w:type="paragraph" w:customStyle="1" w:styleId="A64E147ED135466B9C53D2F3BEE84552">
    <w:name w:val="A64E147ED135466B9C53D2F3BEE84552"/>
    <w:rsid w:val="001D357F"/>
  </w:style>
  <w:style w:type="paragraph" w:customStyle="1" w:styleId="6BD3BF8F845C4CE2925E11595ABB44E1">
    <w:name w:val="6BD3BF8F845C4CE2925E11595ABB44E1"/>
    <w:rsid w:val="001D357F"/>
  </w:style>
  <w:style w:type="paragraph" w:customStyle="1" w:styleId="5E240B5774684D9D8BE8ECF79FEC228E">
    <w:name w:val="5E240B5774684D9D8BE8ECF79FEC228E"/>
    <w:rsid w:val="001D357F"/>
  </w:style>
  <w:style w:type="paragraph" w:customStyle="1" w:styleId="B477F587A1A344F4B1B5D8677186AAB1">
    <w:name w:val="B477F587A1A344F4B1B5D8677186AAB1"/>
    <w:rsid w:val="001D357F"/>
  </w:style>
  <w:style w:type="paragraph" w:customStyle="1" w:styleId="C3512F412EA246ACAB839F8F72C00554">
    <w:name w:val="C3512F412EA246ACAB839F8F72C00554"/>
    <w:rsid w:val="001D357F"/>
  </w:style>
  <w:style w:type="paragraph" w:customStyle="1" w:styleId="84E30727AAF54ED093A1D6CD1DC35F60">
    <w:name w:val="84E30727AAF54ED093A1D6CD1DC35F60"/>
    <w:rsid w:val="001D357F"/>
  </w:style>
  <w:style w:type="paragraph" w:customStyle="1" w:styleId="56B4F6D7215A4F4992627C979C2D4B6F">
    <w:name w:val="56B4F6D7215A4F4992627C979C2D4B6F"/>
    <w:rsid w:val="001D357F"/>
  </w:style>
  <w:style w:type="paragraph" w:customStyle="1" w:styleId="DCE1D6666D534E98B4A4E0BE7ABE0857">
    <w:name w:val="DCE1D6666D534E98B4A4E0BE7ABE0857"/>
    <w:rsid w:val="001D357F"/>
  </w:style>
  <w:style w:type="paragraph" w:customStyle="1" w:styleId="7054FF36CE304B419656533BDAA759334">
    <w:name w:val="7054FF36CE304B419656533BDAA759334"/>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792070D29EAE498AA7567B350365B2BE1">
    <w:name w:val="792070D29EAE498AA7567B350365B2BE1"/>
    <w:rsid w:val="001D357F"/>
    <w:pPr>
      <w:spacing w:after="0" w:line="240" w:lineRule="auto"/>
    </w:pPr>
    <w:rPr>
      <w:rFonts w:eastAsiaTheme="minorHAnsi" w:cs="Arial"/>
      <w:sz w:val="20"/>
      <w:szCs w:val="20"/>
      <w:lang w:eastAsia="en-US"/>
    </w:rPr>
  </w:style>
  <w:style w:type="paragraph" w:customStyle="1" w:styleId="5AC37271A7234950A8216D59F04D4EA02">
    <w:name w:val="5AC37271A7234950A8216D59F04D4EA02"/>
    <w:rsid w:val="001D357F"/>
    <w:pPr>
      <w:spacing w:after="0" w:line="240" w:lineRule="auto"/>
    </w:pPr>
    <w:rPr>
      <w:rFonts w:eastAsiaTheme="minorHAnsi" w:cs="Arial"/>
      <w:sz w:val="20"/>
      <w:szCs w:val="20"/>
      <w:lang w:eastAsia="en-US"/>
    </w:rPr>
  </w:style>
  <w:style w:type="paragraph" w:customStyle="1" w:styleId="523E19479ADD4396AF40A2556BF811D12">
    <w:name w:val="523E19479ADD4396AF40A2556BF811D12"/>
    <w:rsid w:val="001D357F"/>
    <w:pPr>
      <w:spacing w:after="0" w:line="240" w:lineRule="auto"/>
    </w:pPr>
    <w:rPr>
      <w:rFonts w:eastAsiaTheme="minorHAnsi" w:cs="Arial"/>
      <w:sz w:val="20"/>
      <w:szCs w:val="20"/>
      <w:lang w:eastAsia="en-US"/>
    </w:rPr>
  </w:style>
  <w:style w:type="paragraph" w:customStyle="1" w:styleId="57572E7B126B423885406A77E60B76452">
    <w:name w:val="57572E7B126B423885406A77E60B76452"/>
    <w:rsid w:val="001D357F"/>
    <w:pPr>
      <w:spacing w:after="0" w:line="240" w:lineRule="auto"/>
    </w:pPr>
    <w:rPr>
      <w:rFonts w:eastAsiaTheme="minorHAnsi" w:cs="Arial"/>
      <w:sz w:val="20"/>
      <w:szCs w:val="20"/>
      <w:lang w:eastAsia="en-US"/>
    </w:rPr>
  </w:style>
  <w:style w:type="paragraph" w:customStyle="1" w:styleId="069E6B36C22F42CFBC10CBDDAFFBD66A1">
    <w:name w:val="069E6B36C22F42CFBC10CBDDAFFBD66A1"/>
    <w:rsid w:val="001D357F"/>
    <w:pPr>
      <w:spacing w:after="0" w:line="240" w:lineRule="auto"/>
    </w:pPr>
    <w:rPr>
      <w:rFonts w:eastAsiaTheme="minorHAnsi" w:cs="Arial"/>
      <w:sz w:val="20"/>
      <w:szCs w:val="20"/>
      <w:lang w:eastAsia="en-US"/>
    </w:rPr>
  </w:style>
  <w:style w:type="paragraph" w:customStyle="1" w:styleId="3ABE19CFDB0A4474B3CCB59859F78DE02">
    <w:name w:val="3ABE19CFDB0A4474B3CCB59859F78DE02"/>
    <w:rsid w:val="001D357F"/>
    <w:pPr>
      <w:spacing w:after="0" w:line="240" w:lineRule="auto"/>
    </w:pPr>
    <w:rPr>
      <w:rFonts w:eastAsiaTheme="minorHAnsi" w:cs="Arial"/>
      <w:sz w:val="20"/>
      <w:szCs w:val="20"/>
      <w:lang w:eastAsia="en-US"/>
    </w:rPr>
  </w:style>
  <w:style w:type="paragraph" w:customStyle="1" w:styleId="D5D73A4E06A84874A95B47D9DF24BF4A2">
    <w:name w:val="D5D73A4E06A84874A95B47D9DF24BF4A2"/>
    <w:rsid w:val="001D357F"/>
    <w:pPr>
      <w:spacing w:after="0" w:line="240" w:lineRule="auto"/>
    </w:pPr>
    <w:rPr>
      <w:rFonts w:eastAsiaTheme="minorHAnsi" w:cs="Arial"/>
      <w:sz w:val="20"/>
      <w:szCs w:val="20"/>
      <w:lang w:eastAsia="en-US"/>
    </w:rPr>
  </w:style>
  <w:style w:type="paragraph" w:customStyle="1" w:styleId="CAF177A70CC1435995F39A5DA766F59D2">
    <w:name w:val="CAF177A70CC1435995F39A5DA766F59D2"/>
    <w:rsid w:val="001D357F"/>
    <w:pPr>
      <w:spacing w:after="0" w:line="240" w:lineRule="auto"/>
    </w:pPr>
    <w:rPr>
      <w:rFonts w:eastAsiaTheme="minorHAnsi" w:cs="Arial"/>
      <w:sz w:val="20"/>
      <w:szCs w:val="20"/>
      <w:lang w:eastAsia="en-US"/>
    </w:rPr>
  </w:style>
  <w:style w:type="paragraph" w:customStyle="1" w:styleId="6A5B135E59A244DD949CEFE801B897EB2">
    <w:name w:val="6A5B135E59A244DD949CEFE801B897EB2"/>
    <w:rsid w:val="001D357F"/>
    <w:pPr>
      <w:spacing w:after="0" w:line="240" w:lineRule="auto"/>
    </w:pPr>
    <w:rPr>
      <w:rFonts w:eastAsiaTheme="minorHAnsi" w:cs="Arial"/>
      <w:sz w:val="20"/>
      <w:szCs w:val="20"/>
      <w:lang w:eastAsia="en-US"/>
    </w:rPr>
  </w:style>
  <w:style w:type="paragraph" w:customStyle="1" w:styleId="FD3C3A0154084201A334CB997112D06A2">
    <w:name w:val="FD3C3A0154084201A334CB997112D06A2"/>
    <w:rsid w:val="001D357F"/>
    <w:pPr>
      <w:spacing w:after="0" w:line="240" w:lineRule="auto"/>
    </w:pPr>
    <w:rPr>
      <w:rFonts w:eastAsiaTheme="minorHAnsi" w:cs="Arial"/>
      <w:sz w:val="20"/>
      <w:szCs w:val="20"/>
      <w:lang w:eastAsia="en-US"/>
    </w:rPr>
  </w:style>
  <w:style w:type="paragraph" w:customStyle="1" w:styleId="F543687E85FD48489749A7DF9A112CC62">
    <w:name w:val="F543687E85FD48489749A7DF9A112CC62"/>
    <w:rsid w:val="001D357F"/>
    <w:pPr>
      <w:spacing w:after="0" w:line="240" w:lineRule="auto"/>
    </w:pPr>
    <w:rPr>
      <w:rFonts w:eastAsiaTheme="minorHAnsi" w:cs="Arial"/>
      <w:sz w:val="20"/>
      <w:szCs w:val="20"/>
      <w:lang w:eastAsia="en-US"/>
    </w:rPr>
  </w:style>
  <w:style w:type="paragraph" w:customStyle="1" w:styleId="1A00BDBA4B22439885557E075A191AAD2">
    <w:name w:val="1A00BDBA4B22439885557E075A191AAD2"/>
    <w:rsid w:val="001D357F"/>
    <w:pPr>
      <w:spacing w:after="0" w:line="240" w:lineRule="auto"/>
    </w:pPr>
    <w:rPr>
      <w:rFonts w:eastAsiaTheme="minorHAnsi" w:cs="Arial"/>
      <w:sz w:val="20"/>
      <w:szCs w:val="20"/>
      <w:lang w:eastAsia="en-US"/>
    </w:rPr>
  </w:style>
  <w:style w:type="paragraph" w:customStyle="1" w:styleId="D7436E88F4FB49C79E45E97FDD6A5B9E2">
    <w:name w:val="D7436E88F4FB49C79E45E97FDD6A5B9E2"/>
    <w:rsid w:val="001D357F"/>
    <w:pPr>
      <w:spacing w:after="0" w:line="240" w:lineRule="auto"/>
    </w:pPr>
    <w:rPr>
      <w:rFonts w:eastAsiaTheme="minorHAnsi" w:cs="Arial"/>
      <w:sz w:val="20"/>
      <w:szCs w:val="20"/>
      <w:lang w:eastAsia="en-US"/>
    </w:rPr>
  </w:style>
  <w:style w:type="paragraph" w:customStyle="1" w:styleId="A9236F72BAC24E33830940E5E69272952">
    <w:name w:val="A9236F72BAC24E33830940E5E69272952"/>
    <w:rsid w:val="001D357F"/>
    <w:pPr>
      <w:spacing w:after="0" w:line="240" w:lineRule="auto"/>
    </w:pPr>
    <w:rPr>
      <w:rFonts w:eastAsiaTheme="minorHAnsi" w:cs="Arial"/>
      <w:sz w:val="20"/>
      <w:szCs w:val="20"/>
      <w:lang w:eastAsia="en-US"/>
    </w:rPr>
  </w:style>
  <w:style w:type="paragraph" w:customStyle="1" w:styleId="B9AFF166D3C148EF84DAC50EB7468A352">
    <w:name w:val="B9AFF166D3C148EF84DAC50EB7468A352"/>
    <w:rsid w:val="001D357F"/>
    <w:pPr>
      <w:spacing w:after="0" w:line="240" w:lineRule="auto"/>
    </w:pPr>
    <w:rPr>
      <w:rFonts w:eastAsiaTheme="minorHAnsi" w:cs="Arial"/>
      <w:sz w:val="20"/>
      <w:szCs w:val="20"/>
      <w:lang w:eastAsia="en-US"/>
    </w:rPr>
  </w:style>
  <w:style w:type="paragraph" w:customStyle="1" w:styleId="CB7638F678604BE982F1C0B372A4D4E72">
    <w:name w:val="CB7638F678604BE982F1C0B372A4D4E72"/>
    <w:rsid w:val="001D357F"/>
    <w:pPr>
      <w:spacing w:after="0" w:line="240" w:lineRule="auto"/>
    </w:pPr>
    <w:rPr>
      <w:rFonts w:eastAsiaTheme="minorHAnsi" w:cs="Arial"/>
      <w:sz w:val="20"/>
      <w:szCs w:val="20"/>
      <w:lang w:eastAsia="en-US"/>
    </w:rPr>
  </w:style>
  <w:style w:type="paragraph" w:customStyle="1" w:styleId="C18E77B6EF9744E3B280B7B8604741BD1">
    <w:name w:val="C18E77B6EF9744E3B280B7B8604741BD1"/>
    <w:rsid w:val="001D357F"/>
    <w:pPr>
      <w:spacing w:after="0" w:line="240" w:lineRule="auto"/>
    </w:pPr>
    <w:rPr>
      <w:rFonts w:eastAsiaTheme="minorHAnsi" w:cs="Arial"/>
      <w:sz w:val="20"/>
      <w:szCs w:val="20"/>
      <w:lang w:eastAsia="en-US"/>
    </w:rPr>
  </w:style>
  <w:style w:type="paragraph" w:customStyle="1" w:styleId="C3512F412EA246ACAB839F8F72C005541">
    <w:name w:val="C3512F412EA246ACAB839F8F72C005541"/>
    <w:rsid w:val="001D357F"/>
    <w:pPr>
      <w:spacing w:after="0" w:line="240" w:lineRule="auto"/>
    </w:pPr>
    <w:rPr>
      <w:rFonts w:eastAsiaTheme="minorHAnsi" w:cs="Arial"/>
      <w:sz w:val="20"/>
      <w:szCs w:val="20"/>
      <w:lang w:eastAsia="en-US"/>
    </w:rPr>
  </w:style>
  <w:style w:type="paragraph" w:customStyle="1" w:styleId="84E30727AAF54ED093A1D6CD1DC35F601">
    <w:name w:val="84E30727AAF54ED093A1D6CD1DC35F601"/>
    <w:rsid w:val="001D357F"/>
    <w:pPr>
      <w:spacing w:after="0" w:line="240" w:lineRule="auto"/>
    </w:pPr>
    <w:rPr>
      <w:rFonts w:eastAsiaTheme="minorHAnsi" w:cs="Arial"/>
      <w:sz w:val="20"/>
      <w:szCs w:val="20"/>
      <w:lang w:eastAsia="en-US"/>
    </w:rPr>
  </w:style>
  <w:style w:type="paragraph" w:customStyle="1" w:styleId="56B4F6D7215A4F4992627C979C2D4B6F1">
    <w:name w:val="56B4F6D7215A4F4992627C979C2D4B6F1"/>
    <w:rsid w:val="001D357F"/>
    <w:pPr>
      <w:spacing w:after="0" w:line="240" w:lineRule="auto"/>
    </w:pPr>
    <w:rPr>
      <w:rFonts w:eastAsiaTheme="minorHAnsi" w:cs="Arial"/>
      <w:sz w:val="20"/>
      <w:szCs w:val="20"/>
      <w:lang w:eastAsia="en-US"/>
    </w:rPr>
  </w:style>
  <w:style w:type="paragraph" w:customStyle="1" w:styleId="DCE1D6666D534E98B4A4E0BE7ABE08571">
    <w:name w:val="DCE1D6666D534E98B4A4E0BE7ABE08571"/>
    <w:rsid w:val="001D357F"/>
    <w:pPr>
      <w:spacing w:after="0" w:line="240" w:lineRule="auto"/>
    </w:pPr>
    <w:rPr>
      <w:rFonts w:eastAsiaTheme="minorHAnsi" w:cs="Arial"/>
      <w:sz w:val="20"/>
      <w:szCs w:val="20"/>
      <w:lang w:eastAsia="en-US"/>
    </w:rPr>
  </w:style>
  <w:style w:type="paragraph" w:customStyle="1" w:styleId="3D765F66C1DE4EB48A166E3E549D172C1">
    <w:name w:val="3D765F66C1DE4EB48A166E3E549D172C1"/>
    <w:rsid w:val="001D357F"/>
    <w:pPr>
      <w:spacing w:after="0" w:line="240" w:lineRule="auto"/>
    </w:pPr>
    <w:rPr>
      <w:rFonts w:eastAsiaTheme="minorHAnsi" w:cs="Arial"/>
      <w:sz w:val="20"/>
      <w:szCs w:val="20"/>
      <w:lang w:eastAsia="en-US"/>
    </w:rPr>
  </w:style>
  <w:style w:type="paragraph" w:customStyle="1" w:styleId="62F1AEB77B644165A094C7718A17E113">
    <w:name w:val="62F1AEB77B644165A094C7718A17E113"/>
    <w:rsid w:val="001D357F"/>
  </w:style>
  <w:style w:type="paragraph" w:customStyle="1" w:styleId="5097D9BDDFCD4032BDEC2106D51AB72F">
    <w:name w:val="5097D9BDDFCD4032BDEC2106D51AB72F"/>
    <w:rsid w:val="001D357F"/>
  </w:style>
  <w:style w:type="paragraph" w:customStyle="1" w:styleId="90DE5BDB389E4551BCE2A29A1C019B38">
    <w:name w:val="90DE5BDB389E4551BCE2A29A1C019B38"/>
    <w:rsid w:val="001D357F"/>
  </w:style>
  <w:style w:type="paragraph" w:customStyle="1" w:styleId="9725FB39E3484111B78AAE0085D10730">
    <w:name w:val="9725FB39E3484111B78AAE0085D10730"/>
    <w:rsid w:val="001D357F"/>
  </w:style>
  <w:style w:type="paragraph" w:customStyle="1" w:styleId="78804D0928EE428B8CD6CFBC37CF3073">
    <w:name w:val="78804D0928EE428B8CD6CFBC37CF3073"/>
    <w:rsid w:val="001D357F"/>
  </w:style>
  <w:style w:type="paragraph" w:customStyle="1" w:styleId="33CF6AD59BA046CCAA9D713DDE089429">
    <w:name w:val="33CF6AD59BA046CCAA9D713DDE089429"/>
    <w:rsid w:val="001D357F"/>
  </w:style>
  <w:style w:type="paragraph" w:customStyle="1" w:styleId="32B2645632964712B478C07E08B3F7F1">
    <w:name w:val="32B2645632964712B478C07E08B3F7F1"/>
    <w:rsid w:val="001D357F"/>
  </w:style>
  <w:style w:type="paragraph" w:customStyle="1" w:styleId="D54CCB7EA5BA4224B7D55193A1C1429D">
    <w:name w:val="D54CCB7EA5BA4224B7D55193A1C1429D"/>
    <w:rsid w:val="001D357F"/>
  </w:style>
  <w:style w:type="paragraph" w:customStyle="1" w:styleId="6E1E84A8683E485AB771116D8DAECB1A">
    <w:name w:val="6E1E84A8683E485AB771116D8DAECB1A"/>
    <w:rsid w:val="001D357F"/>
  </w:style>
  <w:style w:type="paragraph" w:customStyle="1" w:styleId="DA2C5FEC106C47A69BF8D4BA30AEE038">
    <w:name w:val="DA2C5FEC106C47A69BF8D4BA30AEE038"/>
    <w:rsid w:val="001D357F"/>
  </w:style>
  <w:style w:type="paragraph" w:customStyle="1" w:styleId="EFB2B7B9173F4B05933F71BA461B80ED">
    <w:name w:val="EFB2B7B9173F4B05933F71BA461B80ED"/>
    <w:rsid w:val="001D357F"/>
  </w:style>
  <w:style w:type="paragraph" w:customStyle="1" w:styleId="6FC832817F15459DA03A1C1890ED836D">
    <w:name w:val="6FC832817F15459DA03A1C1890ED836D"/>
    <w:rsid w:val="001D357F"/>
  </w:style>
  <w:style w:type="paragraph" w:customStyle="1" w:styleId="0A2A866E478E4D60889C218AA3804569">
    <w:name w:val="0A2A866E478E4D60889C218AA3804569"/>
    <w:rsid w:val="001D357F"/>
  </w:style>
  <w:style w:type="paragraph" w:customStyle="1" w:styleId="374A9B96250841BDA562CE8A2A99BA57">
    <w:name w:val="374A9B96250841BDA562CE8A2A99BA57"/>
    <w:rsid w:val="001D357F"/>
  </w:style>
  <w:style w:type="paragraph" w:customStyle="1" w:styleId="696895A5FB844ECBB148FA5D78E8AF54">
    <w:name w:val="696895A5FB844ECBB148FA5D78E8AF54"/>
    <w:rsid w:val="001D357F"/>
  </w:style>
  <w:style w:type="paragraph" w:customStyle="1" w:styleId="D92624853E74455EBE91241A9063F198">
    <w:name w:val="D92624853E74455EBE91241A9063F198"/>
    <w:rsid w:val="001D357F"/>
  </w:style>
  <w:style w:type="paragraph" w:customStyle="1" w:styleId="3DA68800DF1744B780E5F841CDE6777F">
    <w:name w:val="3DA68800DF1744B780E5F841CDE6777F"/>
    <w:rsid w:val="001D357F"/>
  </w:style>
  <w:style w:type="paragraph" w:customStyle="1" w:styleId="4CD8B193A22A4B6783636EDB90A66B4C">
    <w:name w:val="4CD8B193A22A4B6783636EDB90A66B4C"/>
    <w:rsid w:val="001D357F"/>
  </w:style>
  <w:style w:type="paragraph" w:customStyle="1" w:styleId="71BE1E1449AB4AC489F6413D4DC13B20">
    <w:name w:val="71BE1E1449AB4AC489F6413D4DC13B20"/>
    <w:rsid w:val="001D357F"/>
  </w:style>
  <w:style w:type="paragraph" w:customStyle="1" w:styleId="69C04C41A76A4EC1B78D5F29A28F966C">
    <w:name w:val="69C04C41A76A4EC1B78D5F29A28F966C"/>
    <w:rsid w:val="001D357F"/>
  </w:style>
  <w:style w:type="paragraph" w:customStyle="1" w:styleId="D7E1097BAE0F4678ADE3D6B3178A4B41">
    <w:name w:val="D7E1097BAE0F4678ADE3D6B3178A4B41"/>
    <w:rsid w:val="001D357F"/>
  </w:style>
  <w:style w:type="paragraph" w:customStyle="1" w:styleId="09916A6223CA40439A5343BF7DC834E2">
    <w:name w:val="09916A6223CA40439A5343BF7DC834E2"/>
    <w:rsid w:val="001D357F"/>
  </w:style>
  <w:style w:type="paragraph" w:customStyle="1" w:styleId="D12A02A0BB344D0BAC67A9FBB6B7643C">
    <w:name w:val="D12A02A0BB344D0BAC67A9FBB6B7643C"/>
    <w:rsid w:val="001D357F"/>
  </w:style>
  <w:style w:type="paragraph" w:customStyle="1" w:styleId="FE1F4C1E066244518BA13A748BBA69E0">
    <w:name w:val="FE1F4C1E066244518BA13A748BBA69E0"/>
    <w:rsid w:val="001D357F"/>
  </w:style>
  <w:style w:type="paragraph" w:customStyle="1" w:styleId="2DF2F2C6EB174A8A8196F30DBD981D43">
    <w:name w:val="2DF2F2C6EB174A8A8196F30DBD981D43"/>
    <w:rsid w:val="001D357F"/>
  </w:style>
  <w:style w:type="paragraph" w:customStyle="1" w:styleId="8825C25188D741CB8FF1EAB6338D3DC9">
    <w:name w:val="8825C25188D741CB8FF1EAB6338D3DC9"/>
    <w:rsid w:val="001D357F"/>
  </w:style>
  <w:style w:type="paragraph" w:customStyle="1" w:styleId="20AA67F735D94B7091BC2E8EF179D82F">
    <w:name w:val="20AA67F735D94B7091BC2E8EF179D82F"/>
    <w:rsid w:val="001D357F"/>
  </w:style>
  <w:style w:type="paragraph" w:customStyle="1" w:styleId="3AEE5007665044019943B696786D5534">
    <w:name w:val="3AEE5007665044019943B696786D5534"/>
    <w:rsid w:val="001D357F"/>
  </w:style>
  <w:style w:type="paragraph" w:customStyle="1" w:styleId="1C9D3FE921AF4F2B939B519EF7DDF503">
    <w:name w:val="1C9D3FE921AF4F2B939B519EF7DDF503"/>
    <w:rsid w:val="001D357F"/>
  </w:style>
  <w:style w:type="paragraph" w:customStyle="1" w:styleId="D137A8715F104ED4A3BBEAB6BFAA1BA4">
    <w:name w:val="D137A8715F104ED4A3BBEAB6BFAA1BA4"/>
    <w:rsid w:val="001D357F"/>
  </w:style>
  <w:style w:type="paragraph" w:customStyle="1" w:styleId="500D0471FE224A32BD8F040B8F5FF795">
    <w:name w:val="500D0471FE224A32BD8F040B8F5FF795"/>
    <w:rsid w:val="001D357F"/>
  </w:style>
  <w:style w:type="paragraph" w:customStyle="1" w:styleId="9E079D9730F449D29810A564C7113D62">
    <w:name w:val="9E079D9730F449D29810A564C7113D62"/>
    <w:rsid w:val="001D357F"/>
  </w:style>
  <w:style w:type="paragraph" w:customStyle="1" w:styleId="4C68FF4E723040E4A10E6E998083599E">
    <w:name w:val="4C68FF4E723040E4A10E6E998083599E"/>
    <w:rsid w:val="001D357F"/>
  </w:style>
  <w:style w:type="paragraph" w:customStyle="1" w:styleId="4C2BFA5FEBF1422A812BD5B729D6FC58">
    <w:name w:val="4C2BFA5FEBF1422A812BD5B729D6FC58"/>
    <w:rsid w:val="001D357F"/>
  </w:style>
  <w:style w:type="paragraph" w:customStyle="1" w:styleId="22B88595889D4FEEB9C9B0D1A9F1034F">
    <w:name w:val="22B88595889D4FEEB9C9B0D1A9F1034F"/>
    <w:rsid w:val="001D357F"/>
  </w:style>
  <w:style w:type="paragraph" w:customStyle="1" w:styleId="F94E2A2346C1411497BD699F5EB44471">
    <w:name w:val="F94E2A2346C1411497BD699F5EB44471"/>
    <w:rsid w:val="001D357F"/>
  </w:style>
  <w:style w:type="paragraph" w:customStyle="1" w:styleId="C902D46BF1F8489FAC660BA62464B9D2">
    <w:name w:val="C902D46BF1F8489FAC660BA62464B9D2"/>
    <w:rsid w:val="001D357F"/>
  </w:style>
  <w:style w:type="paragraph" w:customStyle="1" w:styleId="14CF3172F6BD47B2974C6ACF67605CEA">
    <w:name w:val="14CF3172F6BD47B2974C6ACF67605CEA"/>
    <w:rsid w:val="001D357F"/>
  </w:style>
  <w:style w:type="paragraph" w:customStyle="1" w:styleId="A3B17EF00EB242FFBD896C7D088A61D7">
    <w:name w:val="A3B17EF00EB242FFBD896C7D088A61D7"/>
    <w:rsid w:val="001D357F"/>
  </w:style>
  <w:style w:type="paragraph" w:customStyle="1" w:styleId="417B4E31DD5541B993120C462B99E4EC">
    <w:name w:val="417B4E31DD5541B993120C462B99E4EC"/>
    <w:rsid w:val="001D357F"/>
  </w:style>
  <w:style w:type="paragraph" w:customStyle="1" w:styleId="3E7B9606CFDB43E6A6CFDF345C65A329">
    <w:name w:val="3E7B9606CFDB43E6A6CFDF345C65A329"/>
    <w:rsid w:val="001D357F"/>
  </w:style>
  <w:style w:type="paragraph" w:customStyle="1" w:styleId="E88E54FA3D2F43BDB33482AF06709986">
    <w:name w:val="E88E54FA3D2F43BDB33482AF06709986"/>
    <w:rsid w:val="001D357F"/>
  </w:style>
  <w:style w:type="paragraph" w:customStyle="1" w:styleId="60A8F4053B55485C8CB6B4E79DA0435B">
    <w:name w:val="60A8F4053B55485C8CB6B4E79DA0435B"/>
    <w:rsid w:val="001D357F"/>
  </w:style>
  <w:style w:type="paragraph" w:customStyle="1" w:styleId="EEDA1F5BE9554F318159BE7F694F5A07">
    <w:name w:val="EEDA1F5BE9554F318159BE7F694F5A07"/>
    <w:rsid w:val="001D357F"/>
  </w:style>
  <w:style w:type="paragraph" w:customStyle="1" w:styleId="630A00A628C94D20B3773A9D2BAC4C8F">
    <w:name w:val="630A00A628C94D20B3773A9D2BAC4C8F"/>
    <w:rsid w:val="001D357F"/>
  </w:style>
  <w:style w:type="paragraph" w:customStyle="1" w:styleId="A7AE91449DED4DC0A7623683B4E1E215">
    <w:name w:val="A7AE91449DED4DC0A7623683B4E1E215"/>
    <w:rsid w:val="001D357F"/>
  </w:style>
  <w:style w:type="paragraph" w:customStyle="1" w:styleId="6E5908E725F4418292A88C24F8A9BC42">
    <w:name w:val="6E5908E725F4418292A88C24F8A9BC42"/>
    <w:rsid w:val="001D357F"/>
  </w:style>
  <w:style w:type="paragraph" w:customStyle="1" w:styleId="DF71D735026C45479C19EB1441E7FEB4">
    <w:name w:val="DF71D735026C45479C19EB1441E7FEB4"/>
    <w:rsid w:val="001D357F"/>
  </w:style>
  <w:style w:type="paragraph" w:customStyle="1" w:styleId="FE64238D269F4053B013C78CF4F67F14">
    <w:name w:val="FE64238D269F4053B013C78CF4F67F14"/>
    <w:rsid w:val="001D357F"/>
  </w:style>
  <w:style w:type="paragraph" w:customStyle="1" w:styleId="EB66F82A540E42B8B134928509976170">
    <w:name w:val="EB66F82A540E42B8B134928509976170"/>
    <w:rsid w:val="001D357F"/>
  </w:style>
  <w:style w:type="paragraph" w:customStyle="1" w:styleId="26413A3F33D4497D8352344353E5BBCA">
    <w:name w:val="26413A3F33D4497D8352344353E5BBCA"/>
    <w:rsid w:val="001D357F"/>
  </w:style>
  <w:style w:type="paragraph" w:customStyle="1" w:styleId="7929D3FC01C34573A55DFA85734CCDA1">
    <w:name w:val="7929D3FC01C34573A55DFA85734CCDA1"/>
    <w:rsid w:val="001D357F"/>
  </w:style>
  <w:style w:type="paragraph" w:customStyle="1" w:styleId="DC2BAF7CE51B411EB7BE2265E483F6E2">
    <w:name w:val="DC2BAF7CE51B411EB7BE2265E483F6E2"/>
    <w:rsid w:val="001D357F"/>
  </w:style>
  <w:style w:type="paragraph" w:customStyle="1" w:styleId="9B84CB8AD7B340DEAB56B96F98E8C53F">
    <w:name w:val="9B84CB8AD7B340DEAB56B96F98E8C53F"/>
    <w:rsid w:val="001D357F"/>
  </w:style>
  <w:style w:type="paragraph" w:customStyle="1" w:styleId="7FC0E93B70A14DC697F927DE91DBB343">
    <w:name w:val="7FC0E93B70A14DC697F927DE91DBB343"/>
    <w:rsid w:val="001D357F"/>
  </w:style>
  <w:style w:type="paragraph" w:customStyle="1" w:styleId="F90175742F6B460090A05EE549BD0AAA">
    <w:name w:val="F90175742F6B460090A05EE549BD0AAA"/>
    <w:rsid w:val="001D357F"/>
  </w:style>
  <w:style w:type="paragraph" w:customStyle="1" w:styleId="3E53B55273A04FCFBBF328475D242AD8">
    <w:name w:val="3E53B55273A04FCFBBF328475D242AD8"/>
    <w:rsid w:val="001D357F"/>
  </w:style>
  <w:style w:type="paragraph" w:customStyle="1" w:styleId="890F02EAA0C545248076BB814D727F3C">
    <w:name w:val="890F02EAA0C545248076BB814D727F3C"/>
    <w:rsid w:val="001D357F"/>
  </w:style>
  <w:style w:type="paragraph" w:customStyle="1" w:styleId="8C9A1850ED0745789FB12E26CF608B93">
    <w:name w:val="8C9A1850ED0745789FB12E26CF608B93"/>
    <w:rsid w:val="001D357F"/>
  </w:style>
  <w:style w:type="paragraph" w:customStyle="1" w:styleId="47C72681D7784B9CA0EF88BC1D30B909">
    <w:name w:val="47C72681D7784B9CA0EF88BC1D30B909"/>
    <w:rsid w:val="001D357F"/>
  </w:style>
  <w:style w:type="paragraph" w:customStyle="1" w:styleId="8398EE88F8AA4499B7F1DB95BEBCB312">
    <w:name w:val="8398EE88F8AA4499B7F1DB95BEBCB312"/>
    <w:rsid w:val="001D357F"/>
  </w:style>
  <w:style w:type="paragraph" w:customStyle="1" w:styleId="A98CD91220624137990F4A1CE7E30A4F">
    <w:name w:val="A98CD91220624137990F4A1CE7E30A4F"/>
    <w:rsid w:val="001D357F"/>
  </w:style>
  <w:style w:type="paragraph" w:customStyle="1" w:styleId="12BEA5B4ABD44043BF3631EE2D290780">
    <w:name w:val="12BEA5B4ABD44043BF3631EE2D290780"/>
    <w:rsid w:val="001D357F"/>
  </w:style>
  <w:style w:type="paragraph" w:customStyle="1" w:styleId="377507D743A746BA813128FAE6F86787">
    <w:name w:val="377507D743A746BA813128FAE6F86787"/>
    <w:rsid w:val="001D357F"/>
  </w:style>
  <w:style w:type="paragraph" w:customStyle="1" w:styleId="57E38ADDDDB74EF8B0C8F28B0A26DC81">
    <w:name w:val="57E38ADDDDB74EF8B0C8F28B0A26DC81"/>
    <w:rsid w:val="001D357F"/>
  </w:style>
  <w:style w:type="paragraph" w:customStyle="1" w:styleId="7054FF36CE304B419656533BDAA759335">
    <w:name w:val="7054FF36CE304B419656533BDAA759335"/>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792070D29EAE498AA7567B350365B2BE2">
    <w:name w:val="792070D29EAE498AA7567B350365B2BE2"/>
    <w:rsid w:val="001D357F"/>
    <w:pPr>
      <w:spacing w:after="0" w:line="240" w:lineRule="auto"/>
    </w:pPr>
    <w:rPr>
      <w:rFonts w:eastAsiaTheme="minorHAnsi" w:cs="Arial"/>
      <w:sz w:val="20"/>
      <w:szCs w:val="20"/>
      <w:lang w:eastAsia="en-US"/>
    </w:rPr>
  </w:style>
  <w:style w:type="paragraph" w:customStyle="1" w:styleId="5AC37271A7234950A8216D59F04D4EA03">
    <w:name w:val="5AC37271A7234950A8216D59F04D4EA03"/>
    <w:rsid w:val="001D357F"/>
    <w:pPr>
      <w:spacing w:after="0" w:line="240" w:lineRule="auto"/>
    </w:pPr>
    <w:rPr>
      <w:rFonts w:eastAsiaTheme="minorHAnsi" w:cs="Arial"/>
      <w:sz w:val="20"/>
      <w:szCs w:val="20"/>
      <w:lang w:eastAsia="en-US"/>
    </w:rPr>
  </w:style>
  <w:style w:type="paragraph" w:customStyle="1" w:styleId="B4E73F3AD5374343BC88C57475D092F1">
    <w:name w:val="B4E73F3AD5374343BC88C57475D092F1"/>
    <w:rsid w:val="001D357F"/>
    <w:pPr>
      <w:spacing w:after="0" w:line="240" w:lineRule="auto"/>
    </w:pPr>
    <w:rPr>
      <w:rFonts w:eastAsiaTheme="minorHAnsi" w:cs="Arial"/>
      <w:sz w:val="20"/>
      <w:szCs w:val="20"/>
      <w:lang w:eastAsia="en-US"/>
    </w:rPr>
  </w:style>
  <w:style w:type="paragraph" w:customStyle="1" w:styleId="57572E7B126B423885406A77E60B76453">
    <w:name w:val="57572E7B126B423885406A77E60B76453"/>
    <w:rsid w:val="001D357F"/>
    <w:pPr>
      <w:spacing w:after="0" w:line="240" w:lineRule="auto"/>
    </w:pPr>
    <w:rPr>
      <w:rFonts w:eastAsiaTheme="minorHAnsi" w:cs="Arial"/>
      <w:sz w:val="20"/>
      <w:szCs w:val="20"/>
      <w:lang w:eastAsia="en-US"/>
    </w:rPr>
  </w:style>
  <w:style w:type="paragraph" w:customStyle="1" w:styleId="069E6B36C22F42CFBC10CBDDAFFBD66A2">
    <w:name w:val="069E6B36C22F42CFBC10CBDDAFFBD66A2"/>
    <w:rsid w:val="001D357F"/>
    <w:pPr>
      <w:spacing w:after="0" w:line="240" w:lineRule="auto"/>
    </w:pPr>
    <w:rPr>
      <w:rFonts w:eastAsiaTheme="minorHAnsi" w:cs="Arial"/>
      <w:sz w:val="20"/>
      <w:szCs w:val="20"/>
      <w:lang w:eastAsia="en-US"/>
    </w:rPr>
  </w:style>
  <w:style w:type="paragraph" w:customStyle="1" w:styleId="3ABE19CFDB0A4474B3CCB59859F78DE03">
    <w:name w:val="3ABE19CFDB0A4474B3CCB59859F78DE03"/>
    <w:rsid w:val="001D357F"/>
    <w:pPr>
      <w:spacing w:after="0" w:line="240" w:lineRule="auto"/>
    </w:pPr>
    <w:rPr>
      <w:rFonts w:eastAsiaTheme="minorHAnsi" w:cs="Arial"/>
      <w:sz w:val="20"/>
      <w:szCs w:val="20"/>
      <w:lang w:eastAsia="en-US"/>
    </w:rPr>
  </w:style>
  <w:style w:type="paragraph" w:customStyle="1" w:styleId="D5D73A4E06A84874A95B47D9DF24BF4A3">
    <w:name w:val="D5D73A4E06A84874A95B47D9DF24BF4A3"/>
    <w:rsid w:val="001D357F"/>
    <w:pPr>
      <w:spacing w:after="0" w:line="240" w:lineRule="auto"/>
    </w:pPr>
    <w:rPr>
      <w:rFonts w:eastAsiaTheme="minorHAnsi" w:cs="Arial"/>
      <w:sz w:val="20"/>
      <w:szCs w:val="20"/>
      <w:lang w:eastAsia="en-US"/>
    </w:rPr>
  </w:style>
  <w:style w:type="paragraph" w:customStyle="1" w:styleId="CAF177A70CC1435995F39A5DA766F59D3">
    <w:name w:val="CAF177A70CC1435995F39A5DA766F59D3"/>
    <w:rsid w:val="001D357F"/>
    <w:pPr>
      <w:spacing w:after="0" w:line="240" w:lineRule="auto"/>
    </w:pPr>
    <w:rPr>
      <w:rFonts w:eastAsiaTheme="minorHAnsi" w:cs="Arial"/>
      <w:sz w:val="20"/>
      <w:szCs w:val="20"/>
      <w:lang w:eastAsia="en-US"/>
    </w:rPr>
  </w:style>
  <w:style w:type="paragraph" w:customStyle="1" w:styleId="6A5B135E59A244DD949CEFE801B897EB3">
    <w:name w:val="6A5B135E59A244DD949CEFE801B897EB3"/>
    <w:rsid w:val="001D357F"/>
    <w:pPr>
      <w:spacing w:after="0" w:line="240" w:lineRule="auto"/>
    </w:pPr>
    <w:rPr>
      <w:rFonts w:eastAsiaTheme="minorHAnsi" w:cs="Arial"/>
      <w:sz w:val="20"/>
      <w:szCs w:val="20"/>
      <w:lang w:eastAsia="en-US"/>
    </w:rPr>
  </w:style>
  <w:style w:type="paragraph" w:customStyle="1" w:styleId="FD3C3A0154084201A334CB997112D06A3">
    <w:name w:val="FD3C3A0154084201A334CB997112D06A3"/>
    <w:rsid w:val="001D357F"/>
    <w:pPr>
      <w:spacing w:after="0" w:line="240" w:lineRule="auto"/>
    </w:pPr>
    <w:rPr>
      <w:rFonts w:eastAsiaTheme="minorHAnsi" w:cs="Arial"/>
      <w:sz w:val="20"/>
      <w:szCs w:val="20"/>
      <w:lang w:eastAsia="en-US"/>
    </w:rPr>
  </w:style>
  <w:style w:type="paragraph" w:customStyle="1" w:styleId="F543687E85FD48489749A7DF9A112CC63">
    <w:name w:val="F543687E85FD48489749A7DF9A112CC63"/>
    <w:rsid w:val="001D357F"/>
    <w:pPr>
      <w:spacing w:after="0" w:line="240" w:lineRule="auto"/>
    </w:pPr>
    <w:rPr>
      <w:rFonts w:eastAsiaTheme="minorHAnsi" w:cs="Arial"/>
      <w:sz w:val="20"/>
      <w:szCs w:val="20"/>
      <w:lang w:eastAsia="en-US"/>
    </w:rPr>
  </w:style>
  <w:style w:type="paragraph" w:customStyle="1" w:styleId="1A00BDBA4B22439885557E075A191AAD3">
    <w:name w:val="1A00BDBA4B22439885557E075A191AAD3"/>
    <w:rsid w:val="001D357F"/>
    <w:pPr>
      <w:spacing w:after="0" w:line="240" w:lineRule="auto"/>
    </w:pPr>
    <w:rPr>
      <w:rFonts w:eastAsiaTheme="minorHAnsi" w:cs="Arial"/>
      <w:sz w:val="20"/>
      <w:szCs w:val="20"/>
      <w:lang w:eastAsia="en-US"/>
    </w:rPr>
  </w:style>
  <w:style w:type="paragraph" w:customStyle="1" w:styleId="90DE5BDB389E4551BCE2A29A1C019B381">
    <w:name w:val="90DE5BDB389E4551BCE2A29A1C019B381"/>
    <w:rsid w:val="001D357F"/>
    <w:pPr>
      <w:spacing w:after="0" w:line="240" w:lineRule="auto"/>
    </w:pPr>
    <w:rPr>
      <w:rFonts w:eastAsiaTheme="minorHAnsi" w:cs="Arial"/>
      <w:sz w:val="20"/>
      <w:szCs w:val="20"/>
      <w:lang w:eastAsia="en-US"/>
    </w:rPr>
  </w:style>
  <w:style w:type="paragraph" w:customStyle="1" w:styleId="9725FB39E3484111B78AAE0085D107301">
    <w:name w:val="9725FB39E3484111B78AAE0085D107301"/>
    <w:rsid w:val="001D357F"/>
    <w:pPr>
      <w:spacing w:after="0" w:line="240" w:lineRule="auto"/>
    </w:pPr>
    <w:rPr>
      <w:rFonts w:eastAsiaTheme="minorHAnsi" w:cs="Arial"/>
      <w:sz w:val="20"/>
      <w:szCs w:val="20"/>
      <w:lang w:eastAsia="en-US"/>
    </w:rPr>
  </w:style>
  <w:style w:type="paragraph" w:customStyle="1" w:styleId="78804D0928EE428B8CD6CFBC37CF30731">
    <w:name w:val="78804D0928EE428B8CD6CFBC37CF30731"/>
    <w:rsid w:val="001D357F"/>
    <w:pPr>
      <w:spacing w:after="0" w:line="240" w:lineRule="auto"/>
    </w:pPr>
    <w:rPr>
      <w:rFonts w:eastAsiaTheme="minorHAnsi" w:cs="Arial"/>
      <w:sz w:val="20"/>
      <w:szCs w:val="20"/>
      <w:lang w:eastAsia="en-US"/>
    </w:rPr>
  </w:style>
  <w:style w:type="paragraph" w:customStyle="1" w:styleId="33CF6AD59BA046CCAA9D713DDE0894291">
    <w:name w:val="33CF6AD59BA046CCAA9D713DDE0894291"/>
    <w:rsid w:val="001D357F"/>
    <w:pPr>
      <w:spacing w:after="0" w:line="240" w:lineRule="auto"/>
    </w:pPr>
    <w:rPr>
      <w:rFonts w:eastAsiaTheme="minorHAnsi" w:cs="Arial"/>
      <w:sz w:val="20"/>
      <w:szCs w:val="20"/>
      <w:lang w:eastAsia="en-US"/>
    </w:rPr>
  </w:style>
  <w:style w:type="paragraph" w:customStyle="1" w:styleId="32B2645632964712B478C07E08B3F7F11">
    <w:name w:val="32B2645632964712B478C07E08B3F7F11"/>
    <w:rsid w:val="001D357F"/>
    <w:pPr>
      <w:spacing w:after="0" w:line="240" w:lineRule="auto"/>
    </w:pPr>
    <w:rPr>
      <w:rFonts w:eastAsiaTheme="minorHAnsi" w:cs="Arial"/>
      <w:sz w:val="20"/>
      <w:szCs w:val="20"/>
      <w:lang w:eastAsia="en-US"/>
    </w:rPr>
  </w:style>
  <w:style w:type="paragraph" w:customStyle="1" w:styleId="D54CCB7EA5BA4224B7D55193A1C1429D1">
    <w:name w:val="D54CCB7EA5BA4224B7D55193A1C1429D1"/>
    <w:rsid w:val="001D357F"/>
    <w:pPr>
      <w:spacing w:after="0" w:line="240" w:lineRule="auto"/>
    </w:pPr>
    <w:rPr>
      <w:rFonts w:eastAsiaTheme="minorHAnsi" w:cs="Arial"/>
      <w:sz w:val="20"/>
      <w:szCs w:val="20"/>
      <w:lang w:eastAsia="en-US"/>
    </w:rPr>
  </w:style>
  <w:style w:type="paragraph" w:customStyle="1" w:styleId="6E1E84A8683E485AB771116D8DAECB1A1">
    <w:name w:val="6E1E84A8683E485AB771116D8DAECB1A1"/>
    <w:rsid w:val="001D357F"/>
    <w:pPr>
      <w:spacing w:after="0" w:line="240" w:lineRule="auto"/>
    </w:pPr>
    <w:rPr>
      <w:rFonts w:eastAsiaTheme="minorHAnsi" w:cs="Arial"/>
      <w:sz w:val="20"/>
      <w:szCs w:val="20"/>
      <w:lang w:eastAsia="en-US"/>
    </w:rPr>
  </w:style>
  <w:style w:type="paragraph" w:customStyle="1" w:styleId="DA2C5FEC106C47A69BF8D4BA30AEE0381">
    <w:name w:val="DA2C5FEC106C47A69BF8D4BA30AEE0381"/>
    <w:rsid w:val="001D357F"/>
    <w:pPr>
      <w:spacing w:after="0" w:line="240" w:lineRule="auto"/>
    </w:pPr>
    <w:rPr>
      <w:rFonts w:eastAsiaTheme="minorHAnsi" w:cs="Arial"/>
      <w:sz w:val="20"/>
      <w:szCs w:val="20"/>
      <w:lang w:eastAsia="en-US"/>
    </w:rPr>
  </w:style>
  <w:style w:type="paragraph" w:customStyle="1" w:styleId="EFB2B7B9173F4B05933F71BA461B80ED1">
    <w:name w:val="EFB2B7B9173F4B05933F71BA461B80ED1"/>
    <w:rsid w:val="001D357F"/>
    <w:pPr>
      <w:spacing w:after="0" w:line="240" w:lineRule="auto"/>
    </w:pPr>
    <w:rPr>
      <w:rFonts w:eastAsiaTheme="minorHAnsi" w:cs="Arial"/>
      <w:sz w:val="20"/>
      <w:szCs w:val="20"/>
      <w:lang w:eastAsia="en-US"/>
    </w:rPr>
  </w:style>
  <w:style w:type="paragraph" w:customStyle="1" w:styleId="6FC832817F15459DA03A1C1890ED836D1">
    <w:name w:val="6FC832817F15459DA03A1C1890ED836D1"/>
    <w:rsid w:val="001D357F"/>
    <w:pPr>
      <w:spacing w:after="0" w:line="240" w:lineRule="auto"/>
    </w:pPr>
    <w:rPr>
      <w:rFonts w:eastAsiaTheme="minorHAnsi" w:cs="Arial"/>
      <w:sz w:val="20"/>
      <w:szCs w:val="20"/>
      <w:lang w:eastAsia="en-US"/>
    </w:rPr>
  </w:style>
  <w:style w:type="paragraph" w:customStyle="1" w:styleId="0A2A866E478E4D60889C218AA38045691">
    <w:name w:val="0A2A866E478E4D60889C218AA38045691"/>
    <w:rsid w:val="001D357F"/>
    <w:pPr>
      <w:spacing w:after="0" w:line="240" w:lineRule="auto"/>
    </w:pPr>
    <w:rPr>
      <w:rFonts w:eastAsiaTheme="minorHAnsi" w:cs="Arial"/>
      <w:sz w:val="20"/>
      <w:szCs w:val="20"/>
      <w:lang w:eastAsia="en-US"/>
    </w:rPr>
  </w:style>
  <w:style w:type="paragraph" w:customStyle="1" w:styleId="374A9B96250841BDA562CE8A2A99BA571">
    <w:name w:val="374A9B96250841BDA562CE8A2A99BA571"/>
    <w:rsid w:val="001D357F"/>
    <w:pPr>
      <w:spacing w:after="0" w:line="240" w:lineRule="auto"/>
    </w:pPr>
    <w:rPr>
      <w:rFonts w:eastAsiaTheme="minorHAnsi" w:cs="Arial"/>
      <w:sz w:val="20"/>
      <w:szCs w:val="20"/>
      <w:lang w:eastAsia="en-US"/>
    </w:rPr>
  </w:style>
  <w:style w:type="paragraph" w:customStyle="1" w:styleId="696895A5FB844ECBB148FA5D78E8AF541">
    <w:name w:val="696895A5FB844ECBB148FA5D78E8AF541"/>
    <w:rsid w:val="001D357F"/>
    <w:pPr>
      <w:spacing w:after="0" w:line="240" w:lineRule="auto"/>
    </w:pPr>
    <w:rPr>
      <w:rFonts w:eastAsiaTheme="minorHAnsi" w:cs="Arial"/>
      <w:sz w:val="20"/>
      <w:szCs w:val="20"/>
      <w:lang w:eastAsia="en-US"/>
    </w:rPr>
  </w:style>
  <w:style w:type="paragraph" w:customStyle="1" w:styleId="D92624853E74455EBE91241A9063F1981">
    <w:name w:val="D92624853E74455EBE91241A9063F1981"/>
    <w:rsid w:val="001D357F"/>
    <w:pPr>
      <w:spacing w:after="0" w:line="240" w:lineRule="auto"/>
    </w:pPr>
    <w:rPr>
      <w:rFonts w:eastAsiaTheme="minorHAnsi" w:cs="Arial"/>
      <w:sz w:val="20"/>
      <w:szCs w:val="20"/>
      <w:lang w:eastAsia="en-US"/>
    </w:rPr>
  </w:style>
  <w:style w:type="paragraph" w:customStyle="1" w:styleId="3DA68800DF1744B780E5F841CDE6777F1">
    <w:name w:val="3DA68800DF1744B780E5F841CDE6777F1"/>
    <w:rsid w:val="001D357F"/>
    <w:pPr>
      <w:spacing w:after="0" w:line="240" w:lineRule="auto"/>
    </w:pPr>
    <w:rPr>
      <w:rFonts w:eastAsiaTheme="minorHAnsi" w:cs="Arial"/>
      <w:sz w:val="20"/>
      <w:szCs w:val="20"/>
      <w:lang w:eastAsia="en-US"/>
    </w:rPr>
  </w:style>
  <w:style w:type="paragraph" w:customStyle="1" w:styleId="4CD8B193A22A4B6783636EDB90A66B4C1">
    <w:name w:val="4CD8B193A22A4B6783636EDB90A66B4C1"/>
    <w:rsid w:val="001D357F"/>
    <w:pPr>
      <w:spacing w:after="0" w:line="240" w:lineRule="auto"/>
    </w:pPr>
    <w:rPr>
      <w:rFonts w:eastAsiaTheme="minorHAnsi" w:cs="Arial"/>
      <w:sz w:val="20"/>
      <w:szCs w:val="20"/>
      <w:lang w:eastAsia="en-US"/>
    </w:rPr>
  </w:style>
  <w:style w:type="paragraph" w:customStyle="1" w:styleId="71BE1E1449AB4AC489F6413D4DC13B201">
    <w:name w:val="71BE1E1449AB4AC489F6413D4DC13B201"/>
    <w:rsid w:val="001D357F"/>
    <w:pPr>
      <w:spacing w:after="0" w:line="240" w:lineRule="auto"/>
    </w:pPr>
    <w:rPr>
      <w:rFonts w:eastAsiaTheme="minorHAnsi" w:cs="Arial"/>
      <w:sz w:val="20"/>
      <w:szCs w:val="20"/>
      <w:lang w:eastAsia="en-US"/>
    </w:rPr>
  </w:style>
  <w:style w:type="paragraph" w:customStyle="1" w:styleId="69C04C41A76A4EC1B78D5F29A28F966C1">
    <w:name w:val="69C04C41A76A4EC1B78D5F29A28F966C1"/>
    <w:rsid w:val="001D357F"/>
    <w:pPr>
      <w:spacing w:after="0" w:line="240" w:lineRule="auto"/>
    </w:pPr>
    <w:rPr>
      <w:rFonts w:eastAsiaTheme="minorHAnsi" w:cs="Arial"/>
      <w:sz w:val="20"/>
      <w:szCs w:val="20"/>
      <w:lang w:eastAsia="en-US"/>
    </w:rPr>
  </w:style>
  <w:style w:type="paragraph" w:customStyle="1" w:styleId="D7E1097BAE0F4678ADE3D6B3178A4B411">
    <w:name w:val="D7E1097BAE0F4678ADE3D6B3178A4B411"/>
    <w:rsid w:val="001D357F"/>
    <w:pPr>
      <w:spacing w:after="0" w:line="240" w:lineRule="auto"/>
    </w:pPr>
    <w:rPr>
      <w:rFonts w:eastAsiaTheme="minorHAnsi" w:cs="Arial"/>
      <w:sz w:val="20"/>
      <w:szCs w:val="20"/>
      <w:lang w:eastAsia="en-US"/>
    </w:rPr>
  </w:style>
  <w:style w:type="paragraph" w:customStyle="1" w:styleId="09916A6223CA40439A5343BF7DC834E21">
    <w:name w:val="09916A6223CA40439A5343BF7DC834E21"/>
    <w:rsid w:val="001D357F"/>
    <w:pPr>
      <w:spacing w:after="0" w:line="240" w:lineRule="auto"/>
    </w:pPr>
    <w:rPr>
      <w:rFonts w:eastAsiaTheme="minorHAnsi" w:cs="Arial"/>
      <w:sz w:val="20"/>
      <w:szCs w:val="20"/>
      <w:lang w:eastAsia="en-US"/>
    </w:rPr>
  </w:style>
  <w:style w:type="paragraph" w:customStyle="1" w:styleId="D12A02A0BB344D0BAC67A9FBB6B7643C1">
    <w:name w:val="D12A02A0BB344D0BAC67A9FBB6B7643C1"/>
    <w:rsid w:val="001D357F"/>
    <w:pPr>
      <w:spacing w:after="0" w:line="240" w:lineRule="auto"/>
    </w:pPr>
    <w:rPr>
      <w:rFonts w:eastAsiaTheme="minorHAnsi" w:cs="Arial"/>
      <w:sz w:val="20"/>
      <w:szCs w:val="20"/>
      <w:lang w:eastAsia="en-US"/>
    </w:rPr>
  </w:style>
  <w:style w:type="paragraph" w:customStyle="1" w:styleId="FE1F4C1E066244518BA13A748BBA69E01">
    <w:name w:val="FE1F4C1E066244518BA13A748BBA69E01"/>
    <w:rsid w:val="001D357F"/>
    <w:pPr>
      <w:spacing w:after="0" w:line="240" w:lineRule="auto"/>
    </w:pPr>
    <w:rPr>
      <w:rFonts w:eastAsiaTheme="minorHAnsi" w:cs="Arial"/>
      <w:sz w:val="20"/>
      <w:szCs w:val="20"/>
      <w:lang w:eastAsia="en-US"/>
    </w:rPr>
  </w:style>
  <w:style w:type="paragraph" w:customStyle="1" w:styleId="2DF2F2C6EB174A8A8196F30DBD981D431">
    <w:name w:val="2DF2F2C6EB174A8A8196F30DBD981D431"/>
    <w:rsid w:val="001D357F"/>
    <w:pPr>
      <w:spacing w:after="0" w:line="240" w:lineRule="auto"/>
    </w:pPr>
    <w:rPr>
      <w:rFonts w:eastAsiaTheme="minorHAnsi" w:cs="Arial"/>
      <w:sz w:val="20"/>
      <w:szCs w:val="20"/>
      <w:lang w:eastAsia="en-US"/>
    </w:rPr>
  </w:style>
  <w:style w:type="paragraph" w:customStyle="1" w:styleId="8825C25188D741CB8FF1EAB6338D3DC91">
    <w:name w:val="8825C25188D741CB8FF1EAB6338D3DC91"/>
    <w:rsid w:val="001D357F"/>
    <w:pPr>
      <w:spacing w:after="0" w:line="240" w:lineRule="auto"/>
    </w:pPr>
    <w:rPr>
      <w:rFonts w:eastAsiaTheme="minorHAnsi" w:cs="Arial"/>
      <w:sz w:val="20"/>
      <w:szCs w:val="20"/>
      <w:lang w:eastAsia="en-US"/>
    </w:rPr>
  </w:style>
  <w:style w:type="paragraph" w:customStyle="1" w:styleId="20AA67F735D94B7091BC2E8EF179D82F1">
    <w:name w:val="20AA67F735D94B7091BC2E8EF179D82F1"/>
    <w:rsid w:val="001D357F"/>
    <w:pPr>
      <w:spacing w:after="0" w:line="240" w:lineRule="auto"/>
    </w:pPr>
    <w:rPr>
      <w:rFonts w:eastAsiaTheme="minorHAnsi" w:cs="Arial"/>
      <w:sz w:val="20"/>
      <w:szCs w:val="20"/>
      <w:lang w:eastAsia="en-US"/>
    </w:rPr>
  </w:style>
  <w:style w:type="paragraph" w:customStyle="1" w:styleId="3AEE5007665044019943B696786D55341">
    <w:name w:val="3AEE5007665044019943B696786D55341"/>
    <w:rsid w:val="001D357F"/>
    <w:pPr>
      <w:spacing w:after="0" w:line="240" w:lineRule="auto"/>
    </w:pPr>
    <w:rPr>
      <w:rFonts w:eastAsiaTheme="minorHAnsi" w:cs="Arial"/>
      <w:sz w:val="20"/>
      <w:szCs w:val="20"/>
      <w:lang w:eastAsia="en-US"/>
    </w:rPr>
  </w:style>
  <w:style w:type="paragraph" w:customStyle="1" w:styleId="1C9D3FE921AF4F2B939B519EF7DDF5031">
    <w:name w:val="1C9D3FE921AF4F2B939B519EF7DDF5031"/>
    <w:rsid w:val="001D357F"/>
    <w:pPr>
      <w:spacing w:after="0" w:line="240" w:lineRule="auto"/>
    </w:pPr>
    <w:rPr>
      <w:rFonts w:eastAsiaTheme="minorHAnsi" w:cs="Arial"/>
      <w:sz w:val="20"/>
      <w:szCs w:val="20"/>
      <w:lang w:eastAsia="en-US"/>
    </w:rPr>
  </w:style>
  <w:style w:type="paragraph" w:customStyle="1" w:styleId="D137A8715F104ED4A3BBEAB6BFAA1BA41">
    <w:name w:val="D137A8715F104ED4A3BBEAB6BFAA1BA41"/>
    <w:rsid w:val="001D357F"/>
    <w:pPr>
      <w:spacing w:after="0" w:line="240" w:lineRule="auto"/>
    </w:pPr>
    <w:rPr>
      <w:rFonts w:eastAsiaTheme="minorHAnsi" w:cs="Arial"/>
      <w:sz w:val="20"/>
      <w:szCs w:val="20"/>
      <w:lang w:eastAsia="en-US"/>
    </w:rPr>
  </w:style>
  <w:style w:type="paragraph" w:customStyle="1" w:styleId="500D0471FE224A32BD8F040B8F5FF7951">
    <w:name w:val="500D0471FE224A32BD8F040B8F5FF7951"/>
    <w:rsid w:val="001D357F"/>
    <w:pPr>
      <w:spacing w:after="0" w:line="240" w:lineRule="auto"/>
    </w:pPr>
    <w:rPr>
      <w:rFonts w:eastAsiaTheme="minorHAnsi" w:cs="Arial"/>
      <w:sz w:val="20"/>
      <w:szCs w:val="20"/>
      <w:lang w:eastAsia="en-US"/>
    </w:rPr>
  </w:style>
  <w:style w:type="paragraph" w:customStyle="1" w:styleId="9E079D9730F449D29810A564C7113D621">
    <w:name w:val="9E079D9730F449D29810A564C7113D621"/>
    <w:rsid w:val="001D357F"/>
    <w:pPr>
      <w:spacing w:after="0" w:line="240" w:lineRule="auto"/>
    </w:pPr>
    <w:rPr>
      <w:rFonts w:eastAsiaTheme="minorHAnsi" w:cs="Arial"/>
      <w:sz w:val="20"/>
      <w:szCs w:val="20"/>
      <w:lang w:eastAsia="en-US"/>
    </w:rPr>
  </w:style>
  <w:style w:type="paragraph" w:customStyle="1" w:styleId="4C68FF4E723040E4A10E6E998083599E1">
    <w:name w:val="4C68FF4E723040E4A10E6E998083599E1"/>
    <w:rsid w:val="001D357F"/>
    <w:pPr>
      <w:spacing w:after="0" w:line="240" w:lineRule="auto"/>
    </w:pPr>
    <w:rPr>
      <w:rFonts w:eastAsiaTheme="minorHAnsi" w:cs="Arial"/>
      <w:sz w:val="20"/>
      <w:szCs w:val="20"/>
      <w:lang w:eastAsia="en-US"/>
    </w:rPr>
  </w:style>
  <w:style w:type="paragraph" w:customStyle="1" w:styleId="4C2BFA5FEBF1422A812BD5B729D6FC581">
    <w:name w:val="4C2BFA5FEBF1422A812BD5B729D6FC581"/>
    <w:rsid w:val="001D357F"/>
    <w:pPr>
      <w:spacing w:after="0" w:line="240" w:lineRule="auto"/>
    </w:pPr>
    <w:rPr>
      <w:rFonts w:eastAsiaTheme="minorHAnsi" w:cs="Arial"/>
      <w:sz w:val="20"/>
      <w:szCs w:val="20"/>
      <w:lang w:eastAsia="en-US"/>
    </w:rPr>
  </w:style>
  <w:style w:type="paragraph" w:customStyle="1" w:styleId="22B88595889D4FEEB9C9B0D1A9F1034F1">
    <w:name w:val="22B88595889D4FEEB9C9B0D1A9F1034F1"/>
    <w:rsid w:val="001D357F"/>
    <w:pPr>
      <w:spacing w:after="0" w:line="240" w:lineRule="auto"/>
    </w:pPr>
    <w:rPr>
      <w:rFonts w:eastAsiaTheme="minorHAnsi" w:cs="Arial"/>
      <w:sz w:val="20"/>
      <w:szCs w:val="20"/>
      <w:lang w:eastAsia="en-US"/>
    </w:rPr>
  </w:style>
  <w:style w:type="paragraph" w:customStyle="1" w:styleId="F94E2A2346C1411497BD699F5EB444711">
    <w:name w:val="F94E2A2346C1411497BD699F5EB444711"/>
    <w:rsid w:val="001D357F"/>
    <w:pPr>
      <w:spacing w:after="0" w:line="240" w:lineRule="auto"/>
    </w:pPr>
    <w:rPr>
      <w:rFonts w:eastAsiaTheme="minorHAnsi" w:cs="Arial"/>
      <w:sz w:val="20"/>
      <w:szCs w:val="20"/>
      <w:lang w:eastAsia="en-US"/>
    </w:rPr>
  </w:style>
  <w:style w:type="paragraph" w:customStyle="1" w:styleId="C902D46BF1F8489FAC660BA62464B9D21">
    <w:name w:val="C902D46BF1F8489FAC660BA62464B9D21"/>
    <w:rsid w:val="001D357F"/>
    <w:pPr>
      <w:spacing w:after="0" w:line="240" w:lineRule="auto"/>
    </w:pPr>
    <w:rPr>
      <w:rFonts w:eastAsiaTheme="minorHAnsi" w:cs="Arial"/>
      <w:sz w:val="20"/>
      <w:szCs w:val="20"/>
      <w:lang w:eastAsia="en-US"/>
    </w:rPr>
  </w:style>
  <w:style w:type="paragraph" w:customStyle="1" w:styleId="14CF3172F6BD47B2974C6ACF67605CEA1">
    <w:name w:val="14CF3172F6BD47B2974C6ACF67605CEA1"/>
    <w:rsid w:val="001D357F"/>
    <w:pPr>
      <w:spacing w:after="0" w:line="240" w:lineRule="auto"/>
    </w:pPr>
    <w:rPr>
      <w:rFonts w:eastAsiaTheme="minorHAnsi" w:cs="Arial"/>
      <w:sz w:val="20"/>
      <w:szCs w:val="20"/>
      <w:lang w:eastAsia="en-US"/>
    </w:rPr>
  </w:style>
  <w:style w:type="paragraph" w:customStyle="1" w:styleId="A3B17EF00EB242FFBD896C7D088A61D71">
    <w:name w:val="A3B17EF00EB242FFBD896C7D088A61D71"/>
    <w:rsid w:val="001D357F"/>
    <w:pPr>
      <w:spacing w:after="0" w:line="240" w:lineRule="auto"/>
    </w:pPr>
    <w:rPr>
      <w:rFonts w:eastAsiaTheme="minorHAnsi" w:cs="Arial"/>
      <w:sz w:val="20"/>
      <w:szCs w:val="20"/>
      <w:lang w:eastAsia="en-US"/>
    </w:rPr>
  </w:style>
  <w:style w:type="paragraph" w:customStyle="1" w:styleId="417B4E31DD5541B993120C462B99E4EC1">
    <w:name w:val="417B4E31DD5541B993120C462B99E4EC1"/>
    <w:rsid w:val="001D357F"/>
    <w:pPr>
      <w:spacing w:after="0" w:line="240" w:lineRule="auto"/>
    </w:pPr>
    <w:rPr>
      <w:rFonts w:eastAsiaTheme="minorHAnsi" w:cs="Arial"/>
      <w:sz w:val="20"/>
      <w:szCs w:val="20"/>
      <w:lang w:eastAsia="en-US"/>
    </w:rPr>
  </w:style>
  <w:style w:type="paragraph" w:customStyle="1" w:styleId="3E7B9606CFDB43E6A6CFDF345C65A3291">
    <w:name w:val="3E7B9606CFDB43E6A6CFDF345C65A3291"/>
    <w:rsid w:val="001D357F"/>
    <w:pPr>
      <w:spacing w:after="0" w:line="240" w:lineRule="auto"/>
    </w:pPr>
    <w:rPr>
      <w:rFonts w:eastAsiaTheme="minorHAnsi" w:cs="Arial"/>
      <w:sz w:val="20"/>
      <w:szCs w:val="20"/>
      <w:lang w:eastAsia="en-US"/>
    </w:rPr>
  </w:style>
  <w:style w:type="paragraph" w:customStyle="1" w:styleId="E88E54FA3D2F43BDB33482AF067099861">
    <w:name w:val="E88E54FA3D2F43BDB33482AF067099861"/>
    <w:rsid w:val="001D357F"/>
    <w:pPr>
      <w:spacing w:after="0" w:line="240" w:lineRule="auto"/>
    </w:pPr>
    <w:rPr>
      <w:rFonts w:eastAsiaTheme="minorHAnsi" w:cs="Arial"/>
      <w:sz w:val="20"/>
      <w:szCs w:val="20"/>
      <w:lang w:eastAsia="en-US"/>
    </w:rPr>
  </w:style>
  <w:style w:type="paragraph" w:customStyle="1" w:styleId="60A8F4053B55485C8CB6B4E79DA0435B1">
    <w:name w:val="60A8F4053B55485C8CB6B4E79DA0435B1"/>
    <w:rsid w:val="001D357F"/>
    <w:pPr>
      <w:spacing w:after="0" w:line="240" w:lineRule="auto"/>
    </w:pPr>
    <w:rPr>
      <w:rFonts w:eastAsiaTheme="minorHAnsi" w:cs="Arial"/>
      <w:sz w:val="20"/>
      <w:szCs w:val="20"/>
      <w:lang w:eastAsia="en-US"/>
    </w:rPr>
  </w:style>
  <w:style w:type="paragraph" w:customStyle="1" w:styleId="EEDA1F5BE9554F318159BE7F694F5A071">
    <w:name w:val="EEDA1F5BE9554F318159BE7F694F5A071"/>
    <w:rsid w:val="001D357F"/>
    <w:pPr>
      <w:spacing w:after="0" w:line="240" w:lineRule="auto"/>
    </w:pPr>
    <w:rPr>
      <w:rFonts w:eastAsiaTheme="minorHAnsi" w:cs="Arial"/>
      <w:sz w:val="20"/>
      <w:szCs w:val="20"/>
      <w:lang w:eastAsia="en-US"/>
    </w:rPr>
  </w:style>
  <w:style w:type="paragraph" w:customStyle="1" w:styleId="630A00A628C94D20B3773A9D2BAC4C8F1">
    <w:name w:val="630A00A628C94D20B3773A9D2BAC4C8F1"/>
    <w:rsid w:val="001D357F"/>
    <w:pPr>
      <w:spacing w:after="0" w:line="240" w:lineRule="auto"/>
    </w:pPr>
    <w:rPr>
      <w:rFonts w:eastAsiaTheme="minorHAnsi" w:cs="Arial"/>
      <w:sz w:val="20"/>
      <w:szCs w:val="20"/>
      <w:lang w:eastAsia="en-US"/>
    </w:rPr>
  </w:style>
  <w:style w:type="paragraph" w:customStyle="1" w:styleId="A7AE91449DED4DC0A7623683B4E1E2151">
    <w:name w:val="A7AE91449DED4DC0A7623683B4E1E2151"/>
    <w:rsid w:val="001D357F"/>
    <w:pPr>
      <w:spacing w:after="0" w:line="240" w:lineRule="auto"/>
    </w:pPr>
    <w:rPr>
      <w:rFonts w:eastAsiaTheme="minorHAnsi" w:cs="Arial"/>
      <w:sz w:val="20"/>
      <w:szCs w:val="20"/>
      <w:lang w:eastAsia="en-US"/>
    </w:rPr>
  </w:style>
  <w:style w:type="paragraph" w:customStyle="1" w:styleId="6E5908E725F4418292A88C24F8A9BC421">
    <w:name w:val="6E5908E725F4418292A88C24F8A9BC421"/>
    <w:rsid w:val="001D357F"/>
    <w:pPr>
      <w:spacing w:after="0" w:line="240" w:lineRule="auto"/>
    </w:pPr>
    <w:rPr>
      <w:rFonts w:eastAsiaTheme="minorHAnsi" w:cs="Arial"/>
      <w:sz w:val="20"/>
      <w:szCs w:val="20"/>
      <w:lang w:eastAsia="en-US"/>
    </w:rPr>
  </w:style>
  <w:style w:type="paragraph" w:customStyle="1" w:styleId="DF71D735026C45479C19EB1441E7FEB41">
    <w:name w:val="DF71D735026C45479C19EB1441E7FEB41"/>
    <w:rsid w:val="001D357F"/>
    <w:pPr>
      <w:spacing w:after="0" w:line="240" w:lineRule="auto"/>
    </w:pPr>
    <w:rPr>
      <w:rFonts w:eastAsiaTheme="minorHAnsi" w:cs="Arial"/>
      <w:sz w:val="20"/>
      <w:szCs w:val="20"/>
      <w:lang w:eastAsia="en-US"/>
    </w:rPr>
  </w:style>
  <w:style w:type="paragraph" w:customStyle="1" w:styleId="FE64238D269F4053B013C78CF4F67F141">
    <w:name w:val="FE64238D269F4053B013C78CF4F67F141"/>
    <w:rsid w:val="001D357F"/>
    <w:pPr>
      <w:spacing w:after="0" w:line="240" w:lineRule="auto"/>
    </w:pPr>
    <w:rPr>
      <w:rFonts w:eastAsiaTheme="minorHAnsi" w:cs="Arial"/>
      <w:sz w:val="20"/>
      <w:szCs w:val="20"/>
      <w:lang w:eastAsia="en-US"/>
    </w:rPr>
  </w:style>
  <w:style w:type="paragraph" w:customStyle="1" w:styleId="EB66F82A540E42B8B1349285099761701">
    <w:name w:val="EB66F82A540E42B8B1349285099761701"/>
    <w:rsid w:val="001D357F"/>
    <w:pPr>
      <w:spacing w:after="0" w:line="240" w:lineRule="auto"/>
    </w:pPr>
    <w:rPr>
      <w:rFonts w:eastAsiaTheme="minorHAnsi" w:cs="Arial"/>
      <w:sz w:val="20"/>
      <w:szCs w:val="20"/>
      <w:lang w:eastAsia="en-US"/>
    </w:rPr>
  </w:style>
  <w:style w:type="paragraph" w:customStyle="1" w:styleId="26413A3F33D4497D8352344353E5BBCA1">
    <w:name w:val="26413A3F33D4497D8352344353E5BBCA1"/>
    <w:rsid w:val="001D357F"/>
    <w:pPr>
      <w:spacing w:after="0" w:line="240" w:lineRule="auto"/>
    </w:pPr>
    <w:rPr>
      <w:rFonts w:eastAsiaTheme="minorHAnsi" w:cs="Arial"/>
      <w:sz w:val="20"/>
      <w:szCs w:val="20"/>
      <w:lang w:eastAsia="en-US"/>
    </w:rPr>
  </w:style>
  <w:style w:type="paragraph" w:customStyle="1" w:styleId="7929D3FC01C34573A55DFA85734CCDA11">
    <w:name w:val="7929D3FC01C34573A55DFA85734CCDA11"/>
    <w:rsid w:val="001D357F"/>
    <w:pPr>
      <w:spacing w:after="0" w:line="240" w:lineRule="auto"/>
    </w:pPr>
    <w:rPr>
      <w:rFonts w:eastAsiaTheme="minorHAnsi" w:cs="Arial"/>
      <w:sz w:val="20"/>
      <w:szCs w:val="20"/>
      <w:lang w:eastAsia="en-US"/>
    </w:rPr>
  </w:style>
  <w:style w:type="paragraph" w:customStyle="1" w:styleId="DC2BAF7CE51B411EB7BE2265E483F6E21">
    <w:name w:val="DC2BAF7CE51B411EB7BE2265E483F6E21"/>
    <w:rsid w:val="001D357F"/>
    <w:pPr>
      <w:spacing w:after="0" w:line="240" w:lineRule="auto"/>
    </w:pPr>
    <w:rPr>
      <w:rFonts w:eastAsiaTheme="minorHAnsi" w:cs="Arial"/>
      <w:sz w:val="20"/>
      <w:szCs w:val="20"/>
      <w:lang w:eastAsia="en-US"/>
    </w:rPr>
  </w:style>
  <w:style w:type="paragraph" w:customStyle="1" w:styleId="9B84CB8AD7B340DEAB56B96F98E8C53F1">
    <w:name w:val="9B84CB8AD7B340DEAB56B96F98E8C53F1"/>
    <w:rsid w:val="001D357F"/>
    <w:pPr>
      <w:spacing w:after="0" w:line="240" w:lineRule="auto"/>
    </w:pPr>
    <w:rPr>
      <w:rFonts w:eastAsiaTheme="minorHAnsi" w:cs="Arial"/>
      <w:sz w:val="20"/>
      <w:szCs w:val="20"/>
      <w:lang w:eastAsia="en-US"/>
    </w:rPr>
  </w:style>
  <w:style w:type="paragraph" w:customStyle="1" w:styleId="D7436E88F4FB49C79E45E97FDD6A5B9E3">
    <w:name w:val="D7436E88F4FB49C79E45E97FDD6A5B9E3"/>
    <w:rsid w:val="001D357F"/>
    <w:pPr>
      <w:spacing w:after="0" w:line="240" w:lineRule="auto"/>
    </w:pPr>
    <w:rPr>
      <w:rFonts w:eastAsiaTheme="minorHAnsi" w:cs="Arial"/>
      <w:sz w:val="20"/>
      <w:szCs w:val="20"/>
      <w:lang w:eastAsia="en-US"/>
    </w:rPr>
  </w:style>
  <w:style w:type="paragraph" w:customStyle="1" w:styleId="A9236F72BAC24E33830940E5E69272953">
    <w:name w:val="A9236F72BAC24E33830940E5E69272953"/>
    <w:rsid w:val="001D357F"/>
    <w:pPr>
      <w:spacing w:after="0" w:line="240" w:lineRule="auto"/>
    </w:pPr>
    <w:rPr>
      <w:rFonts w:eastAsiaTheme="minorHAnsi" w:cs="Arial"/>
      <w:sz w:val="20"/>
      <w:szCs w:val="20"/>
      <w:lang w:eastAsia="en-US"/>
    </w:rPr>
  </w:style>
  <w:style w:type="paragraph" w:customStyle="1" w:styleId="B9AFF166D3C148EF84DAC50EB7468A353">
    <w:name w:val="B9AFF166D3C148EF84DAC50EB7468A353"/>
    <w:rsid w:val="001D357F"/>
    <w:pPr>
      <w:spacing w:after="0" w:line="240" w:lineRule="auto"/>
    </w:pPr>
    <w:rPr>
      <w:rFonts w:eastAsiaTheme="minorHAnsi" w:cs="Arial"/>
      <w:sz w:val="20"/>
      <w:szCs w:val="20"/>
      <w:lang w:eastAsia="en-US"/>
    </w:rPr>
  </w:style>
  <w:style w:type="paragraph" w:customStyle="1" w:styleId="CB7638F678604BE982F1C0B372A4D4E73">
    <w:name w:val="CB7638F678604BE982F1C0B372A4D4E73"/>
    <w:rsid w:val="001D357F"/>
    <w:pPr>
      <w:spacing w:after="0" w:line="240" w:lineRule="auto"/>
    </w:pPr>
    <w:rPr>
      <w:rFonts w:eastAsiaTheme="minorHAnsi" w:cs="Arial"/>
      <w:sz w:val="20"/>
      <w:szCs w:val="20"/>
      <w:lang w:eastAsia="en-US"/>
    </w:rPr>
  </w:style>
  <w:style w:type="paragraph" w:customStyle="1" w:styleId="C18E77B6EF9744E3B280B7B8604741BD2">
    <w:name w:val="C18E77B6EF9744E3B280B7B8604741BD2"/>
    <w:rsid w:val="001D357F"/>
    <w:pPr>
      <w:spacing w:after="0" w:line="240" w:lineRule="auto"/>
    </w:pPr>
    <w:rPr>
      <w:rFonts w:eastAsiaTheme="minorHAnsi" w:cs="Arial"/>
      <w:sz w:val="20"/>
      <w:szCs w:val="20"/>
      <w:lang w:eastAsia="en-US"/>
    </w:rPr>
  </w:style>
  <w:style w:type="paragraph" w:customStyle="1" w:styleId="7FC0E93B70A14DC697F927DE91DBB3431">
    <w:name w:val="7FC0E93B70A14DC697F927DE91DBB3431"/>
    <w:rsid w:val="001D357F"/>
    <w:pPr>
      <w:spacing w:after="0" w:line="240" w:lineRule="auto"/>
    </w:pPr>
    <w:rPr>
      <w:rFonts w:eastAsiaTheme="minorHAnsi" w:cs="Arial"/>
      <w:sz w:val="20"/>
      <w:szCs w:val="20"/>
      <w:lang w:eastAsia="en-US"/>
    </w:rPr>
  </w:style>
  <w:style w:type="paragraph" w:customStyle="1" w:styleId="F90175742F6B460090A05EE549BD0AAA1">
    <w:name w:val="F90175742F6B460090A05EE549BD0AAA1"/>
    <w:rsid w:val="001D357F"/>
    <w:pPr>
      <w:spacing w:after="0" w:line="240" w:lineRule="auto"/>
    </w:pPr>
    <w:rPr>
      <w:rFonts w:eastAsiaTheme="minorHAnsi" w:cs="Arial"/>
      <w:sz w:val="20"/>
      <w:szCs w:val="20"/>
      <w:lang w:eastAsia="en-US"/>
    </w:rPr>
  </w:style>
  <w:style w:type="paragraph" w:customStyle="1" w:styleId="3E53B55273A04FCFBBF328475D242AD81">
    <w:name w:val="3E53B55273A04FCFBBF328475D242AD81"/>
    <w:rsid w:val="001D357F"/>
    <w:pPr>
      <w:spacing w:after="0" w:line="240" w:lineRule="auto"/>
    </w:pPr>
    <w:rPr>
      <w:rFonts w:eastAsiaTheme="minorHAnsi" w:cs="Arial"/>
      <w:sz w:val="20"/>
      <w:szCs w:val="20"/>
      <w:lang w:eastAsia="en-US"/>
    </w:rPr>
  </w:style>
  <w:style w:type="paragraph" w:customStyle="1" w:styleId="890F02EAA0C545248076BB814D727F3C1">
    <w:name w:val="890F02EAA0C545248076BB814D727F3C1"/>
    <w:rsid w:val="001D357F"/>
    <w:pPr>
      <w:spacing w:after="0" w:line="240" w:lineRule="auto"/>
    </w:pPr>
    <w:rPr>
      <w:rFonts w:eastAsiaTheme="minorHAnsi" w:cs="Arial"/>
      <w:sz w:val="20"/>
      <w:szCs w:val="20"/>
      <w:lang w:eastAsia="en-US"/>
    </w:rPr>
  </w:style>
  <w:style w:type="paragraph" w:customStyle="1" w:styleId="8C9A1850ED0745789FB12E26CF608B931">
    <w:name w:val="8C9A1850ED0745789FB12E26CF608B931"/>
    <w:rsid w:val="001D357F"/>
    <w:pPr>
      <w:spacing w:after="0" w:line="240" w:lineRule="auto"/>
    </w:pPr>
    <w:rPr>
      <w:rFonts w:eastAsiaTheme="minorHAnsi" w:cs="Arial"/>
      <w:sz w:val="20"/>
      <w:szCs w:val="20"/>
      <w:lang w:eastAsia="en-US"/>
    </w:rPr>
  </w:style>
  <w:style w:type="paragraph" w:customStyle="1" w:styleId="47C72681D7784B9CA0EF88BC1D30B9091">
    <w:name w:val="47C72681D7784B9CA0EF88BC1D30B9091"/>
    <w:rsid w:val="001D357F"/>
    <w:pPr>
      <w:spacing w:after="0" w:line="240" w:lineRule="auto"/>
    </w:pPr>
    <w:rPr>
      <w:rFonts w:eastAsiaTheme="minorHAnsi" w:cs="Arial"/>
      <w:sz w:val="20"/>
      <w:szCs w:val="20"/>
      <w:lang w:eastAsia="en-US"/>
    </w:rPr>
  </w:style>
  <w:style w:type="paragraph" w:customStyle="1" w:styleId="8398EE88F8AA4499B7F1DB95BEBCB3121">
    <w:name w:val="8398EE88F8AA4499B7F1DB95BEBCB3121"/>
    <w:rsid w:val="001D357F"/>
    <w:pPr>
      <w:spacing w:after="0" w:line="240" w:lineRule="auto"/>
    </w:pPr>
    <w:rPr>
      <w:rFonts w:eastAsiaTheme="minorHAnsi" w:cs="Arial"/>
      <w:sz w:val="20"/>
      <w:szCs w:val="20"/>
      <w:lang w:eastAsia="en-US"/>
    </w:rPr>
  </w:style>
  <w:style w:type="paragraph" w:customStyle="1" w:styleId="A98CD91220624137990F4A1CE7E30A4F1">
    <w:name w:val="A98CD91220624137990F4A1CE7E30A4F1"/>
    <w:rsid w:val="001D357F"/>
    <w:pPr>
      <w:spacing w:after="0" w:line="240" w:lineRule="auto"/>
    </w:pPr>
    <w:rPr>
      <w:rFonts w:eastAsiaTheme="minorHAnsi" w:cs="Arial"/>
      <w:sz w:val="20"/>
      <w:szCs w:val="20"/>
      <w:lang w:eastAsia="en-US"/>
    </w:rPr>
  </w:style>
  <w:style w:type="paragraph" w:customStyle="1" w:styleId="C3512F412EA246ACAB839F8F72C005542">
    <w:name w:val="C3512F412EA246ACAB839F8F72C005542"/>
    <w:rsid w:val="001D357F"/>
    <w:pPr>
      <w:spacing w:after="0" w:line="240" w:lineRule="auto"/>
    </w:pPr>
    <w:rPr>
      <w:rFonts w:eastAsiaTheme="minorHAnsi" w:cs="Arial"/>
      <w:sz w:val="20"/>
      <w:szCs w:val="20"/>
      <w:lang w:eastAsia="en-US"/>
    </w:rPr>
  </w:style>
  <w:style w:type="paragraph" w:customStyle="1" w:styleId="84E30727AAF54ED093A1D6CD1DC35F602">
    <w:name w:val="84E30727AAF54ED093A1D6CD1DC35F602"/>
    <w:rsid w:val="001D357F"/>
    <w:pPr>
      <w:spacing w:after="0" w:line="240" w:lineRule="auto"/>
    </w:pPr>
    <w:rPr>
      <w:rFonts w:eastAsiaTheme="minorHAnsi" w:cs="Arial"/>
      <w:sz w:val="20"/>
      <w:szCs w:val="20"/>
      <w:lang w:eastAsia="en-US"/>
    </w:rPr>
  </w:style>
  <w:style w:type="paragraph" w:customStyle="1" w:styleId="56B4F6D7215A4F4992627C979C2D4B6F2">
    <w:name w:val="56B4F6D7215A4F4992627C979C2D4B6F2"/>
    <w:rsid w:val="001D357F"/>
    <w:pPr>
      <w:spacing w:after="0" w:line="240" w:lineRule="auto"/>
    </w:pPr>
    <w:rPr>
      <w:rFonts w:eastAsiaTheme="minorHAnsi" w:cs="Arial"/>
      <w:sz w:val="20"/>
      <w:szCs w:val="20"/>
      <w:lang w:eastAsia="en-US"/>
    </w:rPr>
  </w:style>
  <w:style w:type="paragraph" w:customStyle="1" w:styleId="DCE1D6666D534E98B4A4E0BE7ABE08572">
    <w:name w:val="DCE1D6666D534E98B4A4E0BE7ABE08572"/>
    <w:rsid w:val="001D357F"/>
    <w:pPr>
      <w:spacing w:after="0" w:line="240" w:lineRule="auto"/>
    </w:pPr>
    <w:rPr>
      <w:rFonts w:eastAsiaTheme="minorHAnsi" w:cs="Arial"/>
      <w:sz w:val="20"/>
      <w:szCs w:val="20"/>
      <w:lang w:eastAsia="en-US"/>
    </w:rPr>
  </w:style>
  <w:style w:type="paragraph" w:customStyle="1" w:styleId="EBD27D28504F405D8782D149C6A108EA">
    <w:name w:val="EBD27D28504F405D8782D149C6A108EA"/>
    <w:rsid w:val="001D357F"/>
    <w:pPr>
      <w:spacing w:after="0" w:line="240" w:lineRule="auto"/>
    </w:pPr>
    <w:rPr>
      <w:rFonts w:eastAsiaTheme="minorHAnsi" w:cs="Arial"/>
      <w:sz w:val="20"/>
      <w:szCs w:val="20"/>
      <w:lang w:eastAsia="en-US"/>
    </w:rPr>
  </w:style>
  <w:style w:type="paragraph" w:customStyle="1" w:styleId="62F1AEB77B644165A094C7718A17E1131">
    <w:name w:val="62F1AEB77B644165A094C7718A17E1131"/>
    <w:rsid w:val="001D357F"/>
    <w:pPr>
      <w:spacing w:after="0" w:line="240" w:lineRule="auto"/>
    </w:pPr>
    <w:rPr>
      <w:rFonts w:eastAsiaTheme="minorHAnsi" w:cs="Arial"/>
      <w:sz w:val="20"/>
      <w:szCs w:val="20"/>
      <w:lang w:eastAsia="en-US"/>
    </w:rPr>
  </w:style>
  <w:style w:type="paragraph" w:customStyle="1" w:styleId="377507D743A746BA813128FAE6F867871">
    <w:name w:val="377507D743A746BA813128FAE6F867871"/>
    <w:rsid w:val="001D357F"/>
    <w:pPr>
      <w:spacing w:after="0" w:line="240" w:lineRule="auto"/>
      <w:jc w:val="right"/>
      <w:outlineLvl w:val="2"/>
    </w:pPr>
    <w:rPr>
      <w:rFonts w:eastAsiaTheme="minorHAnsi" w:cs="Arial"/>
      <w:b/>
      <w:sz w:val="20"/>
      <w:szCs w:val="20"/>
      <w:lang w:eastAsia="en-US"/>
    </w:rPr>
  </w:style>
  <w:style w:type="paragraph" w:customStyle="1" w:styleId="57E38ADDDDB74EF8B0C8F28B0A26DC811">
    <w:name w:val="57E38ADDDDB74EF8B0C8F28B0A26DC811"/>
    <w:rsid w:val="001D357F"/>
    <w:pPr>
      <w:spacing w:after="0" w:line="240" w:lineRule="auto"/>
    </w:pPr>
    <w:rPr>
      <w:rFonts w:eastAsiaTheme="minorHAnsi" w:cs="Arial"/>
      <w:sz w:val="20"/>
      <w:szCs w:val="20"/>
      <w:lang w:eastAsia="en-US"/>
    </w:rPr>
  </w:style>
  <w:style w:type="paragraph" w:customStyle="1" w:styleId="5F43E095D711455380B553F616706C11">
    <w:name w:val="5F43E095D711455380B553F616706C11"/>
    <w:rsid w:val="001D357F"/>
  </w:style>
  <w:style w:type="paragraph" w:customStyle="1" w:styleId="7054FF36CE304B419656533BDAA759336">
    <w:name w:val="7054FF36CE304B419656533BDAA759336"/>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792070D29EAE498AA7567B350365B2BE3">
    <w:name w:val="792070D29EAE498AA7567B350365B2BE3"/>
    <w:rsid w:val="001D357F"/>
    <w:pPr>
      <w:spacing w:after="0" w:line="240" w:lineRule="auto"/>
    </w:pPr>
    <w:rPr>
      <w:rFonts w:eastAsiaTheme="minorHAnsi" w:cs="Arial"/>
      <w:sz w:val="20"/>
      <w:szCs w:val="20"/>
      <w:lang w:eastAsia="en-US"/>
    </w:rPr>
  </w:style>
  <w:style w:type="paragraph" w:customStyle="1" w:styleId="5AC37271A7234950A8216D59F04D4EA04">
    <w:name w:val="5AC37271A7234950A8216D59F04D4EA04"/>
    <w:rsid w:val="001D357F"/>
    <w:pPr>
      <w:spacing w:after="0" w:line="240" w:lineRule="auto"/>
    </w:pPr>
    <w:rPr>
      <w:rFonts w:eastAsiaTheme="minorHAnsi" w:cs="Arial"/>
      <w:sz w:val="20"/>
      <w:szCs w:val="20"/>
      <w:lang w:eastAsia="en-US"/>
    </w:rPr>
  </w:style>
  <w:style w:type="paragraph" w:customStyle="1" w:styleId="B4E73F3AD5374343BC88C57475D092F11">
    <w:name w:val="B4E73F3AD5374343BC88C57475D092F11"/>
    <w:rsid w:val="001D357F"/>
    <w:pPr>
      <w:spacing w:after="0" w:line="240" w:lineRule="auto"/>
    </w:pPr>
    <w:rPr>
      <w:rFonts w:eastAsiaTheme="minorHAnsi" w:cs="Arial"/>
      <w:sz w:val="20"/>
      <w:szCs w:val="20"/>
      <w:lang w:eastAsia="en-US"/>
    </w:rPr>
  </w:style>
  <w:style w:type="paragraph" w:customStyle="1" w:styleId="2199DED1F1FF4693AB034E5B73FF0D39">
    <w:name w:val="2199DED1F1FF4693AB034E5B73FF0D39"/>
    <w:rsid w:val="001D357F"/>
    <w:pPr>
      <w:spacing w:after="0" w:line="240" w:lineRule="auto"/>
    </w:pPr>
    <w:rPr>
      <w:rFonts w:eastAsiaTheme="minorHAnsi" w:cs="Arial"/>
      <w:sz w:val="20"/>
      <w:szCs w:val="20"/>
      <w:lang w:eastAsia="en-US"/>
    </w:rPr>
  </w:style>
  <w:style w:type="paragraph" w:customStyle="1" w:styleId="069E6B36C22F42CFBC10CBDDAFFBD66A3">
    <w:name w:val="069E6B36C22F42CFBC10CBDDAFFBD66A3"/>
    <w:rsid w:val="001D357F"/>
    <w:pPr>
      <w:spacing w:after="0" w:line="240" w:lineRule="auto"/>
    </w:pPr>
    <w:rPr>
      <w:rFonts w:eastAsiaTheme="minorHAnsi" w:cs="Arial"/>
      <w:sz w:val="20"/>
      <w:szCs w:val="20"/>
      <w:lang w:eastAsia="en-US"/>
    </w:rPr>
  </w:style>
  <w:style w:type="paragraph" w:customStyle="1" w:styleId="3ABE19CFDB0A4474B3CCB59859F78DE04">
    <w:name w:val="3ABE19CFDB0A4474B3CCB59859F78DE04"/>
    <w:rsid w:val="001D357F"/>
    <w:pPr>
      <w:spacing w:after="0" w:line="240" w:lineRule="auto"/>
    </w:pPr>
    <w:rPr>
      <w:rFonts w:eastAsiaTheme="minorHAnsi" w:cs="Arial"/>
      <w:sz w:val="20"/>
      <w:szCs w:val="20"/>
      <w:lang w:eastAsia="en-US"/>
    </w:rPr>
  </w:style>
  <w:style w:type="paragraph" w:customStyle="1" w:styleId="D5D73A4E06A84874A95B47D9DF24BF4A4">
    <w:name w:val="D5D73A4E06A84874A95B47D9DF24BF4A4"/>
    <w:rsid w:val="001D357F"/>
    <w:pPr>
      <w:spacing w:after="0" w:line="240" w:lineRule="auto"/>
    </w:pPr>
    <w:rPr>
      <w:rFonts w:eastAsiaTheme="minorHAnsi" w:cs="Arial"/>
      <w:sz w:val="20"/>
      <w:szCs w:val="20"/>
      <w:lang w:eastAsia="en-US"/>
    </w:rPr>
  </w:style>
  <w:style w:type="paragraph" w:customStyle="1" w:styleId="CAF177A70CC1435995F39A5DA766F59D4">
    <w:name w:val="CAF177A70CC1435995F39A5DA766F59D4"/>
    <w:rsid w:val="001D357F"/>
    <w:pPr>
      <w:spacing w:after="0" w:line="240" w:lineRule="auto"/>
    </w:pPr>
    <w:rPr>
      <w:rFonts w:eastAsiaTheme="minorHAnsi" w:cs="Arial"/>
      <w:sz w:val="20"/>
      <w:szCs w:val="20"/>
      <w:lang w:eastAsia="en-US"/>
    </w:rPr>
  </w:style>
  <w:style w:type="paragraph" w:customStyle="1" w:styleId="6A5B135E59A244DD949CEFE801B897EB4">
    <w:name w:val="6A5B135E59A244DD949CEFE801B897EB4"/>
    <w:rsid w:val="001D357F"/>
    <w:pPr>
      <w:spacing w:after="0" w:line="240" w:lineRule="auto"/>
    </w:pPr>
    <w:rPr>
      <w:rFonts w:eastAsiaTheme="minorHAnsi" w:cs="Arial"/>
      <w:sz w:val="20"/>
      <w:szCs w:val="20"/>
      <w:lang w:eastAsia="en-US"/>
    </w:rPr>
  </w:style>
  <w:style w:type="paragraph" w:customStyle="1" w:styleId="FD3C3A0154084201A334CB997112D06A4">
    <w:name w:val="FD3C3A0154084201A334CB997112D06A4"/>
    <w:rsid w:val="001D357F"/>
    <w:pPr>
      <w:spacing w:after="0" w:line="240" w:lineRule="auto"/>
    </w:pPr>
    <w:rPr>
      <w:rFonts w:eastAsiaTheme="minorHAnsi" w:cs="Arial"/>
      <w:sz w:val="20"/>
      <w:szCs w:val="20"/>
      <w:lang w:eastAsia="en-US"/>
    </w:rPr>
  </w:style>
  <w:style w:type="paragraph" w:customStyle="1" w:styleId="F543687E85FD48489749A7DF9A112CC64">
    <w:name w:val="F543687E85FD48489749A7DF9A112CC64"/>
    <w:rsid w:val="001D357F"/>
    <w:pPr>
      <w:spacing w:after="0" w:line="240" w:lineRule="auto"/>
    </w:pPr>
    <w:rPr>
      <w:rFonts w:eastAsiaTheme="minorHAnsi" w:cs="Arial"/>
      <w:sz w:val="20"/>
      <w:szCs w:val="20"/>
      <w:lang w:eastAsia="en-US"/>
    </w:rPr>
  </w:style>
  <w:style w:type="paragraph" w:customStyle="1" w:styleId="1A00BDBA4B22439885557E075A191AAD4">
    <w:name w:val="1A00BDBA4B22439885557E075A191AAD4"/>
    <w:rsid w:val="001D357F"/>
    <w:pPr>
      <w:spacing w:after="0" w:line="240" w:lineRule="auto"/>
    </w:pPr>
    <w:rPr>
      <w:rFonts w:eastAsiaTheme="minorHAnsi" w:cs="Arial"/>
      <w:sz w:val="20"/>
      <w:szCs w:val="20"/>
      <w:lang w:eastAsia="en-US"/>
    </w:rPr>
  </w:style>
  <w:style w:type="paragraph" w:customStyle="1" w:styleId="90DE5BDB389E4551BCE2A29A1C019B382">
    <w:name w:val="90DE5BDB389E4551BCE2A29A1C019B382"/>
    <w:rsid w:val="001D357F"/>
    <w:pPr>
      <w:spacing w:after="0" w:line="240" w:lineRule="auto"/>
    </w:pPr>
    <w:rPr>
      <w:rFonts w:eastAsiaTheme="minorHAnsi" w:cs="Arial"/>
      <w:sz w:val="20"/>
      <w:szCs w:val="20"/>
      <w:lang w:eastAsia="en-US"/>
    </w:rPr>
  </w:style>
  <w:style w:type="paragraph" w:customStyle="1" w:styleId="9725FB39E3484111B78AAE0085D107302">
    <w:name w:val="9725FB39E3484111B78AAE0085D107302"/>
    <w:rsid w:val="001D357F"/>
    <w:pPr>
      <w:spacing w:after="0" w:line="240" w:lineRule="auto"/>
    </w:pPr>
    <w:rPr>
      <w:rFonts w:eastAsiaTheme="minorHAnsi" w:cs="Arial"/>
      <w:sz w:val="20"/>
      <w:szCs w:val="20"/>
      <w:lang w:eastAsia="en-US"/>
    </w:rPr>
  </w:style>
  <w:style w:type="paragraph" w:customStyle="1" w:styleId="78804D0928EE428B8CD6CFBC37CF30732">
    <w:name w:val="78804D0928EE428B8CD6CFBC37CF30732"/>
    <w:rsid w:val="001D357F"/>
    <w:pPr>
      <w:spacing w:after="0" w:line="240" w:lineRule="auto"/>
    </w:pPr>
    <w:rPr>
      <w:rFonts w:eastAsiaTheme="minorHAnsi" w:cs="Arial"/>
      <w:sz w:val="20"/>
      <w:szCs w:val="20"/>
      <w:lang w:eastAsia="en-US"/>
    </w:rPr>
  </w:style>
  <w:style w:type="paragraph" w:customStyle="1" w:styleId="33CF6AD59BA046CCAA9D713DDE0894292">
    <w:name w:val="33CF6AD59BA046CCAA9D713DDE0894292"/>
    <w:rsid w:val="001D357F"/>
    <w:pPr>
      <w:spacing w:after="0" w:line="240" w:lineRule="auto"/>
    </w:pPr>
    <w:rPr>
      <w:rFonts w:eastAsiaTheme="minorHAnsi" w:cs="Arial"/>
      <w:sz w:val="20"/>
      <w:szCs w:val="20"/>
      <w:lang w:eastAsia="en-US"/>
    </w:rPr>
  </w:style>
  <w:style w:type="paragraph" w:customStyle="1" w:styleId="32B2645632964712B478C07E08B3F7F12">
    <w:name w:val="32B2645632964712B478C07E08B3F7F12"/>
    <w:rsid w:val="001D357F"/>
    <w:pPr>
      <w:spacing w:after="0" w:line="240" w:lineRule="auto"/>
    </w:pPr>
    <w:rPr>
      <w:rFonts w:eastAsiaTheme="minorHAnsi" w:cs="Arial"/>
      <w:sz w:val="20"/>
      <w:szCs w:val="20"/>
      <w:lang w:eastAsia="en-US"/>
    </w:rPr>
  </w:style>
  <w:style w:type="paragraph" w:customStyle="1" w:styleId="D54CCB7EA5BA4224B7D55193A1C1429D2">
    <w:name w:val="D54CCB7EA5BA4224B7D55193A1C1429D2"/>
    <w:rsid w:val="001D357F"/>
    <w:pPr>
      <w:spacing w:after="0" w:line="240" w:lineRule="auto"/>
    </w:pPr>
    <w:rPr>
      <w:rFonts w:eastAsiaTheme="minorHAnsi" w:cs="Arial"/>
      <w:sz w:val="20"/>
      <w:szCs w:val="20"/>
      <w:lang w:eastAsia="en-US"/>
    </w:rPr>
  </w:style>
  <w:style w:type="paragraph" w:customStyle="1" w:styleId="6E1E84A8683E485AB771116D8DAECB1A2">
    <w:name w:val="6E1E84A8683E485AB771116D8DAECB1A2"/>
    <w:rsid w:val="001D357F"/>
    <w:pPr>
      <w:spacing w:after="0" w:line="240" w:lineRule="auto"/>
    </w:pPr>
    <w:rPr>
      <w:rFonts w:eastAsiaTheme="minorHAnsi" w:cs="Arial"/>
      <w:sz w:val="20"/>
      <w:szCs w:val="20"/>
      <w:lang w:eastAsia="en-US"/>
    </w:rPr>
  </w:style>
  <w:style w:type="paragraph" w:customStyle="1" w:styleId="DA2C5FEC106C47A69BF8D4BA30AEE0382">
    <w:name w:val="DA2C5FEC106C47A69BF8D4BA30AEE0382"/>
    <w:rsid w:val="001D357F"/>
    <w:pPr>
      <w:spacing w:after="0" w:line="240" w:lineRule="auto"/>
    </w:pPr>
    <w:rPr>
      <w:rFonts w:eastAsiaTheme="minorHAnsi" w:cs="Arial"/>
      <w:sz w:val="20"/>
      <w:szCs w:val="20"/>
      <w:lang w:eastAsia="en-US"/>
    </w:rPr>
  </w:style>
  <w:style w:type="paragraph" w:customStyle="1" w:styleId="EFB2B7B9173F4B05933F71BA461B80ED2">
    <w:name w:val="EFB2B7B9173F4B05933F71BA461B80ED2"/>
    <w:rsid w:val="001D357F"/>
    <w:pPr>
      <w:spacing w:after="0" w:line="240" w:lineRule="auto"/>
    </w:pPr>
    <w:rPr>
      <w:rFonts w:eastAsiaTheme="minorHAnsi" w:cs="Arial"/>
      <w:sz w:val="20"/>
      <w:szCs w:val="20"/>
      <w:lang w:eastAsia="en-US"/>
    </w:rPr>
  </w:style>
  <w:style w:type="paragraph" w:customStyle="1" w:styleId="6FC832817F15459DA03A1C1890ED836D2">
    <w:name w:val="6FC832817F15459DA03A1C1890ED836D2"/>
    <w:rsid w:val="001D357F"/>
    <w:pPr>
      <w:spacing w:after="0" w:line="240" w:lineRule="auto"/>
    </w:pPr>
    <w:rPr>
      <w:rFonts w:eastAsiaTheme="minorHAnsi" w:cs="Arial"/>
      <w:sz w:val="20"/>
      <w:szCs w:val="20"/>
      <w:lang w:eastAsia="en-US"/>
    </w:rPr>
  </w:style>
  <w:style w:type="paragraph" w:customStyle="1" w:styleId="0A2A866E478E4D60889C218AA38045692">
    <w:name w:val="0A2A866E478E4D60889C218AA38045692"/>
    <w:rsid w:val="001D357F"/>
    <w:pPr>
      <w:spacing w:after="0" w:line="240" w:lineRule="auto"/>
    </w:pPr>
    <w:rPr>
      <w:rFonts w:eastAsiaTheme="minorHAnsi" w:cs="Arial"/>
      <w:sz w:val="20"/>
      <w:szCs w:val="20"/>
      <w:lang w:eastAsia="en-US"/>
    </w:rPr>
  </w:style>
  <w:style w:type="paragraph" w:customStyle="1" w:styleId="374A9B96250841BDA562CE8A2A99BA572">
    <w:name w:val="374A9B96250841BDA562CE8A2A99BA572"/>
    <w:rsid w:val="001D357F"/>
    <w:pPr>
      <w:spacing w:after="0" w:line="240" w:lineRule="auto"/>
    </w:pPr>
    <w:rPr>
      <w:rFonts w:eastAsiaTheme="minorHAnsi" w:cs="Arial"/>
      <w:sz w:val="20"/>
      <w:szCs w:val="20"/>
      <w:lang w:eastAsia="en-US"/>
    </w:rPr>
  </w:style>
  <w:style w:type="paragraph" w:customStyle="1" w:styleId="696895A5FB844ECBB148FA5D78E8AF542">
    <w:name w:val="696895A5FB844ECBB148FA5D78E8AF542"/>
    <w:rsid w:val="001D357F"/>
    <w:pPr>
      <w:spacing w:after="0" w:line="240" w:lineRule="auto"/>
    </w:pPr>
    <w:rPr>
      <w:rFonts w:eastAsiaTheme="minorHAnsi" w:cs="Arial"/>
      <w:sz w:val="20"/>
      <w:szCs w:val="20"/>
      <w:lang w:eastAsia="en-US"/>
    </w:rPr>
  </w:style>
  <w:style w:type="paragraph" w:customStyle="1" w:styleId="D92624853E74455EBE91241A9063F1982">
    <w:name w:val="D92624853E74455EBE91241A9063F1982"/>
    <w:rsid w:val="001D357F"/>
    <w:pPr>
      <w:spacing w:after="0" w:line="240" w:lineRule="auto"/>
    </w:pPr>
    <w:rPr>
      <w:rFonts w:eastAsiaTheme="minorHAnsi" w:cs="Arial"/>
      <w:sz w:val="20"/>
      <w:szCs w:val="20"/>
      <w:lang w:eastAsia="en-US"/>
    </w:rPr>
  </w:style>
  <w:style w:type="paragraph" w:customStyle="1" w:styleId="3DA68800DF1744B780E5F841CDE6777F2">
    <w:name w:val="3DA68800DF1744B780E5F841CDE6777F2"/>
    <w:rsid w:val="001D357F"/>
    <w:pPr>
      <w:spacing w:after="0" w:line="240" w:lineRule="auto"/>
    </w:pPr>
    <w:rPr>
      <w:rFonts w:eastAsiaTheme="minorHAnsi" w:cs="Arial"/>
      <w:sz w:val="20"/>
      <w:szCs w:val="20"/>
      <w:lang w:eastAsia="en-US"/>
    </w:rPr>
  </w:style>
  <w:style w:type="paragraph" w:customStyle="1" w:styleId="4CD8B193A22A4B6783636EDB90A66B4C2">
    <w:name w:val="4CD8B193A22A4B6783636EDB90A66B4C2"/>
    <w:rsid w:val="001D357F"/>
    <w:pPr>
      <w:spacing w:after="0" w:line="240" w:lineRule="auto"/>
    </w:pPr>
    <w:rPr>
      <w:rFonts w:eastAsiaTheme="minorHAnsi" w:cs="Arial"/>
      <w:sz w:val="20"/>
      <w:szCs w:val="20"/>
      <w:lang w:eastAsia="en-US"/>
    </w:rPr>
  </w:style>
  <w:style w:type="paragraph" w:customStyle="1" w:styleId="71BE1E1449AB4AC489F6413D4DC13B202">
    <w:name w:val="71BE1E1449AB4AC489F6413D4DC13B202"/>
    <w:rsid w:val="001D357F"/>
    <w:pPr>
      <w:spacing w:after="0" w:line="240" w:lineRule="auto"/>
    </w:pPr>
    <w:rPr>
      <w:rFonts w:eastAsiaTheme="minorHAnsi" w:cs="Arial"/>
      <w:sz w:val="20"/>
      <w:szCs w:val="20"/>
      <w:lang w:eastAsia="en-US"/>
    </w:rPr>
  </w:style>
  <w:style w:type="paragraph" w:customStyle="1" w:styleId="69C04C41A76A4EC1B78D5F29A28F966C2">
    <w:name w:val="69C04C41A76A4EC1B78D5F29A28F966C2"/>
    <w:rsid w:val="001D357F"/>
    <w:pPr>
      <w:spacing w:after="0" w:line="240" w:lineRule="auto"/>
    </w:pPr>
    <w:rPr>
      <w:rFonts w:eastAsiaTheme="minorHAnsi" w:cs="Arial"/>
      <w:sz w:val="20"/>
      <w:szCs w:val="20"/>
      <w:lang w:eastAsia="en-US"/>
    </w:rPr>
  </w:style>
  <w:style w:type="paragraph" w:customStyle="1" w:styleId="D7E1097BAE0F4678ADE3D6B3178A4B412">
    <w:name w:val="D7E1097BAE0F4678ADE3D6B3178A4B412"/>
    <w:rsid w:val="001D357F"/>
    <w:pPr>
      <w:spacing w:after="0" w:line="240" w:lineRule="auto"/>
    </w:pPr>
    <w:rPr>
      <w:rFonts w:eastAsiaTheme="minorHAnsi" w:cs="Arial"/>
      <w:sz w:val="20"/>
      <w:szCs w:val="20"/>
      <w:lang w:eastAsia="en-US"/>
    </w:rPr>
  </w:style>
  <w:style w:type="paragraph" w:customStyle="1" w:styleId="09916A6223CA40439A5343BF7DC834E22">
    <w:name w:val="09916A6223CA40439A5343BF7DC834E22"/>
    <w:rsid w:val="001D357F"/>
    <w:pPr>
      <w:spacing w:after="0" w:line="240" w:lineRule="auto"/>
    </w:pPr>
    <w:rPr>
      <w:rFonts w:eastAsiaTheme="minorHAnsi" w:cs="Arial"/>
      <w:sz w:val="20"/>
      <w:szCs w:val="20"/>
      <w:lang w:eastAsia="en-US"/>
    </w:rPr>
  </w:style>
  <w:style w:type="paragraph" w:customStyle="1" w:styleId="D12A02A0BB344D0BAC67A9FBB6B7643C2">
    <w:name w:val="D12A02A0BB344D0BAC67A9FBB6B7643C2"/>
    <w:rsid w:val="001D357F"/>
    <w:pPr>
      <w:spacing w:after="0" w:line="240" w:lineRule="auto"/>
    </w:pPr>
    <w:rPr>
      <w:rFonts w:eastAsiaTheme="minorHAnsi" w:cs="Arial"/>
      <w:sz w:val="20"/>
      <w:szCs w:val="20"/>
      <w:lang w:eastAsia="en-US"/>
    </w:rPr>
  </w:style>
  <w:style w:type="paragraph" w:customStyle="1" w:styleId="FE1F4C1E066244518BA13A748BBA69E02">
    <w:name w:val="FE1F4C1E066244518BA13A748BBA69E02"/>
    <w:rsid w:val="001D357F"/>
    <w:pPr>
      <w:spacing w:after="0" w:line="240" w:lineRule="auto"/>
    </w:pPr>
    <w:rPr>
      <w:rFonts w:eastAsiaTheme="minorHAnsi" w:cs="Arial"/>
      <w:sz w:val="20"/>
      <w:szCs w:val="20"/>
      <w:lang w:eastAsia="en-US"/>
    </w:rPr>
  </w:style>
  <w:style w:type="paragraph" w:customStyle="1" w:styleId="2DF2F2C6EB174A8A8196F30DBD981D432">
    <w:name w:val="2DF2F2C6EB174A8A8196F30DBD981D432"/>
    <w:rsid w:val="001D357F"/>
    <w:pPr>
      <w:spacing w:after="0" w:line="240" w:lineRule="auto"/>
    </w:pPr>
    <w:rPr>
      <w:rFonts w:eastAsiaTheme="minorHAnsi" w:cs="Arial"/>
      <w:sz w:val="20"/>
      <w:szCs w:val="20"/>
      <w:lang w:eastAsia="en-US"/>
    </w:rPr>
  </w:style>
  <w:style w:type="paragraph" w:customStyle="1" w:styleId="8825C25188D741CB8FF1EAB6338D3DC92">
    <w:name w:val="8825C25188D741CB8FF1EAB6338D3DC92"/>
    <w:rsid w:val="001D357F"/>
    <w:pPr>
      <w:spacing w:after="0" w:line="240" w:lineRule="auto"/>
    </w:pPr>
    <w:rPr>
      <w:rFonts w:eastAsiaTheme="minorHAnsi" w:cs="Arial"/>
      <w:sz w:val="20"/>
      <w:szCs w:val="20"/>
      <w:lang w:eastAsia="en-US"/>
    </w:rPr>
  </w:style>
  <w:style w:type="paragraph" w:customStyle="1" w:styleId="20AA67F735D94B7091BC2E8EF179D82F2">
    <w:name w:val="20AA67F735D94B7091BC2E8EF179D82F2"/>
    <w:rsid w:val="001D357F"/>
    <w:pPr>
      <w:spacing w:after="0" w:line="240" w:lineRule="auto"/>
    </w:pPr>
    <w:rPr>
      <w:rFonts w:eastAsiaTheme="minorHAnsi" w:cs="Arial"/>
      <w:sz w:val="20"/>
      <w:szCs w:val="20"/>
      <w:lang w:eastAsia="en-US"/>
    </w:rPr>
  </w:style>
  <w:style w:type="paragraph" w:customStyle="1" w:styleId="3AEE5007665044019943B696786D55342">
    <w:name w:val="3AEE5007665044019943B696786D55342"/>
    <w:rsid w:val="001D357F"/>
    <w:pPr>
      <w:spacing w:after="0" w:line="240" w:lineRule="auto"/>
    </w:pPr>
    <w:rPr>
      <w:rFonts w:eastAsiaTheme="minorHAnsi" w:cs="Arial"/>
      <w:sz w:val="20"/>
      <w:szCs w:val="20"/>
      <w:lang w:eastAsia="en-US"/>
    </w:rPr>
  </w:style>
  <w:style w:type="paragraph" w:customStyle="1" w:styleId="1C9D3FE921AF4F2B939B519EF7DDF5032">
    <w:name w:val="1C9D3FE921AF4F2B939B519EF7DDF5032"/>
    <w:rsid w:val="001D357F"/>
    <w:pPr>
      <w:spacing w:after="0" w:line="240" w:lineRule="auto"/>
    </w:pPr>
    <w:rPr>
      <w:rFonts w:eastAsiaTheme="minorHAnsi" w:cs="Arial"/>
      <w:sz w:val="20"/>
      <w:szCs w:val="20"/>
      <w:lang w:eastAsia="en-US"/>
    </w:rPr>
  </w:style>
  <w:style w:type="paragraph" w:customStyle="1" w:styleId="D137A8715F104ED4A3BBEAB6BFAA1BA42">
    <w:name w:val="D137A8715F104ED4A3BBEAB6BFAA1BA42"/>
    <w:rsid w:val="001D357F"/>
    <w:pPr>
      <w:spacing w:after="0" w:line="240" w:lineRule="auto"/>
    </w:pPr>
    <w:rPr>
      <w:rFonts w:eastAsiaTheme="minorHAnsi" w:cs="Arial"/>
      <w:sz w:val="20"/>
      <w:szCs w:val="20"/>
      <w:lang w:eastAsia="en-US"/>
    </w:rPr>
  </w:style>
  <w:style w:type="paragraph" w:customStyle="1" w:styleId="500D0471FE224A32BD8F040B8F5FF7952">
    <w:name w:val="500D0471FE224A32BD8F040B8F5FF7952"/>
    <w:rsid w:val="001D357F"/>
    <w:pPr>
      <w:spacing w:after="0" w:line="240" w:lineRule="auto"/>
    </w:pPr>
    <w:rPr>
      <w:rFonts w:eastAsiaTheme="minorHAnsi" w:cs="Arial"/>
      <w:sz w:val="20"/>
      <w:szCs w:val="20"/>
      <w:lang w:eastAsia="en-US"/>
    </w:rPr>
  </w:style>
  <w:style w:type="paragraph" w:customStyle="1" w:styleId="9E079D9730F449D29810A564C7113D622">
    <w:name w:val="9E079D9730F449D29810A564C7113D622"/>
    <w:rsid w:val="001D357F"/>
    <w:pPr>
      <w:spacing w:after="0" w:line="240" w:lineRule="auto"/>
    </w:pPr>
    <w:rPr>
      <w:rFonts w:eastAsiaTheme="minorHAnsi" w:cs="Arial"/>
      <w:sz w:val="20"/>
      <w:szCs w:val="20"/>
      <w:lang w:eastAsia="en-US"/>
    </w:rPr>
  </w:style>
  <w:style w:type="paragraph" w:customStyle="1" w:styleId="4C68FF4E723040E4A10E6E998083599E2">
    <w:name w:val="4C68FF4E723040E4A10E6E998083599E2"/>
    <w:rsid w:val="001D357F"/>
    <w:pPr>
      <w:spacing w:after="0" w:line="240" w:lineRule="auto"/>
    </w:pPr>
    <w:rPr>
      <w:rFonts w:eastAsiaTheme="minorHAnsi" w:cs="Arial"/>
      <w:sz w:val="20"/>
      <w:szCs w:val="20"/>
      <w:lang w:eastAsia="en-US"/>
    </w:rPr>
  </w:style>
  <w:style w:type="paragraph" w:customStyle="1" w:styleId="4C2BFA5FEBF1422A812BD5B729D6FC582">
    <w:name w:val="4C2BFA5FEBF1422A812BD5B729D6FC582"/>
    <w:rsid w:val="001D357F"/>
    <w:pPr>
      <w:spacing w:after="0" w:line="240" w:lineRule="auto"/>
    </w:pPr>
    <w:rPr>
      <w:rFonts w:eastAsiaTheme="minorHAnsi" w:cs="Arial"/>
      <w:sz w:val="20"/>
      <w:szCs w:val="20"/>
      <w:lang w:eastAsia="en-US"/>
    </w:rPr>
  </w:style>
  <w:style w:type="paragraph" w:customStyle="1" w:styleId="22B88595889D4FEEB9C9B0D1A9F1034F2">
    <w:name w:val="22B88595889D4FEEB9C9B0D1A9F1034F2"/>
    <w:rsid w:val="001D357F"/>
    <w:pPr>
      <w:spacing w:after="0" w:line="240" w:lineRule="auto"/>
    </w:pPr>
    <w:rPr>
      <w:rFonts w:eastAsiaTheme="minorHAnsi" w:cs="Arial"/>
      <w:sz w:val="20"/>
      <w:szCs w:val="20"/>
      <w:lang w:eastAsia="en-US"/>
    </w:rPr>
  </w:style>
  <w:style w:type="paragraph" w:customStyle="1" w:styleId="F94E2A2346C1411497BD699F5EB444712">
    <w:name w:val="F94E2A2346C1411497BD699F5EB444712"/>
    <w:rsid w:val="001D357F"/>
    <w:pPr>
      <w:spacing w:after="0" w:line="240" w:lineRule="auto"/>
    </w:pPr>
    <w:rPr>
      <w:rFonts w:eastAsiaTheme="minorHAnsi" w:cs="Arial"/>
      <w:sz w:val="20"/>
      <w:szCs w:val="20"/>
      <w:lang w:eastAsia="en-US"/>
    </w:rPr>
  </w:style>
  <w:style w:type="paragraph" w:customStyle="1" w:styleId="C902D46BF1F8489FAC660BA62464B9D22">
    <w:name w:val="C902D46BF1F8489FAC660BA62464B9D22"/>
    <w:rsid w:val="001D357F"/>
    <w:pPr>
      <w:spacing w:after="0" w:line="240" w:lineRule="auto"/>
    </w:pPr>
    <w:rPr>
      <w:rFonts w:eastAsiaTheme="minorHAnsi" w:cs="Arial"/>
      <w:sz w:val="20"/>
      <w:szCs w:val="20"/>
      <w:lang w:eastAsia="en-US"/>
    </w:rPr>
  </w:style>
  <w:style w:type="paragraph" w:customStyle="1" w:styleId="14CF3172F6BD47B2974C6ACF67605CEA2">
    <w:name w:val="14CF3172F6BD47B2974C6ACF67605CEA2"/>
    <w:rsid w:val="001D357F"/>
    <w:pPr>
      <w:spacing w:after="0" w:line="240" w:lineRule="auto"/>
    </w:pPr>
    <w:rPr>
      <w:rFonts w:eastAsiaTheme="minorHAnsi" w:cs="Arial"/>
      <w:sz w:val="20"/>
      <w:szCs w:val="20"/>
      <w:lang w:eastAsia="en-US"/>
    </w:rPr>
  </w:style>
  <w:style w:type="paragraph" w:customStyle="1" w:styleId="A3B17EF00EB242FFBD896C7D088A61D72">
    <w:name w:val="A3B17EF00EB242FFBD896C7D088A61D72"/>
    <w:rsid w:val="001D357F"/>
    <w:pPr>
      <w:spacing w:after="0" w:line="240" w:lineRule="auto"/>
    </w:pPr>
    <w:rPr>
      <w:rFonts w:eastAsiaTheme="minorHAnsi" w:cs="Arial"/>
      <w:sz w:val="20"/>
      <w:szCs w:val="20"/>
      <w:lang w:eastAsia="en-US"/>
    </w:rPr>
  </w:style>
  <w:style w:type="paragraph" w:customStyle="1" w:styleId="417B4E31DD5541B993120C462B99E4EC2">
    <w:name w:val="417B4E31DD5541B993120C462B99E4EC2"/>
    <w:rsid w:val="001D357F"/>
    <w:pPr>
      <w:spacing w:after="0" w:line="240" w:lineRule="auto"/>
    </w:pPr>
    <w:rPr>
      <w:rFonts w:eastAsiaTheme="minorHAnsi" w:cs="Arial"/>
      <w:sz w:val="20"/>
      <w:szCs w:val="20"/>
      <w:lang w:eastAsia="en-US"/>
    </w:rPr>
  </w:style>
  <w:style w:type="paragraph" w:customStyle="1" w:styleId="3E7B9606CFDB43E6A6CFDF345C65A3292">
    <w:name w:val="3E7B9606CFDB43E6A6CFDF345C65A3292"/>
    <w:rsid w:val="001D357F"/>
    <w:pPr>
      <w:spacing w:after="0" w:line="240" w:lineRule="auto"/>
    </w:pPr>
    <w:rPr>
      <w:rFonts w:eastAsiaTheme="minorHAnsi" w:cs="Arial"/>
      <w:sz w:val="20"/>
      <w:szCs w:val="20"/>
      <w:lang w:eastAsia="en-US"/>
    </w:rPr>
  </w:style>
  <w:style w:type="paragraph" w:customStyle="1" w:styleId="E88E54FA3D2F43BDB33482AF067099862">
    <w:name w:val="E88E54FA3D2F43BDB33482AF067099862"/>
    <w:rsid w:val="001D357F"/>
    <w:pPr>
      <w:spacing w:after="0" w:line="240" w:lineRule="auto"/>
    </w:pPr>
    <w:rPr>
      <w:rFonts w:eastAsiaTheme="minorHAnsi" w:cs="Arial"/>
      <w:sz w:val="20"/>
      <w:szCs w:val="20"/>
      <w:lang w:eastAsia="en-US"/>
    </w:rPr>
  </w:style>
  <w:style w:type="paragraph" w:customStyle="1" w:styleId="60A8F4053B55485C8CB6B4E79DA0435B2">
    <w:name w:val="60A8F4053B55485C8CB6B4E79DA0435B2"/>
    <w:rsid w:val="001D357F"/>
    <w:pPr>
      <w:spacing w:after="0" w:line="240" w:lineRule="auto"/>
    </w:pPr>
    <w:rPr>
      <w:rFonts w:eastAsiaTheme="minorHAnsi" w:cs="Arial"/>
      <w:sz w:val="20"/>
      <w:szCs w:val="20"/>
      <w:lang w:eastAsia="en-US"/>
    </w:rPr>
  </w:style>
  <w:style w:type="paragraph" w:customStyle="1" w:styleId="EEDA1F5BE9554F318159BE7F694F5A072">
    <w:name w:val="EEDA1F5BE9554F318159BE7F694F5A072"/>
    <w:rsid w:val="001D357F"/>
    <w:pPr>
      <w:spacing w:after="0" w:line="240" w:lineRule="auto"/>
    </w:pPr>
    <w:rPr>
      <w:rFonts w:eastAsiaTheme="minorHAnsi" w:cs="Arial"/>
      <w:sz w:val="20"/>
      <w:szCs w:val="20"/>
      <w:lang w:eastAsia="en-US"/>
    </w:rPr>
  </w:style>
  <w:style w:type="paragraph" w:customStyle="1" w:styleId="630A00A628C94D20B3773A9D2BAC4C8F2">
    <w:name w:val="630A00A628C94D20B3773A9D2BAC4C8F2"/>
    <w:rsid w:val="001D357F"/>
    <w:pPr>
      <w:spacing w:after="0" w:line="240" w:lineRule="auto"/>
    </w:pPr>
    <w:rPr>
      <w:rFonts w:eastAsiaTheme="minorHAnsi" w:cs="Arial"/>
      <w:sz w:val="20"/>
      <w:szCs w:val="20"/>
      <w:lang w:eastAsia="en-US"/>
    </w:rPr>
  </w:style>
  <w:style w:type="paragraph" w:customStyle="1" w:styleId="A7AE91449DED4DC0A7623683B4E1E2152">
    <w:name w:val="A7AE91449DED4DC0A7623683B4E1E2152"/>
    <w:rsid w:val="001D357F"/>
    <w:pPr>
      <w:spacing w:after="0" w:line="240" w:lineRule="auto"/>
    </w:pPr>
    <w:rPr>
      <w:rFonts w:eastAsiaTheme="minorHAnsi" w:cs="Arial"/>
      <w:sz w:val="20"/>
      <w:szCs w:val="20"/>
      <w:lang w:eastAsia="en-US"/>
    </w:rPr>
  </w:style>
  <w:style w:type="paragraph" w:customStyle="1" w:styleId="6E5908E725F4418292A88C24F8A9BC422">
    <w:name w:val="6E5908E725F4418292A88C24F8A9BC422"/>
    <w:rsid w:val="001D357F"/>
    <w:pPr>
      <w:spacing w:after="0" w:line="240" w:lineRule="auto"/>
    </w:pPr>
    <w:rPr>
      <w:rFonts w:eastAsiaTheme="minorHAnsi" w:cs="Arial"/>
      <w:sz w:val="20"/>
      <w:szCs w:val="20"/>
      <w:lang w:eastAsia="en-US"/>
    </w:rPr>
  </w:style>
  <w:style w:type="paragraph" w:customStyle="1" w:styleId="DF71D735026C45479C19EB1441E7FEB42">
    <w:name w:val="DF71D735026C45479C19EB1441E7FEB42"/>
    <w:rsid w:val="001D357F"/>
    <w:pPr>
      <w:spacing w:after="0" w:line="240" w:lineRule="auto"/>
    </w:pPr>
    <w:rPr>
      <w:rFonts w:eastAsiaTheme="minorHAnsi" w:cs="Arial"/>
      <w:sz w:val="20"/>
      <w:szCs w:val="20"/>
      <w:lang w:eastAsia="en-US"/>
    </w:rPr>
  </w:style>
  <w:style w:type="paragraph" w:customStyle="1" w:styleId="FE64238D269F4053B013C78CF4F67F142">
    <w:name w:val="FE64238D269F4053B013C78CF4F67F142"/>
    <w:rsid w:val="001D357F"/>
    <w:pPr>
      <w:spacing w:after="0" w:line="240" w:lineRule="auto"/>
    </w:pPr>
    <w:rPr>
      <w:rFonts w:eastAsiaTheme="minorHAnsi" w:cs="Arial"/>
      <w:sz w:val="20"/>
      <w:szCs w:val="20"/>
      <w:lang w:eastAsia="en-US"/>
    </w:rPr>
  </w:style>
  <w:style w:type="paragraph" w:customStyle="1" w:styleId="EB66F82A540E42B8B1349285099761702">
    <w:name w:val="EB66F82A540E42B8B1349285099761702"/>
    <w:rsid w:val="001D357F"/>
    <w:pPr>
      <w:spacing w:after="0" w:line="240" w:lineRule="auto"/>
    </w:pPr>
    <w:rPr>
      <w:rFonts w:eastAsiaTheme="minorHAnsi" w:cs="Arial"/>
      <w:sz w:val="20"/>
      <w:szCs w:val="20"/>
      <w:lang w:eastAsia="en-US"/>
    </w:rPr>
  </w:style>
  <w:style w:type="paragraph" w:customStyle="1" w:styleId="26413A3F33D4497D8352344353E5BBCA2">
    <w:name w:val="26413A3F33D4497D8352344353E5BBCA2"/>
    <w:rsid w:val="001D357F"/>
    <w:pPr>
      <w:spacing w:after="0" w:line="240" w:lineRule="auto"/>
    </w:pPr>
    <w:rPr>
      <w:rFonts w:eastAsiaTheme="minorHAnsi" w:cs="Arial"/>
      <w:sz w:val="20"/>
      <w:szCs w:val="20"/>
      <w:lang w:eastAsia="en-US"/>
    </w:rPr>
  </w:style>
  <w:style w:type="paragraph" w:customStyle="1" w:styleId="7929D3FC01C34573A55DFA85734CCDA12">
    <w:name w:val="7929D3FC01C34573A55DFA85734CCDA12"/>
    <w:rsid w:val="001D357F"/>
    <w:pPr>
      <w:spacing w:after="0" w:line="240" w:lineRule="auto"/>
    </w:pPr>
    <w:rPr>
      <w:rFonts w:eastAsiaTheme="minorHAnsi" w:cs="Arial"/>
      <w:sz w:val="20"/>
      <w:szCs w:val="20"/>
      <w:lang w:eastAsia="en-US"/>
    </w:rPr>
  </w:style>
  <w:style w:type="paragraph" w:customStyle="1" w:styleId="DC2BAF7CE51B411EB7BE2265E483F6E22">
    <w:name w:val="DC2BAF7CE51B411EB7BE2265E483F6E22"/>
    <w:rsid w:val="001D357F"/>
    <w:pPr>
      <w:spacing w:after="0" w:line="240" w:lineRule="auto"/>
    </w:pPr>
    <w:rPr>
      <w:rFonts w:eastAsiaTheme="minorHAnsi" w:cs="Arial"/>
      <w:sz w:val="20"/>
      <w:szCs w:val="20"/>
      <w:lang w:eastAsia="en-US"/>
    </w:rPr>
  </w:style>
  <w:style w:type="paragraph" w:customStyle="1" w:styleId="9B84CB8AD7B340DEAB56B96F98E8C53F2">
    <w:name w:val="9B84CB8AD7B340DEAB56B96F98E8C53F2"/>
    <w:rsid w:val="001D357F"/>
    <w:pPr>
      <w:spacing w:after="0" w:line="240" w:lineRule="auto"/>
    </w:pPr>
    <w:rPr>
      <w:rFonts w:eastAsiaTheme="minorHAnsi" w:cs="Arial"/>
      <w:sz w:val="20"/>
      <w:szCs w:val="20"/>
      <w:lang w:eastAsia="en-US"/>
    </w:rPr>
  </w:style>
  <w:style w:type="paragraph" w:customStyle="1" w:styleId="D7436E88F4FB49C79E45E97FDD6A5B9E4">
    <w:name w:val="D7436E88F4FB49C79E45E97FDD6A5B9E4"/>
    <w:rsid w:val="001D357F"/>
    <w:pPr>
      <w:spacing w:after="0" w:line="240" w:lineRule="auto"/>
    </w:pPr>
    <w:rPr>
      <w:rFonts w:eastAsiaTheme="minorHAnsi" w:cs="Arial"/>
      <w:sz w:val="20"/>
      <w:szCs w:val="20"/>
      <w:lang w:eastAsia="en-US"/>
    </w:rPr>
  </w:style>
  <w:style w:type="paragraph" w:customStyle="1" w:styleId="A9236F72BAC24E33830940E5E69272954">
    <w:name w:val="A9236F72BAC24E33830940E5E69272954"/>
    <w:rsid w:val="001D357F"/>
    <w:pPr>
      <w:spacing w:after="0" w:line="240" w:lineRule="auto"/>
    </w:pPr>
    <w:rPr>
      <w:rFonts w:eastAsiaTheme="minorHAnsi" w:cs="Arial"/>
      <w:sz w:val="20"/>
      <w:szCs w:val="20"/>
      <w:lang w:eastAsia="en-US"/>
    </w:rPr>
  </w:style>
  <w:style w:type="paragraph" w:customStyle="1" w:styleId="5F43E095D711455380B553F616706C111">
    <w:name w:val="5F43E095D711455380B553F616706C111"/>
    <w:rsid w:val="001D357F"/>
    <w:pPr>
      <w:spacing w:after="0" w:line="240" w:lineRule="auto"/>
    </w:pPr>
    <w:rPr>
      <w:rFonts w:eastAsiaTheme="minorHAnsi" w:cs="Arial"/>
      <w:sz w:val="20"/>
      <w:szCs w:val="20"/>
      <w:lang w:eastAsia="en-US"/>
    </w:rPr>
  </w:style>
  <w:style w:type="paragraph" w:customStyle="1" w:styleId="C18E77B6EF9744E3B280B7B8604741BD3">
    <w:name w:val="C18E77B6EF9744E3B280B7B8604741BD3"/>
    <w:rsid w:val="001D357F"/>
    <w:pPr>
      <w:spacing w:after="0" w:line="240" w:lineRule="auto"/>
    </w:pPr>
    <w:rPr>
      <w:rFonts w:eastAsiaTheme="minorHAnsi" w:cs="Arial"/>
      <w:sz w:val="20"/>
      <w:szCs w:val="20"/>
      <w:lang w:eastAsia="en-US"/>
    </w:rPr>
  </w:style>
  <w:style w:type="paragraph" w:customStyle="1" w:styleId="7FC0E93B70A14DC697F927DE91DBB3432">
    <w:name w:val="7FC0E93B70A14DC697F927DE91DBB3432"/>
    <w:rsid w:val="001D357F"/>
    <w:pPr>
      <w:spacing w:after="0" w:line="240" w:lineRule="auto"/>
    </w:pPr>
    <w:rPr>
      <w:rFonts w:eastAsiaTheme="minorHAnsi" w:cs="Arial"/>
      <w:sz w:val="20"/>
      <w:szCs w:val="20"/>
      <w:lang w:eastAsia="en-US"/>
    </w:rPr>
  </w:style>
  <w:style w:type="paragraph" w:customStyle="1" w:styleId="F90175742F6B460090A05EE549BD0AAA2">
    <w:name w:val="F90175742F6B460090A05EE549BD0AAA2"/>
    <w:rsid w:val="001D357F"/>
    <w:pPr>
      <w:spacing w:after="0" w:line="240" w:lineRule="auto"/>
    </w:pPr>
    <w:rPr>
      <w:rFonts w:eastAsiaTheme="minorHAnsi" w:cs="Arial"/>
      <w:sz w:val="20"/>
      <w:szCs w:val="20"/>
      <w:lang w:eastAsia="en-US"/>
    </w:rPr>
  </w:style>
  <w:style w:type="paragraph" w:customStyle="1" w:styleId="3E53B55273A04FCFBBF328475D242AD82">
    <w:name w:val="3E53B55273A04FCFBBF328475D242AD82"/>
    <w:rsid w:val="001D357F"/>
    <w:pPr>
      <w:spacing w:after="0" w:line="240" w:lineRule="auto"/>
    </w:pPr>
    <w:rPr>
      <w:rFonts w:eastAsiaTheme="minorHAnsi" w:cs="Arial"/>
      <w:sz w:val="20"/>
      <w:szCs w:val="20"/>
      <w:lang w:eastAsia="en-US"/>
    </w:rPr>
  </w:style>
  <w:style w:type="paragraph" w:customStyle="1" w:styleId="890F02EAA0C545248076BB814D727F3C2">
    <w:name w:val="890F02EAA0C545248076BB814D727F3C2"/>
    <w:rsid w:val="001D357F"/>
    <w:pPr>
      <w:spacing w:after="0" w:line="240" w:lineRule="auto"/>
    </w:pPr>
    <w:rPr>
      <w:rFonts w:eastAsiaTheme="minorHAnsi" w:cs="Arial"/>
      <w:sz w:val="20"/>
      <w:szCs w:val="20"/>
      <w:lang w:eastAsia="en-US"/>
    </w:rPr>
  </w:style>
  <w:style w:type="paragraph" w:customStyle="1" w:styleId="8C9A1850ED0745789FB12E26CF608B932">
    <w:name w:val="8C9A1850ED0745789FB12E26CF608B932"/>
    <w:rsid w:val="001D357F"/>
    <w:pPr>
      <w:spacing w:after="0" w:line="240" w:lineRule="auto"/>
    </w:pPr>
    <w:rPr>
      <w:rFonts w:eastAsiaTheme="minorHAnsi" w:cs="Arial"/>
      <w:sz w:val="20"/>
      <w:szCs w:val="20"/>
      <w:lang w:eastAsia="en-US"/>
    </w:rPr>
  </w:style>
  <w:style w:type="paragraph" w:customStyle="1" w:styleId="47C72681D7784B9CA0EF88BC1D30B9092">
    <w:name w:val="47C72681D7784B9CA0EF88BC1D30B9092"/>
    <w:rsid w:val="001D357F"/>
    <w:pPr>
      <w:spacing w:after="0" w:line="240" w:lineRule="auto"/>
    </w:pPr>
    <w:rPr>
      <w:rFonts w:eastAsiaTheme="minorHAnsi" w:cs="Arial"/>
      <w:sz w:val="20"/>
      <w:szCs w:val="20"/>
      <w:lang w:eastAsia="en-US"/>
    </w:rPr>
  </w:style>
  <w:style w:type="paragraph" w:customStyle="1" w:styleId="8398EE88F8AA4499B7F1DB95BEBCB3122">
    <w:name w:val="8398EE88F8AA4499B7F1DB95BEBCB3122"/>
    <w:rsid w:val="001D357F"/>
    <w:pPr>
      <w:spacing w:after="0" w:line="240" w:lineRule="auto"/>
    </w:pPr>
    <w:rPr>
      <w:rFonts w:eastAsiaTheme="minorHAnsi" w:cs="Arial"/>
      <w:sz w:val="20"/>
      <w:szCs w:val="20"/>
      <w:lang w:eastAsia="en-US"/>
    </w:rPr>
  </w:style>
  <w:style w:type="paragraph" w:customStyle="1" w:styleId="A98CD91220624137990F4A1CE7E30A4F2">
    <w:name w:val="A98CD91220624137990F4A1CE7E30A4F2"/>
    <w:rsid w:val="001D357F"/>
    <w:pPr>
      <w:spacing w:after="0" w:line="240" w:lineRule="auto"/>
    </w:pPr>
    <w:rPr>
      <w:rFonts w:eastAsiaTheme="minorHAnsi" w:cs="Arial"/>
      <w:sz w:val="20"/>
      <w:szCs w:val="20"/>
      <w:lang w:eastAsia="en-US"/>
    </w:rPr>
  </w:style>
  <w:style w:type="paragraph" w:customStyle="1" w:styleId="C3512F412EA246ACAB839F8F72C005543">
    <w:name w:val="C3512F412EA246ACAB839F8F72C005543"/>
    <w:rsid w:val="001D357F"/>
    <w:pPr>
      <w:spacing w:after="0" w:line="240" w:lineRule="auto"/>
    </w:pPr>
    <w:rPr>
      <w:rFonts w:eastAsiaTheme="minorHAnsi" w:cs="Arial"/>
      <w:sz w:val="20"/>
      <w:szCs w:val="20"/>
      <w:lang w:eastAsia="en-US"/>
    </w:rPr>
  </w:style>
  <w:style w:type="paragraph" w:customStyle="1" w:styleId="84E30727AAF54ED093A1D6CD1DC35F603">
    <w:name w:val="84E30727AAF54ED093A1D6CD1DC35F603"/>
    <w:rsid w:val="001D357F"/>
    <w:pPr>
      <w:spacing w:after="0" w:line="240" w:lineRule="auto"/>
    </w:pPr>
    <w:rPr>
      <w:rFonts w:eastAsiaTheme="minorHAnsi" w:cs="Arial"/>
      <w:sz w:val="20"/>
      <w:szCs w:val="20"/>
      <w:lang w:eastAsia="en-US"/>
    </w:rPr>
  </w:style>
  <w:style w:type="paragraph" w:customStyle="1" w:styleId="56B4F6D7215A4F4992627C979C2D4B6F3">
    <w:name w:val="56B4F6D7215A4F4992627C979C2D4B6F3"/>
    <w:rsid w:val="001D357F"/>
    <w:pPr>
      <w:spacing w:after="0" w:line="240" w:lineRule="auto"/>
    </w:pPr>
    <w:rPr>
      <w:rFonts w:eastAsiaTheme="minorHAnsi" w:cs="Arial"/>
      <w:sz w:val="20"/>
      <w:szCs w:val="20"/>
      <w:lang w:eastAsia="en-US"/>
    </w:rPr>
  </w:style>
  <w:style w:type="paragraph" w:customStyle="1" w:styleId="DCE1D6666D534E98B4A4E0BE7ABE08573">
    <w:name w:val="DCE1D6666D534E98B4A4E0BE7ABE08573"/>
    <w:rsid w:val="001D357F"/>
    <w:pPr>
      <w:spacing w:after="0" w:line="240" w:lineRule="auto"/>
    </w:pPr>
    <w:rPr>
      <w:rFonts w:eastAsiaTheme="minorHAnsi" w:cs="Arial"/>
      <w:sz w:val="20"/>
      <w:szCs w:val="20"/>
      <w:lang w:eastAsia="en-US"/>
    </w:rPr>
  </w:style>
  <w:style w:type="paragraph" w:customStyle="1" w:styleId="EBD27D28504F405D8782D149C6A108EA1">
    <w:name w:val="EBD27D28504F405D8782D149C6A108EA1"/>
    <w:rsid w:val="001D357F"/>
    <w:pPr>
      <w:spacing w:after="0" w:line="240" w:lineRule="auto"/>
    </w:pPr>
    <w:rPr>
      <w:rFonts w:eastAsiaTheme="minorHAnsi" w:cs="Arial"/>
      <w:sz w:val="20"/>
      <w:szCs w:val="20"/>
      <w:lang w:eastAsia="en-US"/>
    </w:rPr>
  </w:style>
  <w:style w:type="paragraph" w:customStyle="1" w:styleId="62F1AEB77B644165A094C7718A17E1132">
    <w:name w:val="62F1AEB77B644165A094C7718A17E1132"/>
    <w:rsid w:val="001D357F"/>
    <w:pPr>
      <w:spacing w:after="0" w:line="240" w:lineRule="auto"/>
    </w:pPr>
    <w:rPr>
      <w:rFonts w:eastAsiaTheme="minorHAnsi" w:cs="Arial"/>
      <w:sz w:val="20"/>
      <w:szCs w:val="20"/>
      <w:lang w:eastAsia="en-US"/>
    </w:rPr>
  </w:style>
  <w:style w:type="paragraph" w:customStyle="1" w:styleId="26F63DCE61E742C0875939250BC646F9">
    <w:name w:val="26F63DCE61E742C0875939250BC646F9"/>
    <w:rsid w:val="001D357F"/>
  </w:style>
  <w:style w:type="paragraph" w:customStyle="1" w:styleId="5BCF097D9E874A2796F1EE9B833D52F4">
    <w:name w:val="5BCF097D9E874A2796F1EE9B833D52F4"/>
    <w:rsid w:val="001D357F"/>
  </w:style>
  <w:style w:type="paragraph" w:customStyle="1" w:styleId="7054FF36CE304B419656533BDAA759337">
    <w:name w:val="7054FF36CE304B419656533BDAA759337"/>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BE920C2BB167491A9AC602FC0ECB648F">
    <w:name w:val="BE920C2BB167491A9AC602FC0ECB648F"/>
    <w:rsid w:val="001D357F"/>
    <w:pPr>
      <w:spacing w:after="0" w:line="240" w:lineRule="auto"/>
    </w:pPr>
    <w:rPr>
      <w:rFonts w:eastAsiaTheme="minorHAnsi" w:cs="Arial"/>
      <w:sz w:val="20"/>
      <w:szCs w:val="20"/>
      <w:lang w:eastAsia="en-US"/>
    </w:rPr>
  </w:style>
  <w:style w:type="paragraph" w:customStyle="1" w:styleId="792070D29EAE498AA7567B350365B2BE4">
    <w:name w:val="792070D29EAE498AA7567B350365B2BE4"/>
    <w:rsid w:val="001D357F"/>
    <w:pPr>
      <w:spacing w:after="0" w:line="240" w:lineRule="auto"/>
    </w:pPr>
    <w:rPr>
      <w:rFonts w:eastAsiaTheme="minorHAnsi" w:cs="Arial"/>
      <w:sz w:val="20"/>
      <w:szCs w:val="20"/>
      <w:lang w:eastAsia="en-US"/>
    </w:rPr>
  </w:style>
  <w:style w:type="paragraph" w:customStyle="1" w:styleId="5AC37271A7234950A8216D59F04D4EA05">
    <w:name w:val="5AC37271A7234950A8216D59F04D4EA05"/>
    <w:rsid w:val="001D357F"/>
    <w:pPr>
      <w:spacing w:after="0" w:line="240" w:lineRule="auto"/>
    </w:pPr>
    <w:rPr>
      <w:rFonts w:eastAsiaTheme="minorHAnsi" w:cs="Arial"/>
      <w:sz w:val="20"/>
      <w:szCs w:val="20"/>
      <w:lang w:eastAsia="en-US"/>
    </w:rPr>
  </w:style>
  <w:style w:type="paragraph" w:customStyle="1" w:styleId="B4E73F3AD5374343BC88C57475D092F12">
    <w:name w:val="B4E73F3AD5374343BC88C57475D092F12"/>
    <w:rsid w:val="001D357F"/>
    <w:pPr>
      <w:spacing w:after="0" w:line="240" w:lineRule="auto"/>
    </w:pPr>
    <w:rPr>
      <w:rFonts w:eastAsiaTheme="minorHAnsi" w:cs="Arial"/>
      <w:sz w:val="20"/>
      <w:szCs w:val="20"/>
      <w:lang w:eastAsia="en-US"/>
    </w:rPr>
  </w:style>
  <w:style w:type="paragraph" w:customStyle="1" w:styleId="2199DED1F1FF4693AB034E5B73FF0D391">
    <w:name w:val="2199DED1F1FF4693AB034E5B73FF0D391"/>
    <w:rsid w:val="001D357F"/>
    <w:pPr>
      <w:spacing w:after="0" w:line="240" w:lineRule="auto"/>
    </w:pPr>
    <w:rPr>
      <w:rFonts w:eastAsiaTheme="minorHAnsi" w:cs="Arial"/>
      <w:sz w:val="20"/>
      <w:szCs w:val="20"/>
      <w:lang w:eastAsia="en-US"/>
    </w:rPr>
  </w:style>
  <w:style w:type="paragraph" w:customStyle="1" w:styleId="069E6B36C22F42CFBC10CBDDAFFBD66A4">
    <w:name w:val="069E6B36C22F42CFBC10CBDDAFFBD66A4"/>
    <w:rsid w:val="001D357F"/>
    <w:pPr>
      <w:spacing w:after="0" w:line="240" w:lineRule="auto"/>
    </w:pPr>
    <w:rPr>
      <w:rFonts w:eastAsiaTheme="minorHAnsi" w:cs="Arial"/>
      <w:sz w:val="20"/>
      <w:szCs w:val="20"/>
      <w:lang w:eastAsia="en-US"/>
    </w:rPr>
  </w:style>
  <w:style w:type="paragraph" w:customStyle="1" w:styleId="3ABE19CFDB0A4474B3CCB59859F78DE05">
    <w:name w:val="3ABE19CFDB0A4474B3CCB59859F78DE05"/>
    <w:rsid w:val="001D357F"/>
    <w:pPr>
      <w:spacing w:after="0" w:line="240" w:lineRule="auto"/>
    </w:pPr>
    <w:rPr>
      <w:rFonts w:eastAsiaTheme="minorHAnsi" w:cs="Arial"/>
      <w:sz w:val="20"/>
      <w:szCs w:val="20"/>
      <w:lang w:eastAsia="en-US"/>
    </w:rPr>
  </w:style>
  <w:style w:type="paragraph" w:customStyle="1" w:styleId="D5D73A4E06A84874A95B47D9DF24BF4A5">
    <w:name w:val="D5D73A4E06A84874A95B47D9DF24BF4A5"/>
    <w:rsid w:val="001D357F"/>
    <w:pPr>
      <w:spacing w:after="0" w:line="240" w:lineRule="auto"/>
    </w:pPr>
    <w:rPr>
      <w:rFonts w:eastAsiaTheme="minorHAnsi" w:cs="Arial"/>
      <w:sz w:val="20"/>
      <w:szCs w:val="20"/>
      <w:lang w:eastAsia="en-US"/>
    </w:rPr>
  </w:style>
  <w:style w:type="paragraph" w:customStyle="1" w:styleId="CAF177A70CC1435995F39A5DA766F59D5">
    <w:name w:val="CAF177A70CC1435995F39A5DA766F59D5"/>
    <w:rsid w:val="001D357F"/>
    <w:pPr>
      <w:spacing w:after="0" w:line="240" w:lineRule="auto"/>
    </w:pPr>
    <w:rPr>
      <w:rFonts w:eastAsiaTheme="minorHAnsi" w:cs="Arial"/>
      <w:sz w:val="20"/>
      <w:szCs w:val="20"/>
      <w:lang w:eastAsia="en-US"/>
    </w:rPr>
  </w:style>
  <w:style w:type="paragraph" w:customStyle="1" w:styleId="6A5B135E59A244DD949CEFE801B897EB5">
    <w:name w:val="6A5B135E59A244DD949CEFE801B897EB5"/>
    <w:rsid w:val="001D357F"/>
    <w:pPr>
      <w:spacing w:after="0" w:line="240" w:lineRule="auto"/>
    </w:pPr>
    <w:rPr>
      <w:rFonts w:eastAsiaTheme="minorHAnsi" w:cs="Arial"/>
      <w:sz w:val="20"/>
      <w:szCs w:val="20"/>
      <w:lang w:eastAsia="en-US"/>
    </w:rPr>
  </w:style>
  <w:style w:type="paragraph" w:customStyle="1" w:styleId="FD3C3A0154084201A334CB997112D06A5">
    <w:name w:val="FD3C3A0154084201A334CB997112D06A5"/>
    <w:rsid w:val="001D357F"/>
    <w:pPr>
      <w:spacing w:after="0" w:line="240" w:lineRule="auto"/>
    </w:pPr>
    <w:rPr>
      <w:rFonts w:eastAsiaTheme="minorHAnsi" w:cs="Arial"/>
      <w:sz w:val="20"/>
      <w:szCs w:val="20"/>
      <w:lang w:eastAsia="en-US"/>
    </w:rPr>
  </w:style>
  <w:style w:type="paragraph" w:customStyle="1" w:styleId="F543687E85FD48489749A7DF9A112CC65">
    <w:name w:val="F543687E85FD48489749A7DF9A112CC65"/>
    <w:rsid w:val="001D357F"/>
    <w:pPr>
      <w:spacing w:after="0" w:line="240" w:lineRule="auto"/>
    </w:pPr>
    <w:rPr>
      <w:rFonts w:eastAsiaTheme="minorHAnsi" w:cs="Arial"/>
      <w:sz w:val="20"/>
      <w:szCs w:val="20"/>
      <w:lang w:eastAsia="en-US"/>
    </w:rPr>
  </w:style>
  <w:style w:type="paragraph" w:customStyle="1" w:styleId="1A00BDBA4B22439885557E075A191AAD5">
    <w:name w:val="1A00BDBA4B22439885557E075A191AAD5"/>
    <w:rsid w:val="001D357F"/>
    <w:pPr>
      <w:spacing w:after="0" w:line="240" w:lineRule="auto"/>
    </w:pPr>
    <w:rPr>
      <w:rFonts w:eastAsiaTheme="minorHAnsi" w:cs="Arial"/>
      <w:sz w:val="20"/>
      <w:szCs w:val="20"/>
      <w:lang w:eastAsia="en-US"/>
    </w:rPr>
  </w:style>
  <w:style w:type="paragraph" w:customStyle="1" w:styleId="90DE5BDB389E4551BCE2A29A1C019B383">
    <w:name w:val="90DE5BDB389E4551BCE2A29A1C019B383"/>
    <w:rsid w:val="001D357F"/>
    <w:pPr>
      <w:spacing w:after="0" w:line="240" w:lineRule="auto"/>
    </w:pPr>
    <w:rPr>
      <w:rFonts w:eastAsiaTheme="minorHAnsi" w:cs="Arial"/>
      <w:sz w:val="20"/>
      <w:szCs w:val="20"/>
      <w:lang w:eastAsia="en-US"/>
    </w:rPr>
  </w:style>
  <w:style w:type="paragraph" w:customStyle="1" w:styleId="9725FB39E3484111B78AAE0085D107303">
    <w:name w:val="9725FB39E3484111B78AAE0085D107303"/>
    <w:rsid w:val="001D357F"/>
    <w:pPr>
      <w:spacing w:after="0" w:line="240" w:lineRule="auto"/>
    </w:pPr>
    <w:rPr>
      <w:rFonts w:eastAsiaTheme="minorHAnsi" w:cs="Arial"/>
      <w:sz w:val="20"/>
      <w:szCs w:val="20"/>
      <w:lang w:eastAsia="en-US"/>
    </w:rPr>
  </w:style>
  <w:style w:type="paragraph" w:customStyle="1" w:styleId="78804D0928EE428B8CD6CFBC37CF30733">
    <w:name w:val="78804D0928EE428B8CD6CFBC37CF30733"/>
    <w:rsid w:val="001D357F"/>
    <w:pPr>
      <w:spacing w:after="0" w:line="240" w:lineRule="auto"/>
    </w:pPr>
    <w:rPr>
      <w:rFonts w:eastAsiaTheme="minorHAnsi" w:cs="Arial"/>
      <w:sz w:val="20"/>
      <w:szCs w:val="20"/>
      <w:lang w:eastAsia="en-US"/>
    </w:rPr>
  </w:style>
  <w:style w:type="paragraph" w:customStyle="1" w:styleId="33CF6AD59BA046CCAA9D713DDE0894293">
    <w:name w:val="33CF6AD59BA046CCAA9D713DDE0894293"/>
    <w:rsid w:val="001D357F"/>
    <w:pPr>
      <w:spacing w:after="0" w:line="240" w:lineRule="auto"/>
    </w:pPr>
    <w:rPr>
      <w:rFonts w:eastAsiaTheme="minorHAnsi" w:cs="Arial"/>
      <w:sz w:val="20"/>
      <w:szCs w:val="20"/>
      <w:lang w:eastAsia="en-US"/>
    </w:rPr>
  </w:style>
  <w:style w:type="paragraph" w:customStyle="1" w:styleId="32B2645632964712B478C07E08B3F7F13">
    <w:name w:val="32B2645632964712B478C07E08B3F7F13"/>
    <w:rsid w:val="001D357F"/>
    <w:pPr>
      <w:spacing w:after="0" w:line="240" w:lineRule="auto"/>
    </w:pPr>
    <w:rPr>
      <w:rFonts w:eastAsiaTheme="minorHAnsi" w:cs="Arial"/>
      <w:sz w:val="20"/>
      <w:szCs w:val="20"/>
      <w:lang w:eastAsia="en-US"/>
    </w:rPr>
  </w:style>
  <w:style w:type="paragraph" w:customStyle="1" w:styleId="D54CCB7EA5BA4224B7D55193A1C1429D3">
    <w:name w:val="D54CCB7EA5BA4224B7D55193A1C1429D3"/>
    <w:rsid w:val="001D357F"/>
    <w:pPr>
      <w:spacing w:after="0" w:line="240" w:lineRule="auto"/>
    </w:pPr>
    <w:rPr>
      <w:rFonts w:eastAsiaTheme="minorHAnsi" w:cs="Arial"/>
      <w:sz w:val="20"/>
      <w:szCs w:val="20"/>
      <w:lang w:eastAsia="en-US"/>
    </w:rPr>
  </w:style>
  <w:style w:type="paragraph" w:customStyle="1" w:styleId="6E1E84A8683E485AB771116D8DAECB1A3">
    <w:name w:val="6E1E84A8683E485AB771116D8DAECB1A3"/>
    <w:rsid w:val="001D357F"/>
    <w:pPr>
      <w:spacing w:after="0" w:line="240" w:lineRule="auto"/>
    </w:pPr>
    <w:rPr>
      <w:rFonts w:eastAsiaTheme="minorHAnsi" w:cs="Arial"/>
      <w:sz w:val="20"/>
      <w:szCs w:val="20"/>
      <w:lang w:eastAsia="en-US"/>
    </w:rPr>
  </w:style>
  <w:style w:type="paragraph" w:customStyle="1" w:styleId="DA2C5FEC106C47A69BF8D4BA30AEE0383">
    <w:name w:val="DA2C5FEC106C47A69BF8D4BA30AEE0383"/>
    <w:rsid w:val="001D357F"/>
    <w:pPr>
      <w:spacing w:after="0" w:line="240" w:lineRule="auto"/>
    </w:pPr>
    <w:rPr>
      <w:rFonts w:eastAsiaTheme="minorHAnsi" w:cs="Arial"/>
      <w:sz w:val="20"/>
      <w:szCs w:val="20"/>
      <w:lang w:eastAsia="en-US"/>
    </w:rPr>
  </w:style>
  <w:style w:type="paragraph" w:customStyle="1" w:styleId="EFB2B7B9173F4B05933F71BA461B80ED3">
    <w:name w:val="EFB2B7B9173F4B05933F71BA461B80ED3"/>
    <w:rsid w:val="001D357F"/>
    <w:pPr>
      <w:spacing w:after="0" w:line="240" w:lineRule="auto"/>
    </w:pPr>
    <w:rPr>
      <w:rFonts w:eastAsiaTheme="minorHAnsi" w:cs="Arial"/>
      <w:sz w:val="20"/>
      <w:szCs w:val="20"/>
      <w:lang w:eastAsia="en-US"/>
    </w:rPr>
  </w:style>
  <w:style w:type="paragraph" w:customStyle="1" w:styleId="6FC832817F15459DA03A1C1890ED836D3">
    <w:name w:val="6FC832817F15459DA03A1C1890ED836D3"/>
    <w:rsid w:val="001D357F"/>
    <w:pPr>
      <w:spacing w:after="0" w:line="240" w:lineRule="auto"/>
    </w:pPr>
    <w:rPr>
      <w:rFonts w:eastAsiaTheme="minorHAnsi" w:cs="Arial"/>
      <w:sz w:val="20"/>
      <w:szCs w:val="20"/>
      <w:lang w:eastAsia="en-US"/>
    </w:rPr>
  </w:style>
  <w:style w:type="paragraph" w:customStyle="1" w:styleId="0A2A866E478E4D60889C218AA38045693">
    <w:name w:val="0A2A866E478E4D60889C218AA38045693"/>
    <w:rsid w:val="001D357F"/>
    <w:pPr>
      <w:spacing w:after="0" w:line="240" w:lineRule="auto"/>
    </w:pPr>
    <w:rPr>
      <w:rFonts w:eastAsiaTheme="minorHAnsi" w:cs="Arial"/>
      <w:sz w:val="20"/>
      <w:szCs w:val="20"/>
      <w:lang w:eastAsia="en-US"/>
    </w:rPr>
  </w:style>
  <w:style w:type="paragraph" w:customStyle="1" w:styleId="374A9B96250841BDA562CE8A2A99BA573">
    <w:name w:val="374A9B96250841BDA562CE8A2A99BA573"/>
    <w:rsid w:val="001D357F"/>
    <w:pPr>
      <w:spacing w:after="0" w:line="240" w:lineRule="auto"/>
    </w:pPr>
    <w:rPr>
      <w:rFonts w:eastAsiaTheme="minorHAnsi" w:cs="Arial"/>
      <w:sz w:val="20"/>
      <w:szCs w:val="20"/>
      <w:lang w:eastAsia="en-US"/>
    </w:rPr>
  </w:style>
  <w:style w:type="paragraph" w:customStyle="1" w:styleId="696895A5FB844ECBB148FA5D78E8AF543">
    <w:name w:val="696895A5FB844ECBB148FA5D78E8AF543"/>
    <w:rsid w:val="001D357F"/>
    <w:pPr>
      <w:spacing w:after="0" w:line="240" w:lineRule="auto"/>
    </w:pPr>
    <w:rPr>
      <w:rFonts w:eastAsiaTheme="minorHAnsi" w:cs="Arial"/>
      <w:sz w:val="20"/>
      <w:szCs w:val="20"/>
      <w:lang w:eastAsia="en-US"/>
    </w:rPr>
  </w:style>
  <w:style w:type="paragraph" w:customStyle="1" w:styleId="D92624853E74455EBE91241A9063F1983">
    <w:name w:val="D92624853E74455EBE91241A9063F1983"/>
    <w:rsid w:val="001D357F"/>
    <w:pPr>
      <w:spacing w:after="0" w:line="240" w:lineRule="auto"/>
    </w:pPr>
    <w:rPr>
      <w:rFonts w:eastAsiaTheme="minorHAnsi" w:cs="Arial"/>
      <w:sz w:val="20"/>
      <w:szCs w:val="20"/>
      <w:lang w:eastAsia="en-US"/>
    </w:rPr>
  </w:style>
  <w:style w:type="paragraph" w:customStyle="1" w:styleId="3DA68800DF1744B780E5F841CDE6777F3">
    <w:name w:val="3DA68800DF1744B780E5F841CDE6777F3"/>
    <w:rsid w:val="001D357F"/>
    <w:pPr>
      <w:spacing w:after="0" w:line="240" w:lineRule="auto"/>
    </w:pPr>
    <w:rPr>
      <w:rFonts w:eastAsiaTheme="minorHAnsi" w:cs="Arial"/>
      <w:sz w:val="20"/>
      <w:szCs w:val="20"/>
      <w:lang w:eastAsia="en-US"/>
    </w:rPr>
  </w:style>
  <w:style w:type="paragraph" w:customStyle="1" w:styleId="4CD8B193A22A4B6783636EDB90A66B4C3">
    <w:name w:val="4CD8B193A22A4B6783636EDB90A66B4C3"/>
    <w:rsid w:val="001D357F"/>
    <w:pPr>
      <w:spacing w:after="0" w:line="240" w:lineRule="auto"/>
    </w:pPr>
    <w:rPr>
      <w:rFonts w:eastAsiaTheme="minorHAnsi" w:cs="Arial"/>
      <w:sz w:val="20"/>
      <w:szCs w:val="20"/>
      <w:lang w:eastAsia="en-US"/>
    </w:rPr>
  </w:style>
  <w:style w:type="paragraph" w:customStyle="1" w:styleId="71BE1E1449AB4AC489F6413D4DC13B203">
    <w:name w:val="71BE1E1449AB4AC489F6413D4DC13B203"/>
    <w:rsid w:val="001D357F"/>
    <w:pPr>
      <w:spacing w:after="0" w:line="240" w:lineRule="auto"/>
    </w:pPr>
    <w:rPr>
      <w:rFonts w:eastAsiaTheme="minorHAnsi" w:cs="Arial"/>
      <w:sz w:val="20"/>
      <w:szCs w:val="20"/>
      <w:lang w:eastAsia="en-US"/>
    </w:rPr>
  </w:style>
  <w:style w:type="paragraph" w:customStyle="1" w:styleId="69C04C41A76A4EC1B78D5F29A28F966C3">
    <w:name w:val="69C04C41A76A4EC1B78D5F29A28F966C3"/>
    <w:rsid w:val="001D357F"/>
    <w:pPr>
      <w:spacing w:after="0" w:line="240" w:lineRule="auto"/>
    </w:pPr>
    <w:rPr>
      <w:rFonts w:eastAsiaTheme="minorHAnsi" w:cs="Arial"/>
      <w:sz w:val="20"/>
      <w:szCs w:val="20"/>
      <w:lang w:eastAsia="en-US"/>
    </w:rPr>
  </w:style>
  <w:style w:type="paragraph" w:customStyle="1" w:styleId="D7E1097BAE0F4678ADE3D6B3178A4B413">
    <w:name w:val="D7E1097BAE0F4678ADE3D6B3178A4B413"/>
    <w:rsid w:val="001D357F"/>
    <w:pPr>
      <w:spacing w:after="0" w:line="240" w:lineRule="auto"/>
    </w:pPr>
    <w:rPr>
      <w:rFonts w:eastAsiaTheme="minorHAnsi" w:cs="Arial"/>
      <w:sz w:val="20"/>
      <w:szCs w:val="20"/>
      <w:lang w:eastAsia="en-US"/>
    </w:rPr>
  </w:style>
  <w:style w:type="paragraph" w:customStyle="1" w:styleId="09916A6223CA40439A5343BF7DC834E23">
    <w:name w:val="09916A6223CA40439A5343BF7DC834E23"/>
    <w:rsid w:val="001D357F"/>
    <w:pPr>
      <w:spacing w:after="0" w:line="240" w:lineRule="auto"/>
    </w:pPr>
    <w:rPr>
      <w:rFonts w:eastAsiaTheme="minorHAnsi" w:cs="Arial"/>
      <w:sz w:val="20"/>
      <w:szCs w:val="20"/>
      <w:lang w:eastAsia="en-US"/>
    </w:rPr>
  </w:style>
  <w:style w:type="paragraph" w:customStyle="1" w:styleId="D12A02A0BB344D0BAC67A9FBB6B7643C3">
    <w:name w:val="D12A02A0BB344D0BAC67A9FBB6B7643C3"/>
    <w:rsid w:val="001D357F"/>
    <w:pPr>
      <w:spacing w:after="0" w:line="240" w:lineRule="auto"/>
    </w:pPr>
    <w:rPr>
      <w:rFonts w:eastAsiaTheme="minorHAnsi" w:cs="Arial"/>
      <w:sz w:val="20"/>
      <w:szCs w:val="20"/>
      <w:lang w:eastAsia="en-US"/>
    </w:rPr>
  </w:style>
  <w:style w:type="paragraph" w:customStyle="1" w:styleId="FE1F4C1E066244518BA13A748BBA69E03">
    <w:name w:val="FE1F4C1E066244518BA13A748BBA69E03"/>
    <w:rsid w:val="001D357F"/>
    <w:pPr>
      <w:spacing w:after="0" w:line="240" w:lineRule="auto"/>
    </w:pPr>
    <w:rPr>
      <w:rFonts w:eastAsiaTheme="minorHAnsi" w:cs="Arial"/>
      <w:sz w:val="20"/>
      <w:szCs w:val="20"/>
      <w:lang w:eastAsia="en-US"/>
    </w:rPr>
  </w:style>
  <w:style w:type="paragraph" w:customStyle="1" w:styleId="2DF2F2C6EB174A8A8196F30DBD981D433">
    <w:name w:val="2DF2F2C6EB174A8A8196F30DBD981D433"/>
    <w:rsid w:val="001D357F"/>
    <w:pPr>
      <w:spacing w:after="0" w:line="240" w:lineRule="auto"/>
    </w:pPr>
    <w:rPr>
      <w:rFonts w:eastAsiaTheme="minorHAnsi" w:cs="Arial"/>
      <w:sz w:val="20"/>
      <w:szCs w:val="20"/>
      <w:lang w:eastAsia="en-US"/>
    </w:rPr>
  </w:style>
  <w:style w:type="paragraph" w:customStyle="1" w:styleId="8825C25188D741CB8FF1EAB6338D3DC93">
    <w:name w:val="8825C25188D741CB8FF1EAB6338D3DC93"/>
    <w:rsid w:val="001D357F"/>
    <w:pPr>
      <w:spacing w:after="0" w:line="240" w:lineRule="auto"/>
    </w:pPr>
    <w:rPr>
      <w:rFonts w:eastAsiaTheme="minorHAnsi" w:cs="Arial"/>
      <w:sz w:val="20"/>
      <w:szCs w:val="20"/>
      <w:lang w:eastAsia="en-US"/>
    </w:rPr>
  </w:style>
  <w:style w:type="paragraph" w:customStyle="1" w:styleId="20AA67F735D94B7091BC2E8EF179D82F3">
    <w:name w:val="20AA67F735D94B7091BC2E8EF179D82F3"/>
    <w:rsid w:val="001D357F"/>
    <w:pPr>
      <w:spacing w:after="0" w:line="240" w:lineRule="auto"/>
    </w:pPr>
    <w:rPr>
      <w:rFonts w:eastAsiaTheme="minorHAnsi" w:cs="Arial"/>
      <w:sz w:val="20"/>
      <w:szCs w:val="20"/>
      <w:lang w:eastAsia="en-US"/>
    </w:rPr>
  </w:style>
  <w:style w:type="paragraph" w:customStyle="1" w:styleId="3AEE5007665044019943B696786D55343">
    <w:name w:val="3AEE5007665044019943B696786D55343"/>
    <w:rsid w:val="001D357F"/>
    <w:pPr>
      <w:spacing w:after="0" w:line="240" w:lineRule="auto"/>
    </w:pPr>
    <w:rPr>
      <w:rFonts w:eastAsiaTheme="minorHAnsi" w:cs="Arial"/>
      <w:sz w:val="20"/>
      <w:szCs w:val="20"/>
      <w:lang w:eastAsia="en-US"/>
    </w:rPr>
  </w:style>
  <w:style w:type="paragraph" w:customStyle="1" w:styleId="1C9D3FE921AF4F2B939B519EF7DDF5033">
    <w:name w:val="1C9D3FE921AF4F2B939B519EF7DDF5033"/>
    <w:rsid w:val="001D357F"/>
    <w:pPr>
      <w:spacing w:after="0" w:line="240" w:lineRule="auto"/>
    </w:pPr>
    <w:rPr>
      <w:rFonts w:eastAsiaTheme="minorHAnsi" w:cs="Arial"/>
      <w:sz w:val="20"/>
      <w:szCs w:val="20"/>
      <w:lang w:eastAsia="en-US"/>
    </w:rPr>
  </w:style>
  <w:style w:type="paragraph" w:customStyle="1" w:styleId="D137A8715F104ED4A3BBEAB6BFAA1BA43">
    <w:name w:val="D137A8715F104ED4A3BBEAB6BFAA1BA43"/>
    <w:rsid w:val="001D357F"/>
    <w:pPr>
      <w:spacing w:after="0" w:line="240" w:lineRule="auto"/>
    </w:pPr>
    <w:rPr>
      <w:rFonts w:eastAsiaTheme="minorHAnsi" w:cs="Arial"/>
      <w:sz w:val="20"/>
      <w:szCs w:val="20"/>
      <w:lang w:eastAsia="en-US"/>
    </w:rPr>
  </w:style>
  <w:style w:type="paragraph" w:customStyle="1" w:styleId="500D0471FE224A32BD8F040B8F5FF7953">
    <w:name w:val="500D0471FE224A32BD8F040B8F5FF7953"/>
    <w:rsid w:val="001D357F"/>
    <w:pPr>
      <w:spacing w:after="0" w:line="240" w:lineRule="auto"/>
    </w:pPr>
    <w:rPr>
      <w:rFonts w:eastAsiaTheme="minorHAnsi" w:cs="Arial"/>
      <w:sz w:val="20"/>
      <w:szCs w:val="20"/>
      <w:lang w:eastAsia="en-US"/>
    </w:rPr>
  </w:style>
  <w:style w:type="paragraph" w:customStyle="1" w:styleId="9E079D9730F449D29810A564C7113D623">
    <w:name w:val="9E079D9730F449D29810A564C7113D623"/>
    <w:rsid w:val="001D357F"/>
    <w:pPr>
      <w:spacing w:after="0" w:line="240" w:lineRule="auto"/>
    </w:pPr>
    <w:rPr>
      <w:rFonts w:eastAsiaTheme="minorHAnsi" w:cs="Arial"/>
      <w:sz w:val="20"/>
      <w:szCs w:val="20"/>
      <w:lang w:eastAsia="en-US"/>
    </w:rPr>
  </w:style>
  <w:style w:type="paragraph" w:customStyle="1" w:styleId="4C68FF4E723040E4A10E6E998083599E3">
    <w:name w:val="4C68FF4E723040E4A10E6E998083599E3"/>
    <w:rsid w:val="001D357F"/>
    <w:pPr>
      <w:spacing w:after="0" w:line="240" w:lineRule="auto"/>
    </w:pPr>
    <w:rPr>
      <w:rFonts w:eastAsiaTheme="minorHAnsi" w:cs="Arial"/>
      <w:sz w:val="20"/>
      <w:szCs w:val="20"/>
      <w:lang w:eastAsia="en-US"/>
    </w:rPr>
  </w:style>
  <w:style w:type="paragraph" w:customStyle="1" w:styleId="4C2BFA5FEBF1422A812BD5B729D6FC583">
    <w:name w:val="4C2BFA5FEBF1422A812BD5B729D6FC583"/>
    <w:rsid w:val="001D357F"/>
    <w:pPr>
      <w:spacing w:after="0" w:line="240" w:lineRule="auto"/>
    </w:pPr>
    <w:rPr>
      <w:rFonts w:eastAsiaTheme="minorHAnsi" w:cs="Arial"/>
      <w:sz w:val="20"/>
      <w:szCs w:val="20"/>
      <w:lang w:eastAsia="en-US"/>
    </w:rPr>
  </w:style>
  <w:style w:type="paragraph" w:customStyle="1" w:styleId="22B88595889D4FEEB9C9B0D1A9F1034F3">
    <w:name w:val="22B88595889D4FEEB9C9B0D1A9F1034F3"/>
    <w:rsid w:val="001D357F"/>
    <w:pPr>
      <w:spacing w:after="0" w:line="240" w:lineRule="auto"/>
    </w:pPr>
    <w:rPr>
      <w:rFonts w:eastAsiaTheme="minorHAnsi" w:cs="Arial"/>
      <w:sz w:val="20"/>
      <w:szCs w:val="20"/>
      <w:lang w:eastAsia="en-US"/>
    </w:rPr>
  </w:style>
  <w:style w:type="paragraph" w:customStyle="1" w:styleId="F94E2A2346C1411497BD699F5EB444713">
    <w:name w:val="F94E2A2346C1411497BD699F5EB444713"/>
    <w:rsid w:val="001D357F"/>
    <w:pPr>
      <w:spacing w:after="0" w:line="240" w:lineRule="auto"/>
    </w:pPr>
    <w:rPr>
      <w:rFonts w:eastAsiaTheme="minorHAnsi" w:cs="Arial"/>
      <w:sz w:val="20"/>
      <w:szCs w:val="20"/>
      <w:lang w:eastAsia="en-US"/>
    </w:rPr>
  </w:style>
  <w:style w:type="paragraph" w:customStyle="1" w:styleId="C902D46BF1F8489FAC660BA62464B9D23">
    <w:name w:val="C902D46BF1F8489FAC660BA62464B9D23"/>
    <w:rsid w:val="001D357F"/>
    <w:pPr>
      <w:spacing w:after="0" w:line="240" w:lineRule="auto"/>
    </w:pPr>
    <w:rPr>
      <w:rFonts w:eastAsiaTheme="minorHAnsi" w:cs="Arial"/>
      <w:sz w:val="20"/>
      <w:szCs w:val="20"/>
      <w:lang w:eastAsia="en-US"/>
    </w:rPr>
  </w:style>
  <w:style w:type="paragraph" w:customStyle="1" w:styleId="14CF3172F6BD47B2974C6ACF67605CEA3">
    <w:name w:val="14CF3172F6BD47B2974C6ACF67605CEA3"/>
    <w:rsid w:val="001D357F"/>
    <w:pPr>
      <w:spacing w:after="0" w:line="240" w:lineRule="auto"/>
    </w:pPr>
    <w:rPr>
      <w:rFonts w:eastAsiaTheme="minorHAnsi" w:cs="Arial"/>
      <w:sz w:val="20"/>
      <w:szCs w:val="20"/>
      <w:lang w:eastAsia="en-US"/>
    </w:rPr>
  </w:style>
  <w:style w:type="paragraph" w:customStyle="1" w:styleId="A3B17EF00EB242FFBD896C7D088A61D73">
    <w:name w:val="A3B17EF00EB242FFBD896C7D088A61D73"/>
    <w:rsid w:val="001D357F"/>
    <w:pPr>
      <w:spacing w:after="0" w:line="240" w:lineRule="auto"/>
    </w:pPr>
    <w:rPr>
      <w:rFonts w:eastAsiaTheme="minorHAnsi" w:cs="Arial"/>
      <w:sz w:val="20"/>
      <w:szCs w:val="20"/>
      <w:lang w:eastAsia="en-US"/>
    </w:rPr>
  </w:style>
  <w:style w:type="paragraph" w:customStyle="1" w:styleId="417B4E31DD5541B993120C462B99E4EC3">
    <w:name w:val="417B4E31DD5541B993120C462B99E4EC3"/>
    <w:rsid w:val="001D357F"/>
    <w:pPr>
      <w:spacing w:after="0" w:line="240" w:lineRule="auto"/>
    </w:pPr>
    <w:rPr>
      <w:rFonts w:eastAsiaTheme="minorHAnsi" w:cs="Arial"/>
      <w:sz w:val="20"/>
      <w:szCs w:val="20"/>
      <w:lang w:eastAsia="en-US"/>
    </w:rPr>
  </w:style>
  <w:style w:type="paragraph" w:customStyle="1" w:styleId="3E7B9606CFDB43E6A6CFDF345C65A3293">
    <w:name w:val="3E7B9606CFDB43E6A6CFDF345C65A3293"/>
    <w:rsid w:val="001D357F"/>
    <w:pPr>
      <w:spacing w:after="0" w:line="240" w:lineRule="auto"/>
    </w:pPr>
    <w:rPr>
      <w:rFonts w:eastAsiaTheme="minorHAnsi" w:cs="Arial"/>
      <w:sz w:val="20"/>
      <w:szCs w:val="20"/>
      <w:lang w:eastAsia="en-US"/>
    </w:rPr>
  </w:style>
  <w:style w:type="paragraph" w:customStyle="1" w:styleId="E88E54FA3D2F43BDB33482AF067099863">
    <w:name w:val="E88E54FA3D2F43BDB33482AF067099863"/>
    <w:rsid w:val="001D357F"/>
    <w:pPr>
      <w:spacing w:after="0" w:line="240" w:lineRule="auto"/>
    </w:pPr>
    <w:rPr>
      <w:rFonts w:eastAsiaTheme="minorHAnsi" w:cs="Arial"/>
      <w:sz w:val="20"/>
      <w:szCs w:val="20"/>
      <w:lang w:eastAsia="en-US"/>
    </w:rPr>
  </w:style>
  <w:style w:type="paragraph" w:customStyle="1" w:styleId="60A8F4053B55485C8CB6B4E79DA0435B3">
    <w:name w:val="60A8F4053B55485C8CB6B4E79DA0435B3"/>
    <w:rsid w:val="001D357F"/>
    <w:pPr>
      <w:spacing w:after="0" w:line="240" w:lineRule="auto"/>
    </w:pPr>
    <w:rPr>
      <w:rFonts w:eastAsiaTheme="minorHAnsi" w:cs="Arial"/>
      <w:sz w:val="20"/>
      <w:szCs w:val="20"/>
      <w:lang w:eastAsia="en-US"/>
    </w:rPr>
  </w:style>
  <w:style w:type="paragraph" w:customStyle="1" w:styleId="EEDA1F5BE9554F318159BE7F694F5A073">
    <w:name w:val="EEDA1F5BE9554F318159BE7F694F5A073"/>
    <w:rsid w:val="001D357F"/>
    <w:pPr>
      <w:spacing w:after="0" w:line="240" w:lineRule="auto"/>
    </w:pPr>
    <w:rPr>
      <w:rFonts w:eastAsiaTheme="minorHAnsi" w:cs="Arial"/>
      <w:sz w:val="20"/>
      <w:szCs w:val="20"/>
      <w:lang w:eastAsia="en-US"/>
    </w:rPr>
  </w:style>
  <w:style w:type="paragraph" w:customStyle="1" w:styleId="630A00A628C94D20B3773A9D2BAC4C8F3">
    <w:name w:val="630A00A628C94D20B3773A9D2BAC4C8F3"/>
    <w:rsid w:val="001D357F"/>
    <w:pPr>
      <w:spacing w:after="0" w:line="240" w:lineRule="auto"/>
    </w:pPr>
    <w:rPr>
      <w:rFonts w:eastAsiaTheme="minorHAnsi" w:cs="Arial"/>
      <w:sz w:val="20"/>
      <w:szCs w:val="20"/>
      <w:lang w:eastAsia="en-US"/>
    </w:rPr>
  </w:style>
  <w:style w:type="paragraph" w:customStyle="1" w:styleId="A7AE91449DED4DC0A7623683B4E1E2153">
    <w:name w:val="A7AE91449DED4DC0A7623683B4E1E2153"/>
    <w:rsid w:val="001D357F"/>
    <w:pPr>
      <w:spacing w:after="0" w:line="240" w:lineRule="auto"/>
    </w:pPr>
    <w:rPr>
      <w:rFonts w:eastAsiaTheme="minorHAnsi" w:cs="Arial"/>
      <w:sz w:val="20"/>
      <w:szCs w:val="20"/>
      <w:lang w:eastAsia="en-US"/>
    </w:rPr>
  </w:style>
  <w:style w:type="paragraph" w:customStyle="1" w:styleId="6E5908E725F4418292A88C24F8A9BC423">
    <w:name w:val="6E5908E725F4418292A88C24F8A9BC423"/>
    <w:rsid w:val="001D357F"/>
    <w:pPr>
      <w:spacing w:after="0" w:line="240" w:lineRule="auto"/>
    </w:pPr>
    <w:rPr>
      <w:rFonts w:eastAsiaTheme="minorHAnsi" w:cs="Arial"/>
      <w:sz w:val="20"/>
      <w:szCs w:val="20"/>
      <w:lang w:eastAsia="en-US"/>
    </w:rPr>
  </w:style>
  <w:style w:type="paragraph" w:customStyle="1" w:styleId="DF71D735026C45479C19EB1441E7FEB43">
    <w:name w:val="DF71D735026C45479C19EB1441E7FEB43"/>
    <w:rsid w:val="001D357F"/>
    <w:pPr>
      <w:spacing w:after="0" w:line="240" w:lineRule="auto"/>
    </w:pPr>
    <w:rPr>
      <w:rFonts w:eastAsiaTheme="minorHAnsi" w:cs="Arial"/>
      <w:sz w:val="20"/>
      <w:szCs w:val="20"/>
      <w:lang w:eastAsia="en-US"/>
    </w:rPr>
  </w:style>
  <w:style w:type="paragraph" w:customStyle="1" w:styleId="FE64238D269F4053B013C78CF4F67F143">
    <w:name w:val="FE64238D269F4053B013C78CF4F67F143"/>
    <w:rsid w:val="001D357F"/>
    <w:pPr>
      <w:spacing w:after="0" w:line="240" w:lineRule="auto"/>
    </w:pPr>
    <w:rPr>
      <w:rFonts w:eastAsiaTheme="minorHAnsi" w:cs="Arial"/>
      <w:sz w:val="20"/>
      <w:szCs w:val="20"/>
      <w:lang w:eastAsia="en-US"/>
    </w:rPr>
  </w:style>
  <w:style w:type="paragraph" w:customStyle="1" w:styleId="EB66F82A540E42B8B1349285099761703">
    <w:name w:val="EB66F82A540E42B8B1349285099761703"/>
    <w:rsid w:val="001D357F"/>
    <w:pPr>
      <w:spacing w:after="0" w:line="240" w:lineRule="auto"/>
    </w:pPr>
    <w:rPr>
      <w:rFonts w:eastAsiaTheme="minorHAnsi" w:cs="Arial"/>
      <w:sz w:val="20"/>
      <w:szCs w:val="20"/>
      <w:lang w:eastAsia="en-US"/>
    </w:rPr>
  </w:style>
  <w:style w:type="paragraph" w:customStyle="1" w:styleId="26413A3F33D4497D8352344353E5BBCA3">
    <w:name w:val="26413A3F33D4497D8352344353E5BBCA3"/>
    <w:rsid w:val="001D357F"/>
    <w:pPr>
      <w:spacing w:after="0" w:line="240" w:lineRule="auto"/>
    </w:pPr>
    <w:rPr>
      <w:rFonts w:eastAsiaTheme="minorHAnsi" w:cs="Arial"/>
      <w:sz w:val="20"/>
      <w:szCs w:val="20"/>
      <w:lang w:eastAsia="en-US"/>
    </w:rPr>
  </w:style>
  <w:style w:type="paragraph" w:customStyle="1" w:styleId="7929D3FC01C34573A55DFA85734CCDA13">
    <w:name w:val="7929D3FC01C34573A55DFA85734CCDA13"/>
    <w:rsid w:val="001D357F"/>
    <w:pPr>
      <w:spacing w:after="0" w:line="240" w:lineRule="auto"/>
    </w:pPr>
    <w:rPr>
      <w:rFonts w:eastAsiaTheme="minorHAnsi" w:cs="Arial"/>
      <w:sz w:val="20"/>
      <w:szCs w:val="20"/>
      <w:lang w:eastAsia="en-US"/>
    </w:rPr>
  </w:style>
  <w:style w:type="paragraph" w:customStyle="1" w:styleId="DC2BAF7CE51B411EB7BE2265E483F6E23">
    <w:name w:val="DC2BAF7CE51B411EB7BE2265E483F6E23"/>
    <w:rsid w:val="001D357F"/>
    <w:pPr>
      <w:spacing w:after="0" w:line="240" w:lineRule="auto"/>
    </w:pPr>
    <w:rPr>
      <w:rFonts w:eastAsiaTheme="minorHAnsi" w:cs="Arial"/>
      <w:sz w:val="20"/>
      <w:szCs w:val="20"/>
      <w:lang w:eastAsia="en-US"/>
    </w:rPr>
  </w:style>
  <w:style w:type="paragraph" w:customStyle="1" w:styleId="9B84CB8AD7B340DEAB56B96F98E8C53F3">
    <w:name w:val="9B84CB8AD7B340DEAB56B96F98E8C53F3"/>
    <w:rsid w:val="001D357F"/>
    <w:pPr>
      <w:spacing w:after="0" w:line="240" w:lineRule="auto"/>
    </w:pPr>
    <w:rPr>
      <w:rFonts w:eastAsiaTheme="minorHAnsi" w:cs="Arial"/>
      <w:sz w:val="20"/>
      <w:szCs w:val="20"/>
      <w:lang w:eastAsia="en-US"/>
    </w:rPr>
  </w:style>
  <w:style w:type="paragraph" w:customStyle="1" w:styleId="D7436E88F4FB49C79E45E97FDD6A5B9E5">
    <w:name w:val="D7436E88F4FB49C79E45E97FDD6A5B9E5"/>
    <w:rsid w:val="001D357F"/>
    <w:pPr>
      <w:spacing w:after="0" w:line="240" w:lineRule="auto"/>
    </w:pPr>
    <w:rPr>
      <w:rFonts w:eastAsiaTheme="minorHAnsi" w:cs="Arial"/>
      <w:sz w:val="20"/>
      <w:szCs w:val="20"/>
      <w:lang w:eastAsia="en-US"/>
    </w:rPr>
  </w:style>
  <w:style w:type="paragraph" w:customStyle="1" w:styleId="A9236F72BAC24E33830940E5E69272955">
    <w:name w:val="A9236F72BAC24E33830940E5E69272955"/>
    <w:rsid w:val="001D357F"/>
    <w:pPr>
      <w:spacing w:after="0" w:line="240" w:lineRule="auto"/>
    </w:pPr>
    <w:rPr>
      <w:rFonts w:eastAsiaTheme="minorHAnsi" w:cs="Arial"/>
      <w:sz w:val="20"/>
      <w:szCs w:val="20"/>
      <w:lang w:eastAsia="en-US"/>
    </w:rPr>
  </w:style>
  <w:style w:type="paragraph" w:customStyle="1" w:styleId="26F63DCE61E742C0875939250BC646F91">
    <w:name w:val="26F63DCE61E742C0875939250BC646F91"/>
    <w:rsid w:val="001D357F"/>
    <w:pPr>
      <w:spacing w:after="0" w:line="240" w:lineRule="auto"/>
    </w:pPr>
    <w:rPr>
      <w:rFonts w:eastAsiaTheme="minorHAnsi" w:cs="Arial"/>
      <w:sz w:val="20"/>
      <w:szCs w:val="20"/>
      <w:lang w:eastAsia="en-US"/>
    </w:rPr>
  </w:style>
  <w:style w:type="paragraph" w:customStyle="1" w:styleId="5BCF097D9E874A2796F1EE9B833D52F41">
    <w:name w:val="5BCF097D9E874A2796F1EE9B833D52F41"/>
    <w:rsid w:val="001D357F"/>
    <w:pPr>
      <w:spacing w:after="0" w:line="240" w:lineRule="auto"/>
    </w:pPr>
    <w:rPr>
      <w:rFonts w:eastAsiaTheme="minorHAnsi" w:cs="Arial"/>
      <w:sz w:val="20"/>
      <w:szCs w:val="20"/>
      <w:lang w:eastAsia="en-US"/>
    </w:rPr>
  </w:style>
  <w:style w:type="paragraph" w:customStyle="1" w:styleId="C18E77B6EF9744E3B280B7B8604741BD4">
    <w:name w:val="C18E77B6EF9744E3B280B7B8604741BD4"/>
    <w:rsid w:val="001D357F"/>
    <w:pPr>
      <w:spacing w:after="0" w:line="240" w:lineRule="auto"/>
    </w:pPr>
    <w:rPr>
      <w:rFonts w:eastAsiaTheme="minorHAnsi" w:cs="Arial"/>
      <w:sz w:val="20"/>
      <w:szCs w:val="20"/>
      <w:lang w:eastAsia="en-US"/>
    </w:rPr>
  </w:style>
  <w:style w:type="paragraph" w:customStyle="1" w:styleId="7FC0E93B70A14DC697F927DE91DBB3433">
    <w:name w:val="7FC0E93B70A14DC697F927DE91DBB3433"/>
    <w:rsid w:val="001D357F"/>
    <w:pPr>
      <w:spacing w:after="0" w:line="240" w:lineRule="auto"/>
    </w:pPr>
    <w:rPr>
      <w:rFonts w:eastAsiaTheme="minorHAnsi" w:cs="Arial"/>
      <w:sz w:val="20"/>
      <w:szCs w:val="20"/>
      <w:lang w:eastAsia="en-US"/>
    </w:rPr>
  </w:style>
  <w:style w:type="paragraph" w:customStyle="1" w:styleId="F90175742F6B460090A05EE549BD0AAA3">
    <w:name w:val="F90175742F6B460090A05EE549BD0AAA3"/>
    <w:rsid w:val="001D357F"/>
    <w:pPr>
      <w:spacing w:after="0" w:line="240" w:lineRule="auto"/>
    </w:pPr>
    <w:rPr>
      <w:rFonts w:eastAsiaTheme="minorHAnsi" w:cs="Arial"/>
      <w:sz w:val="20"/>
      <w:szCs w:val="20"/>
      <w:lang w:eastAsia="en-US"/>
    </w:rPr>
  </w:style>
  <w:style w:type="paragraph" w:customStyle="1" w:styleId="3E53B55273A04FCFBBF328475D242AD83">
    <w:name w:val="3E53B55273A04FCFBBF328475D242AD83"/>
    <w:rsid w:val="001D357F"/>
    <w:pPr>
      <w:spacing w:after="0" w:line="240" w:lineRule="auto"/>
    </w:pPr>
    <w:rPr>
      <w:rFonts w:eastAsiaTheme="minorHAnsi" w:cs="Arial"/>
      <w:sz w:val="20"/>
      <w:szCs w:val="20"/>
      <w:lang w:eastAsia="en-US"/>
    </w:rPr>
  </w:style>
  <w:style w:type="paragraph" w:customStyle="1" w:styleId="890F02EAA0C545248076BB814D727F3C3">
    <w:name w:val="890F02EAA0C545248076BB814D727F3C3"/>
    <w:rsid w:val="001D357F"/>
    <w:pPr>
      <w:spacing w:after="0" w:line="240" w:lineRule="auto"/>
    </w:pPr>
    <w:rPr>
      <w:rFonts w:eastAsiaTheme="minorHAnsi" w:cs="Arial"/>
      <w:sz w:val="20"/>
      <w:szCs w:val="20"/>
      <w:lang w:eastAsia="en-US"/>
    </w:rPr>
  </w:style>
  <w:style w:type="paragraph" w:customStyle="1" w:styleId="8C9A1850ED0745789FB12E26CF608B933">
    <w:name w:val="8C9A1850ED0745789FB12E26CF608B933"/>
    <w:rsid w:val="001D357F"/>
    <w:pPr>
      <w:spacing w:after="0" w:line="240" w:lineRule="auto"/>
    </w:pPr>
    <w:rPr>
      <w:rFonts w:eastAsiaTheme="minorHAnsi" w:cs="Arial"/>
      <w:sz w:val="20"/>
      <w:szCs w:val="20"/>
      <w:lang w:eastAsia="en-US"/>
    </w:rPr>
  </w:style>
  <w:style w:type="paragraph" w:customStyle="1" w:styleId="47C72681D7784B9CA0EF88BC1D30B9093">
    <w:name w:val="47C72681D7784B9CA0EF88BC1D30B9093"/>
    <w:rsid w:val="001D357F"/>
    <w:pPr>
      <w:spacing w:after="0" w:line="240" w:lineRule="auto"/>
    </w:pPr>
    <w:rPr>
      <w:rFonts w:eastAsiaTheme="minorHAnsi" w:cs="Arial"/>
      <w:sz w:val="20"/>
      <w:szCs w:val="20"/>
      <w:lang w:eastAsia="en-US"/>
    </w:rPr>
  </w:style>
  <w:style w:type="paragraph" w:customStyle="1" w:styleId="8398EE88F8AA4499B7F1DB95BEBCB3123">
    <w:name w:val="8398EE88F8AA4499B7F1DB95BEBCB3123"/>
    <w:rsid w:val="001D357F"/>
    <w:pPr>
      <w:spacing w:after="0" w:line="240" w:lineRule="auto"/>
    </w:pPr>
    <w:rPr>
      <w:rFonts w:eastAsiaTheme="minorHAnsi" w:cs="Arial"/>
      <w:sz w:val="20"/>
      <w:szCs w:val="20"/>
      <w:lang w:eastAsia="en-US"/>
    </w:rPr>
  </w:style>
  <w:style w:type="paragraph" w:customStyle="1" w:styleId="A98CD91220624137990F4A1CE7E30A4F3">
    <w:name w:val="A98CD91220624137990F4A1CE7E30A4F3"/>
    <w:rsid w:val="001D357F"/>
    <w:pPr>
      <w:spacing w:after="0" w:line="240" w:lineRule="auto"/>
    </w:pPr>
    <w:rPr>
      <w:rFonts w:eastAsiaTheme="minorHAnsi" w:cs="Arial"/>
      <w:sz w:val="20"/>
      <w:szCs w:val="20"/>
      <w:lang w:eastAsia="en-US"/>
    </w:rPr>
  </w:style>
  <w:style w:type="paragraph" w:customStyle="1" w:styleId="C3512F412EA246ACAB839F8F72C005544">
    <w:name w:val="C3512F412EA246ACAB839F8F72C005544"/>
    <w:rsid w:val="001D357F"/>
    <w:pPr>
      <w:spacing w:after="0" w:line="240" w:lineRule="auto"/>
    </w:pPr>
    <w:rPr>
      <w:rFonts w:eastAsiaTheme="minorHAnsi" w:cs="Arial"/>
      <w:sz w:val="20"/>
      <w:szCs w:val="20"/>
      <w:lang w:eastAsia="en-US"/>
    </w:rPr>
  </w:style>
  <w:style w:type="paragraph" w:customStyle="1" w:styleId="84E30727AAF54ED093A1D6CD1DC35F604">
    <w:name w:val="84E30727AAF54ED093A1D6CD1DC35F604"/>
    <w:rsid w:val="001D357F"/>
    <w:pPr>
      <w:spacing w:after="0" w:line="240" w:lineRule="auto"/>
    </w:pPr>
    <w:rPr>
      <w:rFonts w:eastAsiaTheme="minorHAnsi" w:cs="Arial"/>
      <w:sz w:val="20"/>
      <w:szCs w:val="20"/>
      <w:lang w:eastAsia="en-US"/>
    </w:rPr>
  </w:style>
  <w:style w:type="paragraph" w:customStyle="1" w:styleId="56B4F6D7215A4F4992627C979C2D4B6F4">
    <w:name w:val="56B4F6D7215A4F4992627C979C2D4B6F4"/>
    <w:rsid w:val="001D357F"/>
    <w:pPr>
      <w:spacing w:after="0" w:line="240" w:lineRule="auto"/>
    </w:pPr>
    <w:rPr>
      <w:rFonts w:eastAsiaTheme="minorHAnsi" w:cs="Arial"/>
      <w:sz w:val="20"/>
      <w:szCs w:val="20"/>
      <w:lang w:eastAsia="en-US"/>
    </w:rPr>
  </w:style>
  <w:style w:type="paragraph" w:customStyle="1" w:styleId="DCE1D6666D534E98B4A4E0BE7ABE08574">
    <w:name w:val="DCE1D6666D534E98B4A4E0BE7ABE08574"/>
    <w:rsid w:val="001D357F"/>
    <w:pPr>
      <w:spacing w:after="0" w:line="240" w:lineRule="auto"/>
    </w:pPr>
    <w:rPr>
      <w:rFonts w:eastAsiaTheme="minorHAnsi" w:cs="Arial"/>
      <w:sz w:val="20"/>
      <w:szCs w:val="20"/>
      <w:lang w:eastAsia="en-US"/>
    </w:rPr>
  </w:style>
  <w:style w:type="paragraph" w:customStyle="1" w:styleId="EBD27D28504F405D8782D149C6A108EA2">
    <w:name w:val="EBD27D28504F405D8782D149C6A108EA2"/>
    <w:rsid w:val="001D357F"/>
    <w:pPr>
      <w:spacing w:after="0" w:line="240" w:lineRule="auto"/>
    </w:pPr>
    <w:rPr>
      <w:rFonts w:eastAsiaTheme="minorHAnsi" w:cs="Arial"/>
      <w:sz w:val="20"/>
      <w:szCs w:val="20"/>
      <w:lang w:eastAsia="en-US"/>
    </w:rPr>
  </w:style>
  <w:style w:type="paragraph" w:customStyle="1" w:styleId="62F1AEB77B644165A094C7718A17E1133">
    <w:name w:val="62F1AEB77B644165A094C7718A17E1133"/>
    <w:rsid w:val="001D357F"/>
    <w:pPr>
      <w:spacing w:after="0" w:line="240" w:lineRule="auto"/>
    </w:pPr>
    <w:rPr>
      <w:rFonts w:eastAsiaTheme="minorHAnsi" w:cs="Arial"/>
      <w:sz w:val="20"/>
      <w:szCs w:val="20"/>
      <w:lang w:eastAsia="en-US"/>
    </w:rPr>
  </w:style>
  <w:style w:type="paragraph" w:customStyle="1" w:styleId="69FD70E6B2A8470C9083A045C903BDDF">
    <w:name w:val="69FD70E6B2A8470C9083A045C903BDDF"/>
    <w:rsid w:val="001D357F"/>
  </w:style>
  <w:style w:type="paragraph" w:customStyle="1" w:styleId="417356F010424FDE83CF801353A25478">
    <w:name w:val="417356F010424FDE83CF801353A25478"/>
    <w:rsid w:val="00F841F3"/>
  </w:style>
  <w:style w:type="paragraph" w:customStyle="1" w:styleId="C250E362FE834DC68E4B6A9FD16F5111">
    <w:name w:val="C250E362FE834DC68E4B6A9FD16F5111"/>
    <w:rsid w:val="00F841F3"/>
  </w:style>
  <w:style w:type="paragraph" w:customStyle="1" w:styleId="A28024F1C61C461C957FDEFDC04D4D9D">
    <w:name w:val="A28024F1C61C461C957FDEFDC04D4D9D"/>
    <w:rsid w:val="00F841F3"/>
  </w:style>
  <w:style w:type="paragraph" w:customStyle="1" w:styleId="0FEB1FD7C8724DAFADC1A1DDE3A65E22">
    <w:name w:val="0FEB1FD7C8724DAFADC1A1DDE3A65E22"/>
    <w:rsid w:val="00F841F3"/>
  </w:style>
  <w:style w:type="paragraph" w:customStyle="1" w:styleId="1E49543871B844C49EF4EC24F13A4E64">
    <w:name w:val="1E49543871B844C49EF4EC24F13A4E64"/>
    <w:rsid w:val="008D6FAD"/>
  </w:style>
  <w:style w:type="paragraph" w:customStyle="1" w:styleId="9025E7C2744D4CE894ACEC6ABDAAE596">
    <w:name w:val="9025E7C2744D4CE894ACEC6ABDAAE596"/>
    <w:rsid w:val="00B843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p:properties xmlns:p="http://schemas.microsoft.com/office/2006/metadata/properties" xmlns:xsi="http://www.w3.org/2001/XMLSchema-instance" xmlns:pc="http://schemas.microsoft.com/office/infopath/2007/PartnerControls">
  <documentManagement>
    <Document_x0020_Classification xmlns="b72ea069-06f7-4731-b05b-312a769246a7">Unit-Module Planning</Document_x0020_Classification>
    <Sort_x0020_Order xmlns="b72ea069-06f7-4731-b05b-312a769246a7">9</Sort_x0020_Order>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7D82C0593B46674B9C628214F7F78E62" ma:contentTypeVersion="4" ma:contentTypeDescription="Create a new document." ma:contentTypeScope="" ma:versionID="f415e9fb1df376819270c6d4e76143c1">
  <xsd:schema xmlns:xsd="http://www.w3.org/2001/XMLSchema" xmlns:xs="http://www.w3.org/2001/XMLSchema" xmlns:p="http://schemas.microsoft.com/office/2006/metadata/properties" xmlns:ns2="df1f1c5e-6418-41b7-879d-e2d65776a3ce" xmlns:ns3="b72ea069-06f7-4731-b05b-312a769246a7" targetNamespace="http://schemas.microsoft.com/office/2006/metadata/properties" ma:root="true" ma:fieldsID="288f4aa93777eb9a2fb14debfaa2b09c" ns2:_="" ns3:_="">
    <xsd:import namespace="df1f1c5e-6418-41b7-879d-e2d65776a3ce"/>
    <xsd:import namespace="b72ea069-06f7-4731-b05b-312a769246a7"/>
    <xsd:element name="properties">
      <xsd:complexType>
        <xsd:sequence>
          <xsd:element name="documentManagement">
            <xsd:complexType>
              <xsd:all>
                <xsd:element ref="ns2:_dlc_DocId" minOccurs="0"/>
                <xsd:element ref="ns2:_dlc_DocIdUrl" minOccurs="0"/>
                <xsd:element ref="ns2:_dlc_DocIdPersistId" minOccurs="0"/>
                <xsd:element ref="ns3:Document_x0020_Classification" minOccurs="0"/>
                <xsd:element ref="ns3:Sort_x0020_Ord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1f1c5e-6418-41b7-879d-e2d65776a3c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72ea069-06f7-4731-b05b-312a769246a7" elementFormDefault="qualified">
    <xsd:import namespace="http://schemas.microsoft.com/office/2006/documentManagement/types"/>
    <xsd:import namespace="http://schemas.microsoft.com/office/infopath/2007/PartnerControls"/>
    <xsd:element name="Document_x0020_Classification" ma:index="11" nillable="true" ma:displayName="Document Classification" ma:format="Dropdown" ma:internalName="Document_x0020_Classification">
      <xsd:simpleType>
        <xsd:restriction base="dms:Choice">
          <xsd:enumeration value="Qualification-Course Planning"/>
          <xsd:enumeration value="Unit-Module Planning"/>
          <xsd:enumeration value="Delivery and Assessment"/>
          <xsd:enumeration value="Review"/>
          <xsd:enumeration value="Board of Studies"/>
          <xsd:enumeration value="TLC - ACE"/>
          <xsd:enumeration value="TLC - Commercial"/>
          <xsd:enumeration value="TLC - PCS"/>
          <xsd:enumeration value="TLC - FP&amp;C"/>
          <xsd:enumeration value="TLC - F&amp;F"/>
          <xsd:enumeration value="TLC - HACCOE"/>
          <xsd:enumeration value="TLC - C&amp;I"/>
          <xsd:enumeration value="GUIDELINES"/>
          <xsd:enumeration value="TEMPLATE"/>
          <xsd:enumeration value="Calendar"/>
          <xsd:enumeration value="Terms of Reference"/>
          <xsd:enumeration value="Example document"/>
        </xsd:restriction>
      </xsd:simpleType>
    </xsd:element>
    <xsd:element name="Sort_x0020_Order" ma:index="12" nillable="true" ma:displayName="No." ma:description="Document Order" ma:internalName="Sort_x0020_Order"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Resourc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B646D4-41C0-4BBC-ABA9-824348CEFA67}">
  <ds:schemaRefs>
    <ds:schemaRef ds:uri="http://schemas.microsoft.com/office/2006/customDocumentInformationPanel"/>
  </ds:schemaRefs>
</ds:datastoreItem>
</file>

<file path=customXml/itemProps2.xml><?xml version="1.0" encoding="utf-8"?>
<ds:datastoreItem xmlns:ds="http://schemas.openxmlformats.org/officeDocument/2006/customXml" ds:itemID="{4AF3E37A-701D-462E-8337-6EC36EA493C0}">
  <ds:schemaRefs>
    <ds:schemaRef ds:uri="http://schemas.microsoft.com/office/2006/metadata/properties"/>
    <ds:schemaRef ds:uri="http://schemas.microsoft.com/office/infopath/2007/PartnerControls"/>
    <ds:schemaRef ds:uri="b72ea069-06f7-4731-b05b-312a769246a7"/>
  </ds:schemaRefs>
</ds:datastoreItem>
</file>

<file path=customXml/itemProps3.xml><?xml version="1.0" encoding="utf-8"?>
<ds:datastoreItem xmlns:ds="http://schemas.openxmlformats.org/officeDocument/2006/customXml" ds:itemID="{5342AF9C-CF6C-42C9-B797-80973186B6C6}">
  <ds:schemaRefs>
    <ds:schemaRef ds:uri="http://schemas.microsoft.com/sharepoint/v3/contenttype/forms"/>
  </ds:schemaRefs>
</ds:datastoreItem>
</file>

<file path=customXml/itemProps4.xml><?xml version="1.0" encoding="utf-8"?>
<ds:datastoreItem xmlns:ds="http://schemas.openxmlformats.org/officeDocument/2006/customXml" ds:itemID="{70FD9EFC-7DA1-415B-8C15-807FE17DEAAC}">
  <ds:schemaRefs>
    <ds:schemaRef ds:uri="http://schemas.microsoft.com/sharepoint/events"/>
  </ds:schemaRefs>
</ds:datastoreItem>
</file>

<file path=customXml/itemProps5.xml><?xml version="1.0" encoding="utf-8"?>
<ds:datastoreItem xmlns:ds="http://schemas.openxmlformats.org/officeDocument/2006/customXml" ds:itemID="{F9CED06C-17D2-4C12-A719-4915ECF68B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1f1c5e-6418-41b7-879d-e2d65776a3ce"/>
    <ds:schemaRef ds:uri="b72ea069-06f7-4731-b05b-312a769246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A5EA05DB-01CA-4D26-B48F-EF33A167F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TAS design</Template>
  <TotalTime>0</TotalTime>
  <Pages>38</Pages>
  <Words>4496</Words>
  <Characters>25633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Kangan Institute</Company>
  <LinksUpToDate>false</LinksUpToDate>
  <CharactersWithSpaces>30069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Project</dc:subject>
  <dc:creator>Vikram Behal</dc:creator>
  <cp:keywords>Plan and Direct Complex IT Projects</cp:keywords>
  <dc:description>ICTPMG609</dc:description>
  <cp:lastModifiedBy>Benjamen Calleja</cp:lastModifiedBy>
  <cp:revision>2</cp:revision>
  <cp:lastPrinted>2016-02-22T02:54:00Z</cp:lastPrinted>
  <dcterms:created xsi:type="dcterms:W3CDTF">2019-06-18T23:59:00Z</dcterms:created>
  <dcterms:modified xsi:type="dcterms:W3CDTF">2019-06-18T23:59:00Z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ining Package Code">
    <vt:lpwstr>CUV11</vt:lpwstr>
  </property>
  <property fmtid="{D5CDD505-2E9C-101B-9397-08002B2CF9AE}" pid="3" name="Training Package Title">
    <vt:lpwstr>Visual Arts, Crafts and Design Training package</vt:lpwstr>
  </property>
  <property fmtid="{D5CDD505-2E9C-101B-9397-08002B2CF9AE}" pid="4" name="Training Package Version">
    <vt:lpwstr>V1.0</vt:lpwstr>
  </property>
  <property fmtid="{D5CDD505-2E9C-101B-9397-08002B2CF9AE}" pid="5" name="Qualification Code">
    <vt:lpwstr>CUV50311</vt:lpwstr>
  </property>
  <property fmtid="{D5CDD505-2E9C-101B-9397-08002B2CF9AE}" pid="6" name="Qualification Title">
    <vt:lpwstr>Diploma of Graphic Design</vt:lpwstr>
  </property>
  <property fmtid="{D5CDD505-2E9C-101B-9397-08002B2CF9AE}" pid="7" name="Qualification Version">
    <vt:lpwstr>V 1.0 generated 27/5/2012</vt:lpwstr>
  </property>
  <property fmtid="{D5CDD505-2E9C-101B-9397-08002B2CF9AE}" pid="8" name="Delivery Location">
    <vt:lpwstr>Bendigo (City)</vt:lpwstr>
  </property>
  <property fmtid="{D5CDD505-2E9C-101B-9397-08002B2CF9AE}" pid="9" name="Interstate">
    <vt:lpwstr/>
  </property>
  <property fmtid="{D5CDD505-2E9C-101B-9397-08002B2CF9AE}" pid="10" name="Third Party Provider">
    <vt:lpwstr>No</vt:lpwstr>
  </property>
  <property fmtid="{D5CDD505-2E9C-101B-9397-08002B2CF9AE}" pid="11" name="International Delivery">
    <vt:lpwstr>No</vt:lpwstr>
  </property>
  <property fmtid="{D5CDD505-2E9C-101B-9397-08002B2CF9AE}" pid="12" name="Learner Profile">
    <vt:lpwstr>Exit VCE / School Leavers; Adults / Mature Age</vt:lpwstr>
  </property>
  <property fmtid="{D5CDD505-2E9C-101B-9397-08002B2CF9AE}" pid="13" name="Qualification Owner">
    <vt:lpwstr>Shawn Vlaeminck</vt:lpwstr>
  </property>
  <property fmtid="{D5CDD505-2E9C-101B-9397-08002B2CF9AE}" pid="14" name="Department">
    <vt:lpwstr>Digital Media and Graphic Design</vt:lpwstr>
  </property>
  <property fmtid="{D5CDD505-2E9C-101B-9397-08002B2CF9AE}" pid="15" name="Name">
    <vt:lpwstr>CUV50311 BKI TAS</vt:lpwstr>
  </property>
  <property fmtid="{D5CDD505-2E9C-101B-9397-08002B2CF9AE}" pid="16" name="ContentTypeId">
    <vt:lpwstr>0x0101007D82C0593B46674B9C628214F7F78E62</vt:lpwstr>
  </property>
  <property fmtid="{D5CDD505-2E9C-101B-9397-08002B2CF9AE}" pid="17" name="Order">
    <vt:r8>14100</vt:r8>
  </property>
</Properties>
</file>